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6BC" w:rsidRDefault="007526BC" w:rsidP="007526BC">
      <w:pPr>
        <w:pStyle w:val="af"/>
        <w:ind w:firstLine="643"/>
      </w:pPr>
      <w:r>
        <w:rPr>
          <w:rFonts w:hint="eastAsia"/>
        </w:rPr>
        <w:t>Django</w:t>
      </w:r>
      <w:r>
        <w:rPr>
          <w:rFonts w:hint="eastAsia"/>
        </w:rPr>
        <w:t>框架</w:t>
      </w:r>
    </w:p>
    <w:p w:rsidR="007526BC" w:rsidRDefault="007526BC" w:rsidP="007526BC">
      <w:pPr>
        <w:pStyle w:val="1"/>
        <w:numPr>
          <w:ilvl w:val="0"/>
          <w:numId w:val="1"/>
        </w:numPr>
      </w:pPr>
      <w:r>
        <w:t>请求与响应</w:t>
      </w:r>
    </w:p>
    <w:p w:rsidR="007526BC" w:rsidRDefault="007526BC" w:rsidP="007526BC">
      <w:pPr>
        <w:ind w:firstLine="480"/>
      </w:pPr>
      <w:r>
        <w:t>V</w:t>
      </w:r>
      <w:r>
        <w:rPr>
          <w:rFonts w:hint="eastAsia"/>
        </w:rPr>
        <w:t>iew</w:t>
      </w:r>
      <w:r>
        <w:t>创建响应</w:t>
      </w:r>
    </w:p>
    <w:p w:rsidR="007526BC" w:rsidRPr="007526BC" w:rsidRDefault="007526BC" w:rsidP="007526BC">
      <w:pPr>
        <w:ind w:firstLine="480"/>
      </w:pPr>
      <w:proofErr w:type="spellStart"/>
      <w:r>
        <w:t>U</w:t>
      </w:r>
      <w:r>
        <w:rPr>
          <w:rFonts w:hint="eastAsia"/>
        </w:rPr>
        <w:t>rls</w:t>
      </w:r>
      <w:proofErr w:type="spellEnd"/>
      <w:r>
        <w:rPr>
          <w:rFonts w:hint="eastAsia"/>
        </w:rPr>
        <w:t>创建</w:t>
      </w:r>
      <w:r>
        <w:t>请求</w:t>
      </w:r>
    </w:p>
    <w:p w:rsidR="007526BC" w:rsidRDefault="007526BC" w:rsidP="007526BC">
      <w:pPr>
        <w:pStyle w:val="1"/>
      </w:pPr>
      <w:r>
        <w:rPr>
          <w:rFonts w:hint="eastAsia"/>
        </w:rPr>
        <w:t>二</w:t>
      </w:r>
      <w:r>
        <w:t>、模型与</w:t>
      </w:r>
      <w:r>
        <w:t>admin</w:t>
      </w:r>
      <w:r>
        <w:t>站点</w:t>
      </w:r>
    </w:p>
    <w:p w:rsidR="007526BC" w:rsidRDefault="007526BC" w:rsidP="007526BC">
      <w:pPr>
        <w:ind w:firstLine="480"/>
      </w:pPr>
      <w:r>
        <w:rPr>
          <w:rFonts w:hint="eastAsia"/>
        </w:rPr>
        <w:t>配置</w:t>
      </w:r>
      <w:r>
        <w:t>数据库</w:t>
      </w:r>
    </w:p>
    <w:p w:rsidR="007526BC" w:rsidRDefault="007526BC" w:rsidP="007526BC">
      <w:pPr>
        <w:ind w:firstLine="480"/>
      </w:pPr>
      <w:r>
        <w:rPr>
          <w:rFonts w:hint="eastAsia"/>
        </w:rPr>
        <w:t>创建</w:t>
      </w:r>
      <w:r>
        <w:t>模型</w:t>
      </w:r>
    </w:p>
    <w:p w:rsidR="007526BC" w:rsidRPr="007526BC" w:rsidRDefault="007526BC" w:rsidP="007526BC">
      <w:pPr>
        <w:ind w:firstLine="480"/>
      </w:pPr>
      <w:r>
        <w:rPr>
          <w:rFonts w:hint="eastAsia"/>
        </w:rPr>
        <w:t>创建</w:t>
      </w:r>
      <w:r>
        <w:t>admin</w:t>
      </w:r>
    </w:p>
    <w:p w:rsidR="007526BC" w:rsidRDefault="007526BC" w:rsidP="007526BC">
      <w:pPr>
        <w:pStyle w:val="1"/>
      </w:pPr>
      <w:r>
        <w:rPr>
          <w:rFonts w:hint="eastAsia"/>
        </w:rPr>
        <w:t>三</w:t>
      </w:r>
      <w:r>
        <w:t>、视图与模板</w:t>
      </w:r>
    </w:p>
    <w:p w:rsidR="007526BC" w:rsidRDefault="00AB5F47" w:rsidP="007526BC">
      <w:pPr>
        <w:ind w:firstLine="480"/>
      </w:pPr>
      <w:r>
        <w:rPr>
          <w:rFonts w:hint="eastAsia"/>
        </w:rPr>
        <w:t>首先</w:t>
      </w:r>
      <w:r>
        <w:t>分析要建立的网站需要哪些视图：</w:t>
      </w:r>
    </w:p>
    <w:p w:rsidR="00AB5F47" w:rsidRDefault="00AB5F47" w:rsidP="007526BC">
      <w:pPr>
        <w:ind w:firstLine="480"/>
      </w:pPr>
      <w:r>
        <w:rPr>
          <w:rFonts w:hint="eastAsia"/>
        </w:rPr>
        <w:t>比如</w:t>
      </w:r>
      <w:proofErr w:type="gramStart"/>
      <w:r>
        <w:t>一个博客需要</w:t>
      </w:r>
      <w:proofErr w:type="gramEnd"/>
      <w:r>
        <w:t>：</w:t>
      </w:r>
    </w:p>
    <w:p w:rsidR="00AB5F47" w:rsidRPr="00AB5F47" w:rsidRDefault="00AB5F47" w:rsidP="00276AC3">
      <w:pPr>
        <w:ind w:leftChars="175" w:left="420" w:firstLine="480"/>
      </w:pPr>
      <w:proofErr w:type="gramStart"/>
      <w:r w:rsidRPr="00AB5F47">
        <w:t>博客首页</w:t>
      </w:r>
      <w:proofErr w:type="gramEnd"/>
      <w:r w:rsidRPr="00AB5F47">
        <w:t>——</w:t>
      </w:r>
      <w:r w:rsidRPr="00AB5F47">
        <w:t>展示最近的几项内容。</w:t>
      </w:r>
    </w:p>
    <w:p w:rsidR="00AB5F47" w:rsidRPr="00AB5F47" w:rsidRDefault="00AB5F47" w:rsidP="00276AC3">
      <w:pPr>
        <w:ind w:leftChars="175" w:left="420" w:firstLine="480"/>
      </w:pPr>
      <w:r w:rsidRPr="00AB5F47">
        <w:t>内容</w:t>
      </w:r>
      <w:r w:rsidRPr="00AB5F47">
        <w:t>“</w:t>
      </w:r>
      <w:r w:rsidRPr="00AB5F47">
        <w:t>详情</w:t>
      </w:r>
      <w:r w:rsidRPr="00AB5F47">
        <w:t>”</w:t>
      </w:r>
      <w:r w:rsidRPr="00AB5F47">
        <w:t>页</w:t>
      </w:r>
      <w:r w:rsidRPr="00AB5F47">
        <w:t>——</w:t>
      </w:r>
      <w:r w:rsidRPr="00AB5F47">
        <w:t>详细展示某项内容。</w:t>
      </w:r>
    </w:p>
    <w:p w:rsidR="00AB5F47" w:rsidRPr="00AB5F47" w:rsidRDefault="00AB5F47" w:rsidP="00276AC3">
      <w:pPr>
        <w:ind w:leftChars="175" w:left="420" w:firstLine="480"/>
      </w:pPr>
      <w:r w:rsidRPr="00AB5F47">
        <w:t>以年为单位的归档页</w:t>
      </w:r>
      <w:r w:rsidRPr="00AB5F47">
        <w:t>——</w:t>
      </w:r>
      <w:r w:rsidRPr="00AB5F47">
        <w:t>展示选中的年份里各个月份创建的内容。</w:t>
      </w:r>
    </w:p>
    <w:p w:rsidR="00AB5F47" w:rsidRPr="00AB5F47" w:rsidRDefault="00AB5F47" w:rsidP="00276AC3">
      <w:pPr>
        <w:ind w:leftChars="175" w:left="420" w:firstLine="480"/>
      </w:pPr>
      <w:r w:rsidRPr="00AB5F47">
        <w:t>以月为单位的归档页</w:t>
      </w:r>
      <w:r w:rsidRPr="00AB5F47">
        <w:t>——</w:t>
      </w:r>
      <w:r w:rsidRPr="00AB5F47">
        <w:t>展示选中的月份里各天创建的内容。</w:t>
      </w:r>
    </w:p>
    <w:p w:rsidR="00AB5F47" w:rsidRPr="00AB5F47" w:rsidRDefault="00AB5F47" w:rsidP="00276AC3">
      <w:pPr>
        <w:ind w:leftChars="175" w:left="420" w:firstLine="480"/>
      </w:pPr>
      <w:r w:rsidRPr="00AB5F47">
        <w:t>以天为单位的归档页</w:t>
      </w:r>
      <w:r w:rsidRPr="00AB5F47">
        <w:t>——</w:t>
      </w:r>
      <w:r w:rsidRPr="00AB5F47">
        <w:t>展示选中天里创建的所有内容。</w:t>
      </w:r>
    </w:p>
    <w:p w:rsidR="00AB5F47" w:rsidRDefault="00AB5F47" w:rsidP="00276AC3">
      <w:pPr>
        <w:ind w:leftChars="175" w:left="420" w:firstLine="480"/>
      </w:pPr>
      <w:r w:rsidRPr="00AB5F47">
        <w:t>评论处理器</w:t>
      </w:r>
      <w:r w:rsidRPr="00AB5F47">
        <w:t>——</w:t>
      </w:r>
      <w:r w:rsidRPr="00AB5F47">
        <w:t>用于响应为一项内容添加评论的操作。</w:t>
      </w:r>
    </w:p>
    <w:p w:rsidR="00276AC3" w:rsidRDefault="00276AC3" w:rsidP="00276AC3">
      <w:pPr>
        <w:ind w:firstLineChars="0" w:firstLine="0"/>
      </w:pPr>
      <w:r>
        <w:tab/>
      </w:r>
      <w:r>
        <w:rPr>
          <w:rFonts w:hint="eastAsia"/>
        </w:rPr>
        <w:t>比如投票</w:t>
      </w:r>
      <w:r>
        <w:t>应用需要：</w:t>
      </w:r>
    </w:p>
    <w:p w:rsidR="00276AC3" w:rsidRDefault="00276AC3" w:rsidP="00276AC3">
      <w:pPr>
        <w:ind w:firstLineChars="0" w:firstLine="0"/>
      </w:pPr>
      <w:r>
        <w:tab/>
      </w:r>
      <w:r>
        <w:tab/>
      </w:r>
      <w:r>
        <w:rPr>
          <w:rFonts w:hint="eastAsia"/>
        </w:rPr>
        <w:t>问题</w:t>
      </w:r>
      <w:r>
        <w:t>索引页</w:t>
      </w:r>
      <w:r>
        <w:t>——</w:t>
      </w:r>
      <w:r>
        <w:t>展示最近的几个投票问题</w:t>
      </w:r>
    </w:p>
    <w:p w:rsidR="00276AC3" w:rsidRDefault="00276AC3" w:rsidP="00276AC3">
      <w:pPr>
        <w:ind w:firstLineChars="0" w:firstLine="0"/>
      </w:pPr>
      <w:r>
        <w:tab/>
      </w:r>
      <w:r>
        <w:tab/>
      </w:r>
      <w:r>
        <w:rPr>
          <w:rFonts w:hint="eastAsia"/>
        </w:rPr>
        <w:t>问题</w:t>
      </w:r>
      <w:r>
        <w:t>详情页</w:t>
      </w:r>
      <w:r>
        <w:t>——</w:t>
      </w:r>
      <w:r>
        <w:t>展示某个问题和选项列表</w:t>
      </w:r>
    </w:p>
    <w:p w:rsidR="00276AC3" w:rsidRDefault="00276AC3" w:rsidP="00276AC3">
      <w:pPr>
        <w:ind w:firstLineChars="0" w:firstLine="0"/>
      </w:pPr>
      <w:r>
        <w:tab/>
      </w:r>
      <w:r>
        <w:tab/>
      </w:r>
      <w:r>
        <w:rPr>
          <w:rFonts w:hint="eastAsia"/>
        </w:rPr>
        <w:t>问题</w:t>
      </w:r>
      <w:r>
        <w:t>结</w:t>
      </w:r>
      <w:r>
        <w:rPr>
          <w:rFonts w:hint="eastAsia"/>
        </w:rPr>
        <w:t>果页——</w:t>
      </w:r>
      <w:r>
        <w:t>展示某个</w:t>
      </w:r>
      <w:r>
        <w:rPr>
          <w:rFonts w:hint="eastAsia"/>
        </w:rPr>
        <w:t>投票</w:t>
      </w:r>
      <w:r>
        <w:t>的结果</w:t>
      </w:r>
    </w:p>
    <w:p w:rsidR="00276AC3" w:rsidRDefault="00276AC3" w:rsidP="00276AC3">
      <w:pPr>
        <w:ind w:firstLineChars="0" w:firstLine="0"/>
      </w:pPr>
      <w:r>
        <w:tab/>
      </w:r>
      <w:r>
        <w:tab/>
      </w:r>
      <w:r>
        <w:rPr>
          <w:rFonts w:hint="eastAsia"/>
        </w:rPr>
        <w:t>投票</w:t>
      </w:r>
      <w:r>
        <w:t>处理器</w:t>
      </w:r>
      <w:r>
        <w:t>——</w:t>
      </w:r>
      <w:r>
        <w:t>用于响应</w:t>
      </w:r>
      <w:r>
        <w:rPr>
          <w:rFonts w:hint="eastAsia"/>
        </w:rPr>
        <w:t>用户</w:t>
      </w:r>
      <w:r>
        <w:t>为某个问题的特定选项投票的操作</w:t>
      </w:r>
    </w:p>
    <w:p w:rsidR="00276AC3" w:rsidRDefault="00276AC3" w:rsidP="00276AC3">
      <w:pPr>
        <w:ind w:firstLineChars="0" w:firstLine="0"/>
      </w:pPr>
    </w:p>
    <w:p w:rsidR="00276AC3" w:rsidRDefault="00276AC3" w:rsidP="00276AC3">
      <w:pPr>
        <w:ind w:firstLineChars="0" w:firstLine="0"/>
      </w:pPr>
      <w:r>
        <w:tab/>
      </w:r>
      <w:r>
        <w:rPr>
          <w:rFonts w:hint="eastAsia"/>
        </w:rPr>
        <w:t>分析</w:t>
      </w:r>
      <w:r>
        <w:t>出视图要求后，就可以在</w:t>
      </w:r>
      <w:r>
        <w:t>app</w:t>
      </w:r>
      <w:r>
        <w:t>的</w:t>
      </w:r>
      <w:r>
        <w:t>view</w:t>
      </w:r>
      <w:r>
        <w:t>中创建视图了。</w:t>
      </w:r>
    </w:p>
    <w:p w:rsidR="00276AC3" w:rsidRPr="00276AC3" w:rsidRDefault="00276AC3" w:rsidP="00276AC3">
      <w:pPr>
        <w:ind w:firstLineChars="0" w:firstLine="0"/>
      </w:pPr>
    </w:p>
    <w:p w:rsidR="00AB5F47" w:rsidRDefault="00276AC3" w:rsidP="00276AC3">
      <w:pPr>
        <w:ind w:firstLine="480"/>
      </w:pPr>
      <w:r w:rsidRPr="00276AC3">
        <w:t xml:space="preserve">Django </w:t>
      </w:r>
      <w:r w:rsidRPr="00276AC3">
        <w:t>只要求返回的是一个</w:t>
      </w:r>
      <w:r w:rsidRPr="00276AC3">
        <w:t> </w:t>
      </w:r>
      <w:proofErr w:type="spellStart"/>
      <w:r>
        <w:fldChar w:fldCharType="begin"/>
      </w:r>
      <w:r>
        <w:instrText xml:space="preserve"> HYPERLINK "https://docs.djangoproject.com/zh-hans/2.1/ref/request-response/" \l "django.http.HttpResponse" \o "django.http.HttpResponse" </w:instrText>
      </w:r>
      <w:r>
        <w:fldChar w:fldCharType="separate"/>
      </w:r>
      <w:r w:rsidRPr="00276AC3">
        <w:t>HttpResponse</w:t>
      </w:r>
      <w:proofErr w:type="spellEnd"/>
      <w:r>
        <w:fldChar w:fldCharType="end"/>
      </w:r>
      <w:r w:rsidRPr="00276AC3">
        <w:t> </w:t>
      </w:r>
      <w:r w:rsidRPr="00276AC3">
        <w:t>，或者抛出一个异常。</w:t>
      </w:r>
    </w:p>
    <w:p w:rsidR="007A2B77" w:rsidRDefault="007A2B77" w:rsidP="007A2B77">
      <w:pPr>
        <w:ind w:firstLineChars="0" w:firstLine="0"/>
      </w:pPr>
      <w:r>
        <w:rPr>
          <w:noProof/>
        </w:rPr>
        <mc:AlternateContent>
          <mc:Choice Requires="wps">
            <w:drawing>
              <wp:inline distT="0" distB="0" distL="0" distR="0" wp14:anchorId="43DE6F67" wp14:editId="476498AA">
                <wp:extent cx="5133975" cy="2105025"/>
                <wp:effectExtent l="0" t="0" r="28575" b="2857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3975" cy="2105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2B77" w:rsidRPr="007A2B77" w:rsidRDefault="007A2B77" w:rsidP="007A2B77">
                            <w:pPr>
                              <w:ind w:firstLine="482"/>
                              <w:jc w:val="left"/>
                            </w:pPr>
                            <w:r w:rsidRPr="007A2B77">
                              <w:rPr>
                                <w:rFonts w:hint="eastAsia"/>
                                <w:b/>
                              </w:rPr>
                              <w:t>备注</w:t>
                            </w:r>
                            <w:r>
                              <w:t>：页面的设计写死在视图函数的代码里的。如果你想改变页面的样子，</w:t>
                            </w:r>
                            <w:r w:rsidRPr="007A2B77">
                              <w:t>需要编辑</w:t>
                            </w:r>
                            <w:r w:rsidRPr="007A2B77">
                              <w:t xml:space="preserve"> Python </w:t>
                            </w:r>
                            <w:r w:rsidRPr="007A2B77">
                              <w:t>代码。所以让我们使用</w:t>
                            </w:r>
                            <w:r w:rsidRPr="007A2B77">
                              <w:t xml:space="preserve"> Django </w:t>
                            </w:r>
                            <w:r w:rsidRPr="007A2B77">
                              <w:t>的模板系统，只要创建一个视图，就可以将页面的设计从代码中分离出来。</w:t>
                            </w:r>
                          </w:p>
                          <w:p w:rsidR="007A2B77" w:rsidRPr="007A2B77" w:rsidRDefault="007A2B77" w:rsidP="007A2B77">
                            <w:pPr>
                              <w:ind w:firstLine="480"/>
                              <w:jc w:val="left"/>
                            </w:pPr>
                            <w:r w:rsidRPr="007A2B77">
                              <w:t>首先，在你的</w:t>
                            </w:r>
                            <w:r w:rsidRPr="007A2B77">
                              <w:t> </w:t>
                            </w:r>
                            <w:r w:rsidRPr="007A2B77">
                              <w:rPr>
                                <w:rStyle w:val="pre"/>
                              </w:rPr>
                              <w:t>polls</w:t>
                            </w:r>
                            <w:r w:rsidRPr="007A2B77">
                              <w:t> </w:t>
                            </w:r>
                            <w:r w:rsidRPr="007A2B77">
                              <w:t>目录里创建一个</w:t>
                            </w:r>
                            <w:r w:rsidRPr="007A2B77">
                              <w:t> </w:t>
                            </w:r>
                            <w:r w:rsidRPr="007A2B77">
                              <w:rPr>
                                <w:rStyle w:val="pre"/>
                              </w:rPr>
                              <w:t>templates</w:t>
                            </w:r>
                            <w:r w:rsidRPr="007A2B77">
                              <w:t> </w:t>
                            </w:r>
                            <w:r w:rsidRPr="007A2B77">
                              <w:t>目录。</w:t>
                            </w:r>
                            <w:r w:rsidRPr="007A2B77">
                              <w:t xml:space="preserve">Django </w:t>
                            </w:r>
                            <w:r w:rsidRPr="007A2B77">
                              <w:t>将会在这个目录里查找模板文件。</w:t>
                            </w:r>
                          </w:p>
                          <w:p w:rsidR="007A2B77" w:rsidRPr="007A2B77" w:rsidRDefault="007A2B77" w:rsidP="007A2B77">
                            <w:pPr>
                              <w:ind w:firstLine="480"/>
                              <w:jc w:val="left"/>
                            </w:pPr>
                            <w:r w:rsidRPr="007A2B77">
                              <w:t>你项目的</w:t>
                            </w:r>
                            <w:r w:rsidRPr="007A2B77">
                              <w:t> </w:t>
                            </w:r>
                            <w:hyperlink r:id="rId7" w:anchor="std:setting-TEMPLATES" w:history="1">
                              <w:r w:rsidRPr="007A2B77">
                                <w:rPr>
                                  <w:rStyle w:val="pre"/>
                                </w:rPr>
                                <w:t>TEMPLATES</w:t>
                              </w:r>
                            </w:hyperlink>
                            <w:r w:rsidRPr="007A2B77">
                              <w:t> </w:t>
                            </w:r>
                            <w:r w:rsidRPr="007A2B77">
                              <w:t>配置项描述了</w:t>
                            </w:r>
                            <w:r w:rsidRPr="007A2B77">
                              <w:t xml:space="preserve"> Django </w:t>
                            </w:r>
                            <w:r w:rsidRPr="007A2B77">
                              <w:t>如何载入和渲染模板。默认的设置文件设置了</w:t>
                            </w:r>
                            <w:r w:rsidRPr="007A2B77">
                              <w:t> </w:t>
                            </w:r>
                            <w:proofErr w:type="spellStart"/>
                            <w:r w:rsidRPr="007A2B77">
                              <w:rPr>
                                <w:rStyle w:val="pre"/>
                              </w:rPr>
                              <w:t>DjangoTemplates</w:t>
                            </w:r>
                            <w:proofErr w:type="spellEnd"/>
                            <w:r w:rsidRPr="007A2B77">
                              <w:t>后端，并将</w:t>
                            </w:r>
                            <w:r w:rsidRPr="007A2B77">
                              <w:t> </w:t>
                            </w:r>
                            <w:hyperlink r:id="rId8" w:anchor="std:setting-TEMPLATES-APP_DIRS" w:history="1">
                              <w:r w:rsidRPr="007A2B77">
                                <w:rPr>
                                  <w:rStyle w:val="pre"/>
                                </w:rPr>
                                <w:t>APP_DIRS</w:t>
                              </w:r>
                            </w:hyperlink>
                            <w:r w:rsidRPr="007A2B77">
                              <w:t> </w:t>
                            </w:r>
                            <w:r w:rsidRPr="007A2B77">
                              <w:t>设置成了</w:t>
                            </w:r>
                            <w:r w:rsidRPr="007A2B77">
                              <w:t xml:space="preserve"> True</w:t>
                            </w:r>
                            <w:r w:rsidRPr="007A2B77">
                              <w:t>。这一选项将会让</w:t>
                            </w:r>
                            <w:r w:rsidRPr="007A2B77">
                              <w:t> </w:t>
                            </w:r>
                            <w:proofErr w:type="spellStart"/>
                            <w:r w:rsidRPr="007A2B77">
                              <w:rPr>
                                <w:rStyle w:val="pre"/>
                              </w:rPr>
                              <w:t>DjangoTemplates</w:t>
                            </w:r>
                            <w:proofErr w:type="spellEnd"/>
                            <w:r w:rsidRPr="007A2B77">
                              <w:t> </w:t>
                            </w:r>
                            <w:r w:rsidRPr="007A2B77">
                              <w:t>在每个</w:t>
                            </w:r>
                            <w:r w:rsidRPr="007A2B77">
                              <w:t> </w:t>
                            </w:r>
                            <w:hyperlink r:id="rId9" w:anchor="std:setting-INSTALLED_APPS" w:history="1">
                              <w:r w:rsidRPr="007A2B77">
                                <w:rPr>
                                  <w:rStyle w:val="pre"/>
                                </w:rPr>
                                <w:t>INSTALLED_APPS</w:t>
                              </w:r>
                            </w:hyperlink>
                            <w:r w:rsidRPr="007A2B77">
                              <w:t> </w:t>
                            </w:r>
                            <w:r w:rsidRPr="007A2B77">
                              <w:t>文件夹中寻找</w:t>
                            </w:r>
                            <w:r w:rsidRPr="007A2B77">
                              <w:t xml:space="preserve"> "templates" </w:t>
                            </w:r>
                            <w:r w:rsidRPr="007A2B77">
                              <w:t>子目录。这就是为什么尽管我们没有像在第二部分中那样修改</w:t>
                            </w:r>
                            <w:r w:rsidRPr="007A2B77">
                              <w:t xml:space="preserve"> DIRS </w:t>
                            </w:r>
                            <w:r w:rsidRPr="007A2B77">
                              <w:t>设置，</w:t>
                            </w:r>
                            <w:r w:rsidRPr="007A2B77">
                              <w:t xml:space="preserve">Django </w:t>
                            </w:r>
                            <w:r w:rsidRPr="007A2B77">
                              <w:t>也能正确找到</w:t>
                            </w:r>
                            <w:r w:rsidRPr="007A2B77">
                              <w:t xml:space="preserve"> polls </w:t>
                            </w:r>
                            <w:r w:rsidRPr="007A2B77">
                              <w:t>的模板位置的原因。</w:t>
                            </w:r>
                          </w:p>
                          <w:p w:rsidR="007A2B77" w:rsidRPr="007A2B77" w:rsidRDefault="007A2B77" w:rsidP="007A2B77">
                            <w:pPr>
                              <w:pStyle w:val="a3"/>
                              <w:spacing w:before="93"/>
                              <w:ind w:firstLine="480"/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3DE6F6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04.25pt;height:16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">
                <v:textbox>
                  <w:txbxContent>
                    <w:p w:rsidR="007A2B77" w:rsidRPr="007A2B77" w:rsidRDefault="007A2B77" w:rsidP="007A2B77">
                      <w:pPr>
                        <w:ind w:firstLine="482"/>
                        <w:jc w:val="left"/>
                      </w:pPr>
                      <w:r w:rsidRPr="007A2B77">
                        <w:rPr>
                          <w:rFonts w:hint="eastAsia"/>
                          <w:b/>
                        </w:rPr>
                        <w:t>备注</w:t>
                      </w:r>
                      <w:r>
                        <w:t>：页面的设计写死在视图函数的代码里的。如果你想改变页面的样子，</w:t>
                      </w:r>
                      <w:r w:rsidRPr="007A2B77">
                        <w:t>需要编辑</w:t>
                      </w:r>
                      <w:r w:rsidRPr="007A2B77">
                        <w:t xml:space="preserve"> Python </w:t>
                      </w:r>
                      <w:r w:rsidRPr="007A2B77">
                        <w:t>代码。所以让我们使用</w:t>
                      </w:r>
                      <w:r w:rsidRPr="007A2B77">
                        <w:t xml:space="preserve"> Django </w:t>
                      </w:r>
                      <w:r w:rsidRPr="007A2B77">
                        <w:t>的模板系统，只要创建一个视图，就可以将页面的设计从代码中分离出来。</w:t>
                      </w:r>
                    </w:p>
                    <w:p w:rsidR="007A2B77" w:rsidRPr="007A2B77" w:rsidRDefault="007A2B77" w:rsidP="007A2B77">
                      <w:pPr>
                        <w:ind w:firstLine="480"/>
                        <w:jc w:val="left"/>
                      </w:pPr>
                      <w:r w:rsidRPr="007A2B77">
                        <w:t>首先，在你的</w:t>
                      </w:r>
                      <w:r w:rsidRPr="007A2B77">
                        <w:t> </w:t>
                      </w:r>
                      <w:r w:rsidRPr="007A2B77">
                        <w:rPr>
                          <w:rStyle w:val="pre"/>
                        </w:rPr>
                        <w:t>polls</w:t>
                      </w:r>
                      <w:r w:rsidRPr="007A2B77">
                        <w:t> </w:t>
                      </w:r>
                      <w:r w:rsidRPr="007A2B77">
                        <w:t>目录里创建一个</w:t>
                      </w:r>
                      <w:r w:rsidRPr="007A2B77">
                        <w:t> </w:t>
                      </w:r>
                      <w:r w:rsidRPr="007A2B77">
                        <w:rPr>
                          <w:rStyle w:val="pre"/>
                        </w:rPr>
                        <w:t>templates</w:t>
                      </w:r>
                      <w:r w:rsidRPr="007A2B77">
                        <w:t> </w:t>
                      </w:r>
                      <w:r w:rsidRPr="007A2B77">
                        <w:t>目录。</w:t>
                      </w:r>
                      <w:r w:rsidRPr="007A2B77">
                        <w:t xml:space="preserve">Django </w:t>
                      </w:r>
                      <w:r w:rsidRPr="007A2B77">
                        <w:t>将会在这个目录里查找模板文件。</w:t>
                      </w:r>
                    </w:p>
                    <w:p w:rsidR="007A2B77" w:rsidRPr="007A2B77" w:rsidRDefault="007A2B77" w:rsidP="007A2B77">
                      <w:pPr>
                        <w:ind w:firstLine="480"/>
                        <w:jc w:val="left"/>
                      </w:pPr>
                      <w:r w:rsidRPr="007A2B77">
                        <w:t>你项目的</w:t>
                      </w:r>
                      <w:r w:rsidRPr="007A2B77">
                        <w:t> </w:t>
                      </w:r>
                      <w:hyperlink r:id="rId10" w:anchor="std:setting-TEMPLATES" w:history="1">
                        <w:r w:rsidRPr="007A2B77">
                          <w:rPr>
                            <w:rStyle w:val="pre"/>
                          </w:rPr>
                          <w:t>TEMPLATES</w:t>
                        </w:r>
                      </w:hyperlink>
                      <w:r w:rsidRPr="007A2B77">
                        <w:t> </w:t>
                      </w:r>
                      <w:r w:rsidRPr="007A2B77">
                        <w:t>配置项描述了</w:t>
                      </w:r>
                      <w:r w:rsidRPr="007A2B77">
                        <w:t xml:space="preserve"> Django </w:t>
                      </w:r>
                      <w:r w:rsidRPr="007A2B77">
                        <w:t>如何载入和渲染模板。默认的设置文件设置了</w:t>
                      </w:r>
                      <w:r w:rsidRPr="007A2B77">
                        <w:t> </w:t>
                      </w:r>
                      <w:proofErr w:type="spellStart"/>
                      <w:r w:rsidRPr="007A2B77">
                        <w:rPr>
                          <w:rStyle w:val="pre"/>
                        </w:rPr>
                        <w:t>DjangoTemplates</w:t>
                      </w:r>
                      <w:proofErr w:type="spellEnd"/>
                      <w:r w:rsidRPr="007A2B77">
                        <w:t>后端，并将</w:t>
                      </w:r>
                      <w:r w:rsidRPr="007A2B77">
                        <w:t> </w:t>
                      </w:r>
                      <w:hyperlink r:id="rId11" w:anchor="std:setting-TEMPLATES-APP_DIRS" w:history="1">
                        <w:r w:rsidRPr="007A2B77">
                          <w:rPr>
                            <w:rStyle w:val="pre"/>
                          </w:rPr>
                          <w:t>APP_DIRS</w:t>
                        </w:r>
                      </w:hyperlink>
                      <w:r w:rsidRPr="007A2B77">
                        <w:t> </w:t>
                      </w:r>
                      <w:r w:rsidRPr="007A2B77">
                        <w:t>设置成了</w:t>
                      </w:r>
                      <w:r w:rsidRPr="007A2B77">
                        <w:t xml:space="preserve"> True</w:t>
                      </w:r>
                      <w:r w:rsidRPr="007A2B77">
                        <w:t>。这一选项将会让</w:t>
                      </w:r>
                      <w:r w:rsidRPr="007A2B77">
                        <w:t> </w:t>
                      </w:r>
                      <w:proofErr w:type="spellStart"/>
                      <w:r w:rsidRPr="007A2B77">
                        <w:rPr>
                          <w:rStyle w:val="pre"/>
                        </w:rPr>
                        <w:t>DjangoTemplates</w:t>
                      </w:r>
                      <w:proofErr w:type="spellEnd"/>
                      <w:r w:rsidRPr="007A2B77">
                        <w:t> </w:t>
                      </w:r>
                      <w:r w:rsidRPr="007A2B77">
                        <w:t>在每个</w:t>
                      </w:r>
                      <w:r w:rsidRPr="007A2B77">
                        <w:t> </w:t>
                      </w:r>
                      <w:hyperlink r:id="rId12" w:anchor="std:setting-INSTALLED_APPS" w:history="1">
                        <w:r w:rsidRPr="007A2B77">
                          <w:rPr>
                            <w:rStyle w:val="pre"/>
                          </w:rPr>
                          <w:t>INSTALLED_APPS</w:t>
                        </w:r>
                      </w:hyperlink>
                      <w:r w:rsidRPr="007A2B77">
                        <w:t> </w:t>
                      </w:r>
                      <w:r w:rsidRPr="007A2B77">
                        <w:t>文件夹中寻找</w:t>
                      </w:r>
                      <w:r w:rsidRPr="007A2B77">
                        <w:t xml:space="preserve"> "templates" </w:t>
                      </w:r>
                      <w:r w:rsidRPr="007A2B77">
                        <w:t>子目录。这就是为什么尽管我们没有像在第二部分中那样修改</w:t>
                      </w:r>
                      <w:r w:rsidRPr="007A2B77">
                        <w:t xml:space="preserve"> DIRS </w:t>
                      </w:r>
                      <w:r w:rsidRPr="007A2B77">
                        <w:t>设置，</w:t>
                      </w:r>
                      <w:r w:rsidRPr="007A2B77">
                        <w:t xml:space="preserve">Django </w:t>
                      </w:r>
                      <w:r w:rsidRPr="007A2B77">
                        <w:t>也能正确找到</w:t>
                      </w:r>
                      <w:r w:rsidRPr="007A2B77">
                        <w:t xml:space="preserve"> polls </w:t>
                      </w:r>
                      <w:r w:rsidRPr="007A2B77">
                        <w:t>的模板位置的原因。</w:t>
                      </w:r>
                    </w:p>
                    <w:p w:rsidR="007A2B77" w:rsidRPr="007A2B77" w:rsidRDefault="007A2B77" w:rsidP="007A2B77">
                      <w:pPr>
                        <w:pStyle w:val="a3"/>
                        <w:spacing w:before="93"/>
                        <w:ind w:firstLine="480"/>
                        <w:jc w:val="lef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7A2B77" w:rsidRDefault="007A2B77" w:rsidP="00276AC3">
      <w:pPr>
        <w:ind w:firstLine="482"/>
        <w:rPr>
          <w:b/>
        </w:rPr>
      </w:pPr>
      <w:r w:rsidRPr="007A2B77">
        <w:rPr>
          <w:rFonts w:hint="eastAsia"/>
          <w:b/>
        </w:rPr>
        <w:t>快捷</w:t>
      </w:r>
      <w:r w:rsidRPr="007A2B77">
        <w:rPr>
          <w:b/>
        </w:rPr>
        <w:t>函数</w:t>
      </w:r>
    </w:p>
    <w:p w:rsidR="007A2B77" w:rsidRDefault="007A2B77" w:rsidP="00276AC3">
      <w:pPr>
        <w:ind w:firstLine="480"/>
      </w:pPr>
      <w:r w:rsidRPr="007A2B77">
        <w:t>r</w:t>
      </w:r>
      <w:r w:rsidRPr="007A2B77">
        <w:rPr>
          <w:rFonts w:hint="eastAsia"/>
        </w:rPr>
        <w:t>ender</w:t>
      </w:r>
      <w:r w:rsidRPr="007A2B77">
        <w:t>()</w:t>
      </w:r>
      <w:r>
        <w:rPr>
          <w:rFonts w:hint="eastAsia"/>
        </w:rPr>
        <w:t>：</w:t>
      </w:r>
      <w:r w:rsidRPr="007A2B77">
        <w:t>载入模板，填充上下文，再返回由它生成的</w:t>
      </w:r>
      <w:r w:rsidRPr="007A2B77">
        <w:t> </w:t>
      </w:r>
      <w:proofErr w:type="spellStart"/>
      <w:r w:rsidRPr="007A2B77">
        <w:fldChar w:fldCharType="begin"/>
      </w:r>
      <w:r w:rsidRPr="007A2B77">
        <w:instrText xml:space="preserve"> HYPERLINK "https://docs.djangoproject.com/zh-hans/2.1/ref/request-response/" \l "django.http.HttpResponse" \o "django.http.HttpResponse" </w:instrText>
      </w:r>
      <w:r w:rsidRPr="007A2B77">
        <w:fldChar w:fldCharType="separate"/>
      </w:r>
      <w:r w:rsidRPr="007A2B77">
        <w:t>HttpResponse</w:t>
      </w:r>
      <w:proofErr w:type="spellEnd"/>
      <w:r w:rsidRPr="007A2B77">
        <w:fldChar w:fldCharType="end"/>
      </w:r>
      <w:r w:rsidRPr="007A2B77">
        <w:t> </w:t>
      </w:r>
      <w:r w:rsidRPr="007A2B77">
        <w:t>对象」</w:t>
      </w:r>
      <w:r w:rsidRPr="007A2B77">
        <w:lastRenderedPageBreak/>
        <w:t>是一个非常常用的操作流程。</w:t>
      </w:r>
    </w:p>
    <w:p w:rsidR="00F05656" w:rsidRDefault="00F05656" w:rsidP="00276AC3">
      <w:pPr>
        <w:ind w:firstLine="480"/>
      </w:pPr>
      <w:r>
        <w:rPr>
          <w:rFonts w:hint="eastAsia"/>
        </w:rPr>
        <w:t>注意：使用</w:t>
      </w:r>
      <w:r>
        <w:t>render</w:t>
      </w:r>
      <w:r>
        <w:t>函数，</w:t>
      </w:r>
      <w:r w:rsidRPr="00F05656">
        <w:t>我们不再需要导入</w:t>
      </w:r>
      <w:r w:rsidRPr="00F05656">
        <w:t> </w:t>
      </w:r>
      <w:hyperlink r:id="rId13" w:anchor="module-django.template.loader" w:tooltip="django.template.loader" w:history="1">
        <w:r w:rsidRPr="00F05656">
          <w:t>loader</w:t>
        </w:r>
      </w:hyperlink>
      <w:r w:rsidRPr="00F05656">
        <w:t> </w:t>
      </w:r>
      <w:r w:rsidRPr="00F05656">
        <w:t>和</w:t>
      </w:r>
      <w:r w:rsidRPr="00F05656">
        <w:t> </w:t>
      </w:r>
      <w:proofErr w:type="spellStart"/>
      <w:r>
        <w:fldChar w:fldCharType="begin"/>
      </w:r>
      <w:r>
        <w:instrText xml:space="preserve"> HYPERLINK "https://docs.djangoproject.com/zh-hans/2.1/ref/request-response/" \l "django.http.HttpResponse" \o "django.http.HttpResponse" </w:instrText>
      </w:r>
      <w:r>
        <w:fldChar w:fldCharType="separate"/>
      </w:r>
      <w:r w:rsidRPr="00F05656">
        <w:t>HttpResponse</w:t>
      </w:r>
      <w:proofErr w:type="spellEnd"/>
      <w:r>
        <w:fldChar w:fldCharType="end"/>
      </w:r>
      <w:r w:rsidRPr="00F05656">
        <w:t> </w:t>
      </w:r>
      <w:r w:rsidRPr="00F05656">
        <w:t>。不过如果你还有其他函数（比如说</w:t>
      </w:r>
      <w:r w:rsidRPr="00F05656">
        <w:t xml:space="preserve"> detail, results, </w:t>
      </w:r>
      <w:r w:rsidRPr="00F05656">
        <w:t>和</w:t>
      </w:r>
      <w:r w:rsidRPr="00F05656">
        <w:t> vote </w:t>
      </w:r>
      <w:r w:rsidRPr="00F05656">
        <w:t>）需要用到它的话，就需要保持</w:t>
      </w:r>
      <w:r w:rsidRPr="00F05656">
        <w:t> </w:t>
      </w:r>
      <w:proofErr w:type="spellStart"/>
      <w:r w:rsidRPr="00F05656">
        <w:t>HttpResponse</w:t>
      </w:r>
      <w:proofErr w:type="spellEnd"/>
      <w:r w:rsidRPr="00F05656">
        <w:t> </w:t>
      </w:r>
      <w:r w:rsidRPr="00F05656">
        <w:t>的导入。</w:t>
      </w:r>
    </w:p>
    <w:p w:rsidR="007A2B77" w:rsidRPr="007A2B77" w:rsidRDefault="007A2B77" w:rsidP="00276AC3">
      <w:pPr>
        <w:ind w:firstLine="482"/>
        <w:rPr>
          <w:b/>
        </w:rPr>
      </w:pPr>
      <w:r w:rsidRPr="007A2B77">
        <w:rPr>
          <w:rFonts w:hint="eastAsia"/>
          <w:b/>
        </w:rPr>
        <w:t>抛出</w:t>
      </w:r>
      <w:r w:rsidRPr="007A2B77">
        <w:rPr>
          <w:b/>
        </w:rPr>
        <w:t>错误</w:t>
      </w:r>
    </w:p>
    <w:p w:rsidR="007A2B77" w:rsidRDefault="007A2B77" w:rsidP="00276AC3">
      <w:pPr>
        <w:ind w:firstLine="480"/>
      </w:pPr>
      <w:r>
        <w:rPr>
          <w:rFonts w:hint="eastAsia"/>
        </w:rPr>
        <w:t>就是</w:t>
      </w:r>
      <w:r>
        <w:t>在视图函数中，使用</w:t>
      </w:r>
      <w:r>
        <w:t>try except</w:t>
      </w:r>
    </w:p>
    <w:p w:rsidR="00F05656" w:rsidRPr="00F05656" w:rsidRDefault="00F05656" w:rsidP="00276AC3">
      <w:pPr>
        <w:ind w:firstLine="482"/>
        <w:rPr>
          <w:b/>
        </w:rPr>
      </w:pPr>
      <w:r w:rsidRPr="00F05656">
        <w:rPr>
          <w:rFonts w:hint="eastAsia"/>
          <w:b/>
        </w:rPr>
        <w:t>去除</w:t>
      </w:r>
      <w:r w:rsidRPr="00F05656">
        <w:rPr>
          <w:b/>
        </w:rPr>
        <w:t>模板中的硬编码</w:t>
      </w:r>
      <w:proofErr w:type="spellStart"/>
      <w:r w:rsidRPr="00F05656">
        <w:rPr>
          <w:b/>
        </w:rPr>
        <w:t>url</w:t>
      </w:r>
      <w:proofErr w:type="spellEnd"/>
    </w:p>
    <w:p w:rsidR="007D6FFE" w:rsidRDefault="007D6FFE" w:rsidP="007D6FFE">
      <w:pPr>
        <w:ind w:firstLine="480"/>
      </w:pPr>
      <w:r>
        <w:rPr>
          <w:rFonts w:hint="eastAsia"/>
        </w:rPr>
        <w:t>硬编码</w:t>
      </w:r>
      <w:r>
        <w:t>：</w:t>
      </w:r>
      <w:r>
        <w:rPr>
          <w:rFonts w:hint="eastAsia"/>
        </w:rPr>
        <w:t>指</w:t>
      </w:r>
      <w:r>
        <w:t>的是</w:t>
      </w:r>
      <w:r>
        <w:rPr>
          <w:rFonts w:hint="eastAsia"/>
        </w:rPr>
        <w:t>在</w:t>
      </w:r>
      <w:r>
        <w:t>模板中写入页面的路径</w:t>
      </w:r>
    </w:p>
    <w:p w:rsidR="007D6FFE" w:rsidRDefault="007D6FFE" w:rsidP="007D6FFE">
      <w:pPr>
        <w:ind w:firstLine="480"/>
      </w:pPr>
      <w:r>
        <w:rPr>
          <w:rFonts w:hint="eastAsia"/>
        </w:rPr>
        <w:t>如</w:t>
      </w:r>
      <w:r>
        <w:t>：</w:t>
      </w:r>
      <w:r w:rsidRPr="007D6FFE">
        <w:t xml:space="preserve">&lt;li&gt;&lt;a </w:t>
      </w:r>
      <w:proofErr w:type="spellStart"/>
      <w:r w:rsidRPr="007D6FFE">
        <w:t>href</w:t>
      </w:r>
      <w:proofErr w:type="spellEnd"/>
      <w:r w:rsidRPr="007D6FFE">
        <w:t>="/polls</w:t>
      </w:r>
      <w:proofErr w:type="gramStart"/>
      <w:r w:rsidRPr="007D6FFE">
        <w:t>/{</w:t>
      </w:r>
      <w:proofErr w:type="gramEnd"/>
      <w:r w:rsidRPr="007D6FFE">
        <w:t xml:space="preserve">{ question.id }}/"&gt;{{ </w:t>
      </w:r>
      <w:proofErr w:type="spellStart"/>
      <w:r w:rsidRPr="007D6FFE">
        <w:t>question.question_text</w:t>
      </w:r>
      <w:proofErr w:type="spellEnd"/>
      <w:r w:rsidRPr="007D6FFE">
        <w:t xml:space="preserve"> }}</w:t>
      </w:r>
      <w:r>
        <w:t xml:space="preserve"> </w:t>
      </w:r>
      <w:r w:rsidRPr="007D6FFE">
        <w:t>&lt;/a&gt;&lt;/li&gt;</w:t>
      </w:r>
    </w:p>
    <w:p w:rsidR="007D6FFE" w:rsidRDefault="007D6FFE" w:rsidP="007D6FFE">
      <w:pPr>
        <w:ind w:firstLine="480"/>
      </w:pPr>
      <w:proofErr w:type="gramStart"/>
      <w:r>
        <w:rPr>
          <w:rFonts w:hint="eastAsia"/>
        </w:rPr>
        <w:t>非</w:t>
      </w:r>
      <w:r>
        <w:t>硬编码</w:t>
      </w:r>
      <w:proofErr w:type="gramEnd"/>
      <w:r>
        <w:t>方式：</w:t>
      </w:r>
    </w:p>
    <w:p w:rsidR="007D6FFE" w:rsidRPr="007D6FFE" w:rsidRDefault="007D6FFE" w:rsidP="007D6FFE">
      <w:pPr>
        <w:pStyle w:val="HTML"/>
        <w:spacing w:before="225" w:after="225"/>
        <w:ind w:right="300"/>
      </w:pPr>
      <w:r w:rsidRPr="007D6FFE">
        <w:rPr>
          <w:rFonts w:ascii="Roboto" w:hAnsi="Roboto"/>
          <w:noProof/>
          <w:color w:val="0C3C26"/>
          <w:sz w:val="21"/>
          <w:shd w:val="clear" w:color="auto" w:fill="FFFFFF"/>
        </w:rPr>
        <mc:AlternateContent>
          <mc:Choice Requires="wps">
            <w:drawing>
              <wp:inline distT="0" distB="0" distL="0" distR="0" wp14:anchorId="3130677B" wp14:editId="28FEAE5B">
                <wp:extent cx="5276850" cy="1404620"/>
                <wp:effectExtent l="0" t="0" r="19050" b="1016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6FFE" w:rsidRPr="007D6FFE" w:rsidRDefault="007D6FFE" w:rsidP="007D6FFE">
                            <w:pPr>
                              <w:ind w:firstLine="482"/>
                            </w:pPr>
                            <w:r w:rsidRPr="007D6FFE">
                              <w:rPr>
                                <w:rFonts w:hint="eastAsia"/>
                                <w:b/>
                              </w:rPr>
                              <w:t>备注</w:t>
                            </w:r>
                            <w:r w:rsidRPr="007D6FFE">
                              <w:rPr>
                                <w:b/>
                              </w:rPr>
                              <w:t>：</w:t>
                            </w:r>
                            <w:r w:rsidRPr="007D6FFE">
                              <w:t>硬编码和强耦合的链接，对于一个包含很多应用的项目来说，修改起来是十分困难的。然而，因为你在</w:t>
                            </w:r>
                            <w:r w:rsidRPr="007D6FFE">
                              <w:t> </w:t>
                            </w:r>
                            <w:proofErr w:type="spellStart"/>
                            <w:r w:rsidRPr="007D6FFE">
                              <w:t>polls.urls</w:t>
                            </w:r>
                            <w:proofErr w:type="spellEnd"/>
                            <w:r w:rsidRPr="007D6FFE">
                              <w:t> </w:t>
                            </w:r>
                            <w:r w:rsidRPr="007D6FFE">
                              <w:t>的</w:t>
                            </w:r>
                            <w:r w:rsidRPr="007D6FFE">
                              <w:t> </w:t>
                            </w:r>
                            <w:proofErr w:type="spellStart"/>
                            <w:r w:rsidRPr="007D6FFE">
                              <w:fldChar w:fldCharType="begin"/>
                            </w:r>
                            <w:r w:rsidRPr="007D6FFE">
                              <w:instrText xml:space="preserve"> HYPERLINK "https://docs.djangoproject.com/zh-hans/2.1/ref/urls/" \l "django.conf.urls.url" \o "django.conf.urls.url" </w:instrText>
                            </w:r>
                            <w:r w:rsidRPr="007D6FFE">
                              <w:fldChar w:fldCharType="separate"/>
                            </w:r>
                            <w:r w:rsidRPr="007D6FFE">
                              <w:t>url</w:t>
                            </w:r>
                            <w:proofErr w:type="spellEnd"/>
                            <w:r w:rsidRPr="007D6FFE">
                              <w:t>()</w:t>
                            </w:r>
                            <w:r w:rsidRPr="007D6FFE">
                              <w:fldChar w:fldCharType="end"/>
                            </w:r>
                            <w:r w:rsidRPr="007D6FFE">
                              <w:t> </w:t>
                            </w:r>
                            <w:r w:rsidRPr="007D6FFE">
                              <w:t>函数中通过</w:t>
                            </w:r>
                            <w:r w:rsidRPr="007D6FFE">
                              <w:t xml:space="preserve"> name </w:t>
                            </w:r>
                            <w:r w:rsidRPr="007D6FFE">
                              <w:t>参数为</w:t>
                            </w:r>
                            <w:r w:rsidRPr="007D6FFE">
                              <w:t xml:space="preserve"> URL </w:t>
                            </w:r>
                            <w:r w:rsidRPr="007D6FFE">
                              <w:t>定义了名字，你可以使用</w:t>
                            </w:r>
                            <w:r w:rsidRPr="007D6FFE">
                              <w:t> {% </w:t>
                            </w:r>
                            <w:proofErr w:type="spellStart"/>
                            <w:r w:rsidRPr="007D6FFE">
                              <w:t>url</w:t>
                            </w:r>
                            <w:proofErr w:type="spellEnd"/>
                            <w:r w:rsidRPr="007D6FFE">
                              <w:t> %} </w:t>
                            </w:r>
                            <w:r w:rsidRPr="007D6FFE">
                              <w:t>标签代替它：</w:t>
                            </w:r>
                            <w:r w:rsidRPr="007D6FFE">
                              <w:t xml:space="preserve">&lt;li&gt;&lt;a </w:t>
                            </w:r>
                            <w:proofErr w:type="spellStart"/>
                            <w:r w:rsidRPr="007D6FFE">
                              <w:t>href</w:t>
                            </w:r>
                            <w:proofErr w:type="spellEnd"/>
                            <w:r w:rsidRPr="007D6FFE">
                              <w:t xml:space="preserve">="{% </w:t>
                            </w:r>
                            <w:proofErr w:type="spellStart"/>
                            <w:r w:rsidRPr="007D6FFE">
                              <w:t>url</w:t>
                            </w:r>
                            <w:proofErr w:type="spellEnd"/>
                            <w:r w:rsidRPr="007D6FFE">
                              <w:t xml:space="preserve"> 'detail' question.id %}"&gt;{{ </w:t>
                            </w:r>
                            <w:proofErr w:type="spellStart"/>
                            <w:r w:rsidRPr="007D6FFE">
                              <w:t>question.question_text</w:t>
                            </w:r>
                            <w:proofErr w:type="spellEnd"/>
                            <w:r w:rsidRPr="007D6FFE">
                              <w:t xml:space="preserve"> }}&lt;/a&gt;&lt;/li&gt;</w:t>
                            </w: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  <w:r w:rsidRPr="007D6FFE">
                              <w:t>这个标签的工作方式是在</w:t>
                            </w:r>
                            <w:r w:rsidRPr="007D6FFE">
                              <w:t> </w:t>
                            </w:r>
                            <w:proofErr w:type="spellStart"/>
                            <w:r w:rsidRPr="007D6FFE">
                              <w:t>polls.urls</w:t>
                            </w:r>
                            <w:proofErr w:type="spellEnd"/>
                            <w:r w:rsidRPr="007D6FFE">
                              <w:t> </w:t>
                            </w:r>
                            <w:r w:rsidRPr="007D6FFE">
                              <w:t>模块的</w:t>
                            </w:r>
                            <w:r w:rsidRPr="007D6FFE">
                              <w:t xml:space="preserve"> URL </w:t>
                            </w:r>
                            <w:r w:rsidRPr="007D6FFE">
                              <w:t>定义中</w:t>
                            </w:r>
                            <w:proofErr w:type="gramStart"/>
                            <w:r w:rsidRPr="007D6FFE">
                              <w:t>寻具有</w:t>
                            </w:r>
                            <w:proofErr w:type="gramEnd"/>
                            <w:r w:rsidRPr="007D6FFE">
                              <w:t>指定名字的条目。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30677B" id="_x0000_s1027" type="#_x0000_t202" style="width:415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">
                <v:textbox style="mso-fit-shape-to-text:t">
                  <w:txbxContent>
                    <w:p w:rsidR="007D6FFE" w:rsidRPr="007D6FFE" w:rsidRDefault="007D6FFE" w:rsidP="007D6FFE">
                      <w:pPr>
                        <w:ind w:firstLine="482"/>
                      </w:pPr>
                      <w:r w:rsidRPr="007D6FFE">
                        <w:rPr>
                          <w:rFonts w:hint="eastAsia"/>
                          <w:b/>
                        </w:rPr>
                        <w:t>备注</w:t>
                      </w:r>
                      <w:r w:rsidRPr="007D6FFE">
                        <w:rPr>
                          <w:b/>
                        </w:rPr>
                        <w:t>：</w:t>
                      </w:r>
                      <w:r w:rsidRPr="007D6FFE">
                        <w:t>硬编码和强耦合的链接，对于一个包含很多应用的项目来说，修改起来是十分困难的。然而，因为你在</w:t>
                      </w:r>
                      <w:r w:rsidRPr="007D6FFE">
                        <w:t> </w:t>
                      </w:r>
                      <w:proofErr w:type="spellStart"/>
                      <w:r w:rsidRPr="007D6FFE">
                        <w:t>polls.urls</w:t>
                      </w:r>
                      <w:proofErr w:type="spellEnd"/>
                      <w:r w:rsidRPr="007D6FFE">
                        <w:t> </w:t>
                      </w:r>
                      <w:r w:rsidRPr="007D6FFE">
                        <w:t>的</w:t>
                      </w:r>
                      <w:r w:rsidRPr="007D6FFE">
                        <w:t> </w:t>
                      </w:r>
                      <w:proofErr w:type="spellStart"/>
                      <w:r w:rsidRPr="007D6FFE">
                        <w:fldChar w:fldCharType="begin"/>
                      </w:r>
                      <w:r w:rsidRPr="007D6FFE">
                        <w:instrText xml:space="preserve"> HYPERLINK "https://docs.djangoproject.com/zh-hans/2.1/ref/urls/" \l "django.conf.urls.url" \o "django.conf.urls.url" </w:instrText>
                      </w:r>
                      <w:r w:rsidRPr="007D6FFE">
                        <w:fldChar w:fldCharType="separate"/>
                      </w:r>
                      <w:r w:rsidRPr="007D6FFE">
                        <w:t>url</w:t>
                      </w:r>
                      <w:proofErr w:type="spellEnd"/>
                      <w:r w:rsidRPr="007D6FFE">
                        <w:t>()</w:t>
                      </w:r>
                      <w:r w:rsidRPr="007D6FFE">
                        <w:fldChar w:fldCharType="end"/>
                      </w:r>
                      <w:r w:rsidRPr="007D6FFE">
                        <w:t> </w:t>
                      </w:r>
                      <w:r w:rsidRPr="007D6FFE">
                        <w:t>函数中通过</w:t>
                      </w:r>
                      <w:r w:rsidRPr="007D6FFE">
                        <w:t xml:space="preserve"> name </w:t>
                      </w:r>
                      <w:r w:rsidRPr="007D6FFE">
                        <w:t>参数为</w:t>
                      </w:r>
                      <w:r w:rsidRPr="007D6FFE">
                        <w:t xml:space="preserve"> URL </w:t>
                      </w:r>
                      <w:r w:rsidRPr="007D6FFE">
                        <w:t>定义了名字，你可以使用</w:t>
                      </w:r>
                      <w:r w:rsidRPr="007D6FFE">
                        <w:t> {% </w:t>
                      </w:r>
                      <w:proofErr w:type="spellStart"/>
                      <w:r w:rsidRPr="007D6FFE">
                        <w:t>url</w:t>
                      </w:r>
                      <w:proofErr w:type="spellEnd"/>
                      <w:r w:rsidRPr="007D6FFE">
                        <w:t> %} </w:t>
                      </w:r>
                      <w:r w:rsidRPr="007D6FFE">
                        <w:t>标签代替它：</w:t>
                      </w:r>
                      <w:r w:rsidRPr="007D6FFE">
                        <w:t xml:space="preserve">&lt;li&gt;&lt;a </w:t>
                      </w:r>
                      <w:proofErr w:type="spellStart"/>
                      <w:r w:rsidRPr="007D6FFE">
                        <w:t>href</w:t>
                      </w:r>
                      <w:proofErr w:type="spellEnd"/>
                      <w:r w:rsidRPr="007D6FFE">
                        <w:t xml:space="preserve">="{% </w:t>
                      </w:r>
                      <w:proofErr w:type="spellStart"/>
                      <w:r w:rsidRPr="007D6FFE">
                        <w:t>url</w:t>
                      </w:r>
                      <w:proofErr w:type="spellEnd"/>
                      <w:r w:rsidRPr="007D6FFE">
                        <w:t xml:space="preserve"> 'detail' question.id %}"&gt;{{ </w:t>
                      </w:r>
                      <w:proofErr w:type="spellStart"/>
                      <w:r w:rsidRPr="007D6FFE">
                        <w:t>question.question_text</w:t>
                      </w:r>
                      <w:proofErr w:type="spellEnd"/>
                      <w:r w:rsidRPr="007D6FFE">
                        <w:t xml:space="preserve"> }}&lt;/a&gt;&lt;/li&gt;</w:t>
                      </w:r>
                      <w:r>
                        <w:rPr>
                          <w:rFonts w:hint="eastAsia"/>
                        </w:rPr>
                        <w:t>；</w:t>
                      </w:r>
                      <w:r w:rsidRPr="007D6FFE">
                        <w:t>这个标签的工作方式是在</w:t>
                      </w:r>
                      <w:r w:rsidRPr="007D6FFE">
                        <w:t> </w:t>
                      </w:r>
                      <w:proofErr w:type="spellStart"/>
                      <w:r w:rsidRPr="007D6FFE">
                        <w:t>polls.urls</w:t>
                      </w:r>
                      <w:proofErr w:type="spellEnd"/>
                      <w:r w:rsidRPr="007D6FFE">
                        <w:t> </w:t>
                      </w:r>
                      <w:r w:rsidRPr="007D6FFE">
                        <w:t>模块的</w:t>
                      </w:r>
                      <w:r w:rsidRPr="007D6FFE">
                        <w:t xml:space="preserve"> URL </w:t>
                      </w:r>
                      <w:r w:rsidRPr="007D6FFE">
                        <w:t>定义中</w:t>
                      </w:r>
                      <w:proofErr w:type="gramStart"/>
                      <w:r w:rsidRPr="007D6FFE">
                        <w:t>寻具有</w:t>
                      </w:r>
                      <w:proofErr w:type="gramEnd"/>
                      <w:r w:rsidRPr="007D6FFE">
                        <w:t>指定名字的条目。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D6FFE" w:rsidRPr="000B3B46" w:rsidRDefault="000B3B46" w:rsidP="000B3B46">
      <w:pPr>
        <w:ind w:firstLineChars="173" w:firstLine="417"/>
        <w:rPr>
          <w:b/>
        </w:rPr>
      </w:pPr>
      <w:r w:rsidRPr="000B3B46">
        <w:rPr>
          <w:rFonts w:hint="eastAsia"/>
          <w:b/>
        </w:rPr>
        <w:t>为</w:t>
      </w:r>
      <w:proofErr w:type="spellStart"/>
      <w:r w:rsidRPr="000B3B46">
        <w:rPr>
          <w:b/>
        </w:rPr>
        <w:t>url</w:t>
      </w:r>
      <w:proofErr w:type="spellEnd"/>
      <w:r w:rsidRPr="000B3B46">
        <w:rPr>
          <w:rFonts w:hint="eastAsia"/>
          <w:b/>
        </w:rPr>
        <w:t>名称添加</w:t>
      </w:r>
      <w:r w:rsidRPr="000B3B46">
        <w:rPr>
          <w:b/>
        </w:rPr>
        <w:t>命名空间</w:t>
      </w:r>
    </w:p>
    <w:p w:rsidR="000B3B46" w:rsidRDefault="000B3B46" w:rsidP="000B3B46">
      <w:pPr>
        <w:ind w:firstLine="480"/>
      </w:pPr>
      <w:r>
        <w:t>Django</w:t>
      </w:r>
      <w:r w:rsidRPr="000B3B46">
        <w:t>如何分辨重名</w:t>
      </w:r>
      <w:r w:rsidRPr="000B3B46">
        <w:rPr>
          <w:rFonts w:hint="eastAsia"/>
        </w:rPr>
        <w:t>的</w:t>
      </w:r>
      <w:r w:rsidRPr="000B3B46">
        <w:t>URL</w:t>
      </w:r>
      <w:r w:rsidRPr="000B3B46">
        <w:t>呢？在根</w:t>
      </w:r>
      <w:r w:rsidRPr="000B3B46">
        <w:t xml:space="preserve"> </w:t>
      </w:r>
      <w:proofErr w:type="spellStart"/>
      <w:r w:rsidRPr="000B3B46">
        <w:t>URLconf</w:t>
      </w:r>
      <w:proofErr w:type="spellEnd"/>
      <w:r w:rsidRPr="000B3B46">
        <w:t xml:space="preserve"> </w:t>
      </w:r>
      <w:r w:rsidRPr="000B3B46">
        <w:t>中添加命名空间</w:t>
      </w:r>
      <w:r w:rsidRPr="000B3B46">
        <w:rPr>
          <w:rFonts w:hint="eastAsia"/>
        </w:rPr>
        <w:t>，</w:t>
      </w:r>
      <w:r w:rsidRPr="000B3B46">
        <w:t>在</w:t>
      </w:r>
      <w:r w:rsidRPr="000B3B46">
        <w:t> polls/urls.py </w:t>
      </w:r>
      <w:r w:rsidRPr="000B3B46">
        <w:t>文件中稍作修改，加上</w:t>
      </w:r>
      <w:r w:rsidRPr="000B3B46">
        <w:t> </w:t>
      </w:r>
      <w:proofErr w:type="spellStart"/>
      <w:r w:rsidRPr="000B3B46">
        <w:t>app_name</w:t>
      </w:r>
      <w:proofErr w:type="spellEnd"/>
      <w:r w:rsidRPr="000B3B46">
        <w:t> </w:t>
      </w:r>
      <w:r w:rsidRPr="000B3B46">
        <w:t>设置命名空间：</w:t>
      </w:r>
    </w:p>
    <w:p w:rsidR="000B3B46" w:rsidRPr="000B3B46" w:rsidRDefault="000B3B46" w:rsidP="007D6FFE">
      <w:pPr>
        <w:ind w:firstLine="480"/>
      </w:pPr>
    </w:p>
    <w:p w:rsidR="007526BC" w:rsidRDefault="007526BC" w:rsidP="007526BC">
      <w:pPr>
        <w:pStyle w:val="1"/>
      </w:pPr>
      <w:r>
        <w:rPr>
          <w:rFonts w:hint="eastAsia"/>
        </w:rPr>
        <w:t>四</w:t>
      </w:r>
      <w:r>
        <w:t>、表单与通用视图</w:t>
      </w:r>
    </w:p>
    <w:p w:rsidR="000356FF" w:rsidRDefault="000356FF" w:rsidP="000356FF">
      <w:pPr>
        <w:ind w:firstLine="482"/>
        <w:rPr>
          <w:b/>
        </w:rPr>
      </w:pPr>
      <w:r w:rsidRPr="000356FF">
        <w:rPr>
          <w:rFonts w:hint="eastAsia"/>
          <w:b/>
        </w:rPr>
        <w:t>编写</w:t>
      </w:r>
      <w:r w:rsidRPr="000356FF">
        <w:rPr>
          <w:b/>
        </w:rPr>
        <w:t>一个简单表单</w:t>
      </w:r>
    </w:p>
    <w:p w:rsidR="000356FF" w:rsidRDefault="000356FF" w:rsidP="000356FF">
      <w:pPr>
        <w:ind w:firstLineChars="0" w:firstLine="0"/>
      </w:pPr>
      <w:r>
        <w:rPr>
          <w:noProof/>
        </w:rPr>
        <mc:AlternateContent>
          <mc:Choice Requires="wps">
            <w:drawing>
              <wp:inline distT="0" distB="0" distL="0" distR="0">
                <wp:extent cx="5591175" cy="1838325"/>
                <wp:effectExtent l="0" t="0" r="28575" b="15240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1175" cy="1838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6FF" w:rsidRPr="000356FF" w:rsidRDefault="000356FF" w:rsidP="000356FF">
                            <w:pPr>
                              <w:ind w:firstLine="480"/>
                            </w:pPr>
                            <w:r w:rsidRPr="000356FF">
                              <w:t>简要说明：</w:t>
                            </w:r>
                          </w:p>
                          <w:p w:rsidR="000356FF" w:rsidRPr="000356FF" w:rsidRDefault="000356FF" w:rsidP="000356FF">
                            <w:pPr>
                              <w:ind w:firstLine="480"/>
                              <w:rPr>
                                <w:rFonts w:eastAsia="宋体" w:cs="宋体"/>
                                <w:kern w:val="0"/>
                              </w:rPr>
                            </w:pPr>
                            <w:r w:rsidRPr="000356FF">
                              <w:rPr>
                                <w:rFonts w:eastAsia="宋体" w:cs="宋体"/>
                                <w:kern w:val="0"/>
                              </w:rPr>
                              <w:t>上面的模板在</w:t>
                            </w:r>
                            <w:r w:rsidRPr="000356FF">
                              <w:rPr>
                                <w:rFonts w:eastAsia="宋体" w:cs="宋体"/>
                                <w:kern w:val="0"/>
                              </w:rPr>
                              <w:t xml:space="preserve"> Question </w:t>
                            </w:r>
                            <w:r w:rsidRPr="000356FF">
                              <w:rPr>
                                <w:rFonts w:eastAsia="宋体" w:cs="宋体"/>
                                <w:kern w:val="0"/>
                              </w:rPr>
                              <w:t>的每个</w:t>
                            </w:r>
                            <w:r w:rsidRPr="000356FF">
                              <w:rPr>
                                <w:rFonts w:eastAsia="宋体" w:cs="宋体"/>
                                <w:kern w:val="0"/>
                              </w:rPr>
                              <w:t xml:space="preserve"> Choice </w:t>
                            </w:r>
                            <w:r w:rsidRPr="000356FF">
                              <w:rPr>
                                <w:rFonts w:eastAsia="宋体" w:cs="宋体"/>
                                <w:kern w:val="0"/>
                              </w:rPr>
                              <w:t>前添加一个单选按钮。</w:t>
                            </w:r>
                            <w:r w:rsidRPr="000356FF">
                              <w:rPr>
                                <w:rFonts w:eastAsia="宋体" w:cs="宋体"/>
                                <w:kern w:val="0"/>
                              </w:rPr>
                              <w:t xml:space="preserve"> </w:t>
                            </w:r>
                            <w:r w:rsidRPr="000356FF">
                              <w:rPr>
                                <w:rFonts w:eastAsia="宋体" w:cs="宋体"/>
                                <w:kern w:val="0"/>
                              </w:rPr>
                              <w:t>每个单选按钮的</w:t>
                            </w:r>
                            <w:r w:rsidRPr="000356FF">
                              <w:rPr>
                                <w:rFonts w:eastAsia="宋体" w:cs="宋体"/>
                                <w:kern w:val="0"/>
                              </w:rPr>
                              <w:t> </w:t>
                            </w:r>
                            <w:r w:rsidRPr="000356FF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C4B33"/>
                                <w:kern w:val="0"/>
                              </w:rPr>
                              <w:t>value</w:t>
                            </w:r>
                            <w:r w:rsidRPr="000356FF">
                              <w:rPr>
                                <w:rFonts w:eastAsia="宋体" w:cs="宋体"/>
                                <w:kern w:val="0"/>
                              </w:rPr>
                              <w:t> </w:t>
                            </w:r>
                            <w:r w:rsidRPr="000356FF">
                              <w:rPr>
                                <w:rFonts w:eastAsia="宋体" w:cs="宋体"/>
                                <w:kern w:val="0"/>
                              </w:rPr>
                              <w:t>属性是对应的各个</w:t>
                            </w:r>
                            <w:r w:rsidRPr="000356FF">
                              <w:rPr>
                                <w:rFonts w:eastAsia="宋体" w:cs="宋体"/>
                                <w:kern w:val="0"/>
                              </w:rPr>
                              <w:t xml:space="preserve"> Choice </w:t>
                            </w:r>
                            <w:r w:rsidRPr="000356FF">
                              <w:rPr>
                                <w:rFonts w:eastAsia="宋体" w:cs="宋体"/>
                                <w:kern w:val="0"/>
                              </w:rPr>
                              <w:t>的</w:t>
                            </w:r>
                            <w:r w:rsidRPr="000356FF">
                              <w:rPr>
                                <w:rFonts w:eastAsia="宋体" w:cs="宋体"/>
                                <w:kern w:val="0"/>
                              </w:rPr>
                              <w:t xml:space="preserve"> ID</w:t>
                            </w:r>
                            <w:r w:rsidRPr="000356FF">
                              <w:rPr>
                                <w:rFonts w:eastAsia="宋体" w:cs="宋体"/>
                                <w:kern w:val="0"/>
                              </w:rPr>
                              <w:t>。每个单选按钮的</w:t>
                            </w:r>
                            <w:r w:rsidRPr="000356FF">
                              <w:rPr>
                                <w:rFonts w:eastAsia="宋体" w:cs="宋体"/>
                                <w:kern w:val="0"/>
                              </w:rPr>
                              <w:t> </w:t>
                            </w:r>
                            <w:r w:rsidRPr="000356FF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C4B33"/>
                                <w:kern w:val="0"/>
                              </w:rPr>
                              <w:t>name</w:t>
                            </w:r>
                            <w:r w:rsidRPr="000356FF">
                              <w:rPr>
                                <w:rFonts w:eastAsia="宋体" w:cs="宋体"/>
                                <w:kern w:val="0"/>
                              </w:rPr>
                              <w:t> </w:t>
                            </w:r>
                            <w:r w:rsidRPr="000356FF">
                              <w:rPr>
                                <w:rFonts w:eastAsia="宋体" w:cs="宋体"/>
                                <w:kern w:val="0"/>
                              </w:rPr>
                              <w:t>是</w:t>
                            </w:r>
                            <w:r w:rsidRPr="000356FF">
                              <w:rPr>
                                <w:rFonts w:eastAsia="宋体" w:cs="宋体"/>
                                <w:kern w:val="0"/>
                              </w:rPr>
                              <w:t> </w:t>
                            </w:r>
                            <w:r w:rsidRPr="000356FF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C4B33"/>
                                <w:kern w:val="0"/>
                              </w:rPr>
                              <w:t>"choice"</w:t>
                            </w:r>
                            <w:r w:rsidRPr="000356FF">
                              <w:rPr>
                                <w:rFonts w:eastAsia="宋体" w:cs="宋体"/>
                                <w:kern w:val="0"/>
                              </w:rPr>
                              <w:t> </w:t>
                            </w:r>
                            <w:r w:rsidRPr="000356FF">
                              <w:rPr>
                                <w:rFonts w:eastAsia="宋体" w:cs="宋体"/>
                                <w:kern w:val="0"/>
                              </w:rPr>
                              <w:t>。这意味着，当有人选择一个单选按钮并提交表单提交时，它将发送一个</w:t>
                            </w:r>
                            <w:r w:rsidRPr="000356FF">
                              <w:rPr>
                                <w:rFonts w:eastAsia="宋体" w:cs="宋体"/>
                                <w:kern w:val="0"/>
                              </w:rPr>
                              <w:t xml:space="preserve"> POST </w:t>
                            </w:r>
                            <w:r w:rsidRPr="000356FF">
                              <w:rPr>
                                <w:rFonts w:eastAsia="宋体" w:cs="宋体"/>
                                <w:kern w:val="0"/>
                              </w:rPr>
                              <w:t>数据</w:t>
                            </w:r>
                            <w:r w:rsidRPr="000356FF">
                              <w:rPr>
                                <w:rFonts w:eastAsia="宋体" w:cs="宋体"/>
                                <w:kern w:val="0"/>
                              </w:rPr>
                              <w:t> </w:t>
                            </w:r>
                            <w:r w:rsidRPr="000356FF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C4B33"/>
                                <w:kern w:val="0"/>
                              </w:rPr>
                              <w:t>choice=#</w:t>
                            </w:r>
                            <w:r w:rsidRPr="000356FF">
                              <w:rPr>
                                <w:rFonts w:eastAsia="宋体" w:cs="宋体"/>
                                <w:kern w:val="0"/>
                              </w:rPr>
                              <w:t> </w:t>
                            </w:r>
                            <w:r w:rsidRPr="000356FF">
                              <w:rPr>
                                <w:rFonts w:eastAsia="宋体" w:cs="宋体"/>
                                <w:kern w:val="0"/>
                              </w:rPr>
                              <w:t>，其中</w:t>
                            </w:r>
                            <w:r w:rsidRPr="000356FF">
                              <w:rPr>
                                <w:rFonts w:eastAsia="宋体" w:cs="宋体"/>
                                <w:kern w:val="0"/>
                              </w:rPr>
                              <w:t xml:space="preserve"># </w:t>
                            </w:r>
                            <w:r w:rsidRPr="000356FF">
                              <w:rPr>
                                <w:rFonts w:eastAsia="宋体" w:cs="宋体"/>
                                <w:kern w:val="0"/>
                              </w:rPr>
                              <w:t>为选择的</w:t>
                            </w:r>
                            <w:r w:rsidRPr="000356FF">
                              <w:rPr>
                                <w:rFonts w:eastAsia="宋体" w:cs="宋体"/>
                                <w:kern w:val="0"/>
                              </w:rPr>
                              <w:t xml:space="preserve"> Choice </w:t>
                            </w:r>
                            <w:r w:rsidRPr="000356FF">
                              <w:rPr>
                                <w:rFonts w:eastAsia="宋体" w:cs="宋体"/>
                                <w:kern w:val="0"/>
                              </w:rPr>
                              <w:t>的</w:t>
                            </w:r>
                            <w:r w:rsidRPr="000356FF">
                              <w:rPr>
                                <w:rFonts w:eastAsia="宋体" w:cs="宋体"/>
                                <w:kern w:val="0"/>
                              </w:rPr>
                              <w:t xml:space="preserve"> ID</w:t>
                            </w:r>
                            <w:r w:rsidRPr="000356FF">
                              <w:rPr>
                                <w:rFonts w:eastAsia="宋体" w:cs="宋体"/>
                                <w:kern w:val="0"/>
                              </w:rPr>
                              <w:t>。这是</w:t>
                            </w:r>
                            <w:r w:rsidRPr="000356FF">
                              <w:rPr>
                                <w:rFonts w:eastAsia="宋体" w:cs="宋体"/>
                                <w:kern w:val="0"/>
                              </w:rPr>
                              <w:t xml:space="preserve"> HTML </w:t>
                            </w:r>
                            <w:r w:rsidRPr="000356FF">
                              <w:rPr>
                                <w:rFonts w:eastAsia="宋体" w:cs="宋体"/>
                                <w:kern w:val="0"/>
                              </w:rPr>
                              <w:t>表单的基本概念。</w:t>
                            </w:r>
                          </w:p>
                          <w:p w:rsidR="000356FF" w:rsidRPr="000356FF" w:rsidRDefault="000356FF" w:rsidP="000356FF">
                            <w:pPr>
                              <w:ind w:firstLine="480"/>
                              <w:rPr>
                                <w:rFonts w:eastAsia="宋体" w:cs="宋体"/>
                                <w:kern w:val="0"/>
                              </w:rPr>
                            </w:pPr>
                            <w:r w:rsidRPr="000356FF">
                              <w:rPr>
                                <w:rFonts w:eastAsia="宋体" w:cs="宋体"/>
                                <w:kern w:val="0"/>
                              </w:rPr>
                              <w:t>我们设置表单的</w:t>
                            </w:r>
                            <w:r w:rsidRPr="000356FF">
                              <w:rPr>
                                <w:rFonts w:eastAsia="宋体" w:cs="宋体"/>
                                <w:kern w:val="0"/>
                              </w:rPr>
                              <w:t> </w:t>
                            </w:r>
                            <w:r w:rsidRPr="000356FF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C4B33"/>
                                <w:kern w:val="0"/>
                              </w:rPr>
                              <w:t>action</w:t>
                            </w:r>
                            <w:r w:rsidRPr="000356FF">
                              <w:rPr>
                                <w:rFonts w:eastAsia="宋体" w:cs="宋体"/>
                                <w:kern w:val="0"/>
                              </w:rPr>
                              <w:t> </w:t>
                            </w:r>
                            <w:r w:rsidRPr="000356FF">
                              <w:rPr>
                                <w:rFonts w:eastAsia="宋体" w:cs="宋体"/>
                                <w:kern w:val="0"/>
                              </w:rPr>
                              <w:t>为</w:t>
                            </w:r>
                            <w:r w:rsidRPr="000356FF">
                              <w:rPr>
                                <w:rFonts w:eastAsia="宋体" w:cs="宋体"/>
                                <w:kern w:val="0"/>
                              </w:rPr>
                              <w:t> </w:t>
                            </w:r>
                            <w:r w:rsidRPr="000356FF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C4B33"/>
                                <w:kern w:val="0"/>
                              </w:rPr>
                              <w:t>{% </w:t>
                            </w:r>
                            <w:proofErr w:type="spellStart"/>
                            <w:r w:rsidRPr="000356FF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C4B33"/>
                                <w:kern w:val="0"/>
                              </w:rPr>
                              <w:t>url</w:t>
                            </w:r>
                            <w:proofErr w:type="spellEnd"/>
                            <w:r w:rsidRPr="000356FF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C4B33"/>
                                <w:kern w:val="0"/>
                              </w:rPr>
                              <w:t> '</w:t>
                            </w:r>
                            <w:proofErr w:type="spellStart"/>
                            <w:r w:rsidRPr="000356FF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C4B33"/>
                                <w:kern w:val="0"/>
                              </w:rPr>
                              <w:t>polls:vote</w:t>
                            </w:r>
                            <w:proofErr w:type="spellEnd"/>
                            <w:r w:rsidRPr="000356FF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C4B33"/>
                                <w:kern w:val="0"/>
                              </w:rPr>
                              <w:t>' question.id %}</w:t>
                            </w:r>
                            <w:r w:rsidRPr="000356FF">
                              <w:rPr>
                                <w:rFonts w:eastAsia="宋体" w:cs="宋体"/>
                                <w:kern w:val="0"/>
                              </w:rPr>
                              <w:t> </w:t>
                            </w:r>
                            <w:r w:rsidRPr="000356FF">
                              <w:rPr>
                                <w:rFonts w:eastAsia="宋体" w:cs="宋体"/>
                                <w:kern w:val="0"/>
                              </w:rPr>
                              <w:t>，并设置</w:t>
                            </w:r>
                            <w:r w:rsidRPr="000356FF">
                              <w:rPr>
                                <w:rFonts w:eastAsia="宋体" w:cs="宋体"/>
                                <w:kern w:val="0"/>
                              </w:rPr>
                              <w:t> </w:t>
                            </w:r>
                            <w:r w:rsidRPr="000356FF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C4B33"/>
                                <w:kern w:val="0"/>
                              </w:rPr>
                              <w:t>method="post"</w:t>
                            </w:r>
                            <w:r w:rsidRPr="000356FF">
                              <w:rPr>
                                <w:rFonts w:eastAsia="宋体" w:cs="宋体"/>
                                <w:kern w:val="0"/>
                              </w:rPr>
                              <w:t> </w:t>
                            </w:r>
                            <w:r w:rsidRPr="000356FF">
                              <w:rPr>
                                <w:rFonts w:eastAsia="宋体" w:cs="宋体"/>
                                <w:kern w:val="0"/>
                              </w:rPr>
                              <w:t>。使用</w:t>
                            </w:r>
                            <w:r w:rsidRPr="000356FF">
                              <w:rPr>
                                <w:rFonts w:eastAsia="宋体" w:cs="宋体"/>
                                <w:kern w:val="0"/>
                              </w:rPr>
                              <w:t> </w:t>
                            </w:r>
                            <w:r w:rsidRPr="000356FF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C4B33"/>
                                <w:kern w:val="0"/>
                              </w:rPr>
                              <w:t>method="post"``</w:t>
                            </w:r>
                            <w:r w:rsidRPr="000356FF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C4B33"/>
                                <w:kern w:val="0"/>
                              </w:rPr>
                              <w:t>（与其相对的是</w:t>
                            </w:r>
                            <w:r w:rsidRPr="000356FF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C4B33"/>
                                <w:kern w:val="0"/>
                              </w:rPr>
                              <w:t> ``method="get"`</w:t>
                            </w:r>
                            <w:r w:rsidRPr="000356FF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C4B33"/>
                                <w:kern w:val="0"/>
                              </w:rPr>
                              <w:t>）是非常重要的，因为这个提交表单的行为会改变服务器端的数据。</w:t>
                            </w:r>
                            <w:r w:rsidRPr="000356FF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C4B33"/>
                                <w:kern w:val="0"/>
                              </w:rPr>
                              <w:t> </w:t>
                            </w:r>
                            <w:r w:rsidRPr="000356FF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C4B33"/>
                                <w:kern w:val="0"/>
                              </w:rPr>
                              <w:t>无论何时，当你需要创建一个改变服务器</w:t>
                            </w:r>
                            <w:proofErr w:type="gramStart"/>
                            <w:r w:rsidRPr="000356FF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C4B33"/>
                                <w:kern w:val="0"/>
                              </w:rPr>
                              <w:t>端数据</w:t>
                            </w:r>
                            <w:proofErr w:type="gramEnd"/>
                            <w:r w:rsidRPr="000356FF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C4B33"/>
                                <w:kern w:val="0"/>
                              </w:rPr>
                              <w:t>的表单时，请使用</w:t>
                            </w:r>
                            <w:r w:rsidRPr="000356FF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C4B33"/>
                                <w:kern w:val="0"/>
                              </w:rPr>
                              <w:t>``method="post"</w:t>
                            </w:r>
                            <w:r w:rsidRPr="000356FF">
                              <w:rPr>
                                <w:rFonts w:eastAsia="宋体" w:cs="宋体"/>
                                <w:kern w:val="0"/>
                              </w:rPr>
                              <w:t> </w:t>
                            </w:r>
                            <w:r w:rsidRPr="000356FF">
                              <w:rPr>
                                <w:rFonts w:eastAsia="宋体" w:cs="宋体"/>
                                <w:kern w:val="0"/>
                              </w:rPr>
                              <w:t>。这不是</w:t>
                            </w:r>
                            <w:r w:rsidRPr="000356FF">
                              <w:rPr>
                                <w:rFonts w:eastAsia="宋体" w:cs="宋体"/>
                                <w:kern w:val="0"/>
                              </w:rPr>
                              <w:t xml:space="preserve"> Django </w:t>
                            </w:r>
                            <w:r w:rsidRPr="000356FF">
                              <w:rPr>
                                <w:rFonts w:eastAsia="宋体" w:cs="宋体"/>
                                <w:kern w:val="0"/>
                              </w:rPr>
                              <w:t>的特定技巧；这是优秀的网站开发技巧。</w:t>
                            </w:r>
                          </w:p>
                          <w:p w:rsidR="000356FF" w:rsidRPr="000356FF" w:rsidRDefault="000356FF" w:rsidP="000356FF">
                            <w:pPr>
                              <w:ind w:firstLine="482"/>
                              <w:rPr>
                                <w:rFonts w:eastAsia="宋体" w:cs="宋体"/>
                                <w:kern w:val="0"/>
                              </w:rPr>
                            </w:pPr>
                            <w:proofErr w:type="spellStart"/>
                            <w:r w:rsidRPr="000356FF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C4B33"/>
                                <w:kern w:val="0"/>
                              </w:rPr>
                              <w:t>forloop.counter</w:t>
                            </w:r>
                            <w:proofErr w:type="spellEnd"/>
                            <w:r w:rsidRPr="000356FF">
                              <w:rPr>
                                <w:rFonts w:eastAsia="宋体" w:cs="宋体"/>
                                <w:kern w:val="0"/>
                              </w:rPr>
                              <w:t> </w:t>
                            </w:r>
                            <w:r w:rsidRPr="000356FF">
                              <w:rPr>
                                <w:rFonts w:eastAsia="宋体" w:cs="宋体"/>
                                <w:kern w:val="0"/>
                              </w:rPr>
                              <w:t>指示</w:t>
                            </w:r>
                            <w:r w:rsidRPr="000356FF">
                              <w:rPr>
                                <w:rFonts w:eastAsia="宋体" w:cs="宋体"/>
                                <w:kern w:val="0"/>
                              </w:rPr>
                              <w:t> </w:t>
                            </w:r>
                            <w:hyperlink r:id="rId14" w:anchor="std:templatetag-for" w:history="1">
                              <w:r w:rsidRPr="000356FF">
                                <w:rPr>
                                  <w:rFonts w:ascii="Consolas" w:eastAsia="宋体" w:hAnsi="Consolas" w:cs="Consolas"/>
                                  <w:b/>
                                  <w:bCs/>
                                  <w:color w:val="0C4B33"/>
                                  <w:kern w:val="0"/>
                                  <w:bdr w:val="none" w:sz="0" w:space="0" w:color="auto" w:frame="1"/>
                                </w:rPr>
                                <w:t>for</w:t>
                              </w:r>
                            </w:hyperlink>
                            <w:r w:rsidRPr="000356FF">
                              <w:rPr>
                                <w:rFonts w:eastAsia="宋体" w:cs="宋体"/>
                                <w:kern w:val="0"/>
                              </w:rPr>
                              <w:t> </w:t>
                            </w:r>
                            <w:r w:rsidRPr="000356FF">
                              <w:rPr>
                                <w:rFonts w:eastAsia="宋体" w:cs="宋体"/>
                                <w:kern w:val="0"/>
                              </w:rPr>
                              <w:t>标签已经循环多少次。</w:t>
                            </w:r>
                          </w:p>
                          <w:p w:rsidR="000356FF" w:rsidRPr="000356FF" w:rsidRDefault="000356FF" w:rsidP="000356FF">
                            <w:pPr>
                              <w:ind w:firstLine="480"/>
                              <w:rPr>
                                <w:rFonts w:eastAsia="宋体" w:cs="宋体"/>
                                <w:kern w:val="0"/>
                              </w:rPr>
                            </w:pPr>
                            <w:r w:rsidRPr="000356FF">
                              <w:rPr>
                                <w:rFonts w:eastAsia="宋体" w:cs="宋体"/>
                                <w:kern w:val="0"/>
                              </w:rPr>
                              <w:t>由于我们创建一个</w:t>
                            </w:r>
                            <w:r w:rsidRPr="000356FF">
                              <w:rPr>
                                <w:rFonts w:eastAsia="宋体" w:cs="宋体"/>
                                <w:kern w:val="0"/>
                              </w:rPr>
                              <w:t xml:space="preserve"> POST </w:t>
                            </w:r>
                            <w:r w:rsidRPr="000356FF">
                              <w:rPr>
                                <w:rFonts w:eastAsia="宋体" w:cs="宋体"/>
                                <w:kern w:val="0"/>
                              </w:rPr>
                              <w:t>表单（它具有修改数据的作用），所以我们需要</w:t>
                            </w:r>
                            <w:proofErr w:type="gramStart"/>
                            <w:r w:rsidRPr="000356FF">
                              <w:rPr>
                                <w:rFonts w:eastAsia="宋体" w:cs="宋体"/>
                                <w:kern w:val="0"/>
                              </w:rPr>
                              <w:t>小心跨</w:t>
                            </w:r>
                            <w:proofErr w:type="gramEnd"/>
                            <w:r w:rsidRPr="000356FF">
                              <w:rPr>
                                <w:rFonts w:eastAsia="宋体" w:cs="宋体"/>
                                <w:kern w:val="0"/>
                              </w:rPr>
                              <w:t>站点请求伪造。</w:t>
                            </w:r>
                            <w:r w:rsidRPr="000356FF">
                              <w:rPr>
                                <w:rFonts w:eastAsia="宋体" w:cs="宋体"/>
                                <w:kern w:val="0"/>
                              </w:rPr>
                              <w:t xml:space="preserve"> </w:t>
                            </w:r>
                            <w:r w:rsidRPr="000356FF">
                              <w:rPr>
                                <w:rFonts w:eastAsia="宋体" w:cs="宋体"/>
                                <w:kern w:val="0"/>
                              </w:rPr>
                              <w:t>谢天谢地，你不必太过担心，因为</w:t>
                            </w:r>
                            <w:r w:rsidRPr="000356FF">
                              <w:rPr>
                                <w:rFonts w:eastAsia="宋体" w:cs="宋体"/>
                                <w:kern w:val="0"/>
                              </w:rPr>
                              <w:t xml:space="preserve"> Django </w:t>
                            </w:r>
                            <w:r w:rsidRPr="000356FF">
                              <w:rPr>
                                <w:rFonts w:eastAsia="宋体" w:cs="宋体"/>
                                <w:kern w:val="0"/>
                              </w:rPr>
                              <w:t>已经拥有一个用来防御它的非常容易使用的系统。</w:t>
                            </w:r>
                            <w:r w:rsidRPr="000356FF">
                              <w:rPr>
                                <w:rFonts w:eastAsia="宋体" w:cs="宋体"/>
                                <w:kern w:val="0"/>
                              </w:rPr>
                              <w:t xml:space="preserve"> </w:t>
                            </w:r>
                            <w:r w:rsidRPr="000356FF">
                              <w:rPr>
                                <w:rFonts w:eastAsia="宋体" w:cs="宋体"/>
                                <w:kern w:val="0"/>
                              </w:rPr>
                              <w:t>简而言之，所有针对内部</w:t>
                            </w:r>
                            <w:r w:rsidRPr="000356FF">
                              <w:rPr>
                                <w:rFonts w:eastAsia="宋体" w:cs="宋体"/>
                                <w:kern w:val="0"/>
                              </w:rPr>
                              <w:t xml:space="preserve"> URL </w:t>
                            </w:r>
                            <w:r w:rsidRPr="000356FF">
                              <w:rPr>
                                <w:rFonts w:eastAsia="宋体" w:cs="宋体"/>
                                <w:kern w:val="0"/>
                              </w:rPr>
                              <w:t>的</w:t>
                            </w:r>
                            <w:r w:rsidRPr="000356FF">
                              <w:rPr>
                                <w:rFonts w:eastAsia="宋体" w:cs="宋体"/>
                                <w:kern w:val="0"/>
                              </w:rPr>
                              <w:t xml:space="preserve"> POST </w:t>
                            </w:r>
                            <w:r w:rsidRPr="000356FF">
                              <w:rPr>
                                <w:rFonts w:eastAsia="宋体" w:cs="宋体"/>
                                <w:kern w:val="0"/>
                              </w:rPr>
                              <w:t>表单都应该使用</w:t>
                            </w:r>
                            <w:r w:rsidRPr="000356FF">
                              <w:rPr>
                                <w:rFonts w:eastAsia="宋体" w:cs="宋体"/>
                                <w:kern w:val="0"/>
                              </w:rPr>
                              <w:t> </w:t>
                            </w:r>
                            <w:hyperlink r:id="rId15" w:anchor="std:templatetag-csrf_token" w:history="1">
                              <w:r w:rsidRPr="000356FF">
                                <w:rPr>
                                  <w:rFonts w:ascii="Consolas" w:eastAsia="宋体" w:hAnsi="Consolas" w:cs="Consolas"/>
                                  <w:b/>
                                  <w:bCs/>
                                  <w:color w:val="0C4B33"/>
                                  <w:kern w:val="0"/>
                                  <w:bdr w:val="none" w:sz="0" w:space="0" w:color="auto" w:frame="1"/>
                                </w:rPr>
                                <w:t>{% csrf_token %}</w:t>
                              </w:r>
                            </w:hyperlink>
                            <w:r w:rsidRPr="000356FF">
                              <w:rPr>
                                <w:rFonts w:eastAsia="宋体" w:cs="宋体"/>
                                <w:kern w:val="0"/>
                              </w:rPr>
                              <w:t> </w:t>
                            </w:r>
                            <w:r w:rsidRPr="000356FF">
                              <w:rPr>
                                <w:rFonts w:eastAsia="宋体" w:cs="宋体"/>
                                <w:kern w:val="0"/>
                              </w:rPr>
                              <w:t>模板标签。</w:t>
                            </w:r>
                          </w:p>
                          <w:p w:rsidR="000356FF" w:rsidRDefault="000356FF">
                            <w:pPr>
                              <w:ind w:firstLine="48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40.25pt;height:14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">
                <v:textbox style="mso-fit-shape-to-text:t">
                  <w:txbxContent>
                    <w:p w:rsidR="000356FF" w:rsidRPr="000356FF" w:rsidRDefault="000356FF" w:rsidP="000356FF">
                      <w:pPr>
                        <w:ind w:firstLine="480"/>
                      </w:pPr>
                      <w:r w:rsidRPr="000356FF">
                        <w:t>简要说明：</w:t>
                      </w:r>
                    </w:p>
                    <w:p w:rsidR="000356FF" w:rsidRPr="000356FF" w:rsidRDefault="000356FF" w:rsidP="000356FF">
                      <w:pPr>
                        <w:ind w:firstLine="480"/>
                        <w:rPr>
                          <w:rFonts w:eastAsia="宋体" w:cs="宋体"/>
                          <w:kern w:val="0"/>
                        </w:rPr>
                      </w:pPr>
                      <w:r w:rsidRPr="000356FF">
                        <w:rPr>
                          <w:rFonts w:eastAsia="宋体" w:cs="宋体"/>
                          <w:kern w:val="0"/>
                        </w:rPr>
                        <w:t>上面的模板在</w:t>
                      </w:r>
                      <w:r w:rsidRPr="000356FF">
                        <w:rPr>
                          <w:rFonts w:eastAsia="宋体" w:cs="宋体"/>
                          <w:kern w:val="0"/>
                        </w:rPr>
                        <w:t xml:space="preserve"> Question </w:t>
                      </w:r>
                      <w:r w:rsidRPr="000356FF">
                        <w:rPr>
                          <w:rFonts w:eastAsia="宋体" w:cs="宋体"/>
                          <w:kern w:val="0"/>
                        </w:rPr>
                        <w:t>的每个</w:t>
                      </w:r>
                      <w:r w:rsidRPr="000356FF">
                        <w:rPr>
                          <w:rFonts w:eastAsia="宋体" w:cs="宋体"/>
                          <w:kern w:val="0"/>
                        </w:rPr>
                        <w:t xml:space="preserve"> Choice </w:t>
                      </w:r>
                      <w:r w:rsidRPr="000356FF">
                        <w:rPr>
                          <w:rFonts w:eastAsia="宋体" w:cs="宋体"/>
                          <w:kern w:val="0"/>
                        </w:rPr>
                        <w:t>前添加一个单选按钮。</w:t>
                      </w:r>
                      <w:r w:rsidRPr="000356FF">
                        <w:rPr>
                          <w:rFonts w:eastAsia="宋体" w:cs="宋体"/>
                          <w:kern w:val="0"/>
                        </w:rPr>
                        <w:t xml:space="preserve"> </w:t>
                      </w:r>
                      <w:r w:rsidRPr="000356FF">
                        <w:rPr>
                          <w:rFonts w:eastAsia="宋体" w:cs="宋体"/>
                          <w:kern w:val="0"/>
                        </w:rPr>
                        <w:t>每个单选按钮的</w:t>
                      </w:r>
                      <w:r w:rsidRPr="000356FF">
                        <w:rPr>
                          <w:rFonts w:eastAsia="宋体" w:cs="宋体"/>
                          <w:kern w:val="0"/>
                        </w:rPr>
                        <w:t> </w:t>
                      </w:r>
                      <w:r w:rsidRPr="000356FF">
                        <w:rPr>
                          <w:rFonts w:ascii="Consolas" w:eastAsia="宋体" w:hAnsi="Consolas" w:cs="Consolas"/>
                          <w:b/>
                          <w:bCs/>
                          <w:color w:val="0C4B33"/>
                          <w:kern w:val="0"/>
                        </w:rPr>
                        <w:t>value</w:t>
                      </w:r>
                      <w:r w:rsidRPr="000356FF">
                        <w:rPr>
                          <w:rFonts w:eastAsia="宋体" w:cs="宋体"/>
                          <w:kern w:val="0"/>
                        </w:rPr>
                        <w:t> </w:t>
                      </w:r>
                      <w:r w:rsidRPr="000356FF">
                        <w:rPr>
                          <w:rFonts w:eastAsia="宋体" w:cs="宋体"/>
                          <w:kern w:val="0"/>
                        </w:rPr>
                        <w:t>属性是对应的各个</w:t>
                      </w:r>
                      <w:r w:rsidRPr="000356FF">
                        <w:rPr>
                          <w:rFonts w:eastAsia="宋体" w:cs="宋体"/>
                          <w:kern w:val="0"/>
                        </w:rPr>
                        <w:t xml:space="preserve"> Choice </w:t>
                      </w:r>
                      <w:r w:rsidRPr="000356FF">
                        <w:rPr>
                          <w:rFonts w:eastAsia="宋体" w:cs="宋体"/>
                          <w:kern w:val="0"/>
                        </w:rPr>
                        <w:t>的</w:t>
                      </w:r>
                      <w:r w:rsidRPr="000356FF">
                        <w:rPr>
                          <w:rFonts w:eastAsia="宋体" w:cs="宋体"/>
                          <w:kern w:val="0"/>
                        </w:rPr>
                        <w:t xml:space="preserve"> ID</w:t>
                      </w:r>
                      <w:r w:rsidRPr="000356FF">
                        <w:rPr>
                          <w:rFonts w:eastAsia="宋体" w:cs="宋体"/>
                          <w:kern w:val="0"/>
                        </w:rPr>
                        <w:t>。每个单选按钮的</w:t>
                      </w:r>
                      <w:r w:rsidRPr="000356FF">
                        <w:rPr>
                          <w:rFonts w:eastAsia="宋体" w:cs="宋体"/>
                          <w:kern w:val="0"/>
                        </w:rPr>
                        <w:t> </w:t>
                      </w:r>
                      <w:r w:rsidRPr="000356FF">
                        <w:rPr>
                          <w:rFonts w:ascii="Consolas" w:eastAsia="宋体" w:hAnsi="Consolas" w:cs="Consolas"/>
                          <w:b/>
                          <w:bCs/>
                          <w:color w:val="0C4B33"/>
                          <w:kern w:val="0"/>
                        </w:rPr>
                        <w:t>name</w:t>
                      </w:r>
                      <w:r w:rsidRPr="000356FF">
                        <w:rPr>
                          <w:rFonts w:eastAsia="宋体" w:cs="宋体"/>
                          <w:kern w:val="0"/>
                        </w:rPr>
                        <w:t> </w:t>
                      </w:r>
                      <w:r w:rsidRPr="000356FF">
                        <w:rPr>
                          <w:rFonts w:eastAsia="宋体" w:cs="宋体"/>
                          <w:kern w:val="0"/>
                        </w:rPr>
                        <w:t>是</w:t>
                      </w:r>
                      <w:r w:rsidRPr="000356FF">
                        <w:rPr>
                          <w:rFonts w:eastAsia="宋体" w:cs="宋体"/>
                          <w:kern w:val="0"/>
                        </w:rPr>
                        <w:t> </w:t>
                      </w:r>
                      <w:r w:rsidRPr="000356FF">
                        <w:rPr>
                          <w:rFonts w:ascii="Consolas" w:eastAsia="宋体" w:hAnsi="Consolas" w:cs="Consolas"/>
                          <w:b/>
                          <w:bCs/>
                          <w:color w:val="0C4B33"/>
                          <w:kern w:val="0"/>
                        </w:rPr>
                        <w:t>"choice"</w:t>
                      </w:r>
                      <w:r w:rsidRPr="000356FF">
                        <w:rPr>
                          <w:rFonts w:eastAsia="宋体" w:cs="宋体"/>
                          <w:kern w:val="0"/>
                        </w:rPr>
                        <w:t> </w:t>
                      </w:r>
                      <w:r w:rsidRPr="000356FF">
                        <w:rPr>
                          <w:rFonts w:eastAsia="宋体" w:cs="宋体"/>
                          <w:kern w:val="0"/>
                        </w:rPr>
                        <w:t>。这意味着，当有人选择一个单选按钮并提交表单提交时，它将发送一个</w:t>
                      </w:r>
                      <w:r w:rsidRPr="000356FF">
                        <w:rPr>
                          <w:rFonts w:eastAsia="宋体" w:cs="宋体"/>
                          <w:kern w:val="0"/>
                        </w:rPr>
                        <w:t xml:space="preserve"> POST </w:t>
                      </w:r>
                      <w:r w:rsidRPr="000356FF">
                        <w:rPr>
                          <w:rFonts w:eastAsia="宋体" w:cs="宋体"/>
                          <w:kern w:val="0"/>
                        </w:rPr>
                        <w:t>数据</w:t>
                      </w:r>
                      <w:r w:rsidRPr="000356FF">
                        <w:rPr>
                          <w:rFonts w:eastAsia="宋体" w:cs="宋体"/>
                          <w:kern w:val="0"/>
                        </w:rPr>
                        <w:t> </w:t>
                      </w:r>
                      <w:r w:rsidRPr="000356FF">
                        <w:rPr>
                          <w:rFonts w:ascii="Consolas" w:eastAsia="宋体" w:hAnsi="Consolas" w:cs="Consolas"/>
                          <w:b/>
                          <w:bCs/>
                          <w:color w:val="0C4B33"/>
                          <w:kern w:val="0"/>
                        </w:rPr>
                        <w:t>choice=#</w:t>
                      </w:r>
                      <w:r w:rsidRPr="000356FF">
                        <w:rPr>
                          <w:rFonts w:eastAsia="宋体" w:cs="宋体"/>
                          <w:kern w:val="0"/>
                        </w:rPr>
                        <w:t> </w:t>
                      </w:r>
                      <w:r w:rsidRPr="000356FF">
                        <w:rPr>
                          <w:rFonts w:eastAsia="宋体" w:cs="宋体"/>
                          <w:kern w:val="0"/>
                        </w:rPr>
                        <w:t>，其中</w:t>
                      </w:r>
                      <w:r w:rsidRPr="000356FF">
                        <w:rPr>
                          <w:rFonts w:eastAsia="宋体" w:cs="宋体"/>
                          <w:kern w:val="0"/>
                        </w:rPr>
                        <w:t xml:space="preserve"># </w:t>
                      </w:r>
                      <w:r w:rsidRPr="000356FF">
                        <w:rPr>
                          <w:rFonts w:eastAsia="宋体" w:cs="宋体"/>
                          <w:kern w:val="0"/>
                        </w:rPr>
                        <w:t>为选择的</w:t>
                      </w:r>
                      <w:r w:rsidRPr="000356FF">
                        <w:rPr>
                          <w:rFonts w:eastAsia="宋体" w:cs="宋体"/>
                          <w:kern w:val="0"/>
                        </w:rPr>
                        <w:t xml:space="preserve"> Choice </w:t>
                      </w:r>
                      <w:r w:rsidRPr="000356FF">
                        <w:rPr>
                          <w:rFonts w:eastAsia="宋体" w:cs="宋体"/>
                          <w:kern w:val="0"/>
                        </w:rPr>
                        <w:t>的</w:t>
                      </w:r>
                      <w:r w:rsidRPr="000356FF">
                        <w:rPr>
                          <w:rFonts w:eastAsia="宋体" w:cs="宋体"/>
                          <w:kern w:val="0"/>
                        </w:rPr>
                        <w:t xml:space="preserve"> ID</w:t>
                      </w:r>
                      <w:r w:rsidRPr="000356FF">
                        <w:rPr>
                          <w:rFonts w:eastAsia="宋体" w:cs="宋体"/>
                          <w:kern w:val="0"/>
                        </w:rPr>
                        <w:t>。这是</w:t>
                      </w:r>
                      <w:r w:rsidRPr="000356FF">
                        <w:rPr>
                          <w:rFonts w:eastAsia="宋体" w:cs="宋体"/>
                          <w:kern w:val="0"/>
                        </w:rPr>
                        <w:t xml:space="preserve"> HTML </w:t>
                      </w:r>
                      <w:r w:rsidRPr="000356FF">
                        <w:rPr>
                          <w:rFonts w:eastAsia="宋体" w:cs="宋体"/>
                          <w:kern w:val="0"/>
                        </w:rPr>
                        <w:t>表单的基本概念。</w:t>
                      </w:r>
                    </w:p>
                    <w:p w:rsidR="000356FF" w:rsidRPr="000356FF" w:rsidRDefault="000356FF" w:rsidP="000356FF">
                      <w:pPr>
                        <w:ind w:firstLine="480"/>
                        <w:rPr>
                          <w:rFonts w:eastAsia="宋体" w:cs="宋体"/>
                          <w:kern w:val="0"/>
                        </w:rPr>
                      </w:pPr>
                      <w:r w:rsidRPr="000356FF">
                        <w:rPr>
                          <w:rFonts w:eastAsia="宋体" w:cs="宋体"/>
                          <w:kern w:val="0"/>
                        </w:rPr>
                        <w:t>我们设置表单的</w:t>
                      </w:r>
                      <w:r w:rsidRPr="000356FF">
                        <w:rPr>
                          <w:rFonts w:eastAsia="宋体" w:cs="宋体"/>
                          <w:kern w:val="0"/>
                        </w:rPr>
                        <w:t> </w:t>
                      </w:r>
                      <w:r w:rsidRPr="000356FF">
                        <w:rPr>
                          <w:rFonts w:ascii="Consolas" w:eastAsia="宋体" w:hAnsi="Consolas" w:cs="Consolas"/>
                          <w:b/>
                          <w:bCs/>
                          <w:color w:val="0C4B33"/>
                          <w:kern w:val="0"/>
                        </w:rPr>
                        <w:t>action</w:t>
                      </w:r>
                      <w:r w:rsidRPr="000356FF">
                        <w:rPr>
                          <w:rFonts w:eastAsia="宋体" w:cs="宋体"/>
                          <w:kern w:val="0"/>
                        </w:rPr>
                        <w:t> </w:t>
                      </w:r>
                      <w:r w:rsidRPr="000356FF">
                        <w:rPr>
                          <w:rFonts w:eastAsia="宋体" w:cs="宋体"/>
                          <w:kern w:val="0"/>
                        </w:rPr>
                        <w:t>为</w:t>
                      </w:r>
                      <w:r w:rsidRPr="000356FF">
                        <w:rPr>
                          <w:rFonts w:eastAsia="宋体" w:cs="宋体"/>
                          <w:kern w:val="0"/>
                        </w:rPr>
                        <w:t> </w:t>
                      </w:r>
                      <w:r w:rsidRPr="000356FF">
                        <w:rPr>
                          <w:rFonts w:ascii="Consolas" w:eastAsia="宋体" w:hAnsi="Consolas" w:cs="Consolas"/>
                          <w:b/>
                          <w:bCs/>
                          <w:color w:val="0C4B33"/>
                          <w:kern w:val="0"/>
                        </w:rPr>
                        <w:t>{% </w:t>
                      </w:r>
                      <w:proofErr w:type="spellStart"/>
                      <w:r w:rsidRPr="000356FF">
                        <w:rPr>
                          <w:rFonts w:ascii="Consolas" w:eastAsia="宋体" w:hAnsi="Consolas" w:cs="Consolas"/>
                          <w:b/>
                          <w:bCs/>
                          <w:color w:val="0C4B33"/>
                          <w:kern w:val="0"/>
                        </w:rPr>
                        <w:t>url</w:t>
                      </w:r>
                      <w:proofErr w:type="spellEnd"/>
                      <w:r w:rsidRPr="000356FF">
                        <w:rPr>
                          <w:rFonts w:ascii="Consolas" w:eastAsia="宋体" w:hAnsi="Consolas" w:cs="Consolas"/>
                          <w:b/>
                          <w:bCs/>
                          <w:color w:val="0C4B33"/>
                          <w:kern w:val="0"/>
                        </w:rPr>
                        <w:t> '</w:t>
                      </w:r>
                      <w:proofErr w:type="spellStart"/>
                      <w:r w:rsidRPr="000356FF">
                        <w:rPr>
                          <w:rFonts w:ascii="Consolas" w:eastAsia="宋体" w:hAnsi="Consolas" w:cs="Consolas"/>
                          <w:b/>
                          <w:bCs/>
                          <w:color w:val="0C4B33"/>
                          <w:kern w:val="0"/>
                        </w:rPr>
                        <w:t>polls:vote</w:t>
                      </w:r>
                      <w:proofErr w:type="spellEnd"/>
                      <w:r w:rsidRPr="000356FF">
                        <w:rPr>
                          <w:rFonts w:ascii="Consolas" w:eastAsia="宋体" w:hAnsi="Consolas" w:cs="Consolas"/>
                          <w:b/>
                          <w:bCs/>
                          <w:color w:val="0C4B33"/>
                          <w:kern w:val="0"/>
                        </w:rPr>
                        <w:t>' question.id %}</w:t>
                      </w:r>
                      <w:r w:rsidRPr="000356FF">
                        <w:rPr>
                          <w:rFonts w:eastAsia="宋体" w:cs="宋体"/>
                          <w:kern w:val="0"/>
                        </w:rPr>
                        <w:t> </w:t>
                      </w:r>
                      <w:r w:rsidRPr="000356FF">
                        <w:rPr>
                          <w:rFonts w:eastAsia="宋体" w:cs="宋体"/>
                          <w:kern w:val="0"/>
                        </w:rPr>
                        <w:t>，并设置</w:t>
                      </w:r>
                      <w:r w:rsidRPr="000356FF">
                        <w:rPr>
                          <w:rFonts w:eastAsia="宋体" w:cs="宋体"/>
                          <w:kern w:val="0"/>
                        </w:rPr>
                        <w:t> </w:t>
                      </w:r>
                      <w:r w:rsidRPr="000356FF">
                        <w:rPr>
                          <w:rFonts w:ascii="Consolas" w:eastAsia="宋体" w:hAnsi="Consolas" w:cs="Consolas"/>
                          <w:b/>
                          <w:bCs/>
                          <w:color w:val="0C4B33"/>
                          <w:kern w:val="0"/>
                        </w:rPr>
                        <w:t>method="post"</w:t>
                      </w:r>
                      <w:r w:rsidRPr="000356FF">
                        <w:rPr>
                          <w:rFonts w:eastAsia="宋体" w:cs="宋体"/>
                          <w:kern w:val="0"/>
                        </w:rPr>
                        <w:t> </w:t>
                      </w:r>
                      <w:r w:rsidRPr="000356FF">
                        <w:rPr>
                          <w:rFonts w:eastAsia="宋体" w:cs="宋体"/>
                          <w:kern w:val="0"/>
                        </w:rPr>
                        <w:t>。使用</w:t>
                      </w:r>
                      <w:r w:rsidRPr="000356FF">
                        <w:rPr>
                          <w:rFonts w:eastAsia="宋体" w:cs="宋体"/>
                          <w:kern w:val="0"/>
                        </w:rPr>
                        <w:t> </w:t>
                      </w:r>
                      <w:r w:rsidRPr="000356FF">
                        <w:rPr>
                          <w:rFonts w:ascii="Consolas" w:eastAsia="宋体" w:hAnsi="Consolas" w:cs="Consolas"/>
                          <w:b/>
                          <w:bCs/>
                          <w:color w:val="0C4B33"/>
                          <w:kern w:val="0"/>
                        </w:rPr>
                        <w:t>method="post"``</w:t>
                      </w:r>
                      <w:r w:rsidRPr="000356FF">
                        <w:rPr>
                          <w:rFonts w:ascii="Consolas" w:eastAsia="宋体" w:hAnsi="Consolas" w:cs="Consolas"/>
                          <w:b/>
                          <w:bCs/>
                          <w:color w:val="0C4B33"/>
                          <w:kern w:val="0"/>
                        </w:rPr>
                        <w:t>（与其相对的是</w:t>
                      </w:r>
                      <w:r w:rsidRPr="000356FF">
                        <w:rPr>
                          <w:rFonts w:ascii="Consolas" w:eastAsia="宋体" w:hAnsi="Consolas" w:cs="Consolas"/>
                          <w:b/>
                          <w:bCs/>
                          <w:color w:val="0C4B33"/>
                          <w:kern w:val="0"/>
                        </w:rPr>
                        <w:t> ``method="get"`</w:t>
                      </w:r>
                      <w:r w:rsidRPr="000356FF">
                        <w:rPr>
                          <w:rFonts w:ascii="Consolas" w:eastAsia="宋体" w:hAnsi="Consolas" w:cs="Consolas"/>
                          <w:b/>
                          <w:bCs/>
                          <w:color w:val="0C4B33"/>
                          <w:kern w:val="0"/>
                        </w:rPr>
                        <w:t>）是非常重要的，因为这个提交表单的行为会改变服务器端的数据。</w:t>
                      </w:r>
                      <w:r w:rsidRPr="000356FF">
                        <w:rPr>
                          <w:rFonts w:ascii="Consolas" w:eastAsia="宋体" w:hAnsi="Consolas" w:cs="Consolas"/>
                          <w:b/>
                          <w:bCs/>
                          <w:color w:val="0C4B33"/>
                          <w:kern w:val="0"/>
                        </w:rPr>
                        <w:t> </w:t>
                      </w:r>
                      <w:r w:rsidRPr="000356FF">
                        <w:rPr>
                          <w:rFonts w:ascii="Consolas" w:eastAsia="宋体" w:hAnsi="Consolas" w:cs="Consolas"/>
                          <w:b/>
                          <w:bCs/>
                          <w:color w:val="0C4B33"/>
                          <w:kern w:val="0"/>
                        </w:rPr>
                        <w:t>无论何时，当你需要创建一个改变服务器</w:t>
                      </w:r>
                      <w:proofErr w:type="gramStart"/>
                      <w:r w:rsidRPr="000356FF">
                        <w:rPr>
                          <w:rFonts w:ascii="Consolas" w:eastAsia="宋体" w:hAnsi="Consolas" w:cs="Consolas"/>
                          <w:b/>
                          <w:bCs/>
                          <w:color w:val="0C4B33"/>
                          <w:kern w:val="0"/>
                        </w:rPr>
                        <w:t>端数据</w:t>
                      </w:r>
                      <w:proofErr w:type="gramEnd"/>
                      <w:r w:rsidRPr="000356FF">
                        <w:rPr>
                          <w:rFonts w:ascii="Consolas" w:eastAsia="宋体" w:hAnsi="Consolas" w:cs="Consolas"/>
                          <w:b/>
                          <w:bCs/>
                          <w:color w:val="0C4B33"/>
                          <w:kern w:val="0"/>
                        </w:rPr>
                        <w:t>的表单时，请使用</w:t>
                      </w:r>
                      <w:r w:rsidRPr="000356FF">
                        <w:rPr>
                          <w:rFonts w:ascii="Consolas" w:eastAsia="宋体" w:hAnsi="Consolas" w:cs="Consolas"/>
                          <w:b/>
                          <w:bCs/>
                          <w:color w:val="0C4B33"/>
                          <w:kern w:val="0"/>
                        </w:rPr>
                        <w:t>``method="post"</w:t>
                      </w:r>
                      <w:r w:rsidRPr="000356FF">
                        <w:rPr>
                          <w:rFonts w:eastAsia="宋体" w:cs="宋体"/>
                          <w:kern w:val="0"/>
                        </w:rPr>
                        <w:t> </w:t>
                      </w:r>
                      <w:r w:rsidRPr="000356FF">
                        <w:rPr>
                          <w:rFonts w:eastAsia="宋体" w:cs="宋体"/>
                          <w:kern w:val="0"/>
                        </w:rPr>
                        <w:t>。这不是</w:t>
                      </w:r>
                      <w:r w:rsidRPr="000356FF">
                        <w:rPr>
                          <w:rFonts w:eastAsia="宋体" w:cs="宋体"/>
                          <w:kern w:val="0"/>
                        </w:rPr>
                        <w:t xml:space="preserve"> Django </w:t>
                      </w:r>
                      <w:r w:rsidRPr="000356FF">
                        <w:rPr>
                          <w:rFonts w:eastAsia="宋体" w:cs="宋体"/>
                          <w:kern w:val="0"/>
                        </w:rPr>
                        <w:t>的特定技巧；这是优秀的网站开发技巧。</w:t>
                      </w:r>
                    </w:p>
                    <w:p w:rsidR="000356FF" w:rsidRPr="000356FF" w:rsidRDefault="000356FF" w:rsidP="000356FF">
                      <w:pPr>
                        <w:ind w:firstLine="482"/>
                        <w:rPr>
                          <w:rFonts w:eastAsia="宋体" w:cs="宋体"/>
                          <w:kern w:val="0"/>
                        </w:rPr>
                      </w:pPr>
                      <w:proofErr w:type="spellStart"/>
                      <w:r w:rsidRPr="000356FF">
                        <w:rPr>
                          <w:rFonts w:ascii="Consolas" w:eastAsia="宋体" w:hAnsi="Consolas" w:cs="Consolas"/>
                          <w:b/>
                          <w:bCs/>
                          <w:color w:val="0C4B33"/>
                          <w:kern w:val="0"/>
                        </w:rPr>
                        <w:t>forloop.counter</w:t>
                      </w:r>
                      <w:proofErr w:type="spellEnd"/>
                      <w:r w:rsidRPr="000356FF">
                        <w:rPr>
                          <w:rFonts w:eastAsia="宋体" w:cs="宋体"/>
                          <w:kern w:val="0"/>
                        </w:rPr>
                        <w:t> </w:t>
                      </w:r>
                      <w:r w:rsidRPr="000356FF">
                        <w:rPr>
                          <w:rFonts w:eastAsia="宋体" w:cs="宋体"/>
                          <w:kern w:val="0"/>
                        </w:rPr>
                        <w:t>指示</w:t>
                      </w:r>
                      <w:r w:rsidRPr="000356FF">
                        <w:rPr>
                          <w:rFonts w:eastAsia="宋体" w:cs="宋体"/>
                          <w:kern w:val="0"/>
                        </w:rPr>
                        <w:t> </w:t>
                      </w:r>
                      <w:hyperlink r:id="rId16" w:anchor="std:templatetag-for" w:history="1">
                        <w:r w:rsidRPr="000356FF">
                          <w:rPr>
                            <w:rFonts w:ascii="Consolas" w:eastAsia="宋体" w:hAnsi="Consolas" w:cs="Consolas"/>
                            <w:b/>
                            <w:bCs/>
                            <w:color w:val="0C4B33"/>
                            <w:kern w:val="0"/>
                            <w:bdr w:val="none" w:sz="0" w:space="0" w:color="auto" w:frame="1"/>
                          </w:rPr>
                          <w:t>for</w:t>
                        </w:r>
                      </w:hyperlink>
                      <w:r w:rsidRPr="000356FF">
                        <w:rPr>
                          <w:rFonts w:eastAsia="宋体" w:cs="宋体"/>
                          <w:kern w:val="0"/>
                        </w:rPr>
                        <w:t> </w:t>
                      </w:r>
                      <w:r w:rsidRPr="000356FF">
                        <w:rPr>
                          <w:rFonts w:eastAsia="宋体" w:cs="宋体"/>
                          <w:kern w:val="0"/>
                        </w:rPr>
                        <w:t>标签已经循环多少次。</w:t>
                      </w:r>
                    </w:p>
                    <w:p w:rsidR="000356FF" w:rsidRPr="000356FF" w:rsidRDefault="000356FF" w:rsidP="000356FF">
                      <w:pPr>
                        <w:ind w:firstLine="480"/>
                        <w:rPr>
                          <w:rFonts w:eastAsia="宋体" w:cs="宋体"/>
                          <w:kern w:val="0"/>
                        </w:rPr>
                      </w:pPr>
                      <w:r w:rsidRPr="000356FF">
                        <w:rPr>
                          <w:rFonts w:eastAsia="宋体" w:cs="宋体"/>
                          <w:kern w:val="0"/>
                        </w:rPr>
                        <w:t>由于我们创建一个</w:t>
                      </w:r>
                      <w:r w:rsidRPr="000356FF">
                        <w:rPr>
                          <w:rFonts w:eastAsia="宋体" w:cs="宋体"/>
                          <w:kern w:val="0"/>
                        </w:rPr>
                        <w:t xml:space="preserve"> POST </w:t>
                      </w:r>
                      <w:r w:rsidRPr="000356FF">
                        <w:rPr>
                          <w:rFonts w:eastAsia="宋体" w:cs="宋体"/>
                          <w:kern w:val="0"/>
                        </w:rPr>
                        <w:t>表单（它具有修改数据的作用），所以我们需要</w:t>
                      </w:r>
                      <w:proofErr w:type="gramStart"/>
                      <w:r w:rsidRPr="000356FF">
                        <w:rPr>
                          <w:rFonts w:eastAsia="宋体" w:cs="宋体"/>
                          <w:kern w:val="0"/>
                        </w:rPr>
                        <w:t>小心跨</w:t>
                      </w:r>
                      <w:proofErr w:type="gramEnd"/>
                      <w:r w:rsidRPr="000356FF">
                        <w:rPr>
                          <w:rFonts w:eastAsia="宋体" w:cs="宋体"/>
                          <w:kern w:val="0"/>
                        </w:rPr>
                        <w:t>站点请求伪造。</w:t>
                      </w:r>
                      <w:r w:rsidRPr="000356FF">
                        <w:rPr>
                          <w:rFonts w:eastAsia="宋体" w:cs="宋体"/>
                          <w:kern w:val="0"/>
                        </w:rPr>
                        <w:t xml:space="preserve"> </w:t>
                      </w:r>
                      <w:r w:rsidRPr="000356FF">
                        <w:rPr>
                          <w:rFonts w:eastAsia="宋体" w:cs="宋体"/>
                          <w:kern w:val="0"/>
                        </w:rPr>
                        <w:t>谢天谢地，你不必太过担心，因为</w:t>
                      </w:r>
                      <w:r w:rsidRPr="000356FF">
                        <w:rPr>
                          <w:rFonts w:eastAsia="宋体" w:cs="宋体"/>
                          <w:kern w:val="0"/>
                        </w:rPr>
                        <w:t xml:space="preserve"> Django </w:t>
                      </w:r>
                      <w:r w:rsidRPr="000356FF">
                        <w:rPr>
                          <w:rFonts w:eastAsia="宋体" w:cs="宋体"/>
                          <w:kern w:val="0"/>
                        </w:rPr>
                        <w:t>已经拥有一个用来防御它的非常容易使用的系统。</w:t>
                      </w:r>
                      <w:r w:rsidRPr="000356FF">
                        <w:rPr>
                          <w:rFonts w:eastAsia="宋体" w:cs="宋体"/>
                          <w:kern w:val="0"/>
                        </w:rPr>
                        <w:t xml:space="preserve"> </w:t>
                      </w:r>
                      <w:r w:rsidRPr="000356FF">
                        <w:rPr>
                          <w:rFonts w:eastAsia="宋体" w:cs="宋体"/>
                          <w:kern w:val="0"/>
                        </w:rPr>
                        <w:t>简而言之，所有针对内部</w:t>
                      </w:r>
                      <w:r w:rsidRPr="000356FF">
                        <w:rPr>
                          <w:rFonts w:eastAsia="宋体" w:cs="宋体"/>
                          <w:kern w:val="0"/>
                        </w:rPr>
                        <w:t xml:space="preserve"> URL </w:t>
                      </w:r>
                      <w:r w:rsidRPr="000356FF">
                        <w:rPr>
                          <w:rFonts w:eastAsia="宋体" w:cs="宋体"/>
                          <w:kern w:val="0"/>
                        </w:rPr>
                        <w:t>的</w:t>
                      </w:r>
                      <w:r w:rsidRPr="000356FF">
                        <w:rPr>
                          <w:rFonts w:eastAsia="宋体" w:cs="宋体"/>
                          <w:kern w:val="0"/>
                        </w:rPr>
                        <w:t xml:space="preserve"> POST </w:t>
                      </w:r>
                      <w:r w:rsidRPr="000356FF">
                        <w:rPr>
                          <w:rFonts w:eastAsia="宋体" w:cs="宋体"/>
                          <w:kern w:val="0"/>
                        </w:rPr>
                        <w:t>表单都应该使用</w:t>
                      </w:r>
                      <w:r w:rsidRPr="000356FF">
                        <w:rPr>
                          <w:rFonts w:eastAsia="宋体" w:cs="宋体"/>
                          <w:kern w:val="0"/>
                        </w:rPr>
                        <w:t> </w:t>
                      </w:r>
                      <w:hyperlink r:id="rId17" w:anchor="std:templatetag-csrf_token" w:history="1">
                        <w:r w:rsidRPr="000356FF">
                          <w:rPr>
                            <w:rFonts w:ascii="Consolas" w:eastAsia="宋体" w:hAnsi="Consolas" w:cs="Consolas"/>
                            <w:b/>
                            <w:bCs/>
                            <w:color w:val="0C4B33"/>
                            <w:kern w:val="0"/>
                            <w:bdr w:val="none" w:sz="0" w:space="0" w:color="auto" w:frame="1"/>
                          </w:rPr>
                          <w:t>{% csrf_token %}</w:t>
                        </w:r>
                      </w:hyperlink>
                      <w:r w:rsidRPr="000356FF">
                        <w:rPr>
                          <w:rFonts w:eastAsia="宋体" w:cs="宋体"/>
                          <w:kern w:val="0"/>
                        </w:rPr>
                        <w:t> </w:t>
                      </w:r>
                      <w:r w:rsidRPr="000356FF">
                        <w:rPr>
                          <w:rFonts w:eastAsia="宋体" w:cs="宋体"/>
                          <w:kern w:val="0"/>
                        </w:rPr>
                        <w:t>模板标签。</w:t>
                      </w:r>
                    </w:p>
                    <w:p w:rsidR="000356FF" w:rsidRDefault="000356FF">
                      <w:pPr>
                        <w:ind w:firstLine="48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0356FF" w:rsidRDefault="000356FF" w:rsidP="000356FF">
      <w:pPr>
        <w:ind w:firstLine="480"/>
      </w:pPr>
      <w:r>
        <w:rPr>
          <w:rFonts w:hint="eastAsia"/>
        </w:rPr>
        <w:t>创建</w:t>
      </w:r>
      <w:r>
        <w:t>视图来处理提交的数据</w:t>
      </w:r>
    </w:p>
    <w:p w:rsidR="00931DC3" w:rsidRDefault="00931DC3" w:rsidP="000356FF">
      <w:pPr>
        <w:ind w:firstLine="480"/>
      </w:pPr>
    </w:p>
    <w:p w:rsidR="00931DC3" w:rsidRPr="00931DC3" w:rsidRDefault="00931DC3" w:rsidP="000356FF">
      <w:pPr>
        <w:ind w:firstLine="482"/>
        <w:rPr>
          <w:b/>
        </w:rPr>
      </w:pPr>
      <w:r w:rsidRPr="00931DC3">
        <w:rPr>
          <w:rFonts w:hint="eastAsia"/>
          <w:b/>
        </w:rPr>
        <w:lastRenderedPageBreak/>
        <w:t>使用</w:t>
      </w:r>
      <w:r w:rsidRPr="00931DC3">
        <w:rPr>
          <w:b/>
        </w:rPr>
        <w:t>通用视图：代码越少越好</w:t>
      </w:r>
    </w:p>
    <w:p w:rsidR="00931DC3" w:rsidRDefault="00931DC3" w:rsidP="00931DC3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这些视图反映基本的</w:t>
      </w:r>
      <w:r>
        <w:rPr>
          <w:shd w:val="clear" w:color="auto" w:fill="FFFFFF"/>
        </w:rPr>
        <w:t xml:space="preserve"> Web </w:t>
      </w:r>
      <w:r>
        <w:rPr>
          <w:shd w:val="clear" w:color="auto" w:fill="FFFFFF"/>
        </w:rPr>
        <w:t>开发中的一个常见情况：根据</w:t>
      </w:r>
      <w:r>
        <w:rPr>
          <w:shd w:val="clear" w:color="auto" w:fill="FFFFFF"/>
        </w:rPr>
        <w:t xml:space="preserve"> URL </w:t>
      </w:r>
      <w:r>
        <w:rPr>
          <w:shd w:val="clear" w:color="auto" w:fill="FFFFFF"/>
        </w:rPr>
        <w:t>中的参数从数据库中获取数据、载入模板文件然后返回渲染后的模板。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由于这种情况特别常见，</w:t>
      </w:r>
      <w:r>
        <w:rPr>
          <w:shd w:val="clear" w:color="auto" w:fill="FFFFFF"/>
        </w:rPr>
        <w:t xml:space="preserve">Django </w:t>
      </w:r>
      <w:r>
        <w:rPr>
          <w:shd w:val="clear" w:color="auto" w:fill="FFFFFF"/>
        </w:rPr>
        <w:t>提供一种快捷方式，叫做</w:t>
      </w:r>
      <w:r>
        <w:rPr>
          <w:shd w:val="clear" w:color="auto" w:fill="FFFFFF"/>
        </w:rPr>
        <w:t>“</w:t>
      </w:r>
      <w:r>
        <w:rPr>
          <w:shd w:val="clear" w:color="auto" w:fill="FFFFFF"/>
        </w:rPr>
        <w:t>通用视图</w:t>
      </w:r>
      <w:r>
        <w:rPr>
          <w:shd w:val="clear" w:color="auto" w:fill="FFFFFF"/>
        </w:rPr>
        <w:t>”</w:t>
      </w:r>
      <w:r>
        <w:rPr>
          <w:shd w:val="clear" w:color="auto" w:fill="FFFFFF"/>
        </w:rPr>
        <w:t>系统。</w:t>
      </w:r>
    </w:p>
    <w:p w:rsidR="00931DC3" w:rsidRPr="00931DC3" w:rsidRDefault="00931DC3" w:rsidP="00931DC3">
      <w:pPr>
        <w:ind w:firstLine="480"/>
        <w:rPr>
          <w:rFonts w:eastAsia="宋体" w:cs="宋体"/>
          <w:kern w:val="0"/>
        </w:rPr>
      </w:pPr>
      <w:r w:rsidRPr="00931DC3">
        <w:rPr>
          <w:rFonts w:eastAsia="宋体" w:cs="宋体"/>
          <w:kern w:val="0"/>
        </w:rPr>
        <w:t>通用视图将常见的模式抽象化，可以使你在编写应用时甚至不需要编写</w:t>
      </w:r>
      <w:r w:rsidRPr="00931DC3">
        <w:rPr>
          <w:rFonts w:eastAsia="宋体" w:cs="宋体"/>
          <w:kern w:val="0"/>
        </w:rPr>
        <w:t>Python</w:t>
      </w:r>
      <w:r w:rsidRPr="00931DC3">
        <w:rPr>
          <w:rFonts w:eastAsia="宋体" w:cs="宋体"/>
          <w:kern w:val="0"/>
        </w:rPr>
        <w:t>代码。</w:t>
      </w:r>
    </w:p>
    <w:p w:rsidR="00931DC3" w:rsidRPr="00931DC3" w:rsidRDefault="00931DC3" w:rsidP="00931DC3">
      <w:pPr>
        <w:ind w:firstLine="480"/>
        <w:rPr>
          <w:rFonts w:eastAsia="宋体" w:cs="宋体"/>
          <w:kern w:val="0"/>
        </w:rPr>
      </w:pPr>
      <w:r w:rsidRPr="00931DC3">
        <w:rPr>
          <w:rFonts w:eastAsia="宋体" w:cs="宋体"/>
          <w:kern w:val="0"/>
        </w:rPr>
        <w:t>让我们将我们的投票应用转换成使用通用视图系统，这样我们可以删除许多我们的代码。我们仅仅需要做以下几步来完成转换，我们将：</w:t>
      </w:r>
    </w:p>
    <w:p w:rsidR="00931DC3" w:rsidRPr="00931DC3" w:rsidRDefault="00931DC3" w:rsidP="00931DC3">
      <w:pPr>
        <w:ind w:firstLine="480"/>
        <w:rPr>
          <w:rFonts w:eastAsia="宋体" w:cs="宋体"/>
          <w:kern w:val="0"/>
        </w:rPr>
      </w:pPr>
      <w:r w:rsidRPr="00931DC3">
        <w:rPr>
          <w:rFonts w:eastAsia="宋体" w:cs="宋体"/>
          <w:kern w:val="0"/>
        </w:rPr>
        <w:t>转换</w:t>
      </w:r>
      <w:r w:rsidRPr="00931DC3">
        <w:rPr>
          <w:rFonts w:eastAsia="宋体" w:cs="宋体"/>
          <w:kern w:val="0"/>
        </w:rPr>
        <w:t xml:space="preserve"> </w:t>
      </w:r>
      <w:proofErr w:type="spellStart"/>
      <w:r w:rsidRPr="00931DC3">
        <w:rPr>
          <w:rFonts w:eastAsia="宋体" w:cs="宋体"/>
          <w:kern w:val="0"/>
        </w:rPr>
        <w:t>URLconf</w:t>
      </w:r>
      <w:proofErr w:type="spellEnd"/>
      <w:r w:rsidRPr="00931DC3">
        <w:rPr>
          <w:rFonts w:eastAsia="宋体" w:cs="宋体"/>
          <w:kern w:val="0"/>
        </w:rPr>
        <w:t>。</w:t>
      </w:r>
    </w:p>
    <w:p w:rsidR="00931DC3" w:rsidRPr="00931DC3" w:rsidRDefault="00931DC3" w:rsidP="00931DC3">
      <w:pPr>
        <w:ind w:firstLine="480"/>
        <w:rPr>
          <w:rFonts w:eastAsia="宋体" w:cs="宋体"/>
          <w:kern w:val="0"/>
        </w:rPr>
      </w:pPr>
      <w:r w:rsidRPr="00931DC3">
        <w:rPr>
          <w:rFonts w:eastAsia="宋体" w:cs="宋体"/>
          <w:kern w:val="0"/>
        </w:rPr>
        <w:t>删除一些旧的、不再需要的视图。</w:t>
      </w:r>
    </w:p>
    <w:p w:rsidR="00931DC3" w:rsidRPr="00931DC3" w:rsidRDefault="00931DC3" w:rsidP="00931DC3">
      <w:pPr>
        <w:ind w:firstLine="480"/>
        <w:rPr>
          <w:rFonts w:eastAsia="宋体" w:cs="宋体"/>
          <w:kern w:val="0"/>
        </w:rPr>
      </w:pPr>
      <w:r w:rsidRPr="00931DC3">
        <w:rPr>
          <w:rFonts w:eastAsia="宋体" w:cs="宋体"/>
          <w:kern w:val="0"/>
        </w:rPr>
        <w:t>基于</w:t>
      </w:r>
      <w:r w:rsidRPr="00931DC3">
        <w:rPr>
          <w:rFonts w:eastAsia="宋体" w:cs="宋体"/>
          <w:kern w:val="0"/>
        </w:rPr>
        <w:t xml:space="preserve"> Django </w:t>
      </w:r>
      <w:r w:rsidRPr="00931DC3">
        <w:rPr>
          <w:rFonts w:eastAsia="宋体" w:cs="宋体"/>
          <w:kern w:val="0"/>
        </w:rPr>
        <w:t>的通用视图引入新的视图。</w:t>
      </w:r>
    </w:p>
    <w:p w:rsidR="00931DC3" w:rsidRDefault="00931DC3" w:rsidP="00931DC3">
      <w:pPr>
        <w:ind w:firstLineChars="0" w:firstLine="0"/>
      </w:pPr>
      <w:r>
        <w:rPr>
          <w:noProof/>
        </w:rPr>
        <mc:AlternateContent>
          <mc:Choice Requires="wps">
            <w:drawing>
              <wp:inline distT="0" distB="0" distL="0" distR="0">
                <wp:extent cx="4800600" cy="1404620"/>
                <wp:effectExtent l="0" t="0" r="19050" b="17780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1DC3" w:rsidRDefault="00931DC3" w:rsidP="00931DC3">
                            <w:pPr>
                              <w:ind w:firstLine="482"/>
                            </w:pPr>
                            <w:r w:rsidRPr="00931DC3">
                              <w:rPr>
                                <w:rFonts w:hint="eastAsia"/>
                                <w:b/>
                              </w:rPr>
                              <w:t>备注</w:t>
                            </w:r>
                            <w:r w:rsidRPr="00931DC3">
                              <w:rPr>
                                <w:b/>
                              </w:rPr>
                              <w:t>：</w:t>
                            </w:r>
                            <w:r w:rsidRPr="00931DC3">
                              <w:t>一般来说，当编写一个</w:t>
                            </w:r>
                            <w:r w:rsidRPr="00931DC3">
                              <w:t xml:space="preserve"> Django </w:t>
                            </w:r>
                            <w:r w:rsidRPr="00931DC3">
                              <w:t>应用时，你应该先评估一下通用视图是否可以解决你的问题，你应该在一开始使用它，而不是进行到一半时重构代码。本教程目前为止是有意将重点放在以</w:t>
                            </w:r>
                            <w:r w:rsidRPr="00931DC3">
                              <w:t>“</w:t>
                            </w:r>
                            <w:r w:rsidRPr="00931DC3">
                              <w:t>艰难的方式</w:t>
                            </w:r>
                            <w:r w:rsidRPr="00931DC3">
                              <w:t>”</w:t>
                            </w:r>
                            <w:r w:rsidRPr="00931DC3">
                              <w:t>编写视图，这是为将重点放在核心概念上。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37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">
                <v:textbox style="mso-fit-shape-to-text:t">
                  <w:txbxContent>
                    <w:p w:rsidR="00931DC3" w:rsidRDefault="00931DC3" w:rsidP="00931DC3">
                      <w:pPr>
                        <w:ind w:firstLine="482"/>
                      </w:pPr>
                      <w:r w:rsidRPr="00931DC3">
                        <w:rPr>
                          <w:rFonts w:hint="eastAsia"/>
                          <w:b/>
                        </w:rPr>
                        <w:t>备注</w:t>
                      </w:r>
                      <w:r w:rsidRPr="00931DC3">
                        <w:rPr>
                          <w:b/>
                        </w:rPr>
                        <w:t>：</w:t>
                      </w:r>
                      <w:r w:rsidRPr="00931DC3">
                        <w:t>一般来说，当编写一个</w:t>
                      </w:r>
                      <w:r w:rsidRPr="00931DC3">
                        <w:t xml:space="preserve"> Django </w:t>
                      </w:r>
                      <w:r w:rsidRPr="00931DC3">
                        <w:t>应用时，你应该先评估一下通用视图是否可以解决你的问题，你应该在一开始使用它，而不是进行到一半时重构代码。本教程目前为止是有意将重点放在以</w:t>
                      </w:r>
                      <w:r w:rsidRPr="00931DC3">
                        <w:t>“</w:t>
                      </w:r>
                      <w:r w:rsidRPr="00931DC3">
                        <w:t>艰难的方式</w:t>
                      </w:r>
                      <w:r w:rsidRPr="00931DC3">
                        <w:t>”</w:t>
                      </w:r>
                      <w:r w:rsidRPr="00931DC3">
                        <w:t>编写视图，这是为将重点放在核心概念上。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31DC3" w:rsidRDefault="00E6730F" w:rsidP="00931DC3">
      <w:pPr>
        <w:ind w:firstLineChars="0" w:firstLine="0"/>
        <w:rPr>
          <w:b/>
        </w:rPr>
      </w:pPr>
      <w:r>
        <w:tab/>
      </w:r>
      <w:r w:rsidRPr="00E6730F">
        <w:rPr>
          <w:rFonts w:hint="eastAsia"/>
          <w:b/>
        </w:rPr>
        <w:t>通用</w:t>
      </w:r>
      <w:r w:rsidRPr="00E6730F">
        <w:rPr>
          <w:b/>
        </w:rPr>
        <w:t>视图：</w:t>
      </w:r>
    </w:p>
    <w:p w:rsidR="00E6730F" w:rsidRDefault="00E6730F" w:rsidP="00E6730F">
      <w:pPr>
        <w:ind w:firstLine="480"/>
        <w:rPr>
          <w:rFonts w:eastAsia="宋体" w:cs="宋体"/>
          <w:kern w:val="0"/>
        </w:rPr>
      </w:pPr>
      <w:r w:rsidRPr="00E6730F">
        <w:rPr>
          <w:rFonts w:eastAsia="宋体" w:cs="宋体"/>
          <w:kern w:val="0"/>
        </w:rPr>
        <w:t>两个通用视图：</w:t>
      </w:r>
      <w:r w:rsidRPr="00E6730F">
        <w:rPr>
          <w:rFonts w:eastAsia="宋体" w:cs="宋体"/>
          <w:kern w:val="0"/>
        </w:rPr>
        <w:t> </w:t>
      </w:r>
      <w:proofErr w:type="spellStart"/>
      <w:r w:rsidR="008C3F84">
        <w:fldChar w:fldCharType="begin"/>
      </w:r>
      <w:r w:rsidR="008C3F84">
        <w:instrText xml:space="preserve"> HYPERLINK "https://docs.djangoproject.com/zh-hans/2.1/ref/class-based-views/generic-display/" \l "django.views.generic.list.ListView" \o "django.views.generic.list.ListView" </w:instrText>
      </w:r>
      <w:r w:rsidR="008C3F84">
        <w:fldChar w:fldCharType="separate"/>
      </w:r>
      <w:r w:rsidRPr="00E6730F">
        <w:rPr>
          <w:rFonts w:eastAsia="宋体" w:cs="宋体"/>
          <w:kern w:val="0"/>
        </w:rPr>
        <w:t>ListView</w:t>
      </w:r>
      <w:proofErr w:type="spellEnd"/>
      <w:r w:rsidR="008C3F84">
        <w:rPr>
          <w:rFonts w:eastAsia="宋体" w:cs="宋体"/>
          <w:kern w:val="0"/>
        </w:rPr>
        <w:fldChar w:fldCharType="end"/>
      </w:r>
      <w:r w:rsidRPr="00E6730F">
        <w:rPr>
          <w:rFonts w:eastAsia="宋体" w:cs="宋体"/>
          <w:kern w:val="0"/>
        </w:rPr>
        <w:t> </w:t>
      </w:r>
      <w:r w:rsidRPr="00E6730F">
        <w:rPr>
          <w:rFonts w:eastAsia="宋体" w:cs="宋体"/>
          <w:kern w:val="0"/>
        </w:rPr>
        <w:t>和</w:t>
      </w:r>
      <w:r w:rsidRPr="00E6730F">
        <w:rPr>
          <w:rFonts w:eastAsia="宋体" w:cs="宋体"/>
          <w:kern w:val="0"/>
        </w:rPr>
        <w:t> </w:t>
      </w:r>
      <w:proofErr w:type="spellStart"/>
      <w:r w:rsidRPr="00E6730F">
        <w:rPr>
          <w:rFonts w:eastAsia="宋体" w:cs="宋体"/>
          <w:kern w:val="0"/>
        </w:rPr>
        <w:fldChar w:fldCharType="begin"/>
      </w:r>
      <w:r w:rsidRPr="00E6730F">
        <w:rPr>
          <w:rFonts w:eastAsia="宋体" w:cs="宋体"/>
          <w:kern w:val="0"/>
        </w:rPr>
        <w:instrText xml:space="preserve"> HYPERLINK "https://docs.djangoproject.com/zh-hans/2.1/ref/class-based-views/generic-display/" \l "django.views.generic.detail.DetailView" \o "django.views.generic.detail.DetailView" </w:instrText>
      </w:r>
      <w:r w:rsidRPr="00E6730F">
        <w:rPr>
          <w:rFonts w:eastAsia="宋体" w:cs="宋体"/>
          <w:kern w:val="0"/>
        </w:rPr>
        <w:fldChar w:fldCharType="separate"/>
      </w:r>
      <w:r w:rsidRPr="00E6730F">
        <w:rPr>
          <w:rFonts w:eastAsia="宋体" w:cs="宋体"/>
          <w:kern w:val="0"/>
        </w:rPr>
        <w:t>DetailView</w:t>
      </w:r>
      <w:proofErr w:type="spellEnd"/>
      <w:r w:rsidRPr="00E6730F">
        <w:rPr>
          <w:rFonts w:eastAsia="宋体" w:cs="宋体"/>
          <w:kern w:val="0"/>
        </w:rPr>
        <w:fldChar w:fldCharType="end"/>
      </w:r>
      <w:r w:rsidRPr="00E6730F">
        <w:rPr>
          <w:rFonts w:eastAsia="宋体" w:cs="宋体"/>
          <w:kern w:val="0"/>
        </w:rPr>
        <w:t> </w:t>
      </w:r>
      <w:r w:rsidRPr="00E6730F">
        <w:rPr>
          <w:rFonts w:eastAsia="宋体" w:cs="宋体"/>
          <w:kern w:val="0"/>
        </w:rPr>
        <w:t>。这两个视图分别抽象</w:t>
      </w:r>
      <w:r w:rsidRPr="00E6730F">
        <w:rPr>
          <w:rFonts w:eastAsia="宋体" w:cs="宋体"/>
          <w:kern w:val="0"/>
        </w:rPr>
        <w:t>“</w:t>
      </w:r>
      <w:r w:rsidRPr="00E6730F">
        <w:rPr>
          <w:rFonts w:eastAsia="宋体" w:cs="宋体"/>
          <w:kern w:val="0"/>
        </w:rPr>
        <w:t>显示一个对象列表</w:t>
      </w:r>
      <w:r w:rsidRPr="00E6730F">
        <w:rPr>
          <w:rFonts w:eastAsia="宋体" w:cs="宋体"/>
          <w:kern w:val="0"/>
        </w:rPr>
        <w:t>”</w:t>
      </w:r>
      <w:r w:rsidRPr="00E6730F">
        <w:rPr>
          <w:rFonts w:eastAsia="宋体" w:cs="宋体"/>
          <w:kern w:val="0"/>
        </w:rPr>
        <w:t>和</w:t>
      </w:r>
      <w:r w:rsidRPr="00E6730F">
        <w:rPr>
          <w:rFonts w:eastAsia="宋体" w:cs="宋体"/>
          <w:kern w:val="0"/>
        </w:rPr>
        <w:t>“</w:t>
      </w:r>
      <w:r w:rsidRPr="00E6730F">
        <w:rPr>
          <w:rFonts w:eastAsia="宋体" w:cs="宋体"/>
          <w:kern w:val="0"/>
        </w:rPr>
        <w:t>显示一个特定类型对象的详细信息页面</w:t>
      </w:r>
      <w:r w:rsidRPr="00E6730F">
        <w:rPr>
          <w:rFonts w:eastAsia="宋体" w:cs="宋体"/>
          <w:kern w:val="0"/>
        </w:rPr>
        <w:t>”</w:t>
      </w:r>
      <w:r w:rsidRPr="00E6730F">
        <w:rPr>
          <w:rFonts w:eastAsia="宋体" w:cs="宋体"/>
          <w:kern w:val="0"/>
        </w:rPr>
        <w:t>这两种概念。</w:t>
      </w:r>
    </w:p>
    <w:p w:rsidR="00E6730F" w:rsidRPr="00E6730F" w:rsidRDefault="00E6730F" w:rsidP="00E6730F">
      <w:pPr>
        <w:ind w:firstLine="480"/>
      </w:pPr>
      <w:r w:rsidRPr="00E6730F">
        <w:t>每个通用视图需要知道它将作用于哪个模型。</w:t>
      </w:r>
      <w:r w:rsidRPr="00E6730F">
        <w:t xml:space="preserve"> </w:t>
      </w:r>
      <w:r w:rsidRPr="00E6730F">
        <w:t>这由</w:t>
      </w:r>
      <w:r w:rsidRPr="00E6730F">
        <w:t> </w:t>
      </w:r>
      <w:r w:rsidRPr="00E6730F">
        <w:rPr>
          <w:rFonts w:ascii="Consolas" w:hAnsi="Consolas" w:cs="Consolas"/>
          <w:b/>
          <w:bCs/>
          <w:color w:val="0C4B33"/>
        </w:rPr>
        <w:t>model</w:t>
      </w:r>
      <w:r w:rsidRPr="00E6730F">
        <w:t> </w:t>
      </w:r>
      <w:r w:rsidRPr="00E6730F">
        <w:t>属性提供。</w:t>
      </w:r>
    </w:p>
    <w:p w:rsidR="00E6730F" w:rsidRPr="00E6730F" w:rsidRDefault="00857838" w:rsidP="00E6730F">
      <w:pPr>
        <w:ind w:firstLine="480"/>
      </w:pPr>
      <w:hyperlink r:id="rId18" w:anchor="django.views.generic.detail.DetailView" w:tooltip="django.views.generic.detail.DetailView" w:history="1">
        <w:r w:rsidR="00E6730F" w:rsidRPr="00E6730F">
          <w:rPr>
            <w:rFonts w:ascii="Consolas" w:hAnsi="Consolas" w:cs="Consolas"/>
            <w:b/>
            <w:bCs/>
            <w:color w:val="0C4B33"/>
            <w:bdr w:val="none" w:sz="0" w:space="0" w:color="auto" w:frame="1"/>
          </w:rPr>
          <w:t>DetailView</w:t>
        </w:r>
      </w:hyperlink>
      <w:r w:rsidR="00E6730F" w:rsidRPr="00E6730F">
        <w:t> </w:t>
      </w:r>
      <w:r w:rsidR="00E6730F" w:rsidRPr="00E6730F">
        <w:t>期望从</w:t>
      </w:r>
      <w:r w:rsidR="00E6730F" w:rsidRPr="00E6730F">
        <w:t xml:space="preserve"> URL </w:t>
      </w:r>
      <w:r w:rsidR="00E6730F" w:rsidRPr="00E6730F">
        <w:t>中捕获名为</w:t>
      </w:r>
      <w:r w:rsidR="00E6730F" w:rsidRPr="00E6730F">
        <w:t> </w:t>
      </w:r>
      <w:r w:rsidR="00E6730F" w:rsidRPr="00E6730F">
        <w:rPr>
          <w:rFonts w:ascii="Consolas" w:hAnsi="Consolas" w:cs="Consolas"/>
          <w:b/>
          <w:bCs/>
          <w:color w:val="0C4B33"/>
        </w:rPr>
        <w:t>"</w:t>
      </w:r>
      <w:proofErr w:type="spellStart"/>
      <w:r w:rsidR="00E6730F" w:rsidRPr="00E6730F">
        <w:rPr>
          <w:rFonts w:ascii="Consolas" w:hAnsi="Consolas" w:cs="Consolas"/>
          <w:b/>
          <w:bCs/>
          <w:color w:val="0C4B33"/>
        </w:rPr>
        <w:t>pk</w:t>
      </w:r>
      <w:proofErr w:type="spellEnd"/>
      <w:r w:rsidR="00E6730F" w:rsidRPr="00E6730F">
        <w:rPr>
          <w:rFonts w:ascii="Consolas" w:hAnsi="Consolas" w:cs="Consolas"/>
          <w:b/>
          <w:bCs/>
          <w:color w:val="0C4B33"/>
        </w:rPr>
        <w:t>"</w:t>
      </w:r>
      <w:r w:rsidR="00E6730F" w:rsidRPr="00E6730F">
        <w:t> </w:t>
      </w:r>
      <w:r w:rsidR="00E6730F" w:rsidRPr="00E6730F">
        <w:t>的主键值，所以我们为通用视图把</w:t>
      </w:r>
      <w:r w:rsidR="00E6730F" w:rsidRPr="00E6730F">
        <w:t> </w:t>
      </w:r>
      <w:proofErr w:type="spellStart"/>
      <w:r w:rsidR="00E6730F" w:rsidRPr="00E6730F">
        <w:rPr>
          <w:rFonts w:ascii="Consolas" w:hAnsi="Consolas" w:cs="Consolas"/>
          <w:b/>
          <w:bCs/>
          <w:color w:val="0C4B33"/>
        </w:rPr>
        <w:t>question_id</w:t>
      </w:r>
      <w:proofErr w:type="spellEnd"/>
      <w:r w:rsidR="00E6730F" w:rsidRPr="00E6730F">
        <w:t> </w:t>
      </w:r>
      <w:r w:rsidR="00E6730F" w:rsidRPr="00E6730F">
        <w:t>改成</w:t>
      </w:r>
      <w:r w:rsidR="00E6730F" w:rsidRPr="00E6730F">
        <w:t> </w:t>
      </w:r>
      <w:proofErr w:type="spellStart"/>
      <w:r w:rsidR="00E6730F" w:rsidRPr="00E6730F">
        <w:rPr>
          <w:rFonts w:ascii="Consolas" w:hAnsi="Consolas" w:cs="Consolas"/>
          <w:b/>
          <w:bCs/>
          <w:color w:val="0C4B33"/>
        </w:rPr>
        <w:t>pk</w:t>
      </w:r>
      <w:proofErr w:type="spellEnd"/>
      <w:r w:rsidR="00E6730F" w:rsidRPr="00E6730F">
        <w:t> </w:t>
      </w:r>
      <w:r w:rsidR="00E6730F" w:rsidRPr="00E6730F">
        <w:t>。</w:t>
      </w:r>
    </w:p>
    <w:p w:rsidR="00E6730F" w:rsidRPr="00E6730F" w:rsidRDefault="00E6730F" w:rsidP="00E6730F">
      <w:pPr>
        <w:ind w:firstLine="480"/>
        <w:rPr>
          <w:rFonts w:eastAsia="宋体" w:cs="宋体"/>
          <w:kern w:val="0"/>
        </w:rPr>
      </w:pPr>
    </w:p>
    <w:p w:rsidR="007526BC" w:rsidRDefault="007526BC" w:rsidP="007526BC">
      <w:pPr>
        <w:pStyle w:val="1"/>
      </w:pPr>
      <w:r>
        <w:rPr>
          <w:rFonts w:hint="eastAsia"/>
        </w:rPr>
        <w:t>五</w:t>
      </w:r>
      <w:r>
        <w:t>、测试</w:t>
      </w:r>
    </w:p>
    <w:p w:rsidR="00E6730F" w:rsidRDefault="00E6730F" w:rsidP="00E6730F">
      <w:pPr>
        <w:ind w:firstLine="420"/>
        <w:rPr>
          <w:rFonts w:ascii="Roboto" w:hAnsi="Roboto"/>
          <w:color w:val="0C3C26"/>
          <w:sz w:val="21"/>
          <w:shd w:val="clear" w:color="auto" w:fill="FFFFFF"/>
        </w:rPr>
      </w:pPr>
      <w:r>
        <w:rPr>
          <w:rFonts w:ascii="Roboto" w:hAnsi="Roboto"/>
          <w:color w:val="0C3C26"/>
          <w:sz w:val="21"/>
          <w:shd w:val="clear" w:color="auto" w:fill="FFFFFF"/>
        </w:rPr>
        <w:t>在复杂的应用程序中，组件之间可能会有数十个复杂的交互。</w:t>
      </w:r>
      <w:r w:rsidR="004F4DDC">
        <w:rPr>
          <w:rFonts w:ascii="Roboto" w:hAnsi="Roboto"/>
          <w:color w:val="0C3C26"/>
          <w:sz w:val="21"/>
          <w:shd w:val="clear" w:color="auto" w:fill="FFFFFF"/>
        </w:rPr>
        <w:t>在更加复杂的应用中，各种组件之间的交互可能会及其的复杂。改变其中某一组件的行为，也有可能会造成意想不到的结果。判断「代码是否正常工作」意味着你需要用大量的数据来完整的测试全部代码的功能，以确保你的小修改没有对应用整体造成破坏</w:t>
      </w:r>
      <w:r w:rsidR="004F4DDC">
        <w:rPr>
          <w:rFonts w:ascii="Roboto" w:hAnsi="Roboto"/>
          <w:color w:val="0C3C26"/>
          <w:sz w:val="21"/>
          <w:shd w:val="clear" w:color="auto" w:fill="FFFFFF"/>
        </w:rPr>
        <w:t>——</w:t>
      </w:r>
      <w:r w:rsidR="004F4DDC">
        <w:rPr>
          <w:rFonts w:ascii="Roboto" w:hAnsi="Roboto"/>
          <w:color w:val="0C3C26"/>
          <w:sz w:val="21"/>
          <w:shd w:val="clear" w:color="auto" w:fill="FFFFFF"/>
        </w:rPr>
        <w:t>这太费时间了。</w:t>
      </w:r>
    </w:p>
    <w:p w:rsidR="004F4DDC" w:rsidRDefault="004F4DDC" w:rsidP="00E6730F">
      <w:pPr>
        <w:ind w:firstLine="420"/>
        <w:rPr>
          <w:rFonts w:ascii="Roboto" w:hAnsi="Roboto"/>
          <w:color w:val="0C3C26"/>
          <w:sz w:val="21"/>
          <w:shd w:val="clear" w:color="auto" w:fill="FFFFFF"/>
        </w:rPr>
      </w:pPr>
    </w:p>
    <w:p w:rsidR="004F4DDC" w:rsidRPr="004F4DDC" w:rsidRDefault="004F4DDC" w:rsidP="004F4DDC">
      <w:pPr>
        <w:ind w:firstLine="482"/>
        <w:rPr>
          <w:b/>
          <w:shd w:val="clear" w:color="auto" w:fill="FFFFFF"/>
        </w:rPr>
      </w:pPr>
      <w:r w:rsidRPr="004F4DDC">
        <w:rPr>
          <w:rFonts w:hint="eastAsia"/>
          <w:b/>
          <w:shd w:val="clear" w:color="auto" w:fill="FFFFFF"/>
        </w:rPr>
        <w:t>测试</w:t>
      </w:r>
      <w:r w:rsidRPr="004F4DDC">
        <w:rPr>
          <w:b/>
          <w:shd w:val="clear" w:color="auto" w:fill="FFFFFF"/>
        </w:rPr>
        <w:t>的优点：</w:t>
      </w:r>
    </w:p>
    <w:p w:rsidR="004F4DDC" w:rsidRDefault="004F4DDC" w:rsidP="004F4DDC">
      <w:pPr>
        <w:ind w:firstLine="480"/>
      </w:pPr>
      <w:r>
        <w:t>测试不仅能发现错误，而且能预防错误</w:t>
      </w:r>
    </w:p>
    <w:p w:rsidR="004F4DDC" w:rsidRDefault="004F4DDC" w:rsidP="004F4DDC">
      <w:pPr>
        <w:ind w:firstLine="480"/>
      </w:pPr>
      <w:r>
        <w:t>测试使你的代码更有吸引力</w:t>
      </w:r>
    </w:p>
    <w:p w:rsidR="004F4DDC" w:rsidRDefault="004F4DDC" w:rsidP="004F4DDC">
      <w:pPr>
        <w:ind w:firstLine="480"/>
      </w:pPr>
      <w:r>
        <w:t>测试有利于团队协作</w:t>
      </w:r>
    </w:p>
    <w:p w:rsidR="004F4DDC" w:rsidRPr="004F4DDC" w:rsidRDefault="004F4DDC" w:rsidP="00E6730F">
      <w:pPr>
        <w:ind w:firstLine="482"/>
        <w:rPr>
          <w:b/>
        </w:rPr>
      </w:pPr>
      <w:r w:rsidRPr="004F4DDC">
        <w:rPr>
          <w:rFonts w:hint="eastAsia"/>
          <w:b/>
        </w:rPr>
        <w:t>基础</w:t>
      </w:r>
      <w:r w:rsidRPr="004F4DDC">
        <w:rPr>
          <w:b/>
        </w:rPr>
        <w:t>测试策略：</w:t>
      </w:r>
    </w:p>
    <w:p w:rsidR="004F4DDC" w:rsidRPr="004F4DDC" w:rsidRDefault="004F4DDC" w:rsidP="00E6730F">
      <w:pPr>
        <w:ind w:firstLine="480"/>
      </w:pPr>
    </w:p>
    <w:p w:rsidR="007526BC" w:rsidRDefault="007526BC" w:rsidP="007526BC">
      <w:pPr>
        <w:pStyle w:val="1"/>
      </w:pPr>
      <w:r>
        <w:rPr>
          <w:rFonts w:hint="eastAsia"/>
        </w:rPr>
        <w:t>六</w:t>
      </w:r>
      <w:r>
        <w:t>、静态文件</w:t>
      </w:r>
    </w:p>
    <w:p w:rsidR="008B2A6E" w:rsidRDefault="008B2A6E" w:rsidP="003F1586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除了服务端生成的</w:t>
      </w:r>
      <w:r>
        <w:rPr>
          <w:shd w:val="clear" w:color="auto" w:fill="FFFFFF"/>
        </w:rPr>
        <w:t xml:space="preserve"> HTML </w:t>
      </w:r>
      <w:r>
        <w:rPr>
          <w:shd w:val="clear" w:color="auto" w:fill="FFFFFF"/>
        </w:rPr>
        <w:t>以外，网络应用通常需要一些额外的文件</w:t>
      </w:r>
      <w:r>
        <w:rPr>
          <w:shd w:val="clear" w:color="auto" w:fill="FFFFFF"/>
        </w:rPr>
        <w:t>——</w:t>
      </w:r>
      <w:r>
        <w:rPr>
          <w:shd w:val="clear" w:color="auto" w:fill="FFFFFF"/>
        </w:rPr>
        <w:t>比如图片，脚本和样式表</w:t>
      </w:r>
      <w:r>
        <w:rPr>
          <w:shd w:val="clear" w:color="auto" w:fill="FFFFFF"/>
        </w:rPr>
        <w:t>——</w:t>
      </w:r>
      <w:r>
        <w:rPr>
          <w:shd w:val="clear" w:color="auto" w:fill="FFFFFF"/>
        </w:rPr>
        <w:t>来帮助渲染网络页面。在</w:t>
      </w:r>
      <w:r>
        <w:rPr>
          <w:shd w:val="clear" w:color="auto" w:fill="FFFFFF"/>
        </w:rPr>
        <w:t xml:space="preserve"> Django </w:t>
      </w:r>
      <w:r>
        <w:rPr>
          <w:shd w:val="clear" w:color="auto" w:fill="FFFFFF"/>
        </w:rPr>
        <w:t>中，我们把这些文件统称为</w:t>
      </w:r>
      <w:r>
        <w:rPr>
          <w:shd w:val="clear" w:color="auto" w:fill="FFFFFF"/>
        </w:rPr>
        <w:t>“</w:t>
      </w:r>
      <w:r>
        <w:rPr>
          <w:shd w:val="clear" w:color="auto" w:fill="FFFFFF"/>
        </w:rPr>
        <w:t>静态文件</w:t>
      </w:r>
      <w:r>
        <w:rPr>
          <w:shd w:val="clear" w:color="auto" w:fill="FFFFFF"/>
        </w:rPr>
        <w:t>”</w:t>
      </w:r>
      <w:r>
        <w:rPr>
          <w:shd w:val="clear" w:color="auto" w:fill="FFFFFF"/>
        </w:rPr>
        <w:t>。</w:t>
      </w:r>
    </w:p>
    <w:p w:rsidR="003F1586" w:rsidRDefault="003F1586" w:rsidP="003F1586">
      <w:pPr>
        <w:ind w:firstLine="482"/>
        <w:rPr>
          <w:b/>
          <w:bCs/>
        </w:rPr>
      </w:pPr>
      <w:r>
        <w:rPr>
          <w:b/>
          <w:bCs/>
        </w:rPr>
        <w:t>静态文件命名空间</w:t>
      </w:r>
    </w:p>
    <w:p w:rsidR="003F1586" w:rsidRDefault="003F1586" w:rsidP="003F1586">
      <w:pPr>
        <w:ind w:firstLine="480"/>
      </w:pPr>
      <w:r>
        <w:t>虽然我们</w:t>
      </w:r>
      <w:r>
        <w:t> </w:t>
      </w:r>
      <w:r>
        <w:rPr>
          <w:rStyle w:val="af5"/>
          <w:rFonts w:ascii="Roboto" w:hAnsi="Roboto"/>
          <w:color w:val="0C3C26"/>
          <w:sz w:val="21"/>
        </w:rPr>
        <w:t>可以</w:t>
      </w:r>
      <w:r>
        <w:t> </w:t>
      </w:r>
      <w:r>
        <w:t>像管理模板文件一样，把</w:t>
      </w:r>
      <w:r>
        <w:t xml:space="preserve"> static </w:t>
      </w:r>
      <w:r>
        <w:t>文件直接放入</w:t>
      </w:r>
      <w:r>
        <w:t> </w:t>
      </w:r>
      <w:r>
        <w:rPr>
          <w:rStyle w:val="pre"/>
          <w:rFonts w:ascii="Consolas" w:hAnsi="Consolas" w:cs="Consolas"/>
          <w:b/>
          <w:bCs/>
          <w:color w:val="0C4B33"/>
          <w:sz w:val="21"/>
        </w:rPr>
        <w:t>polls/static</w:t>
      </w:r>
      <w:r>
        <w:t> ——</w:t>
      </w:r>
      <w:r>
        <w:t>而不是创建另一个名为</w:t>
      </w:r>
      <w:r>
        <w:t> </w:t>
      </w:r>
      <w:r>
        <w:rPr>
          <w:rStyle w:val="pre"/>
          <w:rFonts w:ascii="Consolas" w:hAnsi="Consolas" w:cs="Consolas"/>
          <w:b/>
          <w:bCs/>
          <w:color w:val="0C4B33"/>
          <w:sz w:val="21"/>
        </w:rPr>
        <w:t>polls</w:t>
      </w:r>
      <w:r>
        <w:t>的子文件夹，不过这实际上是</w:t>
      </w:r>
      <w:r>
        <w:lastRenderedPageBreak/>
        <w:t>一个很蠢的做法。</w:t>
      </w:r>
      <w:r>
        <w:t xml:space="preserve">Django </w:t>
      </w:r>
      <w:r>
        <w:t>只会使用第一个找到的静态文件。如果你在</w:t>
      </w:r>
      <w:r>
        <w:t> </w:t>
      </w:r>
      <w:r>
        <w:rPr>
          <w:rStyle w:val="af5"/>
          <w:rFonts w:ascii="Roboto" w:hAnsi="Roboto"/>
          <w:color w:val="0C3C26"/>
          <w:sz w:val="21"/>
        </w:rPr>
        <w:t>其它</w:t>
      </w:r>
      <w:r>
        <w:t> </w:t>
      </w:r>
      <w:r>
        <w:t>应用中有一个相同名字的静态文件，</w:t>
      </w:r>
      <w:r>
        <w:t xml:space="preserve">Django </w:t>
      </w:r>
      <w:r>
        <w:t>将无法区分它们。我们需要指引</w:t>
      </w:r>
      <w:r>
        <w:t xml:space="preserve"> Django </w:t>
      </w:r>
      <w:r>
        <w:t>选择正确的静态文件，而最简单的方式就是把它们放入各自的</w:t>
      </w:r>
      <w:r>
        <w:t> </w:t>
      </w:r>
      <w:r>
        <w:rPr>
          <w:rStyle w:val="af5"/>
          <w:rFonts w:ascii="Roboto" w:hAnsi="Roboto"/>
          <w:color w:val="0C3C26"/>
          <w:sz w:val="21"/>
        </w:rPr>
        <w:t>命名空间</w:t>
      </w:r>
      <w:r>
        <w:t> </w:t>
      </w:r>
      <w:r>
        <w:t>。也就是把这些静态文件放入</w:t>
      </w:r>
      <w:r>
        <w:t> </w:t>
      </w:r>
      <w:r>
        <w:rPr>
          <w:rStyle w:val="af5"/>
          <w:rFonts w:ascii="Roboto" w:hAnsi="Roboto"/>
          <w:color w:val="0C3C26"/>
          <w:sz w:val="21"/>
        </w:rPr>
        <w:t>另一个</w:t>
      </w:r>
      <w:r>
        <w:t> </w:t>
      </w:r>
      <w:r>
        <w:t>与应用名相同的目录中。</w:t>
      </w:r>
    </w:p>
    <w:p w:rsidR="003F1586" w:rsidRPr="003F1586" w:rsidRDefault="003F1586" w:rsidP="008B2A6E">
      <w:pPr>
        <w:ind w:firstLine="480"/>
        <w:rPr>
          <w:rFonts w:hint="eastAsia"/>
        </w:rPr>
      </w:pPr>
      <w:bookmarkStart w:id="0" w:name="_GoBack"/>
      <w:bookmarkEnd w:id="0"/>
    </w:p>
    <w:p w:rsidR="007526BC" w:rsidRDefault="007526BC" w:rsidP="007526BC">
      <w:pPr>
        <w:pStyle w:val="1"/>
      </w:pPr>
      <w:r>
        <w:rPr>
          <w:rFonts w:hint="eastAsia"/>
        </w:rPr>
        <w:t>七</w:t>
      </w:r>
      <w:r>
        <w:t>、自定义</w:t>
      </w:r>
      <w:r>
        <w:t>admin</w:t>
      </w:r>
      <w:r>
        <w:t>站点</w:t>
      </w:r>
    </w:p>
    <w:p w:rsidR="007526BC" w:rsidRDefault="007526BC" w:rsidP="007526BC">
      <w:pPr>
        <w:ind w:firstLine="480"/>
      </w:pPr>
    </w:p>
    <w:p w:rsidR="007526BC" w:rsidRDefault="007526BC" w:rsidP="007526BC">
      <w:pPr>
        <w:pStyle w:val="af2"/>
        <w:ind w:firstLine="643"/>
      </w:pPr>
      <w:r>
        <w:t>Django</w:t>
      </w:r>
      <w:r>
        <w:t>框架的关键结构</w:t>
      </w:r>
    </w:p>
    <w:p w:rsidR="007526BC" w:rsidRDefault="007526BC" w:rsidP="007526BC">
      <w:pPr>
        <w:pStyle w:val="1"/>
      </w:pPr>
      <w:r>
        <w:rPr>
          <w:rFonts w:hint="eastAsia"/>
        </w:rPr>
        <w:t>一</w:t>
      </w:r>
      <w:r>
        <w:t>、模型层</w:t>
      </w:r>
    </w:p>
    <w:p w:rsidR="007526BC" w:rsidRDefault="007526BC" w:rsidP="007526BC">
      <w:pPr>
        <w:pStyle w:val="1"/>
      </w:pPr>
      <w:r>
        <w:rPr>
          <w:rFonts w:hint="eastAsia"/>
        </w:rPr>
        <w:t>二</w:t>
      </w:r>
      <w:r>
        <w:t>、视图层</w:t>
      </w:r>
    </w:p>
    <w:p w:rsidR="007526BC" w:rsidRDefault="007526BC" w:rsidP="007526BC">
      <w:pPr>
        <w:pStyle w:val="1"/>
      </w:pPr>
      <w:r>
        <w:rPr>
          <w:rFonts w:hint="eastAsia"/>
        </w:rPr>
        <w:t>三</w:t>
      </w:r>
      <w:r>
        <w:t>、模板</w:t>
      </w:r>
    </w:p>
    <w:p w:rsidR="007526BC" w:rsidRDefault="007526BC" w:rsidP="007526BC">
      <w:pPr>
        <w:pStyle w:val="1"/>
      </w:pPr>
      <w:r>
        <w:rPr>
          <w:rFonts w:hint="eastAsia"/>
        </w:rPr>
        <w:t>四</w:t>
      </w:r>
      <w:r>
        <w:t>、表单</w:t>
      </w:r>
    </w:p>
    <w:p w:rsidR="007526BC" w:rsidRDefault="007526BC" w:rsidP="007526BC">
      <w:pPr>
        <w:pStyle w:val="1"/>
      </w:pPr>
      <w:r>
        <w:rPr>
          <w:rFonts w:hint="eastAsia"/>
        </w:rPr>
        <w:t>五</w:t>
      </w:r>
      <w:r>
        <w:t>、开发进程</w:t>
      </w:r>
    </w:p>
    <w:p w:rsidR="007526BC" w:rsidRDefault="007526BC" w:rsidP="007526BC">
      <w:pPr>
        <w:pStyle w:val="1"/>
      </w:pPr>
      <w:r>
        <w:rPr>
          <w:rFonts w:hint="eastAsia"/>
        </w:rPr>
        <w:t>六</w:t>
      </w:r>
      <w:r>
        <w:t>、管理</w:t>
      </w:r>
    </w:p>
    <w:p w:rsidR="007526BC" w:rsidRDefault="007526BC" w:rsidP="007526BC">
      <w:pPr>
        <w:pStyle w:val="1"/>
      </w:pPr>
      <w:r>
        <w:rPr>
          <w:rFonts w:hint="eastAsia"/>
        </w:rPr>
        <w:t>七</w:t>
      </w:r>
      <w:r>
        <w:t>、安全</w:t>
      </w:r>
    </w:p>
    <w:p w:rsidR="007526BC" w:rsidRDefault="007526BC" w:rsidP="007526BC">
      <w:pPr>
        <w:pStyle w:val="1"/>
      </w:pPr>
      <w:r>
        <w:rPr>
          <w:rFonts w:hint="eastAsia"/>
        </w:rPr>
        <w:t>八</w:t>
      </w:r>
      <w:r>
        <w:t>、</w:t>
      </w:r>
      <w:r>
        <w:rPr>
          <w:rFonts w:hint="eastAsia"/>
        </w:rPr>
        <w:t>国际化</w:t>
      </w:r>
      <w:r>
        <w:t>与本地化</w:t>
      </w:r>
    </w:p>
    <w:p w:rsidR="007526BC" w:rsidRDefault="007526BC" w:rsidP="007526BC">
      <w:pPr>
        <w:pStyle w:val="1"/>
      </w:pPr>
      <w:r>
        <w:rPr>
          <w:rFonts w:hint="eastAsia"/>
        </w:rPr>
        <w:t>九</w:t>
      </w:r>
      <w:r>
        <w:t>、</w:t>
      </w:r>
      <w:r>
        <w:rPr>
          <w:rFonts w:hint="eastAsia"/>
        </w:rPr>
        <w:t>性能</w:t>
      </w:r>
      <w:r>
        <w:t>与优化</w:t>
      </w:r>
    </w:p>
    <w:p w:rsidR="007526BC" w:rsidRDefault="007526BC" w:rsidP="007526BC">
      <w:pPr>
        <w:pStyle w:val="1"/>
      </w:pPr>
      <w:r>
        <w:rPr>
          <w:rFonts w:hint="eastAsia"/>
        </w:rPr>
        <w:t>十</w:t>
      </w:r>
      <w:r>
        <w:t>、地理</w:t>
      </w:r>
      <w:r>
        <w:rPr>
          <w:rFonts w:hint="eastAsia"/>
        </w:rPr>
        <w:t>框架</w:t>
      </w:r>
    </w:p>
    <w:p w:rsidR="007526BC" w:rsidRDefault="007526BC" w:rsidP="007526BC">
      <w:pPr>
        <w:pStyle w:val="1"/>
      </w:pPr>
      <w:r>
        <w:rPr>
          <w:rFonts w:hint="eastAsia"/>
        </w:rPr>
        <w:t>十一</w:t>
      </w:r>
      <w:r>
        <w:t>、常用的</w:t>
      </w:r>
      <w:r>
        <w:t>web</w:t>
      </w:r>
      <w:r>
        <w:t>应用工具</w:t>
      </w:r>
    </w:p>
    <w:p w:rsidR="007526BC" w:rsidRDefault="007526BC" w:rsidP="007526BC">
      <w:pPr>
        <w:pStyle w:val="1"/>
      </w:pPr>
      <w:r>
        <w:rPr>
          <w:rFonts w:hint="eastAsia"/>
        </w:rPr>
        <w:t>十二</w:t>
      </w:r>
      <w:r>
        <w:t>、</w:t>
      </w:r>
      <w:r>
        <w:rPr>
          <w:rFonts w:hint="eastAsia"/>
        </w:rPr>
        <w:t>其它</w:t>
      </w:r>
      <w:r>
        <w:t>核心功能</w:t>
      </w:r>
    </w:p>
    <w:p w:rsidR="007526BC" w:rsidRPr="007526BC" w:rsidRDefault="007526BC" w:rsidP="007526BC">
      <w:pPr>
        <w:pStyle w:val="1"/>
      </w:pPr>
      <w:r>
        <w:rPr>
          <w:rFonts w:hint="eastAsia"/>
        </w:rPr>
        <w:t>十三</w:t>
      </w:r>
      <w:r>
        <w:t>、</w:t>
      </w:r>
      <w:proofErr w:type="spellStart"/>
      <w:r>
        <w:t>django</w:t>
      </w:r>
      <w:proofErr w:type="spellEnd"/>
      <w:r>
        <w:t>开源项目</w:t>
      </w:r>
    </w:p>
    <w:sectPr w:rsidR="007526BC" w:rsidRPr="007526BC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7838" w:rsidRDefault="00857838" w:rsidP="00A24428">
      <w:pPr>
        <w:ind w:firstLine="480"/>
      </w:pPr>
      <w:r>
        <w:separator/>
      </w:r>
    </w:p>
  </w:endnote>
  <w:endnote w:type="continuationSeparator" w:id="0">
    <w:p w:rsidR="00857838" w:rsidRDefault="00857838" w:rsidP="00A24428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d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d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d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7838" w:rsidRDefault="00857838" w:rsidP="00A24428">
      <w:pPr>
        <w:ind w:firstLine="480"/>
      </w:pPr>
      <w:r>
        <w:separator/>
      </w:r>
    </w:p>
  </w:footnote>
  <w:footnote w:type="continuationSeparator" w:id="0">
    <w:p w:rsidR="00857838" w:rsidRDefault="00857838" w:rsidP="00A24428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b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F3FBE"/>
    <w:multiLevelType w:val="multilevel"/>
    <w:tmpl w:val="3BE42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7563BC"/>
    <w:multiLevelType w:val="hybridMultilevel"/>
    <w:tmpl w:val="ED903150"/>
    <w:lvl w:ilvl="0" w:tplc="B62C45E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DC2655"/>
    <w:multiLevelType w:val="multilevel"/>
    <w:tmpl w:val="A1D62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217C5F"/>
    <w:multiLevelType w:val="multilevel"/>
    <w:tmpl w:val="22AA4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0C6C00"/>
    <w:multiLevelType w:val="multilevel"/>
    <w:tmpl w:val="12665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6BC"/>
    <w:rsid w:val="000356FF"/>
    <w:rsid w:val="000A529F"/>
    <w:rsid w:val="000B3B46"/>
    <w:rsid w:val="00256795"/>
    <w:rsid w:val="00276AC3"/>
    <w:rsid w:val="002B6E2D"/>
    <w:rsid w:val="0035157F"/>
    <w:rsid w:val="003F1586"/>
    <w:rsid w:val="004F4DDC"/>
    <w:rsid w:val="00531EBA"/>
    <w:rsid w:val="005C035E"/>
    <w:rsid w:val="00715747"/>
    <w:rsid w:val="007526BC"/>
    <w:rsid w:val="007A2B77"/>
    <w:rsid w:val="007D6FFE"/>
    <w:rsid w:val="00814C7B"/>
    <w:rsid w:val="0085520D"/>
    <w:rsid w:val="00857838"/>
    <w:rsid w:val="00877DF6"/>
    <w:rsid w:val="008B2A6E"/>
    <w:rsid w:val="008C3F55"/>
    <w:rsid w:val="008C3F84"/>
    <w:rsid w:val="00931DC3"/>
    <w:rsid w:val="00A207F3"/>
    <w:rsid w:val="00A21989"/>
    <w:rsid w:val="00A24428"/>
    <w:rsid w:val="00AB5F47"/>
    <w:rsid w:val="00AE43DD"/>
    <w:rsid w:val="00BB0A3E"/>
    <w:rsid w:val="00C2528C"/>
    <w:rsid w:val="00CD3A83"/>
    <w:rsid w:val="00DE5615"/>
    <w:rsid w:val="00E6730F"/>
    <w:rsid w:val="00EB0D67"/>
    <w:rsid w:val="00F05656"/>
    <w:rsid w:val="00FE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08E31F"/>
  <w15:chartTrackingRefBased/>
  <w15:docId w15:val="{793093AA-C0DA-4FCB-8731-641F7CE11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3F55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next w:val="a"/>
    <w:link w:val="10"/>
    <w:uiPriority w:val="1"/>
    <w:qFormat/>
    <w:rsid w:val="00A21989"/>
    <w:pPr>
      <w:keepNext/>
      <w:keepLines/>
      <w:outlineLvl w:val="0"/>
    </w:pPr>
    <w:rPr>
      <w:rFonts w:eastAsiaTheme="majorEastAsia"/>
      <w:b/>
      <w:bCs/>
      <w:kern w:val="44"/>
      <w:sz w:val="32"/>
      <w:szCs w:val="44"/>
    </w:rPr>
  </w:style>
  <w:style w:type="paragraph" w:styleId="2">
    <w:name w:val="heading 2"/>
    <w:next w:val="a"/>
    <w:link w:val="20"/>
    <w:uiPriority w:val="1"/>
    <w:qFormat/>
    <w:rsid w:val="00A21989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next w:val="a"/>
    <w:link w:val="30"/>
    <w:uiPriority w:val="1"/>
    <w:qFormat/>
    <w:rsid w:val="00A21989"/>
    <w:pPr>
      <w:keepNext/>
      <w:keepLines/>
      <w:outlineLvl w:val="2"/>
      <w15:collapsed/>
    </w:pPr>
    <w:rPr>
      <w:rFonts w:asciiTheme="minorEastAsia" w:eastAsiaTheme="majorEastAsia" w:hAnsiTheme="minorEastAsia"/>
      <w:b/>
      <w:bCs/>
      <w:sz w:val="28"/>
      <w:szCs w:val="32"/>
    </w:rPr>
  </w:style>
  <w:style w:type="paragraph" w:styleId="4">
    <w:name w:val="heading 4"/>
    <w:next w:val="a"/>
    <w:link w:val="40"/>
    <w:uiPriority w:val="1"/>
    <w:qFormat/>
    <w:rsid w:val="00EB0D67"/>
    <w:pPr>
      <w:keepNext/>
      <w:keepLines/>
      <w:ind w:firstLineChars="200" w:firstLine="200"/>
      <w:outlineLvl w:val="3"/>
    </w:pPr>
    <w:rPr>
      <w:rFonts w:asciiTheme="majorHAnsi" w:eastAsia="楷体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1"/>
    <w:rsid w:val="00A21989"/>
    <w:rPr>
      <w:rFonts w:asciiTheme="minorEastAsia" w:eastAsiaTheme="majorEastAsia" w:hAnsiTheme="minorEastAsia"/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1"/>
    <w:rsid w:val="00A21989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10">
    <w:name w:val="标题 1 字符"/>
    <w:basedOn w:val="a0"/>
    <w:link w:val="1"/>
    <w:uiPriority w:val="1"/>
    <w:rsid w:val="00A21989"/>
    <w:rPr>
      <w:rFonts w:eastAsiaTheme="majorEastAsia"/>
      <w:b/>
      <w:bCs/>
      <w:kern w:val="44"/>
      <w:sz w:val="32"/>
      <w:szCs w:val="44"/>
    </w:rPr>
  </w:style>
  <w:style w:type="character" w:customStyle="1" w:styleId="40">
    <w:name w:val="标题 4 字符"/>
    <w:basedOn w:val="a0"/>
    <w:link w:val="4"/>
    <w:uiPriority w:val="1"/>
    <w:rsid w:val="00EB0D67"/>
    <w:rPr>
      <w:rFonts w:asciiTheme="majorHAnsi" w:eastAsia="楷体" w:hAnsiTheme="majorHAnsi" w:cstheme="majorBidi"/>
      <w:b/>
      <w:bCs/>
      <w:sz w:val="24"/>
      <w:szCs w:val="28"/>
    </w:rPr>
  </w:style>
  <w:style w:type="paragraph" w:customStyle="1" w:styleId="a3">
    <w:name w:val="图片"/>
    <w:next w:val="a4"/>
    <w:link w:val="a5"/>
    <w:uiPriority w:val="1"/>
    <w:qFormat/>
    <w:rsid w:val="00A21989"/>
    <w:pPr>
      <w:spacing w:beforeLines="30" w:before="30"/>
      <w:jc w:val="center"/>
    </w:pPr>
    <w:rPr>
      <w:bCs/>
      <w:kern w:val="44"/>
      <w:sz w:val="24"/>
      <w:szCs w:val="44"/>
    </w:rPr>
  </w:style>
  <w:style w:type="paragraph" w:customStyle="1" w:styleId="a6">
    <w:name w:val="表格"/>
    <w:link w:val="a7"/>
    <w:uiPriority w:val="2"/>
    <w:qFormat/>
    <w:rsid w:val="005C035E"/>
    <w:rPr>
      <w:bCs/>
      <w:kern w:val="44"/>
      <w:szCs w:val="44"/>
    </w:rPr>
  </w:style>
  <w:style w:type="character" w:customStyle="1" w:styleId="a5">
    <w:name w:val="图片 字符"/>
    <w:basedOn w:val="a0"/>
    <w:link w:val="a3"/>
    <w:uiPriority w:val="1"/>
    <w:rsid w:val="00A21989"/>
    <w:rPr>
      <w:bCs/>
      <w:kern w:val="44"/>
      <w:sz w:val="24"/>
      <w:szCs w:val="44"/>
    </w:rPr>
  </w:style>
  <w:style w:type="paragraph" w:customStyle="1" w:styleId="a4">
    <w:name w:val="图形名称"/>
    <w:next w:val="a"/>
    <w:link w:val="a8"/>
    <w:uiPriority w:val="1"/>
    <w:qFormat/>
    <w:rsid w:val="00A21989"/>
    <w:pPr>
      <w:spacing w:afterLines="30" w:after="30"/>
      <w:jc w:val="center"/>
    </w:pPr>
    <w:rPr>
      <w:rFonts w:eastAsia="黑体"/>
      <w:bCs/>
      <w:kern w:val="44"/>
      <w:szCs w:val="44"/>
    </w:rPr>
  </w:style>
  <w:style w:type="character" w:customStyle="1" w:styleId="a7">
    <w:name w:val="表格 字符"/>
    <w:basedOn w:val="a5"/>
    <w:link w:val="a6"/>
    <w:uiPriority w:val="2"/>
    <w:rsid w:val="00256795"/>
    <w:rPr>
      <w:bCs/>
      <w:kern w:val="44"/>
      <w:sz w:val="24"/>
      <w:szCs w:val="44"/>
    </w:rPr>
  </w:style>
  <w:style w:type="paragraph" w:customStyle="1" w:styleId="a9">
    <w:name w:val="表头"/>
    <w:next w:val="a6"/>
    <w:link w:val="aa"/>
    <w:uiPriority w:val="2"/>
    <w:qFormat/>
    <w:rsid w:val="00A21989"/>
    <w:pPr>
      <w:spacing w:beforeLines="30" w:before="30"/>
      <w:jc w:val="center"/>
    </w:pPr>
    <w:rPr>
      <w:rFonts w:eastAsia="黑体"/>
      <w:bCs/>
      <w:kern w:val="44"/>
      <w:szCs w:val="44"/>
    </w:rPr>
  </w:style>
  <w:style w:type="character" w:customStyle="1" w:styleId="a8">
    <w:name w:val="图形名称 字符"/>
    <w:basedOn w:val="a7"/>
    <w:link w:val="a4"/>
    <w:uiPriority w:val="1"/>
    <w:rsid w:val="00A21989"/>
    <w:rPr>
      <w:rFonts w:eastAsia="黑体"/>
      <w:bCs/>
      <w:kern w:val="44"/>
      <w:sz w:val="24"/>
      <w:szCs w:val="44"/>
    </w:rPr>
  </w:style>
  <w:style w:type="paragraph" w:styleId="ab">
    <w:name w:val="header"/>
    <w:basedOn w:val="a"/>
    <w:link w:val="ac"/>
    <w:uiPriority w:val="99"/>
    <w:unhideWhenUsed/>
    <w:rsid w:val="00A244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表头 字符"/>
    <w:basedOn w:val="a0"/>
    <w:link w:val="a9"/>
    <w:uiPriority w:val="2"/>
    <w:rsid w:val="00A21989"/>
    <w:rPr>
      <w:rFonts w:eastAsia="黑体"/>
      <w:bCs/>
      <w:kern w:val="44"/>
      <w:szCs w:val="44"/>
    </w:rPr>
  </w:style>
  <w:style w:type="character" w:customStyle="1" w:styleId="ac">
    <w:name w:val="页眉 字符"/>
    <w:basedOn w:val="a0"/>
    <w:link w:val="ab"/>
    <w:uiPriority w:val="99"/>
    <w:rsid w:val="00A24428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A244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A24428"/>
    <w:rPr>
      <w:sz w:val="18"/>
      <w:szCs w:val="18"/>
    </w:rPr>
  </w:style>
  <w:style w:type="paragraph" w:styleId="af">
    <w:name w:val="Title"/>
    <w:basedOn w:val="a"/>
    <w:next w:val="a"/>
    <w:link w:val="af0"/>
    <w:uiPriority w:val="9"/>
    <w:qFormat/>
    <w:rsid w:val="007526B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0">
    <w:name w:val="标题 字符"/>
    <w:basedOn w:val="a0"/>
    <w:link w:val="af"/>
    <w:uiPriority w:val="9"/>
    <w:rsid w:val="007526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1">
    <w:name w:val="List Paragraph"/>
    <w:basedOn w:val="a"/>
    <w:uiPriority w:val="34"/>
    <w:qFormat/>
    <w:rsid w:val="007526BC"/>
    <w:pPr>
      <w:ind w:firstLine="420"/>
    </w:pPr>
  </w:style>
  <w:style w:type="paragraph" w:styleId="af2">
    <w:name w:val="Subtitle"/>
    <w:basedOn w:val="a"/>
    <w:next w:val="a"/>
    <w:link w:val="af3"/>
    <w:uiPriority w:val="11"/>
    <w:qFormat/>
    <w:rsid w:val="007526B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3">
    <w:name w:val="副标题 字符"/>
    <w:basedOn w:val="a0"/>
    <w:link w:val="af2"/>
    <w:uiPriority w:val="11"/>
    <w:rsid w:val="007526BC"/>
    <w:rPr>
      <w:b/>
      <w:bCs/>
      <w:kern w:val="28"/>
      <w:sz w:val="32"/>
      <w:szCs w:val="32"/>
    </w:rPr>
  </w:style>
  <w:style w:type="character" w:customStyle="1" w:styleId="pre">
    <w:name w:val="pre"/>
    <w:basedOn w:val="a0"/>
    <w:rsid w:val="00276AC3"/>
  </w:style>
  <w:style w:type="paragraph" w:styleId="af4">
    <w:name w:val="Normal (Web)"/>
    <w:basedOn w:val="a"/>
    <w:uiPriority w:val="99"/>
    <w:semiHidden/>
    <w:unhideWhenUsed/>
    <w:rsid w:val="007A2B77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styleId="HTML">
    <w:name w:val="HTML Preformatted"/>
    <w:basedOn w:val="a"/>
    <w:link w:val="HTML0"/>
    <w:uiPriority w:val="99"/>
    <w:unhideWhenUsed/>
    <w:rsid w:val="007D6F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7D6FFE"/>
    <w:rPr>
      <w:rFonts w:ascii="宋体" w:eastAsia="宋体" w:hAnsi="宋体" w:cs="宋体"/>
      <w:kern w:val="0"/>
      <w:sz w:val="24"/>
      <w:szCs w:val="24"/>
    </w:rPr>
  </w:style>
  <w:style w:type="character" w:customStyle="1" w:styleId="p">
    <w:name w:val="p"/>
    <w:basedOn w:val="a0"/>
    <w:rsid w:val="007D6FFE"/>
  </w:style>
  <w:style w:type="character" w:customStyle="1" w:styleId="nt">
    <w:name w:val="nt"/>
    <w:basedOn w:val="a0"/>
    <w:rsid w:val="007D6FFE"/>
  </w:style>
  <w:style w:type="character" w:customStyle="1" w:styleId="na">
    <w:name w:val="na"/>
    <w:basedOn w:val="a0"/>
    <w:rsid w:val="007D6FFE"/>
  </w:style>
  <w:style w:type="character" w:customStyle="1" w:styleId="o">
    <w:name w:val="o"/>
    <w:basedOn w:val="a0"/>
    <w:rsid w:val="007D6FFE"/>
  </w:style>
  <w:style w:type="character" w:customStyle="1" w:styleId="s">
    <w:name w:val="s"/>
    <w:basedOn w:val="a0"/>
    <w:rsid w:val="007D6FFE"/>
  </w:style>
  <w:style w:type="character" w:customStyle="1" w:styleId="cp">
    <w:name w:val="cp"/>
    <w:basedOn w:val="a0"/>
    <w:rsid w:val="007D6FFE"/>
  </w:style>
  <w:style w:type="character" w:customStyle="1" w:styleId="nv">
    <w:name w:val="nv"/>
    <w:basedOn w:val="a0"/>
    <w:rsid w:val="007D6FFE"/>
  </w:style>
  <w:style w:type="character" w:styleId="HTML1">
    <w:name w:val="HTML Code"/>
    <w:basedOn w:val="a0"/>
    <w:uiPriority w:val="99"/>
    <w:semiHidden/>
    <w:unhideWhenUsed/>
    <w:rsid w:val="007D6FFE"/>
    <w:rPr>
      <w:rFonts w:ascii="宋体" w:eastAsia="宋体" w:hAnsi="宋体" w:cs="宋体"/>
      <w:sz w:val="24"/>
      <w:szCs w:val="24"/>
    </w:rPr>
  </w:style>
  <w:style w:type="character" w:customStyle="1" w:styleId="k">
    <w:name w:val="k"/>
    <w:basedOn w:val="a0"/>
    <w:rsid w:val="007D6FFE"/>
  </w:style>
  <w:style w:type="character" w:customStyle="1" w:styleId="s1">
    <w:name w:val="s1"/>
    <w:basedOn w:val="a0"/>
    <w:rsid w:val="007D6FFE"/>
  </w:style>
  <w:style w:type="paragraph" w:customStyle="1" w:styleId="first">
    <w:name w:val="first"/>
    <w:basedOn w:val="a"/>
    <w:rsid w:val="003F1586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last">
    <w:name w:val="last"/>
    <w:basedOn w:val="a"/>
    <w:rsid w:val="003F1586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f5">
    <w:name w:val="Emphasis"/>
    <w:basedOn w:val="a0"/>
    <w:uiPriority w:val="20"/>
    <w:qFormat/>
    <w:rsid w:val="003F15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5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zh-hans/2.1/ref/settings/" TargetMode="External"/><Relationship Id="rId13" Type="http://schemas.openxmlformats.org/officeDocument/2006/relationships/hyperlink" Target="https://docs.djangoproject.com/zh-hans/2.1/topics/templates/" TargetMode="External"/><Relationship Id="rId18" Type="http://schemas.openxmlformats.org/officeDocument/2006/relationships/hyperlink" Target="https://docs.djangoproject.com/zh-hans/2.1/ref/class-based-views/generic-display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docs.djangoproject.com/zh-hans/2.1/ref/settings/" TargetMode="External"/><Relationship Id="rId12" Type="http://schemas.openxmlformats.org/officeDocument/2006/relationships/hyperlink" Target="https://docs.djangoproject.com/zh-hans/2.1/ref/settings/" TargetMode="External"/><Relationship Id="rId17" Type="http://schemas.openxmlformats.org/officeDocument/2006/relationships/hyperlink" Target="https://docs.djangoproject.com/zh-hans/2.1/ref/templates/builtins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djangoproject.com/zh-hans/2.1/ref/templates/builtins/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djangoproject.com/zh-hans/2.1/ref/settings/" TargetMode="External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docs.djangoproject.com/zh-hans/2.1/ref/templates/builtins/" TargetMode="External"/><Relationship Id="rId23" Type="http://schemas.openxmlformats.org/officeDocument/2006/relationships/header" Target="header3.xml"/><Relationship Id="rId10" Type="http://schemas.openxmlformats.org/officeDocument/2006/relationships/hyperlink" Target="https://docs.djangoproject.com/zh-hans/2.1/ref/settings/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cs.djangoproject.com/zh-hans/2.1/ref/settings/" TargetMode="External"/><Relationship Id="rId14" Type="http://schemas.openxmlformats.org/officeDocument/2006/relationships/hyperlink" Target="https://docs.djangoproject.com/zh-hans/2.1/ref/templates/builtins/" TargetMode="External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ocuments\&#33258;&#23450;&#20041;%20Office%20&#27169;&#26495;\&#25991;&#26696;&#32534;&#3675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文案编辑模板.dotx</Template>
  <TotalTime>783</TotalTime>
  <Pages>4</Pages>
  <Words>466</Words>
  <Characters>2662</Characters>
  <Application>Microsoft Office Word</Application>
  <DocSecurity>0</DocSecurity>
  <Lines>22</Lines>
  <Paragraphs>6</Paragraphs>
  <ScaleCrop>false</ScaleCrop>
  <Company>Microsoft</Company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zou jinglong</cp:lastModifiedBy>
  <cp:revision>7</cp:revision>
  <dcterms:created xsi:type="dcterms:W3CDTF">2019-03-11T06:31:00Z</dcterms:created>
  <dcterms:modified xsi:type="dcterms:W3CDTF">2019-03-12T09:30:00Z</dcterms:modified>
</cp:coreProperties>
</file>