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6C7A7F" w:rsidP="006C7A7F">
      <w:pPr>
        <w:pStyle w:val="af"/>
        <w:ind w:firstLine="643"/>
        <w:rPr>
          <w:rFonts w:hint="eastAsia"/>
        </w:rPr>
      </w:pPr>
      <w:bookmarkStart w:id="0" w:name="_GoBack"/>
      <w:r>
        <w:rPr>
          <w:rFonts w:hint="eastAsia"/>
        </w:rPr>
        <w:t>编程</w:t>
      </w:r>
      <w:r>
        <w:t>模式</w:t>
      </w:r>
      <w:r w:rsidR="004E47BC">
        <w:rPr>
          <w:rFonts w:hint="eastAsia"/>
        </w:rPr>
        <w:t>小结</w:t>
      </w:r>
      <w:r w:rsidR="004E47BC">
        <w:t>—</w:t>
      </w:r>
      <w:r w:rsidR="004E47BC">
        <w:t>算法方法</w:t>
      </w:r>
    </w:p>
    <w:bookmarkEnd w:id="0"/>
    <w:p w:rsidR="006C7A7F" w:rsidRDefault="006C7A7F" w:rsidP="006C7A7F">
      <w:pPr>
        <w:pStyle w:val="1"/>
        <w:numPr>
          <w:ilvl w:val="0"/>
          <w:numId w:val="1"/>
        </w:numPr>
      </w:pPr>
      <w:r>
        <w:t>滑动窗口</w:t>
      </w:r>
    </w:p>
    <w:p w:rsidR="006C7A7F" w:rsidRDefault="006C7A7F" w:rsidP="006C7A7F">
      <w:pPr>
        <w:ind w:firstLine="48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用于</w:t>
      </w:r>
      <w:r>
        <w:t>在给定数组</w:t>
      </w:r>
      <w:r>
        <w:rPr>
          <w:rFonts w:hint="eastAsia"/>
        </w:rPr>
        <w:t>或者</w:t>
      </w:r>
      <w:r>
        <w:t>链表的特定</w:t>
      </w:r>
      <w:r>
        <w:rPr>
          <w:rFonts w:hint="eastAsia"/>
        </w:rPr>
        <w:t>窗口大小上</w:t>
      </w:r>
      <w:r>
        <w:t>执行所需的操作；</w:t>
      </w:r>
    </w:p>
    <w:p w:rsidR="006C7A7F" w:rsidRDefault="006C7A7F" w:rsidP="006C7A7F">
      <w:pPr>
        <w:ind w:leftChars="200" w:left="480" w:firstLineChars="0" w:firstLine="0"/>
      </w:pPr>
      <w:r>
        <w:rPr>
          <w:rFonts w:hint="eastAsia"/>
        </w:rPr>
        <w:t>应用</w:t>
      </w:r>
      <w:r>
        <w:t>问题要求：</w:t>
      </w:r>
    </w:p>
    <w:p w:rsidR="006C7A7F" w:rsidRDefault="006C7A7F" w:rsidP="006C7A7F">
      <w:pPr>
        <w:ind w:leftChars="200" w:left="480" w:firstLineChars="0" w:firstLine="0"/>
      </w:pPr>
      <w:r>
        <w:t>输入是一种线性数据结构</w:t>
      </w:r>
      <w:r>
        <w:rPr>
          <w:rFonts w:hint="eastAsia"/>
        </w:rPr>
        <w:t>；</w:t>
      </w:r>
    </w:p>
    <w:p w:rsidR="006C7A7F" w:rsidRDefault="006C7A7F" w:rsidP="006C7A7F">
      <w:pPr>
        <w:ind w:leftChars="200" w:left="480" w:firstLineChars="0" w:firstLine="0"/>
      </w:pPr>
      <w:r>
        <w:t>要求查找最长</w:t>
      </w:r>
      <w:r>
        <w:rPr>
          <w:rFonts w:hint="eastAsia"/>
        </w:rPr>
        <w:t>/</w:t>
      </w:r>
      <w:r>
        <w:rPr>
          <w:rFonts w:hint="eastAsia"/>
        </w:rPr>
        <w:t>最短</w:t>
      </w:r>
      <w:r>
        <w:t>子字符串、子数组或所需值；</w:t>
      </w:r>
    </w:p>
    <w:p w:rsidR="006C7A7F" w:rsidRDefault="006C7A7F" w:rsidP="006C7A7F">
      <w:pPr>
        <w:ind w:firstLine="480"/>
      </w:pPr>
      <w:r>
        <w:rPr>
          <w:rFonts w:hint="eastAsia"/>
        </w:rPr>
        <w:t>常见</w:t>
      </w:r>
      <w:r>
        <w:t>问题：</w:t>
      </w:r>
    </w:p>
    <w:p w:rsidR="006C7A7F" w:rsidRDefault="006C7A7F" w:rsidP="006C7A7F">
      <w:pPr>
        <w:ind w:firstLine="480"/>
      </w:pPr>
      <w:r>
        <w:t>大小为</w:t>
      </w:r>
      <w:r>
        <w:t xml:space="preserve"> K </w:t>
      </w:r>
      <w:r>
        <w:t>的子数组的最大和（简单）</w:t>
      </w:r>
    </w:p>
    <w:p w:rsidR="006C7A7F" w:rsidRDefault="006C7A7F" w:rsidP="006C7A7F">
      <w:pPr>
        <w:ind w:firstLine="480"/>
      </w:pPr>
      <w:r>
        <w:t>带有</w:t>
      </w:r>
      <w:r>
        <w:t xml:space="preserve"> K </w:t>
      </w:r>
      <w:proofErr w:type="gramStart"/>
      <w:r>
        <w:t>个</w:t>
      </w:r>
      <w:proofErr w:type="gramEnd"/>
      <w:r>
        <w:t>不同字符的</w:t>
      </w:r>
      <w:proofErr w:type="gramStart"/>
      <w:r>
        <w:t>最</w:t>
      </w:r>
      <w:proofErr w:type="gramEnd"/>
      <w:r>
        <w:t>长子字符串（中等）</w:t>
      </w:r>
    </w:p>
    <w:p w:rsidR="006C7A7F" w:rsidRDefault="006C7A7F" w:rsidP="006C7A7F">
      <w:pPr>
        <w:ind w:firstLine="480"/>
      </w:pPr>
      <w:r>
        <w:t>寻找字符相同但排序不一样的字符串（困难）</w:t>
      </w:r>
    </w:p>
    <w:p w:rsidR="006C7A7F" w:rsidRPr="006C7A7F" w:rsidRDefault="006C7A7F" w:rsidP="006C7A7F">
      <w:pPr>
        <w:pStyle w:val="1"/>
      </w:pPr>
      <w:r w:rsidRPr="006C7A7F">
        <w:t>2</w:t>
      </w:r>
      <w:r w:rsidRPr="006C7A7F">
        <w:t>．二指针或迭代器</w:t>
      </w:r>
    </w:p>
    <w:p w:rsidR="006C7A7F" w:rsidRPr="006C7A7F" w:rsidRDefault="006C7A7F" w:rsidP="006C7A7F">
      <w:pPr>
        <w:widowControl/>
        <w:shd w:val="clear" w:color="auto" w:fill="FFFFFF"/>
        <w:spacing w:line="420" w:lineRule="atLeast"/>
        <w:ind w:firstLineChars="0" w:firstLine="460"/>
        <w:rPr>
          <w:rFonts w:ascii="Helvetica" w:eastAsia="宋体" w:hAnsi="Helvetica" w:cs="Helvetica"/>
          <w:kern w:val="0"/>
          <w:szCs w:val="24"/>
        </w:rPr>
      </w:pPr>
      <w:r w:rsidRPr="006C7A7F">
        <w:rPr>
          <w:rFonts w:ascii="Helvetica" w:eastAsia="宋体" w:hAnsi="Helvetica" w:cs="Helvetica"/>
          <w:kern w:val="0"/>
          <w:sz w:val="23"/>
          <w:szCs w:val="23"/>
        </w:rPr>
        <w:t>二指针（</w:t>
      </w:r>
      <w:r w:rsidRPr="006C7A7F">
        <w:rPr>
          <w:rFonts w:ascii="Helvetica" w:eastAsia="宋体" w:hAnsi="Helvetica" w:cs="Helvetica"/>
          <w:kern w:val="0"/>
          <w:sz w:val="23"/>
          <w:szCs w:val="23"/>
        </w:rPr>
        <w:t>Two Pointers</w:t>
      </w:r>
      <w:r w:rsidRPr="006C7A7F">
        <w:rPr>
          <w:rFonts w:ascii="Helvetica" w:eastAsia="宋体" w:hAnsi="Helvetica" w:cs="Helvetica"/>
          <w:kern w:val="0"/>
          <w:sz w:val="23"/>
          <w:szCs w:val="23"/>
        </w:rPr>
        <w:t>）是这样一种模式：两个指针以一前一后的模式在数据结构中迭代，直到一个或两个指针达到某种特定条件。二指针通常在排序数组或链表中搜索配对时很有用；比如当你必须将一个数组的每个元素与其它元素做比较时。</w:t>
      </w:r>
    </w:p>
    <w:p w:rsidR="006C7A7F" w:rsidRPr="006C7A7F" w:rsidRDefault="006C7A7F" w:rsidP="006C7A7F">
      <w:pPr>
        <w:ind w:firstLine="480"/>
        <w:rPr>
          <w:rFonts w:hint="eastAsia"/>
        </w:rPr>
      </w:pPr>
    </w:p>
    <w:p w:rsidR="006C7A7F" w:rsidRPr="006C7A7F" w:rsidRDefault="006C7A7F" w:rsidP="006C7A7F">
      <w:pPr>
        <w:ind w:firstLine="480"/>
        <w:rPr>
          <w:rFonts w:hint="eastAsia"/>
        </w:rPr>
      </w:pPr>
    </w:p>
    <w:sectPr w:rsidR="006C7A7F" w:rsidRPr="006C7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F0" w:rsidRDefault="007D2EF0" w:rsidP="00A24428">
      <w:pPr>
        <w:ind w:firstLine="480"/>
      </w:pPr>
      <w:r>
        <w:separator/>
      </w:r>
    </w:p>
  </w:endnote>
  <w:endnote w:type="continuationSeparator" w:id="0">
    <w:p w:rsidR="007D2EF0" w:rsidRDefault="007D2EF0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F0" w:rsidRDefault="007D2EF0" w:rsidP="00A24428">
      <w:pPr>
        <w:ind w:firstLine="480"/>
      </w:pPr>
      <w:r>
        <w:separator/>
      </w:r>
    </w:p>
  </w:footnote>
  <w:footnote w:type="continuationSeparator" w:id="0">
    <w:p w:rsidR="007D2EF0" w:rsidRDefault="007D2EF0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A28"/>
    <w:multiLevelType w:val="multilevel"/>
    <w:tmpl w:val="8B6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D2C29"/>
    <w:multiLevelType w:val="hybridMultilevel"/>
    <w:tmpl w:val="AEC695F2"/>
    <w:lvl w:ilvl="0" w:tplc="55E6E7A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zMzI3NDIwNjUzNDFW0lEKTi0uzszPAykwrAUAZ1MroSwAAAA="/>
  </w:docVars>
  <w:rsids>
    <w:rsidRoot w:val="006C7A7F"/>
    <w:rsid w:val="000A529F"/>
    <w:rsid w:val="00256795"/>
    <w:rsid w:val="002B6E2D"/>
    <w:rsid w:val="0035157F"/>
    <w:rsid w:val="004E47BC"/>
    <w:rsid w:val="005C035E"/>
    <w:rsid w:val="006C7A7F"/>
    <w:rsid w:val="007D2EF0"/>
    <w:rsid w:val="00814C7B"/>
    <w:rsid w:val="00877DF6"/>
    <w:rsid w:val="008C3F55"/>
    <w:rsid w:val="00A21989"/>
    <w:rsid w:val="00A24428"/>
    <w:rsid w:val="00C2528C"/>
    <w:rsid w:val="00CD3A83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E8FD"/>
  <w15:chartTrackingRefBased/>
  <w15:docId w15:val="{26AE48FA-2E3A-4B8E-B44C-819E077C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6C7A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6C7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6C7A7F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6C7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128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2019-07-27T00:58:00Z</dcterms:created>
  <dcterms:modified xsi:type="dcterms:W3CDTF">2019-07-27T03:06:00Z</dcterms:modified>
</cp:coreProperties>
</file>