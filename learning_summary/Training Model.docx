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29F" w:rsidRDefault="006B197B" w:rsidP="00A24428">
      <w:pPr>
        <w:ind w:firstLine="480"/>
      </w:pPr>
      <w:r>
        <w:rPr>
          <w:rFonts w:hint="eastAsia"/>
        </w:rPr>
        <w:t>Training Model</w:t>
      </w:r>
    </w:p>
    <w:p w:rsidR="00EB185E" w:rsidRDefault="00EB185E" w:rsidP="00A24428">
      <w:pPr>
        <w:ind w:firstLine="480"/>
      </w:pPr>
    </w:p>
    <w:p w:rsidR="00EB185E" w:rsidRDefault="00EB185E" w:rsidP="00A24428">
      <w:pPr>
        <w:ind w:firstLine="480"/>
      </w:pPr>
      <w:r>
        <w:t>A: direct ‘closed-form’</w:t>
      </w:r>
      <w:r>
        <w:rPr>
          <w:rFonts w:hint="eastAsia"/>
        </w:rPr>
        <w:t>直接</w:t>
      </w:r>
      <w:r>
        <w:t>通过解析解公式求解</w:t>
      </w:r>
    </w:p>
    <w:p w:rsidR="00EB185E" w:rsidRDefault="00EB185E" w:rsidP="00A24428">
      <w:pPr>
        <w:ind w:firstLine="480"/>
      </w:pPr>
      <w:r>
        <w:t>B: gradient descent</w:t>
      </w:r>
      <w:r>
        <w:rPr>
          <w:rFonts w:hint="eastAsia"/>
        </w:rPr>
        <w:t>通过</w:t>
      </w:r>
      <w:r>
        <w:t>迭代优化算法</w:t>
      </w:r>
      <w:r>
        <w:rPr>
          <w:rFonts w:hint="eastAsia"/>
        </w:rPr>
        <w:t>求解</w:t>
      </w:r>
    </w:p>
    <w:p w:rsidR="00EB185E" w:rsidRDefault="00EB185E" w:rsidP="00A24428">
      <w:pPr>
        <w:ind w:firstLine="480"/>
      </w:pPr>
    </w:p>
    <w:p w:rsidR="008305F6" w:rsidRDefault="008305F6" w:rsidP="00A24428">
      <w:pPr>
        <w:ind w:firstLine="480"/>
      </w:pPr>
    </w:p>
    <w:p w:rsidR="008305F6" w:rsidRDefault="008305F6" w:rsidP="00D90F10">
      <w:pPr>
        <w:pStyle w:val="1"/>
        <w:numPr>
          <w:ilvl w:val="0"/>
          <w:numId w:val="2"/>
        </w:numPr>
        <w:spacing w:before="156" w:after="156"/>
      </w:pPr>
      <w:r>
        <w:t>L</w:t>
      </w:r>
      <w:r>
        <w:rPr>
          <w:rFonts w:hint="eastAsia"/>
        </w:rPr>
        <w:t>inear</w:t>
      </w:r>
      <w:r>
        <w:t xml:space="preserve"> Regression</w:t>
      </w:r>
    </w:p>
    <w:p w:rsidR="008305F6" w:rsidRDefault="008305F6" w:rsidP="008305F6">
      <w:pPr>
        <w:pStyle w:val="af"/>
        <w:ind w:left="840" w:firstLineChars="0" w:firstLine="0"/>
      </w:pPr>
      <w:r>
        <w:rPr>
          <w:rFonts w:hint="eastAsia"/>
        </w:rPr>
        <w:t>一般</w:t>
      </w:r>
      <w:r>
        <w:t>函数形式</w:t>
      </w:r>
    </w:p>
    <w:p w:rsidR="008305F6" w:rsidRDefault="008305F6" w:rsidP="008305F6">
      <w:pPr>
        <w:pStyle w:val="af"/>
        <w:ind w:left="840" w:firstLineChars="0" w:firstLine="0"/>
        <w:rPr>
          <w:noProof/>
        </w:rPr>
      </w:pPr>
      <w:r>
        <w:rPr>
          <w:noProof/>
        </w:rPr>
        <w:drawing>
          <wp:inline distT="0" distB="0" distL="0" distR="0" wp14:anchorId="214D5B2D" wp14:editId="6C398610">
            <wp:extent cx="5274310" cy="1951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5F6" w:rsidRDefault="008305F6" w:rsidP="008305F6">
      <w:pPr>
        <w:pStyle w:val="af"/>
        <w:ind w:left="840" w:firstLineChars="0" w:firstLine="0"/>
        <w:rPr>
          <w:noProof/>
        </w:rPr>
      </w:pPr>
      <w:r>
        <w:rPr>
          <w:rFonts w:hint="eastAsia"/>
          <w:noProof/>
        </w:rPr>
        <w:t>向量</w:t>
      </w:r>
      <w:r>
        <w:rPr>
          <w:noProof/>
        </w:rPr>
        <w:t>形式线性回归模型：</w:t>
      </w:r>
    </w:p>
    <w:p w:rsidR="008305F6" w:rsidRDefault="008305F6" w:rsidP="008305F6">
      <w:pPr>
        <w:pStyle w:val="af"/>
        <w:ind w:left="840" w:firstLineChars="0" w:firstLine="0"/>
        <w:rPr>
          <w:noProof/>
        </w:rPr>
      </w:pPr>
      <w:r>
        <w:rPr>
          <w:noProof/>
        </w:rPr>
        <w:drawing>
          <wp:inline distT="0" distB="0" distL="0" distR="0" wp14:anchorId="47E57DA1" wp14:editId="4A1173A9">
            <wp:extent cx="5274310" cy="22021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5F6" w:rsidRDefault="008305F6" w:rsidP="008305F6">
      <w:pPr>
        <w:pStyle w:val="af"/>
        <w:ind w:left="840" w:firstLineChars="0" w:firstLine="0"/>
        <w:rPr>
          <w:noProof/>
        </w:rPr>
      </w:pPr>
      <w:r>
        <w:rPr>
          <w:rFonts w:hint="eastAsia"/>
          <w:noProof/>
        </w:rPr>
        <w:t>均方</w:t>
      </w:r>
      <w:r>
        <w:rPr>
          <w:noProof/>
        </w:rPr>
        <w:t>误差：</w:t>
      </w:r>
    </w:p>
    <w:p w:rsidR="008305F6" w:rsidRDefault="008305F6" w:rsidP="008305F6">
      <w:pPr>
        <w:pStyle w:val="af"/>
        <w:ind w:left="840" w:firstLineChars="0" w:firstLine="0"/>
      </w:pPr>
      <w:r>
        <w:rPr>
          <w:noProof/>
        </w:rPr>
        <w:drawing>
          <wp:inline distT="0" distB="0" distL="0" distR="0" wp14:anchorId="4BB965F6" wp14:editId="228962AA">
            <wp:extent cx="5274310" cy="9163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5F6" w:rsidRDefault="008305F6" w:rsidP="008305F6">
      <w:pPr>
        <w:pStyle w:val="af"/>
        <w:ind w:left="840" w:firstLineChars="0" w:firstLine="0"/>
        <w:rPr>
          <w:noProof/>
        </w:rPr>
      </w:pPr>
      <w:r>
        <w:rPr>
          <w:rFonts w:hint="eastAsia"/>
          <w:noProof/>
        </w:rPr>
        <w:t>正规</w:t>
      </w:r>
      <w:r>
        <w:rPr>
          <w:noProof/>
        </w:rPr>
        <w:t>方程：</w:t>
      </w:r>
    </w:p>
    <w:p w:rsidR="00F43298" w:rsidRDefault="00F43298" w:rsidP="008305F6">
      <w:pPr>
        <w:pStyle w:val="af"/>
        <w:ind w:left="84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2EAFA2CB" wp14:editId="23051ED7">
            <wp:extent cx="4505325" cy="1762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41" w:rsidRDefault="00AF4641" w:rsidP="008305F6">
      <w:pPr>
        <w:pStyle w:val="af"/>
        <w:ind w:left="840" w:firstLineChars="0" w:firstLine="0"/>
        <w:rPr>
          <w:noProof/>
        </w:rPr>
      </w:pPr>
    </w:p>
    <w:p w:rsidR="00AF4641" w:rsidRDefault="00AF4641" w:rsidP="00D90F10">
      <w:pPr>
        <w:pStyle w:val="1"/>
        <w:numPr>
          <w:ilvl w:val="0"/>
          <w:numId w:val="2"/>
        </w:numPr>
        <w:spacing w:before="156" w:after="156"/>
        <w:rPr>
          <w:noProof/>
        </w:rPr>
      </w:pPr>
      <w:r>
        <w:rPr>
          <w:noProof/>
        </w:rPr>
        <w:t>Computational Complexity</w:t>
      </w:r>
    </w:p>
    <w:p w:rsidR="00AF4641" w:rsidRDefault="00AF4641" w:rsidP="00AF4641">
      <w:pPr>
        <w:pStyle w:val="af"/>
        <w:ind w:left="840" w:firstLineChars="0" w:firstLine="0"/>
        <w:rPr>
          <w:noProof/>
        </w:rPr>
      </w:pPr>
    </w:p>
    <w:p w:rsidR="00AF4641" w:rsidRDefault="00AF4641" w:rsidP="00AF4641">
      <w:pPr>
        <w:pStyle w:val="af"/>
        <w:ind w:left="840" w:firstLineChars="0" w:firstLine="0"/>
        <w:rPr>
          <w:noProof/>
        </w:rPr>
      </w:pPr>
      <w:r>
        <w:rPr>
          <w:noProof/>
        </w:rPr>
        <w:t xml:space="preserve">Normal equation: </w:t>
      </w:r>
      <w:r>
        <w:rPr>
          <w:rFonts w:hint="eastAsia"/>
          <w:noProof/>
        </w:rPr>
        <w:t>正规</w:t>
      </w:r>
      <w:r>
        <w:rPr>
          <w:noProof/>
        </w:rPr>
        <w:t>方程，当数据特征少时，计算很方便快速，但是当特征多时计算就非常的慢</w:t>
      </w:r>
      <w:r>
        <w:rPr>
          <w:rFonts w:hint="eastAsia"/>
          <w:noProof/>
        </w:rPr>
        <w:t>。</w:t>
      </w:r>
    </w:p>
    <w:p w:rsidR="00AF4641" w:rsidRDefault="00AF4641" w:rsidP="00D90F10">
      <w:pPr>
        <w:pStyle w:val="1"/>
        <w:numPr>
          <w:ilvl w:val="0"/>
          <w:numId w:val="2"/>
        </w:numPr>
        <w:spacing w:before="156" w:after="156"/>
        <w:rPr>
          <w:noProof/>
        </w:rPr>
      </w:pPr>
      <w:r>
        <w:rPr>
          <w:noProof/>
        </w:rPr>
        <w:t>G</w:t>
      </w:r>
      <w:r>
        <w:rPr>
          <w:rFonts w:hint="eastAsia"/>
          <w:noProof/>
        </w:rPr>
        <w:t>radient</w:t>
      </w:r>
      <w:r>
        <w:rPr>
          <w:noProof/>
        </w:rPr>
        <w:t xml:space="preserve"> Descent</w:t>
      </w:r>
    </w:p>
    <w:p w:rsidR="00AF4641" w:rsidRDefault="00AF4641" w:rsidP="00AF4641">
      <w:pPr>
        <w:pStyle w:val="af"/>
        <w:ind w:left="840" w:firstLineChars="0" w:firstLine="0"/>
        <w:rPr>
          <w:noProof/>
        </w:rPr>
      </w:pPr>
    </w:p>
    <w:p w:rsidR="0072382C" w:rsidRDefault="00D90F10" w:rsidP="00D90F10">
      <w:pPr>
        <w:pStyle w:val="2"/>
        <w:spacing w:before="156" w:after="156"/>
        <w:rPr>
          <w:noProof/>
        </w:rPr>
      </w:pPr>
      <w:r>
        <w:rPr>
          <w:noProof/>
        </w:rPr>
        <w:t xml:space="preserve">3.1 </w:t>
      </w:r>
      <w:r w:rsidR="0072382C">
        <w:rPr>
          <w:noProof/>
        </w:rPr>
        <w:t>B</w:t>
      </w:r>
      <w:r w:rsidR="0072382C">
        <w:rPr>
          <w:rFonts w:hint="eastAsia"/>
          <w:noProof/>
        </w:rPr>
        <w:t xml:space="preserve">atch </w:t>
      </w:r>
      <w:r w:rsidR="0072382C">
        <w:rPr>
          <w:noProof/>
        </w:rPr>
        <w:t>Gradient descent</w:t>
      </w:r>
    </w:p>
    <w:p w:rsidR="00BF0BBA" w:rsidRDefault="00BF0BBA" w:rsidP="00BF0BBA">
      <w:pPr>
        <w:ind w:firstLineChars="0" w:firstLine="480"/>
        <w:rPr>
          <w:noProof/>
        </w:rPr>
      </w:pPr>
      <w:r>
        <w:rPr>
          <w:rFonts w:hint="eastAsia"/>
          <w:noProof/>
        </w:rPr>
        <w:t>利用</w:t>
      </w:r>
      <w:r>
        <w:rPr>
          <w:noProof/>
        </w:rPr>
        <w:t>代价函数</w:t>
      </w:r>
      <w:r>
        <w:rPr>
          <w:rFonts w:hint="eastAsia"/>
          <w:noProof/>
        </w:rPr>
        <w:t>对</w:t>
      </w:r>
      <w:r>
        <w:rPr>
          <w:noProof/>
        </w:rPr>
        <w:t>每个参数求导，</w:t>
      </w:r>
      <w:r>
        <w:rPr>
          <w:rFonts w:hint="eastAsia"/>
          <w:noProof/>
        </w:rPr>
        <w:t>得到</w:t>
      </w:r>
      <w:r w:rsidR="00F37AE3">
        <w:rPr>
          <w:rFonts w:hint="eastAsia"/>
          <w:noProof/>
        </w:rPr>
        <w:t>梯度</w:t>
      </w:r>
      <w:r w:rsidR="00F37AE3">
        <w:rPr>
          <w:noProof/>
        </w:rPr>
        <w:t>向量，结合学习率来逐步优化</w:t>
      </w:r>
      <w:r w:rsidR="00F37AE3">
        <w:rPr>
          <w:rFonts w:hint="eastAsia"/>
          <w:noProof/>
        </w:rPr>
        <w:t>参数</w:t>
      </w:r>
    </w:p>
    <w:p w:rsidR="00F37AE3" w:rsidRDefault="00F37AE3" w:rsidP="00BF0BBA">
      <w:pPr>
        <w:ind w:firstLineChars="0" w:firstLine="480"/>
        <w:rPr>
          <w:noProof/>
        </w:rPr>
      </w:pPr>
      <w:r>
        <w:rPr>
          <w:rFonts w:hint="eastAsia"/>
          <w:noProof/>
        </w:rPr>
        <w:t>缺点</w:t>
      </w:r>
      <w:r>
        <w:rPr>
          <w:noProof/>
        </w:rPr>
        <w:t>：使用整个训练集来计算</w:t>
      </w:r>
      <w:r>
        <w:rPr>
          <w:rFonts w:hint="eastAsia"/>
          <w:noProof/>
        </w:rPr>
        <w:t>每一步</w:t>
      </w:r>
      <w:r>
        <w:rPr>
          <w:noProof/>
        </w:rPr>
        <w:t>迭代的梯度</w:t>
      </w:r>
    </w:p>
    <w:p w:rsidR="0072382C" w:rsidRDefault="0072382C" w:rsidP="00AF4641">
      <w:pPr>
        <w:pStyle w:val="af"/>
        <w:ind w:left="840" w:firstLineChars="0" w:firstLine="0"/>
        <w:rPr>
          <w:noProof/>
        </w:rPr>
      </w:pPr>
    </w:p>
    <w:p w:rsidR="0072382C" w:rsidRDefault="00D90F10" w:rsidP="00D90F10">
      <w:pPr>
        <w:pStyle w:val="2"/>
        <w:spacing w:before="156" w:after="156"/>
        <w:rPr>
          <w:noProof/>
        </w:rPr>
      </w:pPr>
      <w:r>
        <w:rPr>
          <w:noProof/>
        </w:rPr>
        <w:t xml:space="preserve">3.2 </w:t>
      </w:r>
      <w:r w:rsidR="0072382C">
        <w:rPr>
          <w:noProof/>
        </w:rPr>
        <w:t>Stochastic Gradient Descent</w:t>
      </w:r>
    </w:p>
    <w:p w:rsidR="00F37AE3" w:rsidRDefault="00F37AE3" w:rsidP="00AF4641">
      <w:pPr>
        <w:pStyle w:val="af"/>
        <w:ind w:left="840" w:firstLineChars="0" w:firstLine="0"/>
        <w:rPr>
          <w:noProof/>
        </w:rPr>
      </w:pPr>
      <w:r>
        <w:rPr>
          <w:rFonts w:hint="eastAsia"/>
          <w:noProof/>
        </w:rPr>
        <w:t>随机选择</w:t>
      </w:r>
      <w:r>
        <w:rPr>
          <w:noProof/>
        </w:rPr>
        <w:t>数据集中的</w:t>
      </w:r>
      <w:r>
        <w:rPr>
          <w:rFonts w:hint="eastAsia"/>
          <w:noProof/>
        </w:rPr>
        <w:t>样本</w:t>
      </w:r>
      <w:r>
        <w:rPr>
          <w:noProof/>
        </w:rPr>
        <w:t>来计算梯度。</w:t>
      </w:r>
    </w:p>
    <w:p w:rsidR="003F34C0" w:rsidRDefault="003F34C0" w:rsidP="00AF4641">
      <w:pPr>
        <w:pStyle w:val="af"/>
        <w:ind w:left="840" w:firstLineChars="0" w:firstLine="0"/>
        <w:rPr>
          <w:noProof/>
        </w:rPr>
      </w:pPr>
    </w:p>
    <w:p w:rsidR="003F34C0" w:rsidRDefault="003F34C0" w:rsidP="00AF4641">
      <w:pPr>
        <w:pStyle w:val="af"/>
        <w:ind w:left="840" w:firstLineChars="0" w:firstLine="0"/>
        <w:rPr>
          <w:noProof/>
        </w:rPr>
      </w:pPr>
      <w:r>
        <w:rPr>
          <w:noProof/>
        </w:rPr>
        <w:t>SGD</w:t>
      </w:r>
      <w:r>
        <w:rPr>
          <w:rFonts w:hint="eastAsia"/>
          <w:noProof/>
        </w:rPr>
        <w:t>算法每步</w:t>
      </w:r>
      <w:r>
        <w:rPr>
          <w:noProof/>
        </w:rPr>
        <w:t>通过在数据集中随机选择一个样本，</w:t>
      </w:r>
      <w:r>
        <w:rPr>
          <w:rFonts w:hint="eastAsia"/>
          <w:noProof/>
        </w:rPr>
        <w:t>并</w:t>
      </w:r>
      <w:r>
        <w:rPr>
          <w:noProof/>
        </w:rPr>
        <w:t>通过该样本计算梯度</w:t>
      </w:r>
      <w:r>
        <w:rPr>
          <w:rFonts w:hint="eastAsia"/>
          <w:noProof/>
        </w:rPr>
        <w:t>。</w:t>
      </w:r>
      <w:r>
        <w:rPr>
          <w:noProof/>
        </w:rPr>
        <w:t>这种方式</w:t>
      </w:r>
      <w:r>
        <w:rPr>
          <w:rFonts w:hint="eastAsia"/>
          <w:noProof/>
        </w:rPr>
        <w:t>计算</w:t>
      </w:r>
      <w:r>
        <w:rPr>
          <w:noProof/>
        </w:rPr>
        <w:t>量小，速度快。</w:t>
      </w:r>
    </w:p>
    <w:p w:rsidR="003F34C0" w:rsidRDefault="003F34C0" w:rsidP="00AF4641">
      <w:pPr>
        <w:pStyle w:val="af"/>
        <w:ind w:left="840" w:firstLineChars="0" w:firstLine="0"/>
        <w:rPr>
          <w:noProof/>
        </w:rPr>
      </w:pPr>
      <w:r>
        <w:rPr>
          <w:rFonts w:hint="eastAsia"/>
          <w:noProof/>
        </w:rPr>
        <w:t>但是</w:t>
      </w:r>
      <w:r>
        <w:rPr>
          <w:noProof/>
        </w:rPr>
        <w:t>由于随机</w:t>
      </w:r>
      <w:r>
        <w:rPr>
          <w:rFonts w:hint="eastAsia"/>
          <w:noProof/>
        </w:rPr>
        <w:t>选择</w:t>
      </w:r>
      <w:r>
        <w:rPr>
          <w:noProof/>
        </w:rPr>
        <w:t>样本，随着时间它会逐步向最优解靠近，但是由于随机性，在最优解附近仍然会波动</w:t>
      </w:r>
    </w:p>
    <w:p w:rsidR="003F34C0" w:rsidRDefault="003F34C0" w:rsidP="00AF4641">
      <w:pPr>
        <w:pStyle w:val="af"/>
        <w:ind w:left="840" w:firstLineChars="0" w:firstLine="0"/>
        <w:rPr>
          <w:noProof/>
        </w:rPr>
      </w:pPr>
    </w:p>
    <w:p w:rsidR="003F34C0" w:rsidRDefault="003F34C0" w:rsidP="003F34C0">
      <w:pPr>
        <w:autoSpaceDE w:val="0"/>
        <w:autoSpaceDN w:val="0"/>
        <w:adjustRightInd w:val="0"/>
        <w:ind w:firstLineChars="0" w:firstLine="0"/>
        <w:jc w:val="left"/>
      </w:pPr>
      <w:r>
        <w:rPr>
          <w:rFonts w:hint="eastAsia"/>
          <w:noProof/>
        </w:rPr>
        <w:t>当</w:t>
      </w:r>
      <w:r>
        <w:rPr>
          <w:noProof/>
        </w:rPr>
        <w:t>cost function i</w:t>
      </w:r>
      <w:r>
        <w:rPr>
          <w:rFonts w:hint="eastAsia"/>
          <w:noProof/>
        </w:rPr>
        <w:t>s very irregular, SGD</w:t>
      </w:r>
      <w:r>
        <w:rPr>
          <w:rFonts w:hint="eastAsia"/>
          <w:noProof/>
        </w:rPr>
        <w:t>算法</w:t>
      </w:r>
      <w:r>
        <w:rPr>
          <w:noProof/>
        </w:rPr>
        <w:t>能跳</w:t>
      </w:r>
      <w:r>
        <w:rPr>
          <w:rFonts w:hint="eastAsia"/>
          <w:noProof/>
        </w:rPr>
        <w:t>出</w:t>
      </w:r>
      <w:r>
        <w:rPr>
          <w:noProof/>
        </w:rPr>
        <w:t>局部最优解，从而找到全局最优</w:t>
      </w:r>
      <w:r w:rsidRPr="003F34C0">
        <w:t>解。</w:t>
      </w:r>
      <w:r w:rsidRPr="003F34C0">
        <w:rPr>
          <w:rFonts w:hint="eastAsia"/>
        </w:rPr>
        <w:t>但是</w:t>
      </w:r>
      <w:r w:rsidRPr="003F34C0">
        <w:t>难以找到最优解，因为它在最优解附近徘徊。解决这个问题的方法之一是：调整学习率，在迭代过程逐步减小学习率，从而最终收敛到最优解。</w:t>
      </w:r>
    </w:p>
    <w:p w:rsidR="003F34C0" w:rsidRPr="003F34C0" w:rsidRDefault="003F34C0" w:rsidP="003F34C0">
      <w:pPr>
        <w:autoSpaceDE w:val="0"/>
        <w:autoSpaceDN w:val="0"/>
        <w:adjustRightInd w:val="0"/>
        <w:ind w:firstLineChars="0" w:firstLine="0"/>
        <w:jc w:val="left"/>
        <w:rPr>
          <w:rFonts w:ascii="MinionPro-Regular" w:eastAsia="MinionPro-Regular" w:cs="MinionPro-Regular"/>
          <w:kern w:val="0"/>
          <w:sz w:val="21"/>
          <w:szCs w:val="21"/>
        </w:rPr>
      </w:pPr>
      <w:r w:rsidRPr="003F34C0">
        <w:t>The steps start out large (which helps make</w:t>
      </w:r>
      <w:r w:rsidRPr="003F34C0">
        <w:rPr>
          <w:rFonts w:hint="eastAsia"/>
        </w:rPr>
        <w:t xml:space="preserve"> </w:t>
      </w:r>
      <w:r w:rsidRPr="003F34C0">
        <w:t>quick pro</w:t>
      </w:r>
      <w:r>
        <w:t xml:space="preserve">gress and escape local minima), </w:t>
      </w:r>
      <w:r w:rsidRPr="003F34C0">
        <w:t>then get smaller and smaller, allowing the</w:t>
      </w:r>
      <w:r w:rsidRPr="003F34C0">
        <w:rPr>
          <w:rFonts w:hint="eastAsia"/>
        </w:rPr>
        <w:t xml:space="preserve"> </w:t>
      </w:r>
      <w:r w:rsidRPr="003F34C0">
        <w:t>algorithm to settle at the global minimum. This process is called simulated annealing,</w:t>
      </w:r>
      <w:r w:rsidRPr="003F34C0">
        <w:rPr>
          <w:rFonts w:hint="eastAsia"/>
        </w:rPr>
        <w:t xml:space="preserve"> </w:t>
      </w:r>
      <w:r w:rsidRPr="003F34C0">
        <w:t>because it resembles the process of annealing in metallurgy where molten metal is</w:t>
      </w:r>
      <w:r w:rsidRPr="003F34C0">
        <w:rPr>
          <w:rFonts w:hint="eastAsia"/>
        </w:rPr>
        <w:t xml:space="preserve"> </w:t>
      </w:r>
      <w:r w:rsidRPr="003F34C0">
        <w:t>slowly cooled down.</w:t>
      </w:r>
    </w:p>
    <w:p w:rsidR="003F34C0" w:rsidRPr="003F34C0" w:rsidRDefault="003F34C0" w:rsidP="00AF4641">
      <w:pPr>
        <w:pStyle w:val="af"/>
        <w:ind w:left="840" w:firstLineChars="0" w:firstLine="0"/>
        <w:rPr>
          <w:noProof/>
        </w:rPr>
      </w:pPr>
    </w:p>
    <w:p w:rsidR="003F34C0" w:rsidRDefault="003F34C0" w:rsidP="00AF4641">
      <w:pPr>
        <w:pStyle w:val="af"/>
        <w:ind w:left="840" w:firstLineChars="0" w:firstLine="0"/>
        <w:rPr>
          <w:noProof/>
        </w:rPr>
      </w:pPr>
    </w:p>
    <w:p w:rsidR="003F34C0" w:rsidRPr="00E37C04" w:rsidRDefault="00E37C04" w:rsidP="00AF4641">
      <w:pPr>
        <w:pStyle w:val="af"/>
        <w:ind w:left="840" w:firstLineChars="0" w:firstLine="0"/>
        <w:rPr>
          <w:b/>
          <w:noProof/>
        </w:rPr>
      </w:pPr>
      <w:r w:rsidRPr="00E37C04">
        <w:rPr>
          <w:b/>
          <w:noProof/>
        </w:rPr>
        <w:t>L</w:t>
      </w:r>
      <w:r w:rsidRPr="00E37C04">
        <w:rPr>
          <w:rFonts w:hint="eastAsia"/>
          <w:b/>
          <w:noProof/>
        </w:rPr>
        <w:t>earning</w:t>
      </w:r>
      <w:r w:rsidRPr="00E37C04">
        <w:rPr>
          <w:b/>
          <w:noProof/>
        </w:rPr>
        <w:t xml:space="preserve"> Rate:</w:t>
      </w:r>
      <w:r>
        <w:rPr>
          <w:b/>
          <w:noProof/>
        </w:rPr>
        <w:t xml:space="preserve"> </w:t>
      </w:r>
      <w:r>
        <w:rPr>
          <w:b/>
          <w:noProof/>
        </w:rPr>
        <w:t>梯度的变化率</w:t>
      </w:r>
    </w:p>
    <w:p w:rsidR="00E37C04" w:rsidRDefault="00E37C04" w:rsidP="00E37C04">
      <w:pPr>
        <w:pStyle w:val="af"/>
        <w:ind w:left="840" w:firstLineChars="0" w:firstLine="0"/>
        <w:rPr>
          <w:noProof/>
        </w:rPr>
      </w:pPr>
      <w:r w:rsidRPr="00E37C04">
        <w:rPr>
          <w:b/>
          <w:noProof/>
        </w:rPr>
        <w:t>Simulated Annealing</w:t>
      </w:r>
      <w:r>
        <w:rPr>
          <w:noProof/>
        </w:rPr>
        <w:t>:</w:t>
      </w:r>
      <w:r w:rsidRPr="00E37C04">
        <w:t xml:space="preserve"> </w:t>
      </w:r>
      <w:r w:rsidRPr="003F34C0">
        <w:t>The steps start out large (which helps make</w:t>
      </w:r>
      <w:r w:rsidRPr="003F34C0">
        <w:rPr>
          <w:rFonts w:hint="eastAsia"/>
        </w:rPr>
        <w:t xml:space="preserve"> </w:t>
      </w:r>
      <w:r w:rsidRPr="003F34C0">
        <w:t>quick pro</w:t>
      </w:r>
      <w:r>
        <w:t xml:space="preserve">gress and escape local minima), </w:t>
      </w:r>
      <w:r w:rsidRPr="003F34C0">
        <w:t>then get smaller and smaller, allowing the</w:t>
      </w:r>
      <w:r w:rsidRPr="003F34C0">
        <w:rPr>
          <w:rFonts w:hint="eastAsia"/>
        </w:rPr>
        <w:t xml:space="preserve"> </w:t>
      </w:r>
      <w:r w:rsidRPr="003F34C0">
        <w:t>algorithm to settle at the global minimum.</w:t>
      </w:r>
    </w:p>
    <w:p w:rsidR="00E37C04" w:rsidRPr="00E37C04" w:rsidRDefault="00E37C04" w:rsidP="00AF4641">
      <w:pPr>
        <w:pStyle w:val="af"/>
        <w:ind w:left="840" w:firstLineChars="0" w:firstLine="0"/>
      </w:pPr>
      <w:r w:rsidRPr="00E37C04">
        <w:rPr>
          <w:b/>
          <w:noProof/>
        </w:rPr>
        <w:t>Learning schedual:</w:t>
      </w:r>
      <w:r w:rsidRPr="00E37C04">
        <w:rPr>
          <w:rFonts w:ascii="MinionPro-Regular" w:eastAsia="MinionPro-Regular" w:cs="MinionPro-Regular"/>
          <w:b/>
          <w:kern w:val="0"/>
          <w:sz w:val="21"/>
          <w:szCs w:val="21"/>
        </w:rPr>
        <w:t xml:space="preserve"> </w:t>
      </w:r>
      <w:r w:rsidRPr="00E37C04">
        <w:t>The function that determines the learning rate at each iteration</w:t>
      </w:r>
    </w:p>
    <w:p w:rsidR="0072382C" w:rsidRDefault="0072382C" w:rsidP="00AF4641">
      <w:pPr>
        <w:pStyle w:val="af"/>
        <w:ind w:left="840" w:firstLineChars="0" w:firstLine="0"/>
        <w:rPr>
          <w:noProof/>
        </w:rPr>
      </w:pPr>
    </w:p>
    <w:p w:rsidR="00D90F10" w:rsidRDefault="00D90F10" w:rsidP="00AF4641">
      <w:pPr>
        <w:pStyle w:val="af"/>
        <w:ind w:left="840" w:firstLineChars="0" w:firstLine="0"/>
        <w:rPr>
          <w:noProof/>
        </w:rPr>
      </w:pPr>
    </w:p>
    <w:p w:rsidR="00D90F10" w:rsidRDefault="00D90F10" w:rsidP="00D90F10">
      <w:pPr>
        <w:pStyle w:val="2"/>
        <w:spacing w:before="156" w:after="156"/>
        <w:rPr>
          <w:noProof/>
        </w:rPr>
      </w:pPr>
      <w:r>
        <w:rPr>
          <w:noProof/>
        </w:rPr>
        <w:t xml:space="preserve">3.3 </w:t>
      </w:r>
      <w:r>
        <w:rPr>
          <w:rFonts w:hint="eastAsia"/>
          <w:noProof/>
        </w:rPr>
        <w:t>Min</w:t>
      </w:r>
      <w:r>
        <w:rPr>
          <w:noProof/>
        </w:rPr>
        <w:t>-batch Gradient Descent</w:t>
      </w:r>
    </w:p>
    <w:p w:rsidR="00D90F10" w:rsidRDefault="00110EC5" w:rsidP="00D90F10">
      <w:pPr>
        <w:ind w:firstLine="480"/>
      </w:pPr>
      <w:r>
        <w:t xml:space="preserve">Min-batch Gradient Descent: </w:t>
      </w:r>
      <w:r w:rsidR="00D90F10">
        <w:t>at each step, instead of computing the gradients based on the full training</w:t>
      </w:r>
      <w:r w:rsidR="00D90F10">
        <w:rPr>
          <w:rFonts w:hint="eastAsia"/>
        </w:rPr>
        <w:t xml:space="preserve"> </w:t>
      </w:r>
      <w:r w:rsidR="00D90F10" w:rsidRPr="00D90F10">
        <w:t>set (as in Batch GD) or based on just one instance (as in Stochastic GD), Mini</w:t>
      </w:r>
      <w:r w:rsidR="00D90F10">
        <w:t>-</w:t>
      </w:r>
      <w:r w:rsidR="00D90F10" w:rsidRPr="00D90F10">
        <w:t xml:space="preserve"> </w:t>
      </w:r>
      <w:r w:rsidR="00D90F10">
        <w:t>batch GD computes the gradients on small random sets of instances</w:t>
      </w:r>
    </w:p>
    <w:p w:rsidR="00CC2FE2" w:rsidRDefault="00CC2FE2" w:rsidP="00CC2FE2">
      <w:pPr>
        <w:ind w:firstLine="480"/>
      </w:pPr>
      <w:r>
        <w:t>The main advantage of Mini-batch GD over Stochastic GD is that you can</w:t>
      </w:r>
      <w:r>
        <w:rPr>
          <w:rFonts w:hint="eastAsia"/>
        </w:rPr>
        <w:t xml:space="preserve"> </w:t>
      </w:r>
      <w:r>
        <w:t>get a performance boost from hardware optimization of matrix operations, especially</w:t>
      </w:r>
      <w:r>
        <w:rPr>
          <w:rFonts w:hint="eastAsia"/>
        </w:rPr>
        <w:t xml:space="preserve"> </w:t>
      </w:r>
      <w:r>
        <w:t xml:space="preserve">when using </w:t>
      </w:r>
      <w:proofErr w:type="gramStart"/>
      <w:r>
        <w:t>GPUs.(</w:t>
      </w:r>
      <w:proofErr w:type="gramEnd"/>
      <w:r>
        <w:rPr>
          <w:rFonts w:hint="eastAsia"/>
        </w:rPr>
        <w:t>方便使用</w:t>
      </w:r>
      <w:r>
        <w:t>基于硬件的</w:t>
      </w:r>
      <w:r>
        <w:rPr>
          <w:rFonts w:hint="eastAsia"/>
        </w:rPr>
        <w:t>矩阵</w:t>
      </w:r>
      <w:r>
        <w:t>运算，如通过</w:t>
      </w:r>
      <w:r>
        <w:t>GPU</w:t>
      </w:r>
      <w:r>
        <w:t>计算</w:t>
      </w:r>
      <w:r>
        <w:rPr>
          <w:rFonts w:hint="eastAsia"/>
        </w:rPr>
        <w:t>)</w:t>
      </w:r>
    </w:p>
    <w:p w:rsidR="00CC2FE2" w:rsidRDefault="00CC2FE2" w:rsidP="00CC2FE2">
      <w:pPr>
        <w:pStyle w:val="1"/>
        <w:numPr>
          <w:ilvl w:val="0"/>
          <w:numId w:val="2"/>
        </w:numPr>
        <w:spacing w:before="156" w:after="156"/>
      </w:pPr>
      <w:r>
        <w:t>Polynomial regression</w:t>
      </w:r>
    </w:p>
    <w:p w:rsidR="00335673" w:rsidRDefault="00335673" w:rsidP="00335673">
      <w:pPr>
        <w:ind w:firstLine="480"/>
      </w:pPr>
      <w:r>
        <w:rPr>
          <w:rFonts w:hint="eastAsia"/>
        </w:rPr>
        <w:t>将</w:t>
      </w:r>
      <w:r>
        <w:t>变量</w:t>
      </w:r>
      <w:r>
        <w:rPr>
          <w:rFonts w:hint="eastAsia"/>
        </w:rPr>
        <w:t>的</w:t>
      </w:r>
      <w:r>
        <w:t>高次</w:t>
      </w:r>
      <w:r>
        <w:rPr>
          <w:rFonts w:hint="eastAsia"/>
        </w:rPr>
        <w:t>项</w:t>
      </w:r>
      <w:r>
        <w:t>也转化为一个特征，</w:t>
      </w:r>
    </w:p>
    <w:p w:rsidR="00335673" w:rsidRPr="00335673" w:rsidRDefault="00335673" w:rsidP="00335673">
      <w:pPr>
        <w:ind w:firstLine="480"/>
      </w:pPr>
      <w:r>
        <w:rPr>
          <w:rFonts w:hint="eastAsia"/>
        </w:rPr>
        <w:t>当</w:t>
      </w:r>
      <w:r>
        <w:t>包含多个变量</w:t>
      </w:r>
      <w:r>
        <w:rPr>
          <w:rFonts w:hint="eastAsia"/>
        </w:rPr>
        <w:t>时的，</w:t>
      </w:r>
      <w:r>
        <w:t>不仅包含每个变量的多次</w:t>
      </w:r>
      <w:r>
        <w:rPr>
          <w:rFonts w:hint="eastAsia"/>
        </w:rPr>
        <w:t>项</w:t>
      </w:r>
      <w:r>
        <w:t>，还包含变量之间的组合</w:t>
      </w:r>
      <w:r>
        <w:rPr>
          <w:rFonts w:hint="eastAsia"/>
        </w:rPr>
        <w:t>项。</w:t>
      </w:r>
    </w:p>
    <w:p w:rsidR="00CC2FE2" w:rsidRPr="00CC2FE2" w:rsidRDefault="00335673" w:rsidP="00CC2FE2">
      <w:pPr>
        <w:ind w:firstLine="480"/>
      </w:pPr>
      <w:r>
        <w:rPr>
          <w:noProof/>
        </w:rPr>
        <w:drawing>
          <wp:inline distT="0" distB="0" distL="0" distR="0" wp14:anchorId="0897EB6B" wp14:editId="179C09E1">
            <wp:extent cx="4876800" cy="1133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73" w:rsidRDefault="00335673" w:rsidP="00335673">
      <w:pPr>
        <w:pStyle w:val="1"/>
        <w:numPr>
          <w:ilvl w:val="0"/>
          <w:numId w:val="2"/>
        </w:numPr>
        <w:spacing w:before="156" w:after="156"/>
        <w:rPr>
          <w:noProof/>
        </w:rPr>
      </w:pPr>
      <w:r>
        <w:rPr>
          <w:noProof/>
        </w:rPr>
        <w:t>Learning</w:t>
      </w:r>
      <w:r w:rsidR="00DC45FB">
        <w:rPr>
          <w:noProof/>
        </w:rPr>
        <w:t xml:space="preserve"> Curve</w:t>
      </w:r>
    </w:p>
    <w:p w:rsidR="00DA0659" w:rsidRPr="00DA0659" w:rsidRDefault="00DA0659" w:rsidP="00DA0659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 xml:space="preserve">5.1 </w:t>
      </w:r>
      <w:proofErr w:type="spellStart"/>
      <w:r>
        <w:rPr>
          <w:rFonts w:hint="eastAsia"/>
        </w:rPr>
        <w:t>underfitting</w:t>
      </w:r>
      <w:proofErr w:type="spellEnd"/>
      <w:r>
        <w:rPr>
          <w:rFonts w:hint="eastAsia"/>
        </w:rPr>
        <w:t xml:space="preserve"> and overfitting</w:t>
      </w:r>
    </w:p>
    <w:p w:rsidR="00C62A50" w:rsidRPr="00C62A50" w:rsidRDefault="00C62A50" w:rsidP="00C62A50">
      <w:pPr>
        <w:ind w:firstLine="480"/>
      </w:pPr>
      <w:r>
        <w:rPr>
          <w:rFonts w:hint="eastAsia"/>
        </w:rPr>
        <w:t>在</w:t>
      </w:r>
      <w:r>
        <w:t>多项式回归模型中，</w:t>
      </w:r>
      <w:r>
        <w:t>degree</w:t>
      </w:r>
      <w:r>
        <w:t>越高，越容易过拟合。</w:t>
      </w:r>
    </w:p>
    <w:p w:rsidR="00DC45FB" w:rsidRDefault="00DC45FB" w:rsidP="00DC45FB">
      <w:pPr>
        <w:ind w:firstLine="480"/>
      </w:pPr>
      <w:r>
        <w:rPr>
          <w:rFonts w:hint="eastAsia"/>
        </w:rPr>
        <w:t>过拟合</w:t>
      </w:r>
      <w:r>
        <w:t>，欠拟合</w:t>
      </w:r>
    </w:p>
    <w:p w:rsidR="00DC45FB" w:rsidRDefault="00DC45FB" w:rsidP="00DC45FB">
      <w:pPr>
        <w:ind w:firstLine="480"/>
      </w:pPr>
      <w:r>
        <w:t>如何判断</w:t>
      </w:r>
      <w:r>
        <w:rPr>
          <w:rFonts w:hint="eastAsia"/>
        </w:rPr>
        <w:t>模型</w:t>
      </w:r>
      <w:r>
        <w:t>时过拟合或者欠拟合？</w:t>
      </w:r>
      <w:r w:rsidR="00C62A50">
        <w:rPr>
          <w:rFonts w:hint="eastAsia"/>
        </w:rPr>
        <w:t xml:space="preserve"> </w:t>
      </w:r>
      <w:r w:rsidR="00C62A50">
        <w:rPr>
          <w:rFonts w:hint="eastAsia"/>
        </w:rPr>
        <w:t>通过</w:t>
      </w:r>
      <w:r w:rsidR="00C62A50">
        <w:t>交叉验证或者学习曲线来初步判断。</w:t>
      </w:r>
    </w:p>
    <w:p w:rsidR="00C62A50" w:rsidRDefault="00C62A50" w:rsidP="00DC45FB">
      <w:pPr>
        <w:ind w:firstLine="480"/>
      </w:pPr>
      <w:r>
        <w:rPr>
          <w:rFonts w:hint="eastAsia"/>
        </w:rPr>
        <w:t>通过交叉</w:t>
      </w:r>
      <w:r>
        <w:t>验证法：</w:t>
      </w:r>
    </w:p>
    <w:p w:rsidR="00C62A50" w:rsidRDefault="00C62A50" w:rsidP="00DC45FB">
      <w:pPr>
        <w:ind w:firstLine="480"/>
      </w:pPr>
      <w:r>
        <w:rPr>
          <w:rFonts w:hint="eastAsia"/>
        </w:rPr>
        <w:t>过拟合</w:t>
      </w:r>
      <w:r>
        <w:t>：如果在训练集上，模型表现非常</w:t>
      </w:r>
      <w:r>
        <w:rPr>
          <w:rFonts w:hint="eastAsia"/>
        </w:rPr>
        <w:t>好</w:t>
      </w:r>
      <w:r>
        <w:t>，但是在交叉验证</w:t>
      </w:r>
      <w:r>
        <w:rPr>
          <w:rFonts w:hint="eastAsia"/>
        </w:rPr>
        <w:t>中表现</w:t>
      </w:r>
      <w:r>
        <w:t>很差，那么就是过拟合了</w:t>
      </w:r>
      <w:r>
        <w:rPr>
          <w:rFonts w:hint="eastAsia"/>
        </w:rPr>
        <w:t>。</w:t>
      </w:r>
    </w:p>
    <w:p w:rsidR="00C62A50" w:rsidRDefault="00C62A50" w:rsidP="00DC45FB">
      <w:pPr>
        <w:ind w:firstLine="480"/>
      </w:pPr>
      <w:r>
        <w:rPr>
          <w:rFonts w:hint="eastAsia"/>
        </w:rPr>
        <w:t>欠拟合</w:t>
      </w:r>
      <w:r>
        <w:t>：如果在训练集上，以及交叉验证中都表现很差，那么就是欠拟合了。</w:t>
      </w:r>
    </w:p>
    <w:p w:rsidR="00C62A50" w:rsidRDefault="00C62A50" w:rsidP="00AD75C7">
      <w:pPr>
        <w:ind w:firstLine="480"/>
      </w:pPr>
      <w:r>
        <w:rPr>
          <w:rFonts w:hint="eastAsia"/>
        </w:rPr>
        <w:lastRenderedPageBreak/>
        <w:t>通过</w:t>
      </w:r>
      <w:r>
        <w:t>学习曲线法：</w:t>
      </w:r>
    </w:p>
    <w:p w:rsidR="00AD75C7" w:rsidRDefault="00AD75C7" w:rsidP="00AD75C7">
      <w:pPr>
        <w:ind w:firstLine="480"/>
      </w:pPr>
      <w:r>
        <w:rPr>
          <w:rFonts w:hint="eastAsia"/>
        </w:rPr>
        <w:t>以</w:t>
      </w:r>
      <w:r>
        <w:t>训练集和验证集的误差</w:t>
      </w:r>
      <w:r>
        <w:rPr>
          <w:rFonts w:hint="eastAsia"/>
        </w:rPr>
        <w:t>关于</w:t>
      </w:r>
      <w:r>
        <w:t>训练集大小的函数作为学习曲线的</w:t>
      </w:r>
      <w:r>
        <w:rPr>
          <w:rFonts w:hint="eastAsia"/>
        </w:rPr>
        <w:t>。</w:t>
      </w:r>
    </w:p>
    <w:p w:rsidR="00C62A50" w:rsidRPr="009C29A7" w:rsidRDefault="00AD75C7" w:rsidP="009C29A7">
      <w:pPr>
        <w:ind w:firstLine="480"/>
      </w:pPr>
      <w:r>
        <w:t xml:space="preserve">If your model is </w:t>
      </w:r>
      <w:proofErr w:type="spellStart"/>
      <w:r>
        <w:t>underfitting</w:t>
      </w:r>
      <w:proofErr w:type="spellEnd"/>
      <w:r>
        <w:t xml:space="preserve"> the training data, adding more training examples will not help. You need to use a more complex model or come up with better features.</w:t>
      </w:r>
    </w:p>
    <w:p w:rsidR="00C62A50" w:rsidRDefault="009C29A7" w:rsidP="009C29A7">
      <w:pPr>
        <w:ind w:firstLine="480"/>
      </w:pPr>
      <w:r>
        <w:t>One way to improve an overfitting model is to feed it more training</w:t>
      </w:r>
      <w:r>
        <w:rPr>
          <w:rFonts w:hint="eastAsia"/>
        </w:rPr>
        <w:t xml:space="preserve"> </w:t>
      </w:r>
      <w:r>
        <w:t>data until the validation error reaches the training error</w:t>
      </w:r>
    </w:p>
    <w:p w:rsidR="009C29A7" w:rsidRDefault="00DA0659" w:rsidP="00DA0659">
      <w:pPr>
        <w:pStyle w:val="2"/>
        <w:spacing w:before="156" w:after="156"/>
      </w:pPr>
      <w:r>
        <w:rPr>
          <w:rFonts w:hint="eastAsia"/>
        </w:rPr>
        <w:t xml:space="preserve">5.2 </w:t>
      </w:r>
      <w:proofErr w:type="gramStart"/>
      <w:r>
        <w:t>Bias ,</w:t>
      </w:r>
      <w:proofErr w:type="gramEnd"/>
      <w:r>
        <w:t xml:space="preserve"> Variance , </w:t>
      </w:r>
      <w:proofErr w:type="spellStart"/>
      <w:r>
        <w:t>Inrreducible</w:t>
      </w:r>
      <w:proofErr w:type="spellEnd"/>
      <w:r>
        <w:t xml:space="preserve"> error</w:t>
      </w:r>
    </w:p>
    <w:p w:rsidR="009C29A7" w:rsidRDefault="00DA0659" w:rsidP="009C29A7">
      <w:pPr>
        <w:ind w:firstLine="480"/>
      </w:pPr>
      <w:r>
        <w:t>B</w:t>
      </w:r>
      <w:r w:rsidR="009C29A7">
        <w:t>ias (</w:t>
      </w:r>
      <w:r w:rsidR="009C29A7">
        <w:rPr>
          <w:rFonts w:hint="eastAsia"/>
        </w:rPr>
        <w:t>偏差</w:t>
      </w:r>
      <w:r w:rsidR="009C29A7">
        <w:rPr>
          <w:rFonts w:hint="eastAsia"/>
        </w:rPr>
        <w:t>)</w:t>
      </w:r>
      <w:r w:rsidR="009C29A7">
        <w:t>：</w:t>
      </w:r>
      <w:r w:rsidR="009C29A7">
        <w:rPr>
          <w:rFonts w:hint="eastAsia"/>
        </w:rPr>
        <w:t xml:space="preserve"> </w:t>
      </w:r>
      <w:r w:rsidR="009C29A7">
        <w:rPr>
          <w:rFonts w:hint="eastAsia"/>
        </w:rPr>
        <w:t>偏差很大</w:t>
      </w:r>
      <w:r w:rsidR="009C29A7">
        <w:t>，表明模型欠拟合</w:t>
      </w:r>
    </w:p>
    <w:p w:rsidR="00DA0659" w:rsidRDefault="00DA0659" w:rsidP="009C29A7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1D1BB9F0" wp14:editId="1FB72B46">
            <wp:extent cx="5095875" cy="7905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9A7" w:rsidRDefault="009C29A7" w:rsidP="009C29A7">
      <w:pPr>
        <w:ind w:firstLine="480"/>
      </w:pPr>
      <w:r>
        <w:t>V</w:t>
      </w:r>
      <w:r>
        <w:rPr>
          <w:rFonts w:hint="eastAsia"/>
        </w:rPr>
        <w:t>ariance</w:t>
      </w:r>
      <w:r>
        <w:t>(</w:t>
      </w:r>
      <w:r>
        <w:rPr>
          <w:rFonts w:hint="eastAsia"/>
        </w:rPr>
        <w:t>方差</w:t>
      </w:r>
      <w:r>
        <w:rPr>
          <w:rFonts w:hint="eastAsia"/>
        </w:rPr>
        <w:t xml:space="preserve">): </w:t>
      </w:r>
      <w:r>
        <w:rPr>
          <w:rFonts w:hint="eastAsia"/>
        </w:rPr>
        <w:t>方差</w:t>
      </w:r>
      <w:r>
        <w:t>很大，</w:t>
      </w:r>
      <w:r>
        <w:rPr>
          <w:rFonts w:hint="eastAsia"/>
        </w:rPr>
        <w:t>表明</w:t>
      </w:r>
      <w:r>
        <w:t>过拟合</w:t>
      </w:r>
    </w:p>
    <w:p w:rsidR="00DA0659" w:rsidRPr="009C29A7" w:rsidRDefault="00DA0659" w:rsidP="009C29A7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1AACB2D2" wp14:editId="49E1179F">
            <wp:extent cx="5162550" cy="10287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5FB" w:rsidRDefault="009C29A7" w:rsidP="00DC45FB">
      <w:pPr>
        <w:ind w:firstLine="480"/>
      </w:pPr>
      <w:proofErr w:type="spellStart"/>
      <w:r>
        <w:t>I</w:t>
      </w:r>
      <w:r>
        <w:rPr>
          <w:rFonts w:hint="eastAsia"/>
        </w:rPr>
        <w:t>n</w:t>
      </w:r>
      <w:r>
        <w:t>rreducible</w:t>
      </w:r>
      <w:proofErr w:type="spellEnd"/>
      <w:r>
        <w:t xml:space="preserve"> error: </w:t>
      </w:r>
      <w:r>
        <w:rPr>
          <w:rFonts w:hint="eastAsia"/>
        </w:rPr>
        <w:t>这种</w:t>
      </w:r>
      <w:r>
        <w:t>误差主要源于噪声，错误数据等，要解决这个问题就需要提供</w:t>
      </w:r>
      <w:r>
        <w:rPr>
          <w:rFonts w:hint="eastAsia"/>
        </w:rPr>
        <w:t>干净</w:t>
      </w:r>
      <w:r>
        <w:t>的数据，清除异常值。</w:t>
      </w:r>
    </w:p>
    <w:p w:rsidR="00DA0659" w:rsidRPr="00DC45FB" w:rsidRDefault="00DA0659" w:rsidP="00DC45FB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4A7D29AB" wp14:editId="28B75486">
            <wp:extent cx="5086350" cy="7810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5FB" w:rsidRDefault="009C29A7" w:rsidP="009C29A7">
      <w:pPr>
        <w:ind w:firstLine="480"/>
      </w:pPr>
      <w:r>
        <w:t>Increasing a model’s complexity will typically increase its variance and reduce its bias. Conversely, reducing a model</w:t>
      </w:r>
      <w:r w:rsidR="00DA0659">
        <w:t>’</w:t>
      </w:r>
      <w:r>
        <w:t>s complexity increases its bias and reduces its variance. This is why it is called a tradeoff.</w:t>
      </w:r>
    </w:p>
    <w:p w:rsidR="000D02E1" w:rsidRDefault="00DA0659" w:rsidP="000D02E1">
      <w:pPr>
        <w:ind w:firstLine="480"/>
        <w:rPr>
          <w:rFonts w:hint="eastAsia"/>
        </w:rPr>
      </w:pPr>
      <w:r>
        <w:rPr>
          <w:rFonts w:hint="eastAsia"/>
        </w:rPr>
        <w:t>增加</w:t>
      </w:r>
      <w:r>
        <w:t>模型复杂度，可以增</w:t>
      </w:r>
      <w:r>
        <w:rPr>
          <w:rFonts w:hint="eastAsia"/>
        </w:rPr>
        <w:t>大</w:t>
      </w:r>
      <w:r>
        <w:t>方法，减小偏差。</w:t>
      </w:r>
    </w:p>
    <w:p w:rsidR="000D02E1" w:rsidRDefault="000D02E1" w:rsidP="009C29A7">
      <w:pPr>
        <w:ind w:firstLine="480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>即当训练误差和验证误差近似相等且都比较大时，判断为高偏差、欠拟合（</w:t>
      </w:r>
      <w:r>
        <w:rPr>
          <w:rFonts w:ascii="Arial" w:hAnsi="Arial" w:cs="Arial"/>
          <w:color w:val="FF0000"/>
          <w:shd w:val="clear" w:color="auto" w:fill="FFFFFF"/>
        </w:rPr>
        <w:t>high bias</w:t>
      </w:r>
      <w:r>
        <w:rPr>
          <w:rFonts w:ascii="Arial" w:hAnsi="Arial" w:cs="Arial"/>
          <w:color w:val="FF0000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underfitting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>）</w:t>
      </w:r>
      <w:r>
        <w:rPr>
          <w:rFonts w:ascii="Arial" w:hAnsi="Arial" w:cs="Arial"/>
          <w:color w:val="FF0000"/>
          <w:shd w:val="clear" w:color="auto" w:fill="FFFFFF"/>
        </w:rPr>
        <w:t> </w:t>
      </w:r>
      <w:r>
        <w:rPr>
          <w:rFonts w:ascii="Arial" w:hAnsi="Arial" w:cs="Arial"/>
          <w:color w:val="FF0000"/>
        </w:rPr>
        <w:br/>
      </w:r>
      <w:r>
        <w:rPr>
          <w:rFonts w:ascii="Arial" w:hAnsi="Arial" w:cs="Arial"/>
          <w:color w:val="FF0000"/>
          <w:shd w:val="clear" w:color="auto" w:fill="FFFFFF"/>
        </w:rPr>
        <w:t>当训练误差非常小，验证误差非常大且远远大于训练误差，判定为高方差、过拟合（</w:t>
      </w:r>
      <w:r>
        <w:rPr>
          <w:rFonts w:ascii="Arial" w:hAnsi="Arial" w:cs="Arial"/>
          <w:color w:val="FF0000"/>
          <w:shd w:val="clear" w:color="auto" w:fill="FFFFFF"/>
        </w:rPr>
        <w:t>high variance</w:t>
      </w:r>
      <w:r>
        <w:rPr>
          <w:rFonts w:ascii="Arial" w:hAnsi="Arial" w:cs="Arial"/>
          <w:color w:val="FF0000"/>
          <w:shd w:val="clear" w:color="auto" w:fill="FFFFFF"/>
        </w:rPr>
        <w:t>、</w:t>
      </w:r>
      <w:r>
        <w:rPr>
          <w:rFonts w:ascii="Arial" w:hAnsi="Arial" w:cs="Arial"/>
          <w:color w:val="FF0000"/>
          <w:shd w:val="clear" w:color="auto" w:fill="FFFFFF"/>
        </w:rPr>
        <w:t>overfitting</w:t>
      </w:r>
      <w:r>
        <w:rPr>
          <w:rFonts w:ascii="Arial" w:hAnsi="Arial" w:cs="Arial"/>
          <w:color w:val="FF0000"/>
          <w:shd w:val="clear" w:color="auto" w:fill="FFFFFF"/>
        </w:rPr>
        <w:t>）</w:t>
      </w:r>
    </w:p>
    <w:p w:rsidR="000D02E1" w:rsidRDefault="000D02E1" w:rsidP="000D02E1">
      <w:pPr>
        <w:pStyle w:val="a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73E43E" wp14:editId="78CB0A5F">
            <wp:extent cx="3154166" cy="2289925"/>
            <wp:effectExtent l="0" t="0" r="825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7162" cy="2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659" w:rsidRDefault="00DA0659" w:rsidP="009C29A7">
      <w:pPr>
        <w:ind w:firstLine="480"/>
      </w:pPr>
    </w:p>
    <w:p w:rsidR="00DA0659" w:rsidRPr="00DC45FB" w:rsidRDefault="000D02E1" w:rsidP="000D02E1">
      <w:pPr>
        <w:pStyle w:val="a7"/>
        <w:spacing w:after="156"/>
        <w:rPr>
          <w:rFonts w:hint="eastAsia"/>
        </w:rPr>
      </w:pPr>
      <w:r>
        <w:rPr>
          <w:rFonts w:hint="eastAsia"/>
        </w:rPr>
        <w:t>模型</w:t>
      </w:r>
      <w:r>
        <w:t>复杂度对学习曲线的影响</w:t>
      </w:r>
    </w:p>
    <w:p w:rsidR="008305F6" w:rsidRDefault="009C29A7" w:rsidP="00063D88">
      <w:pPr>
        <w:pStyle w:val="1"/>
        <w:numPr>
          <w:ilvl w:val="0"/>
          <w:numId w:val="2"/>
        </w:numPr>
        <w:spacing w:before="156" w:after="156"/>
      </w:pPr>
      <w:r>
        <w:t>R</w:t>
      </w:r>
      <w:r>
        <w:rPr>
          <w:rFonts w:hint="eastAsia"/>
        </w:rPr>
        <w:t>egula</w:t>
      </w:r>
      <w:r>
        <w:t>rized Linear models</w:t>
      </w:r>
    </w:p>
    <w:p w:rsidR="009C29A7" w:rsidRDefault="005A1B18" w:rsidP="009C29A7">
      <w:pPr>
        <w:pStyle w:val="af"/>
        <w:ind w:left="360" w:firstLineChars="0" w:firstLine="0"/>
      </w:pPr>
      <w:r>
        <w:rPr>
          <w:rFonts w:hint="eastAsia"/>
        </w:rPr>
        <w:t>多项式</w:t>
      </w:r>
      <w:r>
        <w:t>回归</w:t>
      </w:r>
      <w:r>
        <w:rPr>
          <w:rFonts w:hint="eastAsia"/>
        </w:rPr>
        <w:t>：</w:t>
      </w:r>
      <w:r>
        <w:t>过拟合问题可以通过</w:t>
      </w:r>
      <w:r>
        <w:rPr>
          <w:rFonts w:hint="eastAsia"/>
        </w:rPr>
        <w:t>减小自由度</w:t>
      </w:r>
    </w:p>
    <w:p w:rsidR="005A1B18" w:rsidRDefault="005A1B18" w:rsidP="009C29A7">
      <w:pPr>
        <w:pStyle w:val="af"/>
        <w:ind w:left="360" w:firstLineChars="0" w:firstLine="0"/>
      </w:pPr>
      <w:r>
        <w:rPr>
          <w:rFonts w:hint="eastAsia"/>
        </w:rPr>
        <w:t>对于</w:t>
      </w:r>
      <w:r>
        <w:rPr>
          <w:rFonts w:hint="eastAsia"/>
        </w:rPr>
        <w:t>linear</w:t>
      </w:r>
      <w:r>
        <w:t xml:space="preserve"> mod</w:t>
      </w:r>
      <w:r>
        <w:rPr>
          <w:rFonts w:hint="eastAsia"/>
        </w:rPr>
        <w:t>el</w:t>
      </w:r>
      <w:r>
        <w:t xml:space="preserve"> ,</w:t>
      </w:r>
      <w:proofErr w:type="spellStart"/>
      <w:r>
        <w:rPr>
          <w:rFonts w:hint="eastAsia"/>
        </w:rPr>
        <w:t>regularizatfion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一般</w:t>
      </w:r>
      <w:r>
        <w:t>是通过</w:t>
      </w:r>
      <w:r>
        <w:rPr>
          <w:rFonts w:hint="eastAsia"/>
        </w:rPr>
        <w:t>约束</w:t>
      </w:r>
      <w:proofErr w:type="gramStart"/>
      <w:r>
        <w:rPr>
          <w:rFonts w:hint="eastAsia"/>
        </w:rPr>
        <w:t>模型</w:t>
      </w:r>
      <w:r>
        <w:t>权值</w:t>
      </w:r>
      <w:r>
        <w:rPr>
          <w:rFonts w:hint="eastAsia"/>
        </w:rPr>
        <w:t>实现</w:t>
      </w:r>
      <w:proofErr w:type="gramEnd"/>
      <w:r>
        <w:t>的。</w:t>
      </w:r>
    </w:p>
    <w:p w:rsidR="005A1B18" w:rsidRDefault="005A1B18" w:rsidP="00063D88">
      <w:pPr>
        <w:pStyle w:val="2"/>
        <w:spacing w:before="156" w:after="156"/>
      </w:pPr>
      <w:r>
        <w:rPr>
          <w:rFonts w:hint="eastAsia"/>
        </w:rPr>
        <w:t>6.1 ridge Regression</w:t>
      </w:r>
    </w:p>
    <w:p w:rsidR="00063D88" w:rsidRPr="00063D88" w:rsidRDefault="00063D88" w:rsidP="00063D88">
      <w:pPr>
        <w:ind w:firstLineChars="133" w:firstLine="319"/>
      </w:pPr>
      <w:proofErr w:type="gramStart"/>
      <w:r>
        <w:rPr>
          <w:rFonts w:hint="eastAsia"/>
        </w:rPr>
        <w:t>脊</w:t>
      </w:r>
      <w:proofErr w:type="gramEnd"/>
      <w:r>
        <w:rPr>
          <w:rFonts w:hint="eastAsia"/>
        </w:rPr>
        <w:t>回归：</w:t>
      </w:r>
    </w:p>
    <w:p w:rsidR="005A1B18" w:rsidRDefault="005A1B18" w:rsidP="009C29A7">
      <w:pPr>
        <w:pStyle w:val="af"/>
        <w:ind w:left="360" w:firstLineChars="0" w:firstLine="0"/>
      </w:pPr>
      <w:r>
        <w:rPr>
          <w:rFonts w:hint="eastAsia"/>
        </w:rPr>
        <w:t>降低</w:t>
      </w:r>
      <w:r>
        <w:t>w</w:t>
      </w:r>
      <w:r>
        <w:rPr>
          <w:rFonts w:hint="eastAsia"/>
        </w:rPr>
        <w:t>的</w:t>
      </w:r>
      <w:r>
        <w:t>权值减少过拟合。</w:t>
      </w:r>
    </w:p>
    <w:p w:rsidR="005A1B18" w:rsidRDefault="005A1B18" w:rsidP="009C29A7">
      <w:pPr>
        <w:pStyle w:val="af"/>
        <w:ind w:left="360" w:firstLineChars="0" w:firstLine="0"/>
      </w:pPr>
      <w:r>
        <w:rPr>
          <w:rFonts w:hint="eastAsia"/>
        </w:rPr>
        <w:t>增加</w:t>
      </w:r>
      <w:r>
        <w:t>正则</w:t>
      </w:r>
      <w:r>
        <w:rPr>
          <w:rFonts w:hint="eastAsia"/>
        </w:rPr>
        <w:t>项</w:t>
      </w:r>
      <w:r>
        <w:t>（</w:t>
      </w:r>
      <w:r>
        <w:rPr>
          <w:rFonts w:hint="eastAsia"/>
        </w:rPr>
        <w:t>regularization</w:t>
      </w:r>
      <w:r>
        <w:t xml:space="preserve"> term</w:t>
      </w:r>
      <w:r>
        <w:t>）</w:t>
      </w:r>
      <m:oMath>
        <m:r>
          <m:rPr>
            <m:sty m:val="p"/>
          </m:rPr>
          <w:rPr>
            <w:rFonts w:ascii="Cambria Math" w:hAnsi="Cambria Math"/>
          </w:rPr>
          <m:t>α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>
        <w:rPr>
          <w:rFonts w:hint="eastAsia"/>
        </w:rPr>
        <w:t>到</w:t>
      </w:r>
      <w:r>
        <w:t>代价函数中，从而使得不仅</w:t>
      </w:r>
      <w:r>
        <w:rPr>
          <w:rFonts w:hint="eastAsia"/>
        </w:rPr>
        <w:t>拟合</w:t>
      </w:r>
      <w:r>
        <w:t>数据</w:t>
      </w:r>
      <w:r>
        <w:rPr>
          <w:rFonts w:hint="eastAsia"/>
        </w:rPr>
        <w:t>还</w:t>
      </w:r>
      <w:r>
        <w:t>保证权值很小。</w:t>
      </w:r>
    </w:p>
    <w:p w:rsidR="005A1B18" w:rsidRPr="005A1B18" w:rsidRDefault="005A1B18" w:rsidP="009C29A7">
      <w:pPr>
        <w:pStyle w:val="af"/>
        <w:ind w:left="360" w:firstLineChars="0" w:firstLine="0"/>
      </w:pPr>
      <w:r>
        <w:rPr>
          <w:noProof/>
        </w:rPr>
        <w:drawing>
          <wp:inline distT="0" distB="0" distL="0" distR="0" wp14:anchorId="3B486811" wp14:editId="163FF957">
            <wp:extent cx="4305300" cy="16097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B18" w:rsidRDefault="00063D88" w:rsidP="00063D88">
      <w:pPr>
        <w:pStyle w:val="2"/>
        <w:spacing w:before="156" w:after="156"/>
      </w:pPr>
      <w:r>
        <w:rPr>
          <w:rFonts w:hint="eastAsia"/>
        </w:rPr>
        <w:t xml:space="preserve">6.2 </w:t>
      </w:r>
      <w:r>
        <w:t>lasso regression</w:t>
      </w:r>
    </w:p>
    <w:p w:rsidR="00063D88" w:rsidRDefault="00063D88" w:rsidP="00063D88">
      <w:pPr>
        <w:ind w:firstLine="480"/>
      </w:pPr>
      <w:r>
        <w:rPr>
          <w:rFonts w:hint="eastAsia"/>
        </w:rPr>
        <w:t>套索</w:t>
      </w:r>
      <w:r>
        <w:t>回归：</w:t>
      </w:r>
    </w:p>
    <w:p w:rsidR="00063D88" w:rsidRPr="00063D88" w:rsidRDefault="00063D88" w:rsidP="00063D88">
      <w:pPr>
        <w:ind w:firstLine="480"/>
      </w:pPr>
      <w:r>
        <w:rPr>
          <w:rFonts w:hint="eastAsia"/>
        </w:rPr>
        <w:t>添加</w:t>
      </w:r>
      <w:proofErr w:type="gramStart"/>
      <w:r>
        <w:rPr>
          <w:rFonts w:hint="eastAsia"/>
        </w:rPr>
        <w:t>一</w:t>
      </w:r>
      <w:proofErr w:type="gramEnd"/>
      <w:r>
        <w:t>范数</w:t>
      </w:r>
      <w:proofErr w:type="gramStart"/>
      <w:r>
        <w:t>来作</w:t>
      </w:r>
      <w:proofErr w:type="gramEnd"/>
      <w:r>
        <w:t>为正则化项</w:t>
      </w:r>
    </w:p>
    <w:p w:rsidR="00063D88" w:rsidRDefault="00063D88" w:rsidP="00063D88">
      <w:pPr>
        <w:ind w:firstLine="480"/>
      </w:pPr>
      <w:r>
        <w:rPr>
          <w:noProof/>
        </w:rPr>
        <w:lastRenderedPageBreak/>
        <w:drawing>
          <wp:inline distT="0" distB="0" distL="0" distR="0" wp14:anchorId="0B07B708" wp14:editId="587E87DE">
            <wp:extent cx="3724275" cy="10572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D88" w:rsidRDefault="00063D88" w:rsidP="00063D88">
      <w:pPr>
        <w:ind w:firstLine="480"/>
      </w:pPr>
      <w:r>
        <w:rPr>
          <w:rFonts w:hint="eastAsia"/>
        </w:rPr>
        <w:t>这种</w:t>
      </w:r>
      <w:r>
        <w:t>正则化方式的重要特点之一是：它趋向于</w:t>
      </w:r>
      <w:r>
        <w:rPr>
          <w:rFonts w:hint="eastAsia"/>
        </w:rPr>
        <w:t>完全</w:t>
      </w:r>
      <w:r>
        <w:t>消除（</w:t>
      </w:r>
      <w:r>
        <w:rPr>
          <w:rFonts w:hint="eastAsia"/>
        </w:rPr>
        <w:t>减少</w:t>
      </w:r>
      <w:r>
        <w:t>）最不</w:t>
      </w:r>
      <w:r>
        <w:rPr>
          <w:rFonts w:hint="eastAsia"/>
        </w:rPr>
        <w:t>重要</w:t>
      </w:r>
      <w:r>
        <w:t>的权</w:t>
      </w:r>
      <w:r>
        <w:rPr>
          <w:rFonts w:hint="eastAsia"/>
        </w:rPr>
        <w:t>值</w:t>
      </w:r>
    </w:p>
    <w:p w:rsidR="001836BB" w:rsidRDefault="001836BB" w:rsidP="00063D88">
      <w:pPr>
        <w:ind w:firstLine="480"/>
      </w:pPr>
      <w:r>
        <w:rPr>
          <w:noProof/>
        </w:rPr>
        <w:drawing>
          <wp:inline distT="0" distB="0" distL="0" distR="0" wp14:anchorId="13D2753B" wp14:editId="620C2512">
            <wp:extent cx="5238750" cy="1676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BB" w:rsidRDefault="001836BB" w:rsidP="001836BB">
      <w:pPr>
        <w:pStyle w:val="2"/>
        <w:numPr>
          <w:ilvl w:val="1"/>
          <w:numId w:val="2"/>
        </w:numPr>
        <w:spacing w:before="156" w:after="156"/>
      </w:pPr>
      <w:r>
        <w:t>elastic net</w:t>
      </w:r>
    </w:p>
    <w:p w:rsidR="001836BB" w:rsidRPr="001836BB" w:rsidRDefault="001836BB" w:rsidP="001836BB">
      <w:pPr>
        <w:ind w:firstLine="480"/>
      </w:pPr>
      <w:r>
        <w:rPr>
          <w:rFonts w:hint="eastAsia"/>
        </w:rPr>
        <w:t>同时</w:t>
      </w:r>
      <w:r>
        <w:t>有一范数和二范数的正则项</w:t>
      </w:r>
    </w:p>
    <w:p w:rsidR="001836BB" w:rsidRDefault="001836BB" w:rsidP="001836BB">
      <w:pPr>
        <w:pStyle w:val="af"/>
        <w:ind w:left="720" w:firstLineChars="0" w:firstLine="0"/>
      </w:pPr>
      <w:r>
        <w:rPr>
          <w:noProof/>
        </w:rPr>
        <w:drawing>
          <wp:inline distT="0" distB="0" distL="0" distR="0" wp14:anchorId="318D4EA9" wp14:editId="0F91E1D1">
            <wp:extent cx="3295650" cy="952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77" w:rsidRDefault="00E15777" w:rsidP="00E15777">
      <w:pPr>
        <w:pStyle w:val="2"/>
        <w:numPr>
          <w:ilvl w:val="1"/>
          <w:numId w:val="2"/>
        </w:numPr>
        <w:spacing w:before="156" w:after="156"/>
      </w:pPr>
      <w:r>
        <w:t xml:space="preserve">selection of the </w:t>
      </w:r>
      <w:r>
        <w:rPr>
          <w:rFonts w:hint="eastAsia"/>
        </w:rPr>
        <w:t>three</w:t>
      </w:r>
      <w:r>
        <w:t xml:space="preserve"> </w:t>
      </w:r>
      <w:r>
        <w:rPr>
          <w:rFonts w:hint="eastAsia"/>
        </w:rPr>
        <w:t>regression method</w:t>
      </w:r>
    </w:p>
    <w:p w:rsidR="00E15777" w:rsidRDefault="00E15777" w:rsidP="00E15777">
      <w:pPr>
        <w:ind w:firstLine="480"/>
      </w:pPr>
      <w:r>
        <w:rPr>
          <w:rFonts w:hint="eastAsia"/>
        </w:rPr>
        <w:t>在</w:t>
      </w:r>
      <w:r>
        <w:t>使用线性回归模型时，一般情况下都要加一个正则项</w:t>
      </w:r>
      <w:r>
        <w:rPr>
          <w:rFonts w:hint="eastAsia"/>
        </w:rPr>
        <w:t>。</w:t>
      </w:r>
      <w:r>
        <w:t>使用</w:t>
      </w:r>
      <w:proofErr w:type="gramStart"/>
      <w:r>
        <w:rPr>
          <w:rFonts w:hint="eastAsia"/>
        </w:rPr>
        <w:t>脊</w:t>
      </w:r>
      <w:proofErr w:type="gramEnd"/>
      <w:r>
        <w:rPr>
          <w:rFonts w:hint="eastAsia"/>
        </w:rPr>
        <w:t>回归</w:t>
      </w:r>
      <w:r>
        <w:t>是一个很好的默认正则详细，但是如果，只有很少的特征时有用，那么应该采用套索回归或者弹性回归方法</w:t>
      </w:r>
      <w:r>
        <w:rPr>
          <w:rFonts w:hint="eastAsia"/>
        </w:rPr>
        <w:t>，</w:t>
      </w:r>
      <w:r>
        <w:t>从而去除那些</w:t>
      </w:r>
      <w:r>
        <w:rPr>
          <w:rFonts w:hint="eastAsia"/>
        </w:rPr>
        <w:t>无用</w:t>
      </w:r>
      <w:r>
        <w:t>的权值。</w:t>
      </w:r>
    </w:p>
    <w:p w:rsidR="00E15777" w:rsidRPr="00E15777" w:rsidRDefault="00E15777" w:rsidP="00E15777">
      <w:pPr>
        <w:ind w:firstLine="480"/>
        <w:rPr>
          <w:rFonts w:hint="eastAsia"/>
        </w:rPr>
      </w:pPr>
      <w:r>
        <w:rPr>
          <w:rFonts w:hint="eastAsia"/>
        </w:rPr>
        <w:t>一般情况</w:t>
      </w:r>
      <w:r>
        <w:t>下，</w:t>
      </w:r>
      <w:proofErr w:type="gramStart"/>
      <w:r>
        <w:rPr>
          <w:rFonts w:hint="eastAsia"/>
        </w:rPr>
        <w:t>当</w:t>
      </w:r>
      <w:r>
        <w:t>特</w:t>
      </w:r>
      <w:r>
        <w:rPr>
          <w:rFonts w:hint="eastAsia"/>
        </w:rPr>
        <w:t>征</w:t>
      </w:r>
      <w:r>
        <w:t>数</w:t>
      </w:r>
      <w:proofErr w:type="gramEnd"/>
      <w:r>
        <w:t>大于样本数，或者几个特征之间</w:t>
      </w:r>
      <w:r>
        <w:rPr>
          <w:rFonts w:hint="eastAsia"/>
        </w:rPr>
        <w:t>有很强</w:t>
      </w:r>
      <w:r>
        <w:t>的关联的话，弹性网络比套索回归</w:t>
      </w:r>
      <w:r>
        <w:rPr>
          <w:rFonts w:hint="eastAsia"/>
        </w:rPr>
        <w:t>表现</w:t>
      </w:r>
      <w:r>
        <w:t>更好的</w:t>
      </w:r>
    </w:p>
    <w:p w:rsidR="00E15777" w:rsidRDefault="00E15777" w:rsidP="00E15777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5605B301" wp14:editId="6FA9061A">
            <wp:extent cx="5274310" cy="132270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E9" w:rsidRPr="000F3E92" w:rsidRDefault="000E25E9" w:rsidP="000F3E92">
      <w:pPr>
        <w:pStyle w:val="1"/>
        <w:numPr>
          <w:ilvl w:val="0"/>
          <w:numId w:val="2"/>
        </w:numPr>
        <w:spacing w:before="156" w:after="156"/>
      </w:pPr>
      <w:r w:rsidRPr="000F3E92">
        <w:lastRenderedPageBreak/>
        <w:t>early stopping</w:t>
      </w:r>
    </w:p>
    <w:p w:rsidR="000E25E9" w:rsidRDefault="000E25E9" w:rsidP="000E25E9">
      <w:pPr>
        <w:pStyle w:val="af"/>
        <w:ind w:left="360" w:firstLineChars="0" w:firstLine="0"/>
      </w:pPr>
      <w:r>
        <w:rPr>
          <w:rFonts w:hint="eastAsia"/>
        </w:rPr>
        <w:t>在</w:t>
      </w:r>
      <w:r>
        <w:t>迭代计算过程中，</w:t>
      </w:r>
      <w:r>
        <w:rPr>
          <w:rFonts w:hint="eastAsia"/>
        </w:rPr>
        <w:t>当</w:t>
      </w:r>
      <w:r>
        <w:t>误差达到最小是能尽快结束迭代。</w:t>
      </w:r>
    </w:p>
    <w:p w:rsidR="000E25E9" w:rsidRDefault="000E25E9" w:rsidP="00937C1C">
      <w:pPr>
        <w:ind w:firstLine="480"/>
      </w:pPr>
      <w:r>
        <w:rPr>
          <w:rFonts w:hint="eastAsia"/>
        </w:rPr>
        <w:t>对</w:t>
      </w:r>
      <w:r>
        <w:t xml:space="preserve">SGD, mini-batch GD, </w:t>
      </w:r>
      <w:r>
        <w:rPr>
          <w:rFonts w:hint="eastAsia"/>
        </w:rPr>
        <w:t>由于</w:t>
      </w:r>
      <w:r>
        <w:t>随机性，因而始终存在</w:t>
      </w:r>
      <w:proofErr w:type="gramStart"/>
      <w:r>
        <w:t>在</w:t>
      </w:r>
      <w:proofErr w:type="gramEnd"/>
      <w:r>
        <w:t>最优值附近波动，</w:t>
      </w:r>
      <w:r>
        <w:rPr>
          <w:rFonts w:hint="eastAsia"/>
        </w:rPr>
        <w:t>为了</w:t>
      </w:r>
      <w:r>
        <w:t>知道能否到达最优</w:t>
      </w:r>
      <w:r>
        <w:rPr>
          <w:rFonts w:hint="eastAsia"/>
        </w:rPr>
        <w:t>值</w:t>
      </w:r>
      <w:r>
        <w:t>。一种</w:t>
      </w:r>
      <w:r>
        <w:rPr>
          <w:rFonts w:hint="eastAsia"/>
        </w:rPr>
        <w:t>解决</w:t>
      </w:r>
      <w:r>
        <w:t>办法是：</w:t>
      </w:r>
      <w:r>
        <w:t>One solution is to stop only after the</w:t>
      </w:r>
      <w:r w:rsidR="00937C1C">
        <w:rPr>
          <w:rFonts w:hint="eastAsia"/>
        </w:rPr>
        <w:t xml:space="preserve"> </w:t>
      </w:r>
      <w:r>
        <w:t xml:space="preserve">validation error has been above </w:t>
      </w:r>
      <w:r w:rsidR="00937C1C">
        <w:t>the minimum for some time (when</w:t>
      </w:r>
      <w:r w:rsidR="00937C1C">
        <w:rPr>
          <w:rFonts w:hint="eastAsia"/>
        </w:rPr>
        <w:t xml:space="preserve"> </w:t>
      </w:r>
      <w:r>
        <w:t>you are confident that the model will not do a</w:t>
      </w:r>
      <w:r w:rsidR="00937C1C">
        <w:t>ny better), then roll</w:t>
      </w:r>
      <w:r w:rsidR="00937C1C">
        <w:rPr>
          <w:rFonts w:hint="eastAsia"/>
        </w:rPr>
        <w:t xml:space="preserve"> </w:t>
      </w:r>
      <w:r>
        <w:t>back the model parameters to the p</w:t>
      </w:r>
      <w:r w:rsidR="00937C1C">
        <w:t xml:space="preserve">oint where the validation </w:t>
      </w:r>
      <w:proofErr w:type="gramStart"/>
      <w:r w:rsidR="00937C1C">
        <w:t>error</w:t>
      </w:r>
      <w:r w:rsidR="00937C1C">
        <w:rPr>
          <w:rFonts w:hint="eastAsia"/>
        </w:rPr>
        <w:t xml:space="preserve">  </w:t>
      </w:r>
      <w:r>
        <w:t>was</w:t>
      </w:r>
      <w:proofErr w:type="gramEnd"/>
      <w:r>
        <w:t xml:space="preserve"> at a minimum.</w:t>
      </w:r>
    </w:p>
    <w:p w:rsidR="00897C95" w:rsidRDefault="00897C95" w:rsidP="00CC7D21">
      <w:pPr>
        <w:pStyle w:val="a3"/>
      </w:pPr>
      <w:r>
        <w:rPr>
          <w:noProof/>
        </w:rPr>
        <w:drawing>
          <wp:inline distT="0" distB="0" distL="0" distR="0" wp14:anchorId="44EFB39F" wp14:editId="4F1A78B1">
            <wp:extent cx="5274310" cy="1957705"/>
            <wp:effectExtent l="0" t="0" r="254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E92" w:rsidRDefault="00CC7D21" w:rsidP="00CC7D21">
      <w:pPr>
        <w:pStyle w:val="a3"/>
      </w:pPr>
      <w:r>
        <w:rPr>
          <w:noProof/>
        </w:rPr>
        <w:drawing>
          <wp:inline distT="0" distB="0" distL="0" distR="0" wp14:anchorId="3ED330DC" wp14:editId="7D7F5C71">
            <wp:extent cx="5274310" cy="303784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21" w:rsidRDefault="00CC7D21" w:rsidP="00CC7D21">
      <w:pPr>
        <w:pStyle w:val="a3"/>
      </w:pPr>
      <w:r>
        <w:rPr>
          <w:rFonts w:hint="eastAsia"/>
        </w:rPr>
        <w:t>注意</w:t>
      </w:r>
      <w:r>
        <w:t>：</w:t>
      </w:r>
    </w:p>
    <w:p w:rsidR="00CC7D21" w:rsidRDefault="00CC7D21" w:rsidP="00CC7D21">
      <w:pPr>
        <w:pStyle w:val="a3"/>
        <w:rPr>
          <w:rFonts w:hint="eastAsia"/>
        </w:rPr>
      </w:pPr>
      <w:r>
        <w:rPr>
          <w:rFonts w:hint="eastAsia"/>
        </w:rPr>
        <w:t xml:space="preserve"> </w:t>
      </w:r>
      <w:r w:rsidRPr="00CC7D21">
        <w:drawing>
          <wp:inline distT="0" distB="0" distL="0" distR="0" wp14:anchorId="2F7668FE" wp14:editId="6CA6B435">
            <wp:extent cx="4010025" cy="13525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E92" w:rsidRDefault="000F3E92" w:rsidP="000F3E92">
      <w:pPr>
        <w:pStyle w:val="1"/>
        <w:numPr>
          <w:ilvl w:val="0"/>
          <w:numId w:val="2"/>
        </w:numPr>
        <w:spacing w:before="156" w:after="156"/>
      </w:pPr>
      <w:r>
        <w:lastRenderedPageBreak/>
        <w:t>logistic regression</w:t>
      </w:r>
    </w:p>
    <w:p w:rsidR="009E0C1E" w:rsidRDefault="009E0C1E" w:rsidP="008022AB">
      <w:pPr>
        <w:pStyle w:val="2"/>
        <w:spacing w:before="156" w:after="156"/>
      </w:pPr>
      <w:r>
        <w:t xml:space="preserve">8.1 </w:t>
      </w:r>
      <w:r>
        <w:rPr>
          <w:rFonts w:hint="eastAsia"/>
        </w:rPr>
        <w:t>Estimating Probabilities</w:t>
      </w:r>
      <w:r>
        <w:rPr>
          <w:rFonts w:hint="eastAsia"/>
        </w:rPr>
        <w:t>（模型）</w:t>
      </w:r>
    </w:p>
    <w:p w:rsidR="009E0C1E" w:rsidRPr="009E0C1E" w:rsidRDefault="009E0C1E" w:rsidP="009E0C1E">
      <w:pPr>
        <w:ind w:firstLine="480"/>
      </w:pPr>
      <w:r>
        <w:rPr>
          <w:noProof/>
        </w:rPr>
        <w:drawing>
          <wp:inline distT="0" distB="0" distL="0" distR="0" wp14:anchorId="60C23270" wp14:editId="1947EFE1">
            <wp:extent cx="5274310" cy="9594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E92" w:rsidRDefault="000F3E92" w:rsidP="000F3E92">
      <w:pPr>
        <w:ind w:firstLine="480"/>
      </w:pPr>
      <w:r>
        <w:rPr>
          <w:noProof/>
        </w:rPr>
        <w:drawing>
          <wp:inline distT="0" distB="0" distL="0" distR="0" wp14:anchorId="1248A2F6" wp14:editId="1465639C">
            <wp:extent cx="5274310" cy="25520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1E" w:rsidRDefault="009E0C1E" w:rsidP="000F3E92">
      <w:pPr>
        <w:ind w:firstLine="480"/>
      </w:pPr>
      <w:r>
        <w:rPr>
          <w:rFonts w:hint="eastAsia"/>
        </w:rPr>
        <w:t>预测</w:t>
      </w:r>
      <w:r>
        <w:t>模型</w:t>
      </w:r>
    </w:p>
    <w:p w:rsidR="009E0C1E" w:rsidRDefault="009E0C1E" w:rsidP="000F3E92">
      <w:pPr>
        <w:ind w:firstLine="480"/>
      </w:pPr>
    </w:p>
    <w:p w:rsidR="009E0C1E" w:rsidRDefault="009E0C1E" w:rsidP="000F3E92">
      <w:pPr>
        <w:ind w:firstLine="480"/>
      </w:pPr>
      <w:r>
        <w:rPr>
          <w:noProof/>
        </w:rPr>
        <w:drawing>
          <wp:inline distT="0" distB="0" distL="0" distR="0" wp14:anchorId="53FAB5D8" wp14:editId="1BA88799">
            <wp:extent cx="4086225" cy="9810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1E" w:rsidRDefault="009E0C1E" w:rsidP="008022AB">
      <w:pPr>
        <w:pStyle w:val="2"/>
        <w:spacing w:before="156" w:after="156"/>
      </w:pPr>
      <w:r>
        <w:t xml:space="preserve">8.2 </w:t>
      </w:r>
      <w:r>
        <w:rPr>
          <w:rFonts w:hint="eastAsia"/>
        </w:rPr>
        <w:t>Training</w:t>
      </w:r>
      <w:r>
        <w:t xml:space="preserve"> and Cost Function </w:t>
      </w:r>
    </w:p>
    <w:p w:rsidR="00A57A6B" w:rsidRPr="00A57A6B" w:rsidRDefault="00A57A6B" w:rsidP="00A57A6B">
      <w:pPr>
        <w:ind w:firstLine="480"/>
      </w:pPr>
      <w:r>
        <w:rPr>
          <w:rFonts w:hint="eastAsia"/>
        </w:rPr>
        <w:t>由于</w:t>
      </w:r>
      <w:r>
        <w:t>假设</w:t>
      </w:r>
      <w:r>
        <w:rPr>
          <w:rFonts w:hint="eastAsia"/>
        </w:rPr>
        <w:t>模型</w:t>
      </w:r>
      <w:r>
        <w:t xml:space="preserve">h(x) sigmoid </w:t>
      </w:r>
      <w:r>
        <w:rPr>
          <w:rFonts w:hint="eastAsia"/>
        </w:rPr>
        <w:t>函数</w:t>
      </w:r>
      <w:r>
        <w:t>，所以直接使用均方误差作为代价函数的</w:t>
      </w:r>
      <w:r>
        <w:rPr>
          <w:rFonts w:hint="eastAsia"/>
        </w:rPr>
        <w:t>化</w:t>
      </w:r>
      <w:r>
        <w:t>，该代价函数是一个非凸函数。这</w:t>
      </w:r>
      <w:r>
        <w:rPr>
          <w:rFonts w:hint="eastAsia"/>
        </w:rPr>
        <w:t>会</w:t>
      </w:r>
      <w:r>
        <w:t>导致使用梯度下降法时收敛到局部最优值。</w:t>
      </w:r>
    </w:p>
    <w:p w:rsidR="00A57A6B" w:rsidRDefault="00A57A6B" w:rsidP="00A57A6B">
      <w:pPr>
        <w:ind w:firstLine="480"/>
      </w:pPr>
      <w:r>
        <w:rPr>
          <w:noProof/>
        </w:rPr>
        <w:drawing>
          <wp:inline distT="0" distB="0" distL="0" distR="0" wp14:anchorId="1623A23A" wp14:editId="6267FCAC">
            <wp:extent cx="2257425" cy="7334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6B" w:rsidRDefault="00A57A6B" w:rsidP="00A57A6B">
      <w:pPr>
        <w:ind w:firstLine="480"/>
      </w:pPr>
      <w:r>
        <w:rPr>
          <w:rFonts w:hint="eastAsia"/>
        </w:rPr>
        <w:t>因此</w:t>
      </w:r>
      <w:r>
        <w:t>改进代价函数</w:t>
      </w:r>
      <w:r>
        <w:rPr>
          <w:rFonts w:hint="eastAsia"/>
        </w:rPr>
        <w:t>将</w:t>
      </w:r>
      <w:r>
        <w:rPr>
          <w:rFonts w:hint="eastAsia"/>
        </w:rPr>
        <w:t>sigmoid</w:t>
      </w:r>
      <w:r>
        <w:t>函数</w:t>
      </w:r>
      <w:r>
        <w:rPr>
          <w:rFonts w:hint="eastAsia"/>
        </w:rPr>
        <w:t>形式</w:t>
      </w:r>
      <w:r>
        <w:t>下的代价函数同</w:t>
      </w:r>
      <w:r>
        <w:rPr>
          <w:rFonts w:hint="eastAsia"/>
        </w:rPr>
        <w:t>求</w:t>
      </w:r>
      <w:r>
        <w:t>对数，从而</w:t>
      </w:r>
      <w:r>
        <w:rPr>
          <w:rFonts w:hint="eastAsia"/>
        </w:rPr>
        <w:t>将</w:t>
      </w:r>
      <w:r>
        <w:t>代价函数转化为一个凸函数。</w:t>
      </w:r>
    </w:p>
    <w:p w:rsidR="00A57A6B" w:rsidRPr="00A57A6B" w:rsidRDefault="00A57A6B" w:rsidP="00A57A6B">
      <w:pPr>
        <w:ind w:firstLine="480"/>
      </w:pPr>
    </w:p>
    <w:p w:rsidR="009E0C1E" w:rsidRDefault="009E0C1E" w:rsidP="000F3E92">
      <w:pPr>
        <w:ind w:firstLine="480"/>
      </w:pPr>
      <w:r>
        <w:rPr>
          <w:rFonts w:hint="eastAsia"/>
        </w:rPr>
        <w:t>代价</w:t>
      </w:r>
      <w:r>
        <w:t>函数（</w:t>
      </w:r>
      <w:r>
        <w:rPr>
          <w:rFonts w:hint="eastAsia"/>
        </w:rPr>
        <w:t>策略</w:t>
      </w:r>
      <w:r>
        <w:t>）</w:t>
      </w:r>
    </w:p>
    <w:p w:rsidR="009E0C1E" w:rsidRDefault="009E0C1E" w:rsidP="000F3E92">
      <w:pPr>
        <w:ind w:firstLine="480"/>
      </w:pPr>
      <w:r>
        <w:rPr>
          <w:noProof/>
        </w:rPr>
        <w:lastRenderedPageBreak/>
        <w:drawing>
          <wp:inline distT="0" distB="0" distL="0" distR="0" wp14:anchorId="56CDA695" wp14:editId="33FA361A">
            <wp:extent cx="5274310" cy="145288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1E" w:rsidRDefault="009E0C1E" w:rsidP="000F3E92">
      <w:pPr>
        <w:ind w:firstLine="480"/>
      </w:pPr>
      <w:r>
        <w:rPr>
          <w:noProof/>
        </w:rPr>
        <w:drawing>
          <wp:inline distT="0" distB="0" distL="0" distR="0" wp14:anchorId="6C75F8ED" wp14:editId="43C60F38">
            <wp:extent cx="4295775" cy="8763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1E" w:rsidRDefault="009E0C1E" w:rsidP="000F3E92">
      <w:pPr>
        <w:ind w:firstLine="480"/>
      </w:pPr>
      <w:r>
        <w:rPr>
          <w:rFonts w:hint="eastAsia"/>
        </w:rPr>
        <w:t>对</w:t>
      </w:r>
      <w:r>
        <w:t>代价函数</w:t>
      </w:r>
      <w:r>
        <w:rPr>
          <w:rFonts w:hint="eastAsia"/>
        </w:rPr>
        <w:t>的</w:t>
      </w:r>
      <w:r>
        <w:t>参数</w:t>
      </w:r>
      <w:proofErr w:type="spellStart"/>
      <w:r>
        <w:t>θj</w:t>
      </w:r>
      <w:proofErr w:type="spellEnd"/>
      <w:r>
        <w:t>求导</w:t>
      </w:r>
      <w:r>
        <w:rPr>
          <w:rFonts w:hint="eastAsia"/>
        </w:rPr>
        <w:t>，</w:t>
      </w:r>
      <w:r>
        <w:t>构造</w:t>
      </w:r>
      <w:r>
        <w:rPr>
          <w:rFonts w:hint="eastAsia"/>
        </w:rPr>
        <w:t>梯度</w:t>
      </w:r>
      <w:r>
        <w:t>向量</w:t>
      </w:r>
    </w:p>
    <w:p w:rsidR="009E0C1E" w:rsidRDefault="009E0C1E" w:rsidP="000F3E92">
      <w:pPr>
        <w:ind w:firstLine="480"/>
      </w:pPr>
      <w:r>
        <w:rPr>
          <w:noProof/>
        </w:rPr>
        <w:drawing>
          <wp:inline distT="0" distB="0" distL="0" distR="0" wp14:anchorId="0E5399FE" wp14:editId="2477EBAC">
            <wp:extent cx="4533900" cy="9144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1E" w:rsidRDefault="008022AB" w:rsidP="008022AB">
      <w:pPr>
        <w:pStyle w:val="2"/>
        <w:spacing w:before="156" w:after="156"/>
      </w:pPr>
      <w:r>
        <w:t xml:space="preserve">8.3 </w:t>
      </w:r>
      <w:r w:rsidR="009E0C1E">
        <w:rPr>
          <w:rFonts w:hint="eastAsia"/>
        </w:rPr>
        <w:t>Decision</w:t>
      </w:r>
      <w:r w:rsidR="009E0C1E">
        <w:t xml:space="preserve"> Boundaries</w:t>
      </w:r>
    </w:p>
    <w:p w:rsidR="009E0C1E" w:rsidRDefault="008022AB" w:rsidP="000F3E92">
      <w:pPr>
        <w:ind w:firstLine="480"/>
      </w:pPr>
      <w:r>
        <w:rPr>
          <w:rFonts w:hint="eastAsia"/>
        </w:rPr>
        <w:t>分类</w:t>
      </w:r>
      <w:r>
        <w:t>边界</w:t>
      </w:r>
    </w:p>
    <w:p w:rsidR="008022AB" w:rsidRDefault="008022AB" w:rsidP="008022AB">
      <w:pPr>
        <w:pStyle w:val="2"/>
        <w:spacing w:before="156" w:after="156"/>
      </w:pPr>
      <w:r>
        <w:rPr>
          <w:rFonts w:hint="eastAsia"/>
        </w:rPr>
        <w:t xml:space="preserve">8.4 </w:t>
      </w:r>
      <w:r>
        <w:rPr>
          <w:rFonts w:hint="eastAsia"/>
        </w:rPr>
        <w:t>算法</w:t>
      </w:r>
    </w:p>
    <w:p w:rsidR="008022AB" w:rsidRPr="008022AB" w:rsidRDefault="008022AB" w:rsidP="008022AB">
      <w:pPr>
        <w:ind w:firstLine="480"/>
      </w:pPr>
      <w:r>
        <w:rPr>
          <w:rFonts w:hint="eastAsia"/>
        </w:rPr>
        <w:t>模型</w:t>
      </w:r>
      <w:r>
        <w:t>学习算法，如梯度下降等</w:t>
      </w:r>
    </w:p>
    <w:p w:rsidR="008022AB" w:rsidRDefault="008022AB" w:rsidP="008022AB">
      <w:pPr>
        <w:pStyle w:val="1"/>
        <w:numPr>
          <w:ilvl w:val="0"/>
          <w:numId w:val="2"/>
        </w:numPr>
        <w:spacing w:before="156" w:after="156"/>
      </w:pP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regression</w:t>
      </w:r>
    </w:p>
    <w:p w:rsidR="00DC7034" w:rsidRPr="00DC7034" w:rsidRDefault="00DC7034" w:rsidP="00DC7034">
      <w:pPr>
        <w:pStyle w:val="2"/>
        <w:spacing w:before="156" w:after="156"/>
      </w:pPr>
      <w:r>
        <w:rPr>
          <w:rFonts w:hint="eastAsia"/>
        </w:rPr>
        <w:t>9.1 process</w:t>
      </w:r>
    </w:p>
    <w:p w:rsidR="00C0012F" w:rsidRDefault="00C0012F" w:rsidP="00C0012F">
      <w:pPr>
        <w:ind w:firstLine="480"/>
      </w:pPr>
      <w:r w:rsidRPr="00C0012F">
        <w:t>The Logistic Regression model can be generalized to support multiple classes directly,</w:t>
      </w:r>
      <w:r>
        <w:rPr>
          <w:rFonts w:hint="eastAsia"/>
        </w:rPr>
        <w:t xml:space="preserve"> </w:t>
      </w:r>
      <w:r w:rsidRPr="00C0012F">
        <w:t xml:space="preserve">without having to train and combine multiple binary classifiers (as </w:t>
      </w:r>
      <w:r>
        <w:t xml:space="preserve">discussed </w:t>
      </w:r>
      <w:r w:rsidRPr="00C0012F">
        <w:t>in</w:t>
      </w:r>
      <w:r w:rsidRPr="00C0012F">
        <w:rPr>
          <w:rFonts w:hint="eastAsia"/>
        </w:rPr>
        <w:t xml:space="preserve"> </w:t>
      </w:r>
      <w:r w:rsidRPr="00C0012F">
        <w:t xml:space="preserve">Chapter 3). This is called </w:t>
      </w:r>
      <w:proofErr w:type="spellStart"/>
      <w:r w:rsidRPr="00C0012F">
        <w:t>Softmax</w:t>
      </w:r>
      <w:proofErr w:type="spellEnd"/>
      <w:r w:rsidRPr="00C0012F">
        <w:t xml:space="preserve"> Regression, or Multinomial Logistic Regression.</w:t>
      </w:r>
    </w:p>
    <w:p w:rsidR="00C0012F" w:rsidRDefault="00C0012F" w:rsidP="00C0012F">
      <w:pPr>
        <w:ind w:firstLine="480"/>
      </w:pPr>
      <w:r w:rsidRPr="00C0012F">
        <w:t xml:space="preserve">The idea is quite simple: when given an instance x, the </w:t>
      </w:r>
      <w:proofErr w:type="spellStart"/>
      <w:r w:rsidRPr="00C0012F">
        <w:t>Softmax</w:t>
      </w:r>
      <w:proofErr w:type="spellEnd"/>
      <w:r w:rsidRPr="00C0012F">
        <w:t xml:space="preserve"> Regression model</w:t>
      </w:r>
      <w:r w:rsidRPr="00C0012F">
        <w:rPr>
          <w:rFonts w:hint="eastAsia"/>
        </w:rPr>
        <w:t xml:space="preserve"> </w:t>
      </w:r>
      <w:r w:rsidRPr="00C0012F">
        <w:t xml:space="preserve">first computes a score </w:t>
      </w:r>
      <w:proofErr w:type="spellStart"/>
      <w:r w:rsidRPr="00C0012F">
        <w:t>sk</w:t>
      </w:r>
      <w:proofErr w:type="spellEnd"/>
      <w:r w:rsidRPr="00C0012F">
        <w:t>(x) for each class k, then estimates the probability of each</w:t>
      </w:r>
      <w:r w:rsidRPr="00C0012F">
        <w:rPr>
          <w:rFonts w:hint="eastAsia"/>
        </w:rPr>
        <w:t xml:space="preserve"> </w:t>
      </w:r>
      <w:r w:rsidRPr="00C0012F">
        <w:t xml:space="preserve">class by applying the </w:t>
      </w:r>
      <w:proofErr w:type="spellStart"/>
      <w:r w:rsidRPr="00C0012F">
        <w:t>softmax</w:t>
      </w:r>
      <w:proofErr w:type="spellEnd"/>
      <w:r w:rsidRPr="00C0012F">
        <w:t xml:space="preserve"> function (also called the normalized exponential) to the</w:t>
      </w:r>
      <w:r w:rsidRPr="00C0012F">
        <w:rPr>
          <w:rFonts w:hint="eastAsia"/>
        </w:rPr>
        <w:t xml:space="preserve"> </w:t>
      </w:r>
      <w:r w:rsidRPr="00C0012F">
        <w:t xml:space="preserve">scores. The equation to compute </w:t>
      </w:r>
      <w:proofErr w:type="spellStart"/>
      <w:r w:rsidRPr="00C0012F">
        <w:t>sk</w:t>
      </w:r>
      <w:proofErr w:type="spellEnd"/>
      <w:r w:rsidRPr="00C0012F">
        <w:t xml:space="preserve">(x) should look familiar, as it is just like the </w:t>
      </w:r>
      <w:r>
        <w:t>equation</w:t>
      </w:r>
      <w:r>
        <w:rPr>
          <w:rFonts w:hint="eastAsia"/>
        </w:rPr>
        <w:t xml:space="preserve"> </w:t>
      </w:r>
      <w:r>
        <w:t>for Linear Regression prediction</w:t>
      </w:r>
      <w:r>
        <w:rPr>
          <w:rFonts w:hint="eastAsia"/>
        </w:rPr>
        <w:t>。</w:t>
      </w:r>
    </w:p>
    <w:p w:rsidR="00C0012F" w:rsidRPr="00C0012F" w:rsidRDefault="00C0012F" w:rsidP="00C0012F">
      <w:pPr>
        <w:ind w:firstLine="480"/>
      </w:pPr>
      <w:r>
        <w:rPr>
          <w:rFonts w:hint="eastAsia"/>
        </w:rPr>
        <w:t>第一步</w:t>
      </w:r>
      <w:bookmarkStart w:id="0" w:name="_GoBack"/>
      <w:bookmarkEnd w:id="0"/>
      <w:r>
        <w:t>：</w:t>
      </w:r>
      <w:r w:rsidR="00851768">
        <w:rPr>
          <w:rFonts w:hint="eastAsia"/>
        </w:rPr>
        <w:t>计算实例</w:t>
      </w:r>
      <w:r w:rsidR="00851768">
        <w:t>属于每个类别的分数</w:t>
      </w:r>
    </w:p>
    <w:p w:rsidR="008022AB" w:rsidRDefault="00C0012F" w:rsidP="008022AB">
      <w:pPr>
        <w:ind w:firstLine="480"/>
      </w:pPr>
      <w:r>
        <w:rPr>
          <w:noProof/>
        </w:rPr>
        <w:lastRenderedPageBreak/>
        <w:drawing>
          <wp:inline distT="0" distB="0" distL="0" distR="0" wp14:anchorId="75C2193F" wp14:editId="06FC5F21">
            <wp:extent cx="4562475" cy="8572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768" w:rsidRDefault="00851768" w:rsidP="008022AB">
      <w:pPr>
        <w:ind w:firstLine="480"/>
      </w:pPr>
      <w:r>
        <w:rPr>
          <w:rFonts w:hint="eastAsia"/>
        </w:rPr>
        <w:t>第二步</w:t>
      </w:r>
      <w:r>
        <w:t>：</w:t>
      </w:r>
      <w:r>
        <w:rPr>
          <w:rFonts w:hint="eastAsia"/>
        </w:rPr>
        <w:t>利用</w:t>
      </w:r>
      <w:proofErr w:type="spellStart"/>
      <w:r>
        <w:t>softmax</w:t>
      </w:r>
      <w:proofErr w:type="spellEnd"/>
      <w:r>
        <w:t xml:space="preserve"> function </w:t>
      </w:r>
      <w:r>
        <w:rPr>
          <w:rFonts w:hint="eastAsia"/>
        </w:rPr>
        <w:t>计算</w:t>
      </w:r>
      <w:r>
        <w:t>实例属于每个类别的概率</w:t>
      </w:r>
    </w:p>
    <w:p w:rsidR="00851768" w:rsidRDefault="00851768" w:rsidP="008022AB">
      <w:pPr>
        <w:ind w:firstLine="480"/>
      </w:pPr>
      <w:r>
        <w:rPr>
          <w:noProof/>
        </w:rPr>
        <w:drawing>
          <wp:inline distT="0" distB="0" distL="0" distR="0" wp14:anchorId="00736890" wp14:editId="356D9476">
            <wp:extent cx="4857750" cy="13716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768" w:rsidRDefault="00851768" w:rsidP="008022AB">
      <w:pPr>
        <w:ind w:firstLine="480"/>
      </w:pPr>
      <w:r>
        <w:rPr>
          <w:rFonts w:hint="eastAsia"/>
        </w:rPr>
        <w:t>第三步</w:t>
      </w:r>
      <w:r>
        <w:t>：根据最大类概率来分类</w:t>
      </w:r>
    </w:p>
    <w:p w:rsidR="00C0012F" w:rsidRDefault="00C0012F" w:rsidP="008022AB">
      <w:pPr>
        <w:ind w:firstLine="480"/>
      </w:pPr>
    </w:p>
    <w:p w:rsidR="00C0012F" w:rsidRDefault="00C0012F" w:rsidP="008022AB">
      <w:pPr>
        <w:ind w:firstLine="480"/>
      </w:pPr>
      <w:r>
        <w:rPr>
          <w:noProof/>
        </w:rPr>
        <w:drawing>
          <wp:inline distT="0" distB="0" distL="0" distR="0" wp14:anchorId="51D86740" wp14:editId="038F32FA">
            <wp:extent cx="4810125" cy="9334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768" w:rsidRDefault="00851768" w:rsidP="008022AB">
      <w:pPr>
        <w:ind w:firstLine="480"/>
      </w:pPr>
    </w:p>
    <w:p w:rsidR="00851768" w:rsidRDefault="00851768" w:rsidP="008022AB">
      <w:pPr>
        <w:ind w:firstLine="480"/>
      </w:pPr>
      <w:r>
        <w:rPr>
          <w:rFonts w:hint="eastAsia"/>
        </w:rPr>
        <w:t>局限</w:t>
      </w:r>
      <w:r>
        <w:t>：</w:t>
      </w:r>
      <w:r>
        <w:rPr>
          <w:rFonts w:hint="eastAsia"/>
        </w:rPr>
        <w:t>一次</w:t>
      </w:r>
      <w:r>
        <w:t>只能预测一个类别，无法同时分类多个对象</w:t>
      </w:r>
    </w:p>
    <w:p w:rsidR="00851768" w:rsidRDefault="00851768" w:rsidP="008022AB">
      <w:pPr>
        <w:ind w:firstLine="480"/>
      </w:pPr>
      <w:r>
        <w:rPr>
          <w:noProof/>
        </w:rPr>
        <w:drawing>
          <wp:inline distT="0" distB="0" distL="0" distR="0" wp14:anchorId="49337F69" wp14:editId="5D0DB61D">
            <wp:extent cx="4943475" cy="10668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34" w:rsidRDefault="00DC7034" w:rsidP="008022AB">
      <w:pPr>
        <w:ind w:firstLine="480"/>
      </w:pPr>
    </w:p>
    <w:p w:rsidR="00DC7034" w:rsidRDefault="00DC7034" w:rsidP="00DC7034">
      <w:pPr>
        <w:pStyle w:val="2"/>
        <w:spacing w:before="156" w:after="156"/>
      </w:pPr>
      <w:r>
        <w:t xml:space="preserve">9.2 </w:t>
      </w:r>
      <w:r>
        <w:rPr>
          <w:rFonts w:hint="eastAsia"/>
        </w:rPr>
        <w:t>Cross</w:t>
      </w:r>
      <w:r>
        <w:t xml:space="preserve"> Entropy</w:t>
      </w:r>
    </w:p>
    <w:p w:rsidR="00DC7034" w:rsidRDefault="00DC7034" w:rsidP="00DC7034">
      <w:pPr>
        <w:ind w:firstLine="480"/>
      </w:pPr>
      <w:r>
        <w:rPr>
          <w:noProof/>
        </w:rPr>
        <w:drawing>
          <wp:inline distT="0" distB="0" distL="0" distR="0" wp14:anchorId="5097DFB4" wp14:editId="634B3B49">
            <wp:extent cx="3419475" cy="11049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34" w:rsidRDefault="00DC7034" w:rsidP="00DC7034">
      <w:pPr>
        <w:ind w:firstLine="480"/>
      </w:pPr>
      <w:r>
        <w:rPr>
          <w:noProof/>
        </w:rPr>
        <w:drawing>
          <wp:inline distT="0" distB="0" distL="0" distR="0" wp14:anchorId="11144EB3" wp14:editId="33E85D83">
            <wp:extent cx="5274310" cy="473075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34" w:rsidRDefault="00DC7034" w:rsidP="00DC7034">
      <w:pPr>
        <w:ind w:firstLine="480"/>
      </w:pPr>
      <w:r>
        <w:rPr>
          <w:rFonts w:hint="eastAsia"/>
        </w:rPr>
        <w:t>真实</w:t>
      </w:r>
      <w:r>
        <w:t>分布</w:t>
      </w:r>
      <w:r>
        <w:rPr>
          <w:rFonts w:hint="eastAsia"/>
        </w:rPr>
        <w:t>y</w:t>
      </w:r>
      <w:r>
        <w:rPr>
          <w:rFonts w:hint="eastAsia"/>
        </w:rPr>
        <w:t>下</w:t>
      </w:r>
      <w:r>
        <w:t>假设分布</w:t>
      </w:r>
      <w:r>
        <w:t>P</w:t>
      </w:r>
      <w:r>
        <w:rPr>
          <w:rFonts w:hint="eastAsia"/>
        </w:rPr>
        <w:t>的</w:t>
      </w:r>
      <w:r>
        <w:t>交叉熵。</w:t>
      </w:r>
    </w:p>
    <w:p w:rsidR="00DC7034" w:rsidRPr="00DC7034" w:rsidRDefault="00DC7034" w:rsidP="00DC7034">
      <w:pPr>
        <w:ind w:firstLine="480"/>
      </w:pPr>
      <w:r>
        <w:rPr>
          <w:noProof/>
        </w:rPr>
        <w:lastRenderedPageBreak/>
        <w:drawing>
          <wp:inline distT="0" distB="0" distL="0" distR="0" wp14:anchorId="4C29E425" wp14:editId="3F7E8CB1">
            <wp:extent cx="4543425" cy="10001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034" w:rsidRPr="00DC7034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315" w:rsidRDefault="002B1315" w:rsidP="00A24428">
      <w:pPr>
        <w:ind w:firstLine="480"/>
      </w:pPr>
      <w:r>
        <w:separator/>
      </w:r>
    </w:p>
  </w:endnote>
  <w:endnote w:type="continuationSeparator" w:id="0">
    <w:p w:rsidR="002B1315" w:rsidRDefault="002B1315" w:rsidP="00A2442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1768" w:rsidRDefault="00851768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1768" w:rsidRDefault="00851768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1768" w:rsidRDefault="00851768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315" w:rsidRDefault="002B1315" w:rsidP="00A24428">
      <w:pPr>
        <w:ind w:firstLine="480"/>
      </w:pPr>
      <w:r>
        <w:separator/>
      </w:r>
    </w:p>
  </w:footnote>
  <w:footnote w:type="continuationSeparator" w:id="0">
    <w:p w:rsidR="002B1315" w:rsidRDefault="002B1315" w:rsidP="00A2442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1768" w:rsidRDefault="00851768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1768" w:rsidRDefault="00851768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1768" w:rsidRDefault="00851768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7270A"/>
    <w:multiLevelType w:val="multilevel"/>
    <w:tmpl w:val="8AC666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C100B6A"/>
    <w:multiLevelType w:val="hybridMultilevel"/>
    <w:tmpl w:val="DE54BF54"/>
    <w:lvl w:ilvl="0" w:tplc="C5A838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7B"/>
    <w:rsid w:val="00063D88"/>
    <w:rsid w:val="0009692A"/>
    <w:rsid w:val="000A529F"/>
    <w:rsid w:val="000D02E1"/>
    <w:rsid w:val="000E09E6"/>
    <w:rsid w:val="000E25E9"/>
    <w:rsid w:val="000F3E92"/>
    <w:rsid w:val="00110EC5"/>
    <w:rsid w:val="00131CC1"/>
    <w:rsid w:val="001836BB"/>
    <w:rsid w:val="002B1315"/>
    <w:rsid w:val="002B6E2D"/>
    <w:rsid w:val="00335673"/>
    <w:rsid w:val="003F34C0"/>
    <w:rsid w:val="00414595"/>
    <w:rsid w:val="005A1B18"/>
    <w:rsid w:val="005C035E"/>
    <w:rsid w:val="006B197B"/>
    <w:rsid w:val="0072382C"/>
    <w:rsid w:val="00723BD1"/>
    <w:rsid w:val="008022AB"/>
    <w:rsid w:val="00806781"/>
    <w:rsid w:val="00814C7B"/>
    <w:rsid w:val="008305F6"/>
    <w:rsid w:val="00851768"/>
    <w:rsid w:val="00877DF6"/>
    <w:rsid w:val="00897C95"/>
    <w:rsid w:val="008F38A2"/>
    <w:rsid w:val="00937C1C"/>
    <w:rsid w:val="009C29A7"/>
    <w:rsid w:val="009E0C1E"/>
    <w:rsid w:val="00A24428"/>
    <w:rsid w:val="00A57A6B"/>
    <w:rsid w:val="00AD75C7"/>
    <w:rsid w:val="00AF4641"/>
    <w:rsid w:val="00BF0BBA"/>
    <w:rsid w:val="00C0012F"/>
    <w:rsid w:val="00C62A50"/>
    <w:rsid w:val="00CC2FE2"/>
    <w:rsid w:val="00CC7D21"/>
    <w:rsid w:val="00D90F10"/>
    <w:rsid w:val="00DA0659"/>
    <w:rsid w:val="00DC45FB"/>
    <w:rsid w:val="00DC7034"/>
    <w:rsid w:val="00E15777"/>
    <w:rsid w:val="00E37C04"/>
    <w:rsid w:val="00EB185E"/>
    <w:rsid w:val="00F37AE3"/>
    <w:rsid w:val="00F43298"/>
    <w:rsid w:val="00FE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DE1C3"/>
  <w15:chartTrackingRefBased/>
  <w15:docId w15:val="{BA5352AF-7D23-4511-9CD8-A9E020CD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35E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next w:val="a"/>
    <w:link w:val="10"/>
    <w:uiPriority w:val="9"/>
    <w:qFormat/>
    <w:rsid w:val="005C035E"/>
    <w:pPr>
      <w:keepNext/>
      <w:keepLines/>
      <w:spacing w:beforeLines="50" w:before="50" w:afterLines="50" w:after="50"/>
      <w:outlineLvl w:val="0"/>
    </w:pPr>
    <w:rPr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9"/>
    <w:unhideWhenUsed/>
    <w:qFormat/>
    <w:rsid w:val="005C035E"/>
    <w:pPr>
      <w:keepNext/>
      <w:keepLines/>
      <w:spacing w:beforeLines="50" w:before="50" w:afterLines="50" w:after="5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aliases w:val="二级标题"/>
    <w:next w:val="a"/>
    <w:link w:val="30"/>
    <w:uiPriority w:val="9"/>
    <w:unhideWhenUsed/>
    <w:qFormat/>
    <w:rsid w:val="00FE201D"/>
    <w:pPr>
      <w:keepNext/>
      <w:keepLines/>
      <w:spacing w:beforeLines="100" w:before="100" w:line="360" w:lineRule="auto"/>
      <w:jc w:val="center"/>
      <w:outlineLvl w:val="2"/>
      <w15:collapsed/>
    </w:pPr>
    <w:rPr>
      <w:rFonts w:asciiTheme="minorEastAsia" w:eastAsiaTheme="majorEastAsia" w:hAnsiTheme="minorEastAsia"/>
      <w:b/>
      <w:bCs/>
      <w:sz w:val="28"/>
      <w:szCs w:val="32"/>
    </w:rPr>
  </w:style>
  <w:style w:type="paragraph" w:styleId="4">
    <w:name w:val="heading 4"/>
    <w:next w:val="a"/>
    <w:link w:val="40"/>
    <w:uiPriority w:val="9"/>
    <w:unhideWhenUsed/>
    <w:qFormat/>
    <w:rsid w:val="005C035E"/>
    <w:pPr>
      <w:keepNext/>
      <w:keepLines/>
      <w:ind w:firstLineChars="200" w:firstLine="20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二级标题 字符"/>
    <w:basedOn w:val="a0"/>
    <w:link w:val="3"/>
    <w:uiPriority w:val="9"/>
    <w:rsid w:val="00FE201D"/>
    <w:rPr>
      <w:rFonts w:asciiTheme="minorEastAsia" w:eastAsiaTheme="majorEastAsia" w:hAnsiTheme="minorEastAsia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5C035E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5C035E"/>
    <w:rPr>
      <w:b/>
      <w:bCs/>
      <w:kern w:val="44"/>
      <w:sz w:val="32"/>
      <w:szCs w:val="44"/>
    </w:rPr>
  </w:style>
  <w:style w:type="character" w:customStyle="1" w:styleId="40">
    <w:name w:val="标题 4 字符"/>
    <w:basedOn w:val="a0"/>
    <w:link w:val="4"/>
    <w:uiPriority w:val="9"/>
    <w:rsid w:val="005C035E"/>
    <w:rPr>
      <w:rFonts w:asciiTheme="majorHAnsi" w:eastAsiaTheme="majorEastAsia" w:hAnsiTheme="majorHAnsi" w:cstheme="majorBidi"/>
      <w:b/>
      <w:bCs/>
      <w:sz w:val="24"/>
      <w:szCs w:val="28"/>
    </w:rPr>
  </w:style>
  <w:style w:type="paragraph" w:customStyle="1" w:styleId="31">
    <w:name w:val="标题3"/>
    <w:link w:val="32"/>
    <w:qFormat/>
    <w:rsid w:val="005C035E"/>
    <w:rPr>
      <w:b/>
      <w:bCs/>
      <w:kern w:val="44"/>
      <w:sz w:val="28"/>
      <w:szCs w:val="44"/>
    </w:rPr>
  </w:style>
  <w:style w:type="paragraph" w:customStyle="1" w:styleId="a3">
    <w:name w:val="图片"/>
    <w:link w:val="a4"/>
    <w:qFormat/>
    <w:rsid w:val="000D02E1"/>
    <w:pPr>
      <w:jc w:val="center"/>
    </w:pPr>
    <w:rPr>
      <w:bCs/>
      <w:kern w:val="44"/>
      <w:sz w:val="24"/>
      <w:szCs w:val="44"/>
    </w:rPr>
  </w:style>
  <w:style w:type="character" w:customStyle="1" w:styleId="32">
    <w:name w:val="标题3 字符"/>
    <w:basedOn w:val="10"/>
    <w:link w:val="31"/>
    <w:rsid w:val="005C035E"/>
    <w:rPr>
      <w:b/>
      <w:bCs/>
      <w:kern w:val="44"/>
      <w:sz w:val="28"/>
      <w:szCs w:val="44"/>
    </w:rPr>
  </w:style>
  <w:style w:type="paragraph" w:customStyle="1" w:styleId="a5">
    <w:name w:val="表格"/>
    <w:link w:val="a6"/>
    <w:qFormat/>
    <w:rsid w:val="005C035E"/>
    <w:rPr>
      <w:bCs/>
      <w:kern w:val="44"/>
      <w:szCs w:val="44"/>
    </w:rPr>
  </w:style>
  <w:style w:type="character" w:customStyle="1" w:styleId="a4">
    <w:name w:val="图片 字符"/>
    <w:basedOn w:val="32"/>
    <w:link w:val="a3"/>
    <w:rsid w:val="000D02E1"/>
    <w:rPr>
      <w:b w:val="0"/>
      <w:bCs/>
      <w:kern w:val="44"/>
      <w:sz w:val="24"/>
      <w:szCs w:val="44"/>
    </w:rPr>
  </w:style>
  <w:style w:type="paragraph" w:customStyle="1" w:styleId="a7">
    <w:name w:val="图形名称"/>
    <w:link w:val="a8"/>
    <w:qFormat/>
    <w:rsid w:val="000D02E1"/>
    <w:pPr>
      <w:spacing w:afterLines="50" w:after="50"/>
      <w:jc w:val="center"/>
    </w:pPr>
    <w:rPr>
      <w:rFonts w:eastAsia="Adobe 黑体 Std R"/>
      <w:bCs/>
      <w:kern w:val="44"/>
      <w:szCs w:val="44"/>
    </w:rPr>
  </w:style>
  <w:style w:type="character" w:customStyle="1" w:styleId="a6">
    <w:name w:val="表格 字符"/>
    <w:basedOn w:val="a4"/>
    <w:link w:val="a5"/>
    <w:rsid w:val="005C035E"/>
    <w:rPr>
      <w:b w:val="0"/>
      <w:bCs/>
      <w:kern w:val="44"/>
      <w:sz w:val="24"/>
      <w:szCs w:val="44"/>
    </w:rPr>
  </w:style>
  <w:style w:type="paragraph" w:customStyle="1" w:styleId="a9">
    <w:name w:val="表头"/>
    <w:next w:val="a"/>
    <w:link w:val="aa"/>
    <w:qFormat/>
    <w:rsid w:val="005C035E"/>
    <w:pPr>
      <w:spacing w:beforeLines="50" w:before="50"/>
      <w:jc w:val="center"/>
    </w:pPr>
    <w:rPr>
      <w:rFonts w:eastAsia="Adobe 黑体 Std R"/>
      <w:bCs/>
      <w:kern w:val="44"/>
      <w:szCs w:val="44"/>
    </w:rPr>
  </w:style>
  <w:style w:type="character" w:customStyle="1" w:styleId="a8">
    <w:name w:val="图形名称 字符"/>
    <w:basedOn w:val="a6"/>
    <w:link w:val="a7"/>
    <w:rsid w:val="000D02E1"/>
    <w:rPr>
      <w:rFonts w:eastAsia="Adobe 黑体 Std R"/>
      <w:b w:val="0"/>
      <w:bCs/>
      <w:kern w:val="44"/>
      <w:sz w:val="24"/>
      <w:szCs w:val="44"/>
    </w:rPr>
  </w:style>
  <w:style w:type="paragraph" w:styleId="ab">
    <w:name w:val="header"/>
    <w:basedOn w:val="a"/>
    <w:link w:val="ac"/>
    <w:uiPriority w:val="99"/>
    <w:unhideWhenUsed/>
    <w:rsid w:val="00A24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表头 字符"/>
    <w:basedOn w:val="a0"/>
    <w:link w:val="a9"/>
    <w:rsid w:val="005C035E"/>
    <w:rPr>
      <w:rFonts w:eastAsia="Adobe 黑体 Std R"/>
      <w:bCs/>
      <w:kern w:val="44"/>
      <w:szCs w:val="44"/>
    </w:rPr>
  </w:style>
  <w:style w:type="character" w:customStyle="1" w:styleId="ac">
    <w:name w:val="页眉 字符"/>
    <w:basedOn w:val="a0"/>
    <w:link w:val="ab"/>
    <w:uiPriority w:val="99"/>
    <w:rsid w:val="00A2442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24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24428"/>
    <w:rPr>
      <w:sz w:val="18"/>
      <w:szCs w:val="18"/>
    </w:rPr>
  </w:style>
  <w:style w:type="paragraph" w:styleId="af">
    <w:name w:val="List Paragraph"/>
    <w:basedOn w:val="a"/>
    <w:uiPriority w:val="34"/>
    <w:qFormat/>
    <w:rsid w:val="008305F6"/>
    <w:pPr>
      <w:ind w:firstLine="420"/>
    </w:pPr>
  </w:style>
  <w:style w:type="paragraph" w:styleId="af0">
    <w:name w:val="Subtitle"/>
    <w:basedOn w:val="a"/>
    <w:next w:val="a"/>
    <w:link w:val="af1"/>
    <w:uiPriority w:val="11"/>
    <w:qFormat/>
    <w:rsid w:val="00D90F1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D90F10"/>
    <w:rPr>
      <w:b/>
      <w:bCs/>
      <w:kern w:val="28"/>
      <w:sz w:val="32"/>
      <w:szCs w:val="32"/>
    </w:rPr>
  </w:style>
  <w:style w:type="character" w:styleId="af2">
    <w:name w:val="Placeholder Text"/>
    <w:basedOn w:val="a0"/>
    <w:uiPriority w:val="99"/>
    <w:semiHidden/>
    <w:rsid w:val="005A1B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3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0" Type="http://schemas.openxmlformats.org/officeDocument/2006/relationships/image" Target="media/image14.png"/><Relationship Id="rId41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&#33258;&#23450;&#20041;%20Office%20&#27169;&#26495;\&#20010;&#20154;&#25991;&#26696;&#32534;&#3675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个人文案编辑模板.dotx</Template>
  <TotalTime>970</TotalTime>
  <Pages>11</Pages>
  <Words>719</Words>
  <Characters>4102</Characters>
  <Application>Microsoft Office Word</Application>
  <DocSecurity>0</DocSecurity>
  <Lines>34</Lines>
  <Paragraphs>9</Paragraphs>
  <ScaleCrop>false</ScaleCrop>
  <Company>Microsoft</Company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zou jinglong</cp:lastModifiedBy>
  <cp:revision>16</cp:revision>
  <dcterms:created xsi:type="dcterms:W3CDTF">2018-12-05T00:53:00Z</dcterms:created>
  <dcterms:modified xsi:type="dcterms:W3CDTF">2018-12-07T12:06:00Z</dcterms:modified>
</cp:coreProperties>
</file>