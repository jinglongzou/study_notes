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485213" w:rsidP="00485213">
      <w:pPr>
        <w:pStyle w:val="af"/>
        <w:ind w:firstLine="643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全分布式</w:t>
      </w:r>
      <w:r>
        <w:t>环境搭建</w:t>
      </w:r>
    </w:p>
    <w:p w:rsidR="00485213" w:rsidRDefault="00485213" w:rsidP="00485213">
      <w:pPr>
        <w:pStyle w:val="1"/>
        <w:numPr>
          <w:ilvl w:val="0"/>
          <w:numId w:val="1"/>
        </w:numPr>
      </w:pPr>
      <w:r>
        <w:t>文件准备</w:t>
      </w:r>
    </w:p>
    <w:p w:rsidR="00485213" w:rsidRDefault="00485213" w:rsidP="00485213">
      <w:pPr>
        <w:ind w:firstLine="480"/>
      </w:pPr>
      <w:proofErr w:type="spellStart"/>
      <w:r>
        <w:t>V</w:t>
      </w:r>
      <w:r>
        <w:rPr>
          <w:rFonts w:hint="eastAsia"/>
        </w:rPr>
        <w:t>m</w:t>
      </w:r>
      <w:r>
        <w:t>ware</w:t>
      </w:r>
      <w:proofErr w:type="spellEnd"/>
    </w:p>
    <w:p w:rsidR="00485213" w:rsidRDefault="00485213" w:rsidP="00485213">
      <w:pPr>
        <w:ind w:firstLine="480"/>
      </w:pPr>
      <w:r>
        <w:t>Centos7</w:t>
      </w:r>
    </w:p>
    <w:p w:rsidR="00485213" w:rsidRDefault="00485213" w:rsidP="00485213">
      <w:pPr>
        <w:ind w:firstLine="480"/>
      </w:pPr>
      <w:r>
        <w:t>Jdk8</w:t>
      </w:r>
    </w:p>
    <w:p w:rsidR="00485213" w:rsidRDefault="00485213" w:rsidP="00485213">
      <w:pPr>
        <w:ind w:firstLine="480"/>
      </w:pPr>
      <w:r>
        <w:t>Hadoop2.9.2</w:t>
      </w:r>
    </w:p>
    <w:p w:rsidR="00485213" w:rsidRDefault="00485213" w:rsidP="00485213">
      <w:pPr>
        <w:ind w:firstLine="480"/>
      </w:pPr>
      <w:r>
        <w:t>Ant1.9</w:t>
      </w:r>
    </w:p>
    <w:p w:rsidR="00485213" w:rsidRDefault="00485213" w:rsidP="00485213">
      <w:pPr>
        <w:ind w:firstLine="480"/>
      </w:pPr>
      <w:r>
        <w:t>Hadoop-eclipse-plugin-2.x.x</w:t>
      </w:r>
    </w:p>
    <w:p w:rsidR="00485213" w:rsidRDefault="00485213" w:rsidP="00485213">
      <w:pPr>
        <w:ind w:firstLine="480"/>
      </w:pPr>
      <w:proofErr w:type="spellStart"/>
      <w:r>
        <w:t>ssh</w:t>
      </w:r>
      <w:proofErr w:type="spellEnd"/>
    </w:p>
    <w:p w:rsidR="00485213" w:rsidRDefault="00485213" w:rsidP="00485213">
      <w:pPr>
        <w:ind w:firstLine="480"/>
      </w:pPr>
      <w:proofErr w:type="spellStart"/>
      <w:r>
        <w:t>ntp</w:t>
      </w:r>
      <w:proofErr w:type="spellEnd"/>
    </w:p>
    <w:p w:rsidR="00485213" w:rsidRPr="00485213" w:rsidRDefault="00485213" w:rsidP="00485213">
      <w:pPr>
        <w:ind w:firstLine="480"/>
        <w:rPr>
          <w:rFonts w:hint="eastAsia"/>
        </w:rPr>
      </w:pPr>
    </w:p>
    <w:p w:rsidR="00485213" w:rsidRDefault="00485213" w:rsidP="00485213">
      <w:pPr>
        <w:pStyle w:val="1"/>
        <w:numPr>
          <w:ilvl w:val="0"/>
          <w:numId w:val="1"/>
        </w:numPr>
      </w:pPr>
      <w:r>
        <w:t>安装流程</w:t>
      </w:r>
    </w:p>
    <w:p w:rsidR="00485213" w:rsidRDefault="00485213" w:rsidP="00485213">
      <w:pPr>
        <w:pStyle w:val="af1"/>
        <w:ind w:left="660" w:firstLineChars="0" w:firstLine="0"/>
      </w:pPr>
      <w:r>
        <w:t>1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虚拟机</w:t>
      </w:r>
    </w:p>
    <w:p w:rsidR="00485213" w:rsidRDefault="00485213" w:rsidP="00485213">
      <w:pPr>
        <w:pStyle w:val="af1"/>
        <w:ind w:left="66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安装</w:t>
      </w:r>
      <w:r>
        <w:t>centos7</w:t>
      </w:r>
      <w:r w:rsidR="000E305F">
        <w:t xml:space="preserve">, </w:t>
      </w:r>
      <w:r w:rsidR="000E305F">
        <w:rPr>
          <w:rFonts w:hint="eastAsia"/>
        </w:rPr>
        <w:t>并</w:t>
      </w:r>
      <w:r w:rsidR="000E305F">
        <w:t>配置网</w:t>
      </w:r>
      <w:r w:rsidR="000E305F">
        <w:rPr>
          <w:rFonts w:hint="eastAsia"/>
        </w:rPr>
        <w:t>络</w:t>
      </w:r>
      <w:r w:rsidR="000E305F">
        <w:t>，使用</w:t>
      </w:r>
      <w:proofErr w:type="spellStart"/>
      <w:r w:rsidR="000E305F">
        <w:t>nat</w:t>
      </w:r>
      <w:proofErr w:type="spellEnd"/>
      <w:r w:rsidR="000E305F">
        <w:rPr>
          <w:rFonts w:hint="eastAsia"/>
        </w:rPr>
        <w:t>模式</w:t>
      </w:r>
    </w:p>
    <w:p w:rsidR="00485213" w:rsidRDefault="00485213" w:rsidP="000E305F">
      <w:pPr>
        <w:pStyle w:val="af1"/>
        <w:ind w:left="660" w:firstLineChars="0" w:firstLine="0"/>
      </w:pPr>
      <w:r>
        <w:t>3</w:t>
      </w:r>
      <w:r>
        <w:rPr>
          <w:rFonts w:hint="eastAsia"/>
        </w:rPr>
        <w:t>、</w:t>
      </w:r>
      <w:r>
        <w:t>创建</w:t>
      </w:r>
      <w:proofErr w:type="spellStart"/>
      <w:r>
        <w:t>hadoop</w:t>
      </w:r>
      <w:proofErr w:type="spellEnd"/>
      <w:r>
        <w:rPr>
          <w:rFonts w:hint="eastAsia"/>
        </w:rPr>
        <w:t>用户</w:t>
      </w:r>
    </w:p>
    <w:p w:rsidR="000E305F" w:rsidRDefault="000E305F" w:rsidP="000E305F">
      <w:pPr>
        <w:pStyle w:val="af1"/>
        <w:ind w:left="660" w:firstLineChars="0" w:firstLine="0"/>
      </w:pPr>
      <w:r>
        <w:rPr>
          <w:rFonts w:hint="eastAsia"/>
        </w:rPr>
        <w:t>4</w:t>
      </w:r>
      <w:r>
        <w:rPr>
          <w:rFonts w:hint="eastAsia"/>
        </w:rPr>
        <w:t>、配置</w:t>
      </w:r>
      <w:proofErr w:type="spellStart"/>
      <w:r>
        <w:t>ssh</w:t>
      </w:r>
      <w:proofErr w:type="spellEnd"/>
    </w:p>
    <w:p w:rsidR="000E305F" w:rsidRDefault="000E305F" w:rsidP="000E305F">
      <w:pPr>
        <w:pStyle w:val="af1"/>
        <w:ind w:left="660" w:firstLineChars="0" w:firstLine="0"/>
        <w:rPr>
          <w:rFonts w:hint="eastAsia"/>
        </w:rPr>
      </w:pPr>
    </w:p>
    <w:p w:rsidR="00485213" w:rsidRDefault="000E305F" w:rsidP="00485213">
      <w:pPr>
        <w:pStyle w:val="af1"/>
        <w:ind w:left="660" w:firstLineChars="0" w:firstLine="0"/>
      </w:pPr>
      <w:r>
        <w:t>5</w:t>
      </w:r>
      <w:r w:rsidR="00485213">
        <w:rPr>
          <w:rFonts w:hint="eastAsia"/>
        </w:rPr>
        <w:t>、在</w:t>
      </w:r>
      <w:proofErr w:type="spellStart"/>
      <w:r w:rsidR="00485213">
        <w:t>hadoop</w:t>
      </w:r>
      <w:proofErr w:type="spellEnd"/>
      <w:r w:rsidR="00485213">
        <w:rPr>
          <w:rFonts w:hint="eastAsia"/>
        </w:rPr>
        <w:t>用户</w:t>
      </w:r>
      <w:r w:rsidR="00485213">
        <w:t>的</w:t>
      </w:r>
      <w:r w:rsidR="00485213">
        <w:t>home</w:t>
      </w:r>
      <w:r w:rsidR="00485213">
        <w:t>中创建文件夹</w:t>
      </w:r>
      <w:proofErr w:type="spellStart"/>
      <w:r w:rsidR="00485213">
        <w:t>bigdata</w:t>
      </w:r>
      <w:proofErr w:type="spellEnd"/>
    </w:p>
    <w:p w:rsidR="00485213" w:rsidRDefault="000E305F" w:rsidP="00485213">
      <w:pPr>
        <w:pStyle w:val="af1"/>
        <w:ind w:left="660" w:firstLineChars="0" w:firstLine="0"/>
      </w:pPr>
      <w:r>
        <w:t>6</w:t>
      </w:r>
      <w:r w:rsidR="00485213">
        <w:rPr>
          <w:rFonts w:hint="eastAsia"/>
        </w:rPr>
        <w:t>、</w:t>
      </w:r>
      <w:r w:rsidR="00485213">
        <w:t>将</w:t>
      </w:r>
      <w:r w:rsidR="00485213">
        <w:t>jdk8</w:t>
      </w:r>
      <w:r w:rsidR="00485213">
        <w:rPr>
          <w:rFonts w:hint="eastAsia"/>
        </w:rPr>
        <w:t>、</w:t>
      </w:r>
      <w:r w:rsidR="00485213">
        <w:t>hadoop2.9.2</w:t>
      </w:r>
      <w:r w:rsidR="00485213">
        <w:rPr>
          <w:rFonts w:hint="eastAsia"/>
        </w:rPr>
        <w:t>的</w:t>
      </w:r>
      <w:r w:rsidR="00485213">
        <w:t>二进制文件解压到</w:t>
      </w:r>
      <w:proofErr w:type="spellStart"/>
      <w:r w:rsidR="00485213">
        <w:t>bigdata</w:t>
      </w:r>
      <w:proofErr w:type="spellEnd"/>
      <w:r w:rsidR="00485213">
        <w:rPr>
          <w:rFonts w:hint="eastAsia"/>
        </w:rPr>
        <w:t>，</w:t>
      </w:r>
      <w:r w:rsidR="00485213">
        <w:t>并</w:t>
      </w:r>
      <w:proofErr w:type="gramStart"/>
      <w:r w:rsidR="00485213">
        <w:t>分别该</w:t>
      </w:r>
      <w:proofErr w:type="gramEnd"/>
      <w:r w:rsidR="00485213">
        <w:t>文件夹名为</w:t>
      </w:r>
      <w:proofErr w:type="spellStart"/>
      <w:r w:rsidR="00485213">
        <w:t>jdk</w:t>
      </w:r>
      <w:proofErr w:type="spellEnd"/>
      <w:r w:rsidR="00485213">
        <w:rPr>
          <w:rFonts w:hint="eastAsia"/>
        </w:rPr>
        <w:t>、</w:t>
      </w:r>
      <w:proofErr w:type="spellStart"/>
      <w:r w:rsidR="00485213">
        <w:t>hadoop</w:t>
      </w:r>
      <w:proofErr w:type="spellEnd"/>
    </w:p>
    <w:p w:rsidR="00485213" w:rsidRDefault="000E305F" w:rsidP="00485213">
      <w:pPr>
        <w:pStyle w:val="af1"/>
        <w:ind w:left="660" w:firstLineChars="0" w:firstLine="0"/>
      </w:pPr>
      <w:r>
        <w:t>7</w:t>
      </w:r>
      <w:r w:rsidR="00485213">
        <w:rPr>
          <w:rFonts w:hint="eastAsia"/>
        </w:rPr>
        <w:t>、在</w:t>
      </w:r>
      <w:proofErr w:type="spellStart"/>
      <w:r w:rsidR="00485213">
        <w:t>hadoo</w:t>
      </w:r>
      <w:proofErr w:type="spellEnd"/>
      <w:r w:rsidR="00485213">
        <w:rPr>
          <w:rFonts w:hint="eastAsia"/>
        </w:rPr>
        <w:t>用户</w:t>
      </w:r>
      <w:r w:rsidR="00485213">
        <w:t>的</w:t>
      </w:r>
      <w:r w:rsidR="00485213">
        <w:t>.</w:t>
      </w:r>
      <w:proofErr w:type="spellStart"/>
      <w:r w:rsidR="00485213">
        <w:t>bsahrc</w:t>
      </w:r>
      <w:proofErr w:type="spellEnd"/>
      <w:r w:rsidR="00485213">
        <w:t>文件，</w:t>
      </w:r>
      <w:r w:rsidR="00485213">
        <w:rPr>
          <w:rFonts w:hint="eastAsia"/>
        </w:rPr>
        <w:t>配置</w:t>
      </w:r>
      <w:r w:rsidR="00485213">
        <w:t>java</w:t>
      </w:r>
      <w:r w:rsidR="00485213">
        <w:t>环境，</w:t>
      </w:r>
      <w:r w:rsidR="00485213">
        <w:rPr>
          <w:rFonts w:hint="eastAsia"/>
        </w:rPr>
        <w:t>配置路径</w:t>
      </w:r>
    </w:p>
    <w:p w:rsidR="000E305F" w:rsidRDefault="000E305F" w:rsidP="000E305F">
      <w:pPr>
        <w:pStyle w:val="af1"/>
        <w:ind w:left="660" w:firstLineChars="0" w:firstLine="0"/>
        <w:rPr>
          <w:rFonts w:hint="eastAsia"/>
        </w:rPr>
      </w:pPr>
      <w:r>
        <w:t>8</w:t>
      </w:r>
      <w:r w:rsidR="00485213">
        <w:rPr>
          <w:rFonts w:hint="eastAsia"/>
        </w:rPr>
        <w:t>、</w:t>
      </w:r>
      <w:r w:rsidR="00485213">
        <w:t>配置</w:t>
      </w:r>
      <w:proofErr w:type="spellStart"/>
      <w:r w:rsidR="00485213">
        <w:t>hadoop</w:t>
      </w:r>
      <w:proofErr w:type="spellEnd"/>
      <w:r w:rsidR="00485213">
        <w:rPr>
          <w:rFonts w:hint="eastAsia"/>
        </w:rPr>
        <w:t>，</w:t>
      </w:r>
      <w:r w:rsidR="00485213">
        <w:t>修改</w:t>
      </w:r>
      <w:proofErr w:type="spellStart"/>
      <w:r w:rsidR="00485213">
        <w:rPr>
          <w:rFonts w:hint="eastAsia"/>
        </w:rPr>
        <w:t>big</w:t>
      </w:r>
      <w:r w:rsidR="00485213">
        <w:t>data</w:t>
      </w:r>
      <w:proofErr w:type="spellEnd"/>
      <w:r w:rsidR="00485213">
        <w:rPr>
          <w:rFonts w:hint="eastAsia"/>
        </w:rPr>
        <w:t>下</w:t>
      </w:r>
      <w:r w:rsidR="00485213">
        <w:t>的</w:t>
      </w:r>
      <w:proofErr w:type="spellStart"/>
      <w:r w:rsidR="00485213">
        <w:t>hadoop</w:t>
      </w:r>
      <w:proofErr w:type="spellEnd"/>
      <w:r w:rsidR="00485213">
        <w:rPr>
          <w:rFonts w:hint="eastAsia"/>
        </w:rPr>
        <w:t>/</w:t>
      </w:r>
      <w:proofErr w:type="spellStart"/>
      <w:r w:rsidR="00485213">
        <w:rPr>
          <w:rFonts w:hint="eastAsia"/>
        </w:rPr>
        <w:t>etc</w:t>
      </w:r>
      <w:proofErr w:type="spellEnd"/>
      <w:r w:rsidR="00485213">
        <w:rPr>
          <w:rFonts w:hint="eastAsia"/>
        </w:rPr>
        <w:t xml:space="preserve"> </w:t>
      </w:r>
      <w:r w:rsidR="00485213">
        <w:rPr>
          <w:rFonts w:hint="eastAsia"/>
        </w:rPr>
        <w:t>下</w:t>
      </w:r>
      <w:r w:rsidR="00485213">
        <w:t>的</w:t>
      </w:r>
      <w:r w:rsidR="00485213">
        <w:t>Hadoop</w:t>
      </w:r>
      <w:r w:rsidR="00485213">
        <w:rPr>
          <w:rFonts w:hint="eastAsia"/>
        </w:rPr>
        <w:t>-</w:t>
      </w:r>
      <w:r w:rsidR="00485213">
        <w:t>env.sh, core-site.xml, hdfs-site.xml,</w:t>
      </w:r>
      <w:r>
        <w:t xml:space="preserve"> mapred-sist.xml, yarn-site.xml</w:t>
      </w:r>
    </w:p>
    <w:p w:rsidR="000E305F" w:rsidRDefault="000E305F" w:rsidP="00485213">
      <w:pPr>
        <w:pStyle w:val="af1"/>
        <w:ind w:left="660" w:firstLineChars="0" w:firstLine="0"/>
      </w:pPr>
    </w:p>
    <w:p w:rsidR="000E305F" w:rsidRDefault="000E305F" w:rsidP="00485213">
      <w:pPr>
        <w:pStyle w:val="af1"/>
        <w:ind w:left="660"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、完整</w:t>
      </w:r>
      <w:r>
        <w:t>克隆虚拟机</w:t>
      </w:r>
      <w:r>
        <w:rPr>
          <w:rFonts w:hint="eastAsia"/>
        </w:rPr>
        <w:t>，</w:t>
      </w:r>
      <w:r>
        <w:t>克隆两个</w:t>
      </w:r>
    </w:p>
    <w:p w:rsidR="000E305F" w:rsidRDefault="000E305F" w:rsidP="00485213">
      <w:pPr>
        <w:pStyle w:val="af1"/>
        <w:ind w:left="660" w:firstLineChars="0" w:firstLine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修改虚拟机的网络</w:t>
      </w:r>
      <w:r>
        <w:rPr>
          <w:rFonts w:hint="eastAsia"/>
        </w:rPr>
        <w:t>配置，更改</w:t>
      </w:r>
      <w:proofErr w:type="spellStart"/>
      <w:r>
        <w:t>ip</w:t>
      </w:r>
      <w:proofErr w:type="spellEnd"/>
    </w:p>
    <w:p w:rsidR="000E305F" w:rsidRDefault="000E305F" w:rsidP="00485213">
      <w:pPr>
        <w:pStyle w:val="af1"/>
        <w:ind w:left="660" w:firstLineChars="0" w:firstLine="0"/>
      </w:pPr>
      <w:r>
        <w:t>11</w:t>
      </w:r>
      <w:r>
        <w:rPr>
          <w:rFonts w:hint="eastAsia"/>
        </w:rPr>
        <w:t>、在</w:t>
      </w:r>
      <w:r>
        <w:t>每个克隆机上重新配置</w:t>
      </w:r>
      <w:proofErr w:type="spellStart"/>
      <w:r>
        <w:t>ssh</w:t>
      </w:r>
      <w:proofErr w:type="spellEnd"/>
    </w:p>
    <w:p w:rsidR="000E305F" w:rsidRDefault="000E305F" w:rsidP="000E305F">
      <w:pPr>
        <w:ind w:left="240" w:firstLineChars="0" w:firstLine="420"/>
      </w:pPr>
      <w:r>
        <w:t>12</w:t>
      </w:r>
      <w:r>
        <w:rPr>
          <w:rFonts w:hint="eastAsia"/>
        </w:rPr>
        <w:t>、</w:t>
      </w:r>
      <w:r>
        <w:t>建立各主机之间</w:t>
      </w:r>
      <w:proofErr w:type="gramStart"/>
      <w:r>
        <w:t>的免密登录</w:t>
      </w:r>
      <w:proofErr w:type="gramEnd"/>
    </w:p>
    <w:p w:rsidR="000E305F" w:rsidRPr="000E305F" w:rsidRDefault="000E305F" w:rsidP="00485213">
      <w:pPr>
        <w:pStyle w:val="af1"/>
        <w:ind w:left="660" w:firstLineChars="0" w:firstLine="0"/>
      </w:pPr>
    </w:p>
    <w:p w:rsidR="000E305F" w:rsidRDefault="000E305F" w:rsidP="00485213">
      <w:pPr>
        <w:pStyle w:val="af1"/>
        <w:ind w:left="660" w:firstLineChars="0" w:firstLine="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编译</w:t>
      </w:r>
      <w:r>
        <w:t>hadoop-eclipse-plugin-2.9.2</w:t>
      </w:r>
    </w:p>
    <w:p w:rsidR="000E305F" w:rsidRPr="000E305F" w:rsidRDefault="000E305F" w:rsidP="00485213">
      <w:pPr>
        <w:pStyle w:val="af1"/>
        <w:ind w:left="660" w:firstLineChars="0" w:firstLine="0"/>
        <w:rPr>
          <w:rFonts w:hint="eastAsia"/>
        </w:rPr>
      </w:pPr>
      <w:r>
        <w:t>14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第一台</w:t>
      </w:r>
      <w:r>
        <w:t>虚拟机上安装</w:t>
      </w:r>
      <w:r>
        <w:t>eclipse</w:t>
      </w:r>
      <w:r>
        <w:t>，</w:t>
      </w:r>
      <w:r>
        <w:rPr>
          <w:rFonts w:hint="eastAsia"/>
        </w:rPr>
        <w:t>并</w:t>
      </w:r>
      <w:r>
        <w:t>配置</w:t>
      </w:r>
      <w:proofErr w:type="spellStart"/>
      <w:r>
        <w:t>hadoop</w:t>
      </w:r>
      <w:proofErr w:type="spellEnd"/>
      <w:r>
        <w:t>的编程环境</w:t>
      </w:r>
    </w:p>
    <w:p w:rsidR="00485213" w:rsidRDefault="00485213" w:rsidP="000E305F">
      <w:pPr>
        <w:pStyle w:val="1"/>
        <w:numPr>
          <w:ilvl w:val="0"/>
          <w:numId w:val="1"/>
        </w:numPr>
      </w:pPr>
      <w:r>
        <w:rPr>
          <w:rFonts w:hint="eastAsia"/>
        </w:rPr>
        <w:t>出现</w:t>
      </w:r>
      <w:r>
        <w:t>问题</w:t>
      </w:r>
    </w:p>
    <w:p w:rsidR="000E305F" w:rsidRDefault="000E305F" w:rsidP="000E305F">
      <w:pPr>
        <w:pStyle w:val="af1"/>
        <w:ind w:left="6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ssh</w:t>
      </w:r>
      <w:proofErr w:type="spellEnd"/>
      <w:r>
        <w:t>免密</w:t>
      </w:r>
      <w:r>
        <w:rPr>
          <w:rFonts w:hint="eastAsia"/>
        </w:rPr>
        <w:t>，</w:t>
      </w:r>
      <w:proofErr w:type="gramStart"/>
      <w:r>
        <w:t>无法免密登录</w:t>
      </w:r>
      <w:proofErr w:type="gramEnd"/>
    </w:p>
    <w:p w:rsidR="000E305F" w:rsidRDefault="000E305F" w:rsidP="000E305F">
      <w:pPr>
        <w:pStyle w:val="af1"/>
        <w:ind w:left="660" w:firstLineChars="0" w:firstLine="0"/>
      </w:pPr>
      <w:r>
        <w:rPr>
          <w:rFonts w:hint="eastAsia"/>
        </w:rPr>
        <w:t>2</w:t>
      </w:r>
      <w:r>
        <w:rPr>
          <w:rFonts w:hint="eastAsia"/>
        </w:rPr>
        <w:t>、多次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 </w:t>
      </w:r>
      <w:r>
        <w:rPr>
          <w:rFonts w:hint="eastAsia"/>
        </w:rPr>
        <w:t>后，</w:t>
      </w:r>
      <w:r>
        <w:t>造成</w:t>
      </w:r>
      <w:r>
        <w:t xml:space="preserve">start-all.sh </w:t>
      </w:r>
      <w:r>
        <w:rPr>
          <w:rFonts w:hint="eastAsia"/>
        </w:rPr>
        <w:t>无法</w:t>
      </w:r>
      <w:r>
        <w:t>开启全部的进程，这</w:t>
      </w:r>
      <w:r>
        <w:rPr>
          <w:rFonts w:hint="eastAsia"/>
        </w:rPr>
        <w:t>时</w:t>
      </w:r>
      <w:r>
        <w:t>需要删除</w:t>
      </w:r>
      <w:r>
        <w:rPr>
          <w:rFonts w:hint="eastAsia"/>
        </w:rPr>
        <w:t>配置</w:t>
      </w:r>
      <w:r>
        <w:t>core-site.xml, hdfs-site.xml, mapred-sist.xml, yarn-site.xml</w:t>
      </w:r>
      <w:r>
        <w:rPr>
          <w:rFonts w:hint="eastAsia"/>
        </w:rPr>
        <w:t>时</w:t>
      </w:r>
      <w:r>
        <w:t>所定义的文件夹内</w:t>
      </w:r>
      <w:r w:rsidR="009B27BE">
        <w:rPr>
          <w:rFonts w:hint="eastAsia"/>
        </w:rPr>
        <w:t>自动</w:t>
      </w:r>
      <w:r w:rsidR="009B27BE">
        <w:t>产生的内容</w:t>
      </w:r>
    </w:p>
    <w:p w:rsidR="009B27BE" w:rsidRPr="009B27BE" w:rsidRDefault="009B27BE" w:rsidP="000E305F">
      <w:pPr>
        <w:pStyle w:val="af1"/>
        <w:ind w:left="660" w:firstLineChars="0" w:firstLine="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无法创建</w:t>
      </w:r>
      <w:proofErr w:type="spellStart"/>
      <w:r>
        <w:t>hadoop</w:t>
      </w:r>
      <w:proofErr w:type="spellEnd"/>
      <w:r>
        <w:t xml:space="preserve"> location </w:t>
      </w:r>
      <w:r>
        <w:rPr>
          <w:rFonts w:hint="eastAsia"/>
        </w:rPr>
        <w:t>是因为</w:t>
      </w:r>
      <w:r>
        <w:t>hadoop-eclipse-plugin-2.9.2</w:t>
      </w:r>
      <w:r>
        <w:rPr>
          <w:rFonts w:hint="eastAsia"/>
        </w:rPr>
        <w:t>确实</w:t>
      </w:r>
      <w:r>
        <w:t>某些包，可以通过日志分析找出缺少的包，然后添加到</w:t>
      </w:r>
      <w:r>
        <w:t>hadoop-eclipse-plugin-2.9.2</w:t>
      </w:r>
      <w:r>
        <w:rPr>
          <w:rFonts w:hint="eastAsia"/>
        </w:rPr>
        <w:t>中并</w:t>
      </w:r>
      <w:r>
        <w:t>重启</w:t>
      </w:r>
      <w:r>
        <w:t xml:space="preserve">eclipse </w:t>
      </w:r>
      <w:r>
        <w:rPr>
          <w:rFonts w:hint="eastAsia"/>
        </w:rPr>
        <w:t>就可以</w:t>
      </w:r>
      <w:r>
        <w:t>了</w:t>
      </w:r>
      <w:bookmarkStart w:id="0" w:name="_GoBack"/>
      <w:bookmarkEnd w:id="0"/>
    </w:p>
    <w:p w:rsidR="000E305F" w:rsidRPr="000E305F" w:rsidRDefault="000E305F" w:rsidP="000E305F">
      <w:pPr>
        <w:pStyle w:val="af1"/>
        <w:ind w:left="660" w:firstLineChars="0" w:firstLine="0"/>
        <w:rPr>
          <w:rFonts w:hint="eastAsia"/>
        </w:rPr>
      </w:pPr>
    </w:p>
    <w:sectPr w:rsidR="000E305F" w:rsidRPr="000E30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67" w:rsidRDefault="00B71767" w:rsidP="00A24428">
      <w:pPr>
        <w:ind w:firstLine="480"/>
      </w:pPr>
      <w:r>
        <w:separator/>
      </w:r>
    </w:p>
  </w:endnote>
  <w:endnote w:type="continuationSeparator" w:id="0">
    <w:p w:rsidR="00B71767" w:rsidRDefault="00B71767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67" w:rsidRDefault="00B71767" w:rsidP="00A24428">
      <w:pPr>
        <w:ind w:firstLine="480"/>
      </w:pPr>
      <w:r>
        <w:separator/>
      </w:r>
    </w:p>
  </w:footnote>
  <w:footnote w:type="continuationSeparator" w:id="0">
    <w:p w:rsidR="00B71767" w:rsidRDefault="00B71767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853EE"/>
    <w:multiLevelType w:val="hybridMultilevel"/>
    <w:tmpl w:val="5B2AF832"/>
    <w:lvl w:ilvl="0" w:tplc="2DC40F4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13"/>
    <w:rsid w:val="000A529F"/>
    <w:rsid w:val="000E305F"/>
    <w:rsid w:val="00256795"/>
    <w:rsid w:val="002B6E2D"/>
    <w:rsid w:val="0035157F"/>
    <w:rsid w:val="00485213"/>
    <w:rsid w:val="005C035E"/>
    <w:rsid w:val="00814C7B"/>
    <w:rsid w:val="00877DF6"/>
    <w:rsid w:val="008C3F55"/>
    <w:rsid w:val="009B27BE"/>
    <w:rsid w:val="00A21989"/>
    <w:rsid w:val="00A24428"/>
    <w:rsid w:val="00B71767"/>
    <w:rsid w:val="00C2528C"/>
    <w:rsid w:val="00CD3A83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7BF6"/>
  <w15:chartTrackingRefBased/>
  <w15:docId w15:val="{13F5FA70-7EFE-4F35-B236-5130CEA9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4852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4852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8521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21</TotalTime>
  <Pages>2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2019-05-31T03:05:00Z</dcterms:created>
  <dcterms:modified xsi:type="dcterms:W3CDTF">2019-05-31T03:27:00Z</dcterms:modified>
</cp:coreProperties>
</file>