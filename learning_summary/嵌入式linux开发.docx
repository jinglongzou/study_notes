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4A89E" w14:textId="77777777" w:rsidR="00A21989" w:rsidRDefault="00E3186C" w:rsidP="00E3186C">
      <w:pPr>
        <w:pStyle w:val="af"/>
        <w:ind w:firstLine="643"/>
      </w:pPr>
      <w:r>
        <w:rPr>
          <w:rFonts w:hint="eastAsia"/>
        </w:rPr>
        <w:t>嵌入式</w:t>
      </w:r>
      <w:r>
        <w:t>linux</w:t>
      </w:r>
      <w:r>
        <w:rPr>
          <w:rFonts w:hint="eastAsia"/>
        </w:rPr>
        <w:t>开发</w:t>
      </w:r>
    </w:p>
    <w:p w14:paraId="77A5BA18" w14:textId="77777777" w:rsidR="00E3186C" w:rsidRDefault="00E3186C" w:rsidP="00E3186C">
      <w:pPr>
        <w:pStyle w:val="1"/>
      </w:pPr>
      <w:r>
        <w:rPr>
          <w:rFonts w:hint="eastAsia"/>
        </w:rPr>
        <w:t>嵌入式</w:t>
      </w:r>
      <w:r>
        <w:t>开发环境构建</w:t>
      </w:r>
    </w:p>
    <w:p w14:paraId="2BE11EEF" w14:textId="77777777" w:rsidR="00E3186C" w:rsidRDefault="00E3186C" w:rsidP="00E3186C">
      <w:pPr>
        <w:ind w:firstLine="480"/>
      </w:pPr>
      <w:r>
        <w:rPr>
          <w:rFonts w:hint="eastAsia"/>
        </w:rPr>
        <w:t>硬件</w:t>
      </w:r>
      <w:r>
        <w:t>：在主机上编译</w:t>
      </w:r>
      <w:r>
        <w:t>bootloader</w:t>
      </w:r>
      <w:r>
        <w:t>，然后通过</w:t>
      </w:r>
      <w:r>
        <w:t>JTAG</w:t>
      </w:r>
      <w:r>
        <w:t>烧写</w:t>
      </w:r>
      <w:r>
        <w:rPr>
          <w:rFonts w:hint="eastAsia"/>
        </w:rPr>
        <w:t>入</w:t>
      </w:r>
      <w:r>
        <w:t>单板。</w:t>
      </w:r>
    </w:p>
    <w:p w14:paraId="766C862C" w14:textId="77777777" w:rsidR="00E3186C" w:rsidRDefault="00E3186C" w:rsidP="00E3186C">
      <w:pPr>
        <w:ind w:firstLine="480"/>
      </w:pPr>
      <w:r>
        <w:rPr>
          <w:rFonts w:hint="eastAsia"/>
        </w:rPr>
        <w:t>软件</w:t>
      </w:r>
      <w:r>
        <w:t>：在主</w:t>
      </w:r>
      <w:r>
        <w:rPr>
          <w:rFonts w:hint="eastAsia"/>
        </w:rPr>
        <w:t>机</w:t>
      </w:r>
      <w:r>
        <w:t>上编译嵌入式</w:t>
      </w:r>
      <w:r>
        <w:t>linux</w:t>
      </w:r>
      <w:r>
        <w:t>内核，通过</w:t>
      </w:r>
      <w:r>
        <w:t>BootLoader</w:t>
      </w:r>
      <w:r>
        <w:t>烧入单板或者直接启动。</w:t>
      </w:r>
    </w:p>
    <w:p w14:paraId="3C642D89" w14:textId="77777777" w:rsidR="00E3186C" w:rsidRDefault="00E3186C" w:rsidP="00E3186C">
      <w:pPr>
        <w:ind w:firstLine="480"/>
      </w:pPr>
      <w:r>
        <w:rPr>
          <w:rFonts w:hint="eastAsia"/>
        </w:rPr>
        <w:t>应用</w:t>
      </w:r>
      <w:r>
        <w:t>：在主机</w:t>
      </w:r>
      <w:r>
        <w:rPr>
          <w:rFonts w:hint="eastAsia"/>
        </w:rPr>
        <w:t>上</w:t>
      </w:r>
      <w:r>
        <w:t>编译各类应用程序，</w:t>
      </w:r>
      <w:r>
        <w:rPr>
          <w:rFonts w:hint="eastAsia"/>
        </w:rPr>
        <w:t>单板</w:t>
      </w:r>
      <w:r>
        <w:t>启动内核后</w:t>
      </w:r>
      <w:r>
        <w:rPr>
          <w:rFonts w:hint="eastAsia"/>
        </w:rPr>
        <w:t>通过</w:t>
      </w:r>
      <w:r>
        <w:t>NFS</w:t>
      </w:r>
      <w:r>
        <w:t>运行他们，经过验证后再烧入单板。</w:t>
      </w:r>
    </w:p>
    <w:p w14:paraId="6A33BBCE" w14:textId="77777777" w:rsidR="00E3186C" w:rsidRDefault="00E3186C" w:rsidP="00E3186C">
      <w:pPr>
        <w:ind w:firstLine="480"/>
      </w:pPr>
    </w:p>
    <w:p w14:paraId="5DB8C246" w14:textId="77777777" w:rsidR="00E3186C" w:rsidRDefault="00E3186C" w:rsidP="00E3186C">
      <w:pPr>
        <w:ind w:firstLine="480"/>
      </w:pPr>
      <w:r>
        <w:rPr>
          <w:rFonts w:hint="eastAsia"/>
        </w:rPr>
        <w:t>主机</w:t>
      </w:r>
      <w:r>
        <w:t>与单板的</w:t>
      </w:r>
      <w:r>
        <w:rPr>
          <w:rFonts w:hint="eastAsia"/>
        </w:rPr>
        <w:t>三种</w:t>
      </w:r>
      <w:r>
        <w:t>连接：</w:t>
      </w:r>
      <w:r>
        <w:rPr>
          <w:rFonts w:hint="eastAsia"/>
        </w:rPr>
        <w:t>JTAG</w:t>
      </w:r>
      <w:r>
        <w:t>、</w:t>
      </w:r>
      <w:r>
        <w:rPr>
          <w:rFonts w:hint="eastAsia"/>
        </w:rPr>
        <w:t>串口</w:t>
      </w:r>
      <w:r>
        <w:t>、</w:t>
      </w:r>
      <w:r>
        <w:rPr>
          <w:rFonts w:hint="eastAsia"/>
        </w:rPr>
        <w:t>网络</w:t>
      </w:r>
    </w:p>
    <w:p w14:paraId="1401DB9D" w14:textId="77777777" w:rsidR="00E3186C" w:rsidRDefault="00E3186C" w:rsidP="00E3186C">
      <w:pPr>
        <w:ind w:firstLine="480"/>
      </w:pPr>
    </w:p>
    <w:p w14:paraId="2652C3E5" w14:textId="77777777" w:rsidR="00E3186C" w:rsidRDefault="00E3186C" w:rsidP="00E3186C">
      <w:pPr>
        <w:ind w:firstLine="480"/>
      </w:pPr>
      <w:r>
        <w:rPr>
          <w:rFonts w:hint="eastAsia"/>
        </w:rPr>
        <w:t>主机</w:t>
      </w:r>
      <w:r>
        <w:t>linux</w:t>
      </w:r>
      <w:r>
        <w:t>操作系统上网络服务配置与启动：</w:t>
      </w:r>
      <w:r>
        <w:t>FTP</w:t>
      </w:r>
      <w:r>
        <w:rPr>
          <w:rFonts w:hint="eastAsia"/>
        </w:rPr>
        <w:t>、</w:t>
      </w:r>
      <w:r>
        <w:t>SSH</w:t>
      </w:r>
      <w:r>
        <w:t>、</w:t>
      </w:r>
      <w:r>
        <w:t>NFS</w:t>
      </w:r>
    </w:p>
    <w:p w14:paraId="5031E1F6" w14:textId="77777777" w:rsidR="00E46BD6" w:rsidRDefault="00E46BD6" w:rsidP="00E3186C">
      <w:pPr>
        <w:ind w:firstLine="480"/>
      </w:pPr>
    </w:p>
    <w:p w14:paraId="24B675EE" w14:textId="77777777" w:rsidR="00E46BD6" w:rsidRDefault="00E46BD6" w:rsidP="00E3186C">
      <w:pPr>
        <w:ind w:firstLine="480"/>
      </w:pPr>
      <w:r>
        <w:t>1</w:t>
      </w:r>
      <w:r>
        <w:rPr>
          <w:rFonts w:hint="eastAsia"/>
        </w:rPr>
        <w:t>、</w:t>
      </w:r>
      <w:r>
        <w:t>主机</w:t>
      </w:r>
      <w:r>
        <w:t>linux</w:t>
      </w:r>
      <w:r>
        <w:rPr>
          <w:rFonts w:hint="eastAsia"/>
        </w:rPr>
        <w:t>系统</w:t>
      </w:r>
      <w:r>
        <w:t>安装</w:t>
      </w:r>
    </w:p>
    <w:p w14:paraId="06D703F4" w14:textId="77777777" w:rsidR="00E46BD6" w:rsidRDefault="00E46BD6" w:rsidP="00E3186C">
      <w:pPr>
        <w:ind w:firstLine="480"/>
      </w:pPr>
      <w:r>
        <w:t>2</w:t>
      </w:r>
      <w:r>
        <w:rPr>
          <w:rFonts w:hint="eastAsia"/>
        </w:rPr>
        <w:t>、主机</w:t>
      </w:r>
      <w:r>
        <w:t>linux</w:t>
      </w:r>
      <w:r>
        <w:rPr>
          <w:rFonts w:hint="eastAsia"/>
        </w:rPr>
        <w:t>网络与服务</w:t>
      </w:r>
      <w:r>
        <w:t>配置</w:t>
      </w:r>
    </w:p>
    <w:p w14:paraId="01BF6EFA" w14:textId="77777777" w:rsidR="00E46BD6" w:rsidRDefault="00E46BD6" w:rsidP="00E3186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、交叉</w:t>
      </w:r>
      <w:r>
        <w:t>编译工具链安装</w:t>
      </w:r>
    </w:p>
    <w:p w14:paraId="28111D4D" w14:textId="77777777" w:rsidR="00E46BD6" w:rsidRDefault="00E46BD6" w:rsidP="00E3186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、目标板</w:t>
      </w:r>
      <w:r>
        <w:t>的</w:t>
      </w:r>
      <w:r>
        <w:t>bootloader</w:t>
      </w:r>
      <w:r>
        <w:rPr>
          <w:rFonts w:hint="eastAsia"/>
        </w:rPr>
        <w:t>、</w:t>
      </w:r>
      <w:r>
        <w:t>linux</w:t>
      </w:r>
      <w:r>
        <w:rPr>
          <w:rFonts w:hint="eastAsia"/>
        </w:rPr>
        <w:t>内核</w:t>
      </w:r>
      <w:r>
        <w:t>、文件</w:t>
      </w:r>
      <w:r>
        <w:rPr>
          <w:rFonts w:hint="eastAsia"/>
        </w:rPr>
        <w:t>系统录入</w:t>
      </w:r>
    </w:p>
    <w:p w14:paraId="339DDA75" w14:textId="77777777" w:rsidR="00E46BD6" w:rsidRDefault="0081343E" w:rsidP="0081343E">
      <w:pPr>
        <w:pStyle w:val="1"/>
      </w:pPr>
      <w:r>
        <w:rPr>
          <w:rFonts w:hint="eastAsia"/>
        </w:rPr>
        <w:t>嵌入式</w:t>
      </w:r>
      <w:r>
        <w:t>编程基础</w:t>
      </w:r>
    </w:p>
    <w:p w14:paraId="49D28FEC" w14:textId="77777777" w:rsidR="0081343E" w:rsidRDefault="0081343E" w:rsidP="0081343E">
      <w:pPr>
        <w:ind w:firstLine="480"/>
      </w:pPr>
      <w:r>
        <w:rPr>
          <w:rFonts w:hint="eastAsia"/>
        </w:rPr>
        <w:t>交叉</w:t>
      </w:r>
      <w:r>
        <w:t>编译工具选项</w:t>
      </w:r>
      <w:r>
        <w:rPr>
          <w:rFonts w:hint="eastAsia"/>
        </w:rPr>
        <w:t>说明</w:t>
      </w:r>
    </w:p>
    <w:p w14:paraId="2DE82D46" w14:textId="77777777" w:rsidR="0081343E" w:rsidRDefault="0081343E" w:rsidP="0081343E">
      <w:pPr>
        <w:ind w:firstLine="480"/>
      </w:pPr>
      <w:r>
        <w:t>M</w:t>
      </w:r>
      <w:r>
        <w:rPr>
          <w:rFonts w:hint="eastAsia"/>
        </w:rPr>
        <w:t>akefile</w:t>
      </w:r>
      <w:r>
        <w:t>介绍</w:t>
      </w:r>
    </w:p>
    <w:p w14:paraId="3F1D966B" w14:textId="77777777" w:rsidR="0081343E" w:rsidRDefault="0081343E" w:rsidP="0081343E">
      <w:pPr>
        <w:ind w:firstLine="480"/>
      </w:pPr>
      <w:r>
        <w:rPr>
          <w:rFonts w:hint="eastAsia"/>
        </w:rPr>
        <w:t>常用</w:t>
      </w:r>
      <w:r>
        <w:t>ARM</w:t>
      </w:r>
      <w:r>
        <w:t>汇编指令即</w:t>
      </w:r>
      <w:r>
        <w:t>ATPS</w:t>
      </w:r>
      <w:r>
        <w:t>规则</w:t>
      </w:r>
    </w:p>
    <w:p w14:paraId="6D20655A" w14:textId="77777777" w:rsidR="009D2B03" w:rsidRDefault="009D2B03" w:rsidP="0081343E">
      <w:pPr>
        <w:ind w:firstLine="480"/>
      </w:pPr>
      <w:r>
        <w:t>ldm{cond}&lt;addressing_mode&gt; &lt;m&gt;{1} &lt;register list&gt; {^}</w:t>
      </w:r>
    </w:p>
    <w:p w14:paraId="0EDD2FC6" w14:textId="77777777" w:rsidR="00B24685" w:rsidRDefault="00B24685" w:rsidP="0081343E">
      <w:pPr>
        <w:ind w:firstLine="480"/>
      </w:pPr>
      <w:r>
        <w:rPr>
          <w:rFonts w:hint="eastAsia"/>
        </w:rPr>
        <w:t>相对</w:t>
      </w:r>
      <w:r>
        <w:t>跳转指令：</w:t>
      </w:r>
      <w:r>
        <w:rPr>
          <w:rFonts w:hint="eastAsia"/>
        </w:rPr>
        <w:t>b</w:t>
      </w:r>
      <w:r>
        <w:t>,bl</w:t>
      </w:r>
    </w:p>
    <w:p w14:paraId="567E7EFE" w14:textId="77777777" w:rsidR="00B24685" w:rsidRDefault="00B24685" w:rsidP="0081343E">
      <w:pPr>
        <w:ind w:firstLine="480"/>
      </w:pPr>
      <w:r>
        <w:rPr>
          <w:rFonts w:hint="eastAsia"/>
        </w:rPr>
        <w:t>数据</w:t>
      </w:r>
      <w:r>
        <w:t>传送指令：</w:t>
      </w:r>
      <w:r>
        <w:t xml:space="preserve">mov, </w:t>
      </w:r>
      <w:r>
        <w:rPr>
          <w:rFonts w:hint="eastAsia"/>
        </w:rPr>
        <w:t>地址</w:t>
      </w:r>
      <w:r>
        <w:t>读取伪指令：</w:t>
      </w:r>
      <w:r>
        <w:t>ldr</w:t>
      </w:r>
    </w:p>
    <w:p w14:paraId="4DDABBBA" w14:textId="77777777" w:rsidR="00E43116" w:rsidRDefault="00E43116" w:rsidP="0081343E">
      <w:pPr>
        <w:ind w:firstLine="480"/>
      </w:pPr>
      <w:r>
        <w:rPr>
          <w:rFonts w:hint="eastAsia"/>
        </w:rPr>
        <w:t>汇编语言中</w:t>
      </w:r>
      <w:r>
        <w:t>有三种操作数：</w:t>
      </w:r>
      <w:r w:rsidR="007C01B8" w:rsidRPr="007C01B8">
        <w:rPr>
          <w:rFonts w:hint="eastAsia"/>
        </w:rPr>
        <w:t>寄存器操作数、存储器操作数和立即数</w:t>
      </w:r>
    </w:p>
    <w:p w14:paraId="5B60A629" w14:textId="77777777" w:rsidR="007C01B8" w:rsidRDefault="007C01B8" w:rsidP="0081343E">
      <w:pPr>
        <w:ind w:firstLine="480"/>
      </w:pPr>
      <w:r>
        <w:rPr>
          <w:rFonts w:hint="eastAsia"/>
        </w:rPr>
        <w:t>内存</w:t>
      </w:r>
      <w:r>
        <w:t>访问</w:t>
      </w:r>
      <w:r>
        <w:rPr>
          <w:rFonts w:hint="eastAsia"/>
        </w:rPr>
        <w:t>指令</w:t>
      </w:r>
      <w:r>
        <w:t>：</w:t>
      </w:r>
      <w:r>
        <w:rPr>
          <w:rFonts w:hint="eastAsia"/>
        </w:rPr>
        <w:t>ldr</w:t>
      </w:r>
      <w:r>
        <w:t>(</w:t>
      </w:r>
      <w:r>
        <w:rPr>
          <w:rFonts w:hint="eastAsia"/>
        </w:rPr>
        <w:t>从</w:t>
      </w:r>
      <w:r>
        <w:t>内存到寄存器</w:t>
      </w:r>
      <w:r>
        <w:rPr>
          <w:rFonts w:hint="eastAsia"/>
        </w:rPr>
        <w:t>)</w:t>
      </w:r>
      <w:r>
        <w:t>, str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t>寄存器到内存</w:t>
      </w:r>
      <w:r>
        <w:rPr>
          <w:rFonts w:hint="eastAsia"/>
        </w:rPr>
        <w:t>)</w:t>
      </w:r>
      <w:r>
        <w:t>, ldm(</w:t>
      </w:r>
      <w:r>
        <w:rPr>
          <w:rFonts w:hint="eastAsia"/>
        </w:rPr>
        <w:t>批量</w:t>
      </w:r>
      <w:r>
        <w:t>内存访问质量，</w:t>
      </w:r>
      <w:r>
        <w:rPr>
          <w:rFonts w:hint="eastAsia"/>
        </w:rPr>
        <w:t>从</w:t>
      </w:r>
      <w:r>
        <w:t>内存到寄存器</w:t>
      </w:r>
      <w:r>
        <w:rPr>
          <w:rFonts w:hint="eastAsia"/>
        </w:rPr>
        <w:t>)</w:t>
      </w:r>
      <w:r>
        <w:t>, stm(</w:t>
      </w:r>
      <w:r>
        <w:rPr>
          <w:rFonts w:hint="eastAsia"/>
        </w:rPr>
        <w:t>批量</w:t>
      </w:r>
      <w:r>
        <w:t>内存访问质量，</w:t>
      </w:r>
      <w:r>
        <w:rPr>
          <w:rFonts w:hint="eastAsia"/>
        </w:rPr>
        <w:t>从</w:t>
      </w:r>
      <w:r>
        <w:t>寄存器到内存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25D359B3" w14:textId="77777777" w:rsidR="00E43116" w:rsidRDefault="007C01B8" w:rsidP="0081343E">
      <w:pPr>
        <w:ind w:firstLine="480"/>
      </w:pPr>
      <w:r>
        <w:rPr>
          <w:rFonts w:hint="eastAsia"/>
        </w:rPr>
        <w:t>加减</w:t>
      </w:r>
      <w:r>
        <w:t>指令：</w:t>
      </w:r>
      <w:r>
        <w:t>add, sub</w:t>
      </w:r>
    </w:p>
    <w:p w14:paraId="3824E399" w14:textId="77777777" w:rsidR="007C01B8" w:rsidRDefault="007C01B8" w:rsidP="0081343E">
      <w:pPr>
        <w:ind w:firstLine="480"/>
      </w:pPr>
      <w:r>
        <w:rPr>
          <w:rFonts w:hint="eastAsia"/>
        </w:rPr>
        <w:t>程序</w:t>
      </w:r>
      <w:r>
        <w:t>状态寄存器访问指令：</w:t>
      </w:r>
      <w:r>
        <w:t>msr</w:t>
      </w:r>
      <w:r>
        <w:t>，</w:t>
      </w:r>
      <w:r>
        <w:rPr>
          <w:rFonts w:hint="eastAsia"/>
        </w:rPr>
        <w:t xml:space="preserve"> </w:t>
      </w:r>
      <w:r>
        <w:t>mrs</w:t>
      </w:r>
    </w:p>
    <w:p w14:paraId="7A3C2791" w14:textId="77777777" w:rsidR="007C01B8" w:rsidRDefault="007C01B8" w:rsidP="007C01B8">
      <w:pPr>
        <w:ind w:firstLine="480"/>
      </w:pPr>
      <w:r>
        <w:rPr>
          <w:rFonts w:hint="eastAsia"/>
        </w:rPr>
        <w:t>其他</w:t>
      </w:r>
      <w:r>
        <w:t>伪指令：</w:t>
      </w:r>
    </w:p>
    <w:p w14:paraId="70C6CE59" w14:textId="77777777" w:rsidR="007C01B8" w:rsidRDefault="007C01B8" w:rsidP="007C01B8">
      <w:pPr>
        <w:ind w:firstLine="480"/>
      </w:pPr>
      <w:r>
        <w:rPr>
          <w:rFonts w:hint="eastAsia"/>
        </w:rPr>
        <w:t>.extern</w:t>
      </w:r>
      <w:r>
        <w:t xml:space="preserve"> main</w:t>
      </w:r>
    </w:p>
    <w:p w14:paraId="15E72319" w14:textId="77777777" w:rsidR="007C01B8" w:rsidRDefault="007C01B8" w:rsidP="007C01B8">
      <w:pPr>
        <w:ind w:firstLine="480"/>
      </w:pPr>
      <w:r>
        <w:rPr>
          <w:rFonts w:hint="eastAsia"/>
        </w:rPr>
        <w:t>.</w:t>
      </w:r>
      <w:r>
        <w:t>text</w:t>
      </w:r>
    </w:p>
    <w:p w14:paraId="5F3A25CF" w14:textId="77777777" w:rsidR="007C01B8" w:rsidRDefault="007C01B8" w:rsidP="007C01B8">
      <w:pPr>
        <w:ind w:firstLine="480"/>
      </w:pPr>
      <w:r>
        <w:t>._global _start</w:t>
      </w:r>
    </w:p>
    <w:p w14:paraId="54C96B16" w14:textId="77777777" w:rsidR="007C01B8" w:rsidRPr="007C01B8" w:rsidRDefault="007C01B8" w:rsidP="007C01B8">
      <w:pPr>
        <w:ind w:firstLine="480"/>
      </w:pPr>
      <w:r>
        <w:t>_start:</w:t>
      </w:r>
    </w:p>
    <w:p w14:paraId="4E1E129E" w14:textId="77777777" w:rsidR="00B24685" w:rsidRDefault="00B24685" w:rsidP="0081343E">
      <w:pPr>
        <w:ind w:firstLine="480"/>
      </w:pPr>
    </w:p>
    <w:p w14:paraId="72BD1941" w14:textId="77777777" w:rsidR="0081343E" w:rsidRDefault="0081343E" w:rsidP="0081343E">
      <w:pPr>
        <w:pStyle w:val="1"/>
      </w:pPr>
      <w:r>
        <w:t>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与</w:t>
      </w:r>
      <w:r>
        <w:t>linux</w:t>
      </w:r>
      <w:r>
        <w:rPr>
          <w:rFonts w:hint="eastAsia"/>
        </w:rPr>
        <w:t>环境</w:t>
      </w:r>
      <w:r>
        <w:t>下的工具</w:t>
      </w:r>
      <w:r>
        <w:rPr>
          <w:rFonts w:hint="eastAsia"/>
        </w:rPr>
        <w:t>和</w:t>
      </w:r>
      <w:r>
        <w:t>命令使用</w:t>
      </w:r>
    </w:p>
    <w:p w14:paraId="5B7EB4FE" w14:textId="77777777" w:rsidR="0081343E" w:rsidRDefault="0081343E" w:rsidP="0081343E">
      <w:pPr>
        <w:ind w:firstLine="480"/>
      </w:pPr>
      <w:r>
        <w:t>W</w:t>
      </w:r>
      <w:r>
        <w:rPr>
          <w:rFonts w:hint="eastAsia"/>
        </w:rPr>
        <w:t>indows</w:t>
      </w:r>
      <w:r>
        <w:t>环境下工具、命令使用</w:t>
      </w:r>
    </w:p>
    <w:p w14:paraId="26F26125" w14:textId="77777777" w:rsidR="0081343E" w:rsidRDefault="0081343E" w:rsidP="0081343E">
      <w:pPr>
        <w:ind w:firstLine="48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  <w:r>
        <w:t>下工具、命令使用</w:t>
      </w:r>
    </w:p>
    <w:p w14:paraId="3B859F5C" w14:textId="77777777" w:rsidR="0081343E" w:rsidRDefault="0081343E" w:rsidP="00B77D83">
      <w:pPr>
        <w:pStyle w:val="1"/>
      </w:pPr>
      <w:r>
        <w:rPr>
          <w:rFonts w:hint="eastAsia"/>
        </w:rPr>
        <w:lastRenderedPageBreak/>
        <w:t>GPIO</w:t>
      </w:r>
      <w:r>
        <w:t>接口</w:t>
      </w:r>
    </w:p>
    <w:p w14:paraId="103F5AE0" w14:textId="77777777" w:rsidR="008B1675" w:rsidRPr="008B1675" w:rsidRDefault="008B1675" w:rsidP="008B1675">
      <w:pPr>
        <w:pStyle w:val="2"/>
      </w:pPr>
      <w:r>
        <w:rPr>
          <w:rFonts w:hint="eastAsia"/>
        </w:rPr>
        <w:t>GPIO</w:t>
      </w:r>
      <w:r>
        <w:t>硬件介绍</w:t>
      </w:r>
    </w:p>
    <w:p w14:paraId="698DFDAB" w14:textId="77777777" w:rsidR="00B77D83" w:rsidRPr="008810D0" w:rsidRDefault="00B77D83" w:rsidP="00B77D83">
      <w:pPr>
        <w:ind w:firstLine="482"/>
        <w:rPr>
          <w:b/>
        </w:rPr>
      </w:pPr>
      <w:r w:rsidRPr="008810D0">
        <w:rPr>
          <w:rFonts w:hint="eastAsia"/>
          <w:b/>
        </w:rPr>
        <w:t>GPIO</w:t>
      </w:r>
      <w:r w:rsidR="008810D0" w:rsidRPr="008810D0">
        <w:rPr>
          <w:rFonts w:hint="eastAsia"/>
          <w:b/>
        </w:rPr>
        <w:t>寄存器</w:t>
      </w:r>
    </w:p>
    <w:p w14:paraId="07496F1A" w14:textId="77777777" w:rsidR="0081343E" w:rsidRDefault="0081343E" w:rsidP="0081343E">
      <w:pPr>
        <w:ind w:firstLine="480"/>
      </w:pPr>
      <w:r>
        <w:rPr>
          <w:rFonts w:hint="eastAsia"/>
        </w:rPr>
        <w:t>通过</w:t>
      </w:r>
      <w:r>
        <w:t>寄存器来操作</w:t>
      </w:r>
      <w:r>
        <w:t>GPIO</w:t>
      </w:r>
      <w:r>
        <w:t>引脚：</w:t>
      </w:r>
      <w:r w:rsidR="00B77D83">
        <w:rPr>
          <w:rFonts w:hint="eastAsia"/>
        </w:rPr>
        <w:t>GPx</w:t>
      </w:r>
      <w:r w:rsidR="00B77D83">
        <w:t>CON</w:t>
      </w:r>
      <w:r w:rsidR="00B77D83">
        <w:t>寄存器</w:t>
      </w:r>
      <w:r w:rsidR="00B77D83">
        <w:rPr>
          <w:rFonts w:hint="eastAsia"/>
        </w:rPr>
        <w:t>（控制引脚</w:t>
      </w:r>
      <w:r w:rsidR="00B77D83">
        <w:t>的</w:t>
      </w:r>
      <w:r w:rsidR="00B77D83">
        <w:rPr>
          <w:rFonts w:hint="eastAsia"/>
        </w:rPr>
        <w:t>模式），</w:t>
      </w:r>
      <w:r w:rsidR="00B77D83">
        <w:rPr>
          <w:rFonts w:hint="eastAsia"/>
        </w:rPr>
        <w:t>GPx</w:t>
      </w:r>
      <w:r w:rsidR="00B77D83">
        <w:t>DAT</w:t>
      </w:r>
      <w:r w:rsidR="00B77D83">
        <w:t>寄存器</w:t>
      </w:r>
      <w:r w:rsidR="00B77D83">
        <w:rPr>
          <w:rFonts w:hint="eastAsia"/>
        </w:rPr>
        <w:t>（决定对应引脚</w:t>
      </w:r>
      <w:r w:rsidR="00B77D83">
        <w:t>的输入输出数据</w:t>
      </w:r>
      <w:r w:rsidR="00B77D83">
        <w:rPr>
          <w:rFonts w:hint="eastAsia"/>
        </w:rPr>
        <w:t>），</w:t>
      </w:r>
      <w:r w:rsidR="00B77D83">
        <w:rPr>
          <w:rFonts w:hint="eastAsia"/>
        </w:rPr>
        <w:t>GPx</w:t>
      </w:r>
      <w:r w:rsidR="00B77D83">
        <w:t>UP</w:t>
      </w:r>
      <w:r w:rsidR="00B77D83">
        <w:t>寄存器</w:t>
      </w:r>
      <w:r w:rsidR="00B77D83">
        <w:rPr>
          <w:rFonts w:hint="eastAsia"/>
        </w:rPr>
        <w:t>（决定</w:t>
      </w:r>
      <w:r w:rsidR="00B77D83">
        <w:t>相应</w:t>
      </w:r>
      <w:r w:rsidR="00B77D83">
        <w:rPr>
          <w:rFonts w:hint="eastAsia"/>
        </w:rPr>
        <w:t>引脚</w:t>
      </w:r>
      <w:r w:rsidR="00B77D83">
        <w:t>是否使用上拉电阻</w:t>
      </w:r>
      <w:r w:rsidR="00B77D83">
        <w:rPr>
          <w:rFonts w:hint="eastAsia"/>
        </w:rPr>
        <w:t>）</w:t>
      </w:r>
    </w:p>
    <w:p w14:paraId="2737F417" w14:textId="77777777" w:rsidR="00B77D83" w:rsidRDefault="00B77D83" w:rsidP="0081343E">
      <w:pPr>
        <w:ind w:firstLine="480"/>
      </w:pPr>
      <w:r>
        <w:rPr>
          <w:rFonts w:hint="eastAsia"/>
        </w:rPr>
        <w:t>备注</w:t>
      </w:r>
      <w:r>
        <w:t>：上拉</w:t>
      </w:r>
      <w:r>
        <w:rPr>
          <w:rFonts w:hint="eastAsia"/>
        </w:rPr>
        <w:t>、</w:t>
      </w:r>
      <w:r>
        <w:t>下拉电阻的作用</w:t>
      </w:r>
      <w:r>
        <w:rPr>
          <w:rFonts w:hint="eastAsia"/>
        </w:rPr>
        <w:t>是当引脚</w:t>
      </w:r>
      <w:r>
        <w:t>处于第三态（</w:t>
      </w:r>
      <w:r>
        <w:rPr>
          <w:rFonts w:hint="eastAsia"/>
        </w:rPr>
        <w:t>即</w:t>
      </w:r>
      <w:r>
        <w:t>高阻态）</w:t>
      </w:r>
      <w:r>
        <w:rPr>
          <w:rFonts w:hint="eastAsia"/>
        </w:rPr>
        <w:t>时，</w:t>
      </w:r>
      <w:r>
        <w:t>它的电平</w:t>
      </w:r>
      <w:r>
        <w:rPr>
          <w:rFonts w:hint="eastAsia"/>
        </w:rPr>
        <w:t>由</w:t>
      </w:r>
      <w:r>
        <w:t>上拉、下拉电阻确定。</w:t>
      </w:r>
    </w:p>
    <w:p w14:paraId="289BE050" w14:textId="77777777" w:rsidR="00C17B89" w:rsidRPr="0081343E" w:rsidRDefault="008810D0" w:rsidP="008810D0">
      <w:pPr>
        <w:ind w:left="480" w:firstLineChars="0" w:firstLine="0"/>
      </w:pPr>
      <w:r w:rsidRPr="008810D0">
        <w:rPr>
          <w:rFonts w:hint="eastAsia"/>
          <w:b/>
        </w:rPr>
        <w:t>访问</w:t>
      </w:r>
      <w:r w:rsidRPr="008810D0">
        <w:rPr>
          <w:b/>
        </w:rPr>
        <w:t>硬件方式：</w:t>
      </w:r>
      <w:r>
        <w:rPr>
          <w:rFonts w:hint="eastAsia"/>
        </w:rPr>
        <w:t>①</w:t>
      </w:r>
      <w:r w:rsidR="00C17B89">
        <w:t>通过寄存器</w:t>
      </w:r>
      <w:r w:rsidR="00C17B89">
        <w:rPr>
          <w:rFonts w:hint="eastAsia"/>
        </w:rPr>
        <w:t>；</w:t>
      </w:r>
      <w:r w:rsidR="00C17B89">
        <w:t>②</w:t>
      </w:r>
      <w:r w:rsidR="00C17B89">
        <w:t>通过</w:t>
      </w:r>
      <w:r w:rsidR="00C17B89">
        <w:rPr>
          <w:rFonts w:hint="eastAsia"/>
        </w:rPr>
        <w:t>总线</w:t>
      </w:r>
      <w:r w:rsidR="00C17B89">
        <w:t>；</w:t>
      </w:r>
    </w:p>
    <w:p w14:paraId="7EF91B40" w14:textId="77777777" w:rsidR="0081343E" w:rsidRDefault="008810D0" w:rsidP="0081343E">
      <w:pPr>
        <w:ind w:firstLine="482"/>
      </w:pPr>
      <w:r w:rsidRPr="008810D0">
        <w:rPr>
          <w:rFonts w:hint="eastAsia"/>
          <w:b/>
        </w:rPr>
        <w:t>引脚操作</w:t>
      </w:r>
      <w:r w:rsidRPr="008810D0">
        <w:rPr>
          <w:b/>
        </w:rPr>
        <w:t>：</w:t>
      </w:r>
      <w:r w:rsidR="00B77D83">
        <w:rPr>
          <w:rFonts w:hint="eastAsia"/>
        </w:rPr>
        <w:t>单个</w:t>
      </w:r>
      <w:r w:rsidR="00B77D83">
        <w:t>引脚的操作无外乎三种</w:t>
      </w:r>
      <w:r>
        <w:rPr>
          <w:rFonts w:hint="eastAsia"/>
        </w:rPr>
        <w:t>，</w:t>
      </w:r>
      <w:r w:rsidR="00B77D83">
        <w:t>输出高低电平、检测引脚状态、</w:t>
      </w:r>
      <w:r w:rsidR="00B77D83">
        <w:rPr>
          <w:rFonts w:hint="eastAsia"/>
        </w:rPr>
        <w:t>中断</w:t>
      </w:r>
      <w:r w:rsidR="00B77D83">
        <w:t>；对某个</w:t>
      </w:r>
      <w:r w:rsidR="00B77D83">
        <w:rPr>
          <w:rFonts w:hint="eastAsia"/>
        </w:rPr>
        <w:t>引脚</w:t>
      </w:r>
      <w:r w:rsidR="00B77D83">
        <w:t>的操作一般通过读写寄存器来完成</w:t>
      </w:r>
    </w:p>
    <w:p w14:paraId="35975D50" w14:textId="77777777" w:rsidR="00C17B89" w:rsidRDefault="008810D0" w:rsidP="0081343E">
      <w:pPr>
        <w:ind w:firstLine="482"/>
      </w:pPr>
      <w:r w:rsidRPr="008810D0">
        <w:rPr>
          <w:rFonts w:hint="eastAsia"/>
          <w:b/>
        </w:rPr>
        <w:t>以</w:t>
      </w:r>
      <w:r w:rsidRPr="008810D0">
        <w:rPr>
          <w:b/>
        </w:rPr>
        <w:t>总线形式访问硬件：</w:t>
      </w:r>
      <w:r>
        <w:t>例如</w:t>
      </w:r>
      <w:r>
        <w:t>CPU</w:t>
      </w:r>
      <w:r>
        <w:t>访问</w:t>
      </w:r>
      <w:r>
        <w:rPr>
          <w:rFonts w:hint="eastAsia"/>
        </w:rPr>
        <w:t>nor</w:t>
      </w:r>
      <w:r>
        <w:t xml:space="preserve"> flash</w:t>
      </w:r>
      <w:r>
        <w:rPr>
          <w:rFonts w:hint="eastAsia"/>
        </w:rPr>
        <w:t>；</w:t>
      </w:r>
    </w:p>
    <w:p w14:paraId="0AE391AB" w14:textId="77777777" w:rsidR="008810D0" w:rsidRDefault="008810D0" w:rsidP="0081343E">
      <w:pPr>
        <w:ind w:firstLine="480"/>
      </w:pPr>
      <w:r>
        <w:rPr>
          <w:rFonts w:hint="eastAsia"/>
        </w:rPr>
        <w:t>地址</w:t>
      </w:r>
      <w:r>
        <w:t>对齐的访问</w:t>
      </w:r>
      <w:r>
        <w:rPr>
          <w:rFonts w:hint="eastAsia"/>
        </w:rPr>
        <w:t>：</w:t>
      </w:r>
      <w:r>
        <w:t>指的是访问的地址必须是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倍数</w:t>
      </w:r>
    </w:p>
    <w:p w14:paraId="57580B29" w14:textId="77777777" w:rsidR="008810D0" w:rsidRDefault="008810D0" w:rsidP="0081343E">
      <w:pPr>
        <w:ind w:firstLine="480"/>
      </w:pPr>
      <w:r>
        <w:rPr>
          <w:rFonts w:hint="eastAsia"/>
        </w:rPr>
        <w:t>例如</w:t>
      </w:r>
      <w:r>
        <w:t>CPU</w:t>
      </w:r>
      <w:r>
        <w:rPr>
          <w:rFonts w:hint="eastAsia"/>
        </w:rPr>
        <w:t>要</w:t>
      </w:r>
      <w:r>
        <w:t>读取</w:t>
      </w:r>
      <w:r>
        <w:rPr>
          <w:rFonts w:hint="eastAsia"/>
        </w:rPr>
        <w:t>16</w:t>
      </w:r>
      <w:r>
        <w:rPr>
          <w:rFonts w:hint="eastAsia"/>
        </w:rPr>
        <w:t>为</w:t>
      </w:r>
      <w:r>
        <w:t>数据，</w:t>
      </w:r>
      <w:r>
        <w:rPr>
          <w:rFonts w:hint="eastAsia"/>
        </w:rPr>
        <w:t>访问</w:t>
      </w:r>
      <w:r>
        <w:t>的地址</w:t>
      </w:r>
      <w:r>
        <w:t>0x2</w:t>
      </w:r>
      <w:r>
        <w:rPr>
          <w:rFonts w:hint="eastAsia"/>
        </w:rPr>
        <w:t>就是</w:t>
      </w:r>
      <w:r>
        <w:t>对齐的</w:t>
      </w:r>
      <w:r>
        <w:rPr>
          <w:rFonts w:hint="eastAsia"/>
        </w:rPr>
        <w:t>；</w:t>
      </w:r>
      <w:r>
        <w:t>访问的地址</w:t>
      </w:r>
      <w:r>
        <w:rPr>
          <w:rFonts w:hint="eastAsia"/>
        </w:rPr>
        <w:t>0</w:t>
      </w:r>
      <w:r>
        <w:t>x1</w:t>
      </w:r>
      <w:r>
        <w:rPr>
          <w:rFonts w:hint="eastAsia"/>
        </w:rPr>
        <w:t>就是</w:t>
      </w:r>
      <w:r>
        <w:t>没有对齐，因</w:t>
      </w:r>
      <w:r>
        <w:rPr>
          <w:rFonts w:hint="eastAsia"/>
        </w:rPr>
        <w:t>为没有</w:t>
      </w:r>
      <w:r>
        <w:t>对齐，</w:t>
      </w:r>
      <w:r>
        <w:t>CPU</w:t>
      </w:r>
      <w:r>
        <w:rPr>
          <w:rFonts w:hint="eastAsia"/>
        </w:rPr>
        <w:t>就会</w:t>
      </w:r>
      <w:r>
        <w:t>发起两次读操作，分别访问</w:t>
      </w:r>
      <w:r>
        <w:rPr>
          <w:rFonts w:hint="eastAsia"/>
        </w:rPr>
        <w:t>地址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得到</w:t>
      </w:r>
      <w:r>
        <w:t>字节</w:t>
      </w:r>
      <w:r>
        <w:rPr>
          <w:rFonts w:hint="eastAsia"/>
        </w:rPr>
        <w:t>D0</w:t>
      </w:r>
      <w:r>
        <w:rPr>
          <w:rFonts w:hint="eastAsia"/>
        </w:rPr>
        <w:t>、</w:t>
      </w:r>
      <w:r>
        <w:t>D1</w:t>
      </w:r>
      <w:r>
        <w:rPr>
          <w:rFonts w:hint="eastAsia"/>
        </w:rPr>
        <w:t>，和访问</w:t>
      </w:r>
      <w:r>
        <w:t>地址</w:t>
      </w:r>
      <w:r>
        <w:rPr>
          <w:rFonts w:hint="eastAsia"/>
        </w:rPr>
        <w:t>0</w:t>
      </w:r>
      <w:r>
        <w:t>x2</w:t>
      </w:r>
      <w:r>
        <w:rPr>
          <w:rFonts w:hint="eastAsia"/>
        </w:rPr>
        <w:t>得到</w:t>
      </w:r>
      <w:r>
        <w:t>字节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、</w:t>
      </w:r>
      <w:r>
        <w:t>D3</w:t>
      </w:r>
      <w:r>
        <w:rPr>
          <w:rFonts w:hint="eastAsia"/>
        </w:rPr>
        <w:t>，最后</w:t>
      </w:r>
      <w:r>
        <w:t>组合</w:t>
      </w:r>
      <w:r>
        <w:t>D1</w:t>
      </w:r>
      <w:r>
        <w:rPr>
          <w:rFonts w:hint="eastAsia"/>
        </w:rPr>
        <w:t>、</w:t>
      </w:r>
      <w:r>
        <w:rPr>
          <w:rFonts w:hint="eastAsia"/>
        </w:rPr>
        <w:t>D2</w:t>
      </w:r>
      <w:r>
        <w:rPr>
          <w:rFonts w:hint="eastAsia"/>
        </w:rPr>
        <w:t>成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数</w:t>
      </w:r>
      <w:r>
        <w:rPr>
          <w:rFonts w:hint="eastAsia"/>
        </w:rPr>
        <w:t>获得</w:t>
      </w:r>
      <w:r>
        <w:t>需要读的</w:t>
      </w:r>
      <w:r>
        <w:rPr>
          <w:rFonts w:hint="eastAsia"/>
        </w:rPr>
        <w:t>16</w:t>
      </w:r>
      <w:r>
        <w:rPr>
          <w:rFonts w:hint="eastAsia"/>
        </w:rPr>
        <w:t>为</w:t>
      </w:r>
      <w:r>
        <w:t>数据。</w:t>
      </w:r>
    </w:p>
    <w:p w14:paraId="67B10D04" w14:textId="77777777" w:rsidR="008810D0" w:rsidRDefault="008B1675" w:rsidP="008B1675">
      <w:pPr>
        <w:pStyle w:val="2"/>
      </w:pPr>
      <w:r>
        <w:rPr>
          <w:rFonts w:hint="eastAsia"/>
        </w:rPr>
        <w:t>GPIO</w:t>
      </w:r>
      <w:r>
        <w:t>操作实例</w:t>
      </w:r>
    </w:p>
    <w:p w14:paraId="0E4D4C97" w14:textId="77777777" w:rsidR="00487BD3" w:rsidRDefault="00487BD3" w:rsidP="00487BD3">
      <w:pPr>
        <w:ind w:firstLine="480"/>
      </w:pPr>
      <w:r>
        <w:rPr>
          <w:rFonts w:hint="eastAsia"/>
        </w:rPr>
        <w:t>编写</w:t>
      </w:r>
      <w:r>
        <w:t>源程序、生成可执行程序、烧写程序、运行程序</w:t>
      </w:r>
    </w:p>
    <w:p w14:paraId="467FF32E" w14:textId="77777777" w:rsidR="00507B06" w:rsidRDefault="00507B06" w:rsidP="00507B06">
      <w:pPr>
        <w:pStyle w:val="1"/>
      </w:pPr>
      <w:r>
        <w:rPr>
          <w:rFonts w:hint="eastAsia"/>
        </w:rPr>
        <w:t>存储</w:t>
      </w:r>
      <w:r>
        <w:t>控制器</w:t>
      </w:r>
    </w:p>
    <w:p w14:paraId="35A0F9A3" w14:textId="77777777" w:rsidR="00507B06" w:rsidRDefault="00507B06" w:rsidP="00507B06">
      <w:pPr>
        <w:ind w:firstLine="480"/>
      </w:pPr>
      <w:r>
        <w:rPr>
          <w:rFonts w:hint="eastAsia"/>
        </w:rPr>
        <w:t>“存储</w:t>
      </w:r>
      <w:r>
        <w:t>控制器</w:t>
      </w:r>
      <w:r>
        <w:rPr>
          <w:rFonts w:hint="eastAsia"/>
        </w:rPr>
        <w:t>”提供</w:t>
      </w:r>
      <w:r>
        <w:t>了访问</w:t>
      </w:r>
      <w:r>
        <w:rPr>
          <w:rFonts w:hint="eastAsia"/>
        </w:rPr>
        <w:t>外部</w:t>
      </w:r>
      <w:r>
        <w:t>设备</w:t>
      </w:r>
      <w:r>
        <w:rPr>
          <w:rFonts w:hint="eastAsia"/>
        </w:rPr>
        <w:t>所需</w:t>
      </w:r>
      <w:r>
        <w:t>的信号。</w:t>
      </w:r>
    </w:p>
    <w:p w14:paraId="7B95B874" w14:textId="77777777" w:rsidR="00AD5FAD" w:rsidRDefault="00AD5FAD" w:rsidP="00507B06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根</w:t>
      </w:r>
      <w:r>
        <w:t>片选线</w:t>
      </w:r>
      <w:r>
        <w:rPr>
          <w:rFonts w:hint="eastAsia"/>
        </w:rPr>
        <w:t>+</w:t>
      </w:r>
      <w:r>
        <w:t>27</w:t>
      </w:r>
      <w:r>
        <w:rPr>
          <w:rFonts w:hint="eastAsia"/>
        </w:rPr>
        <w:t>根</w:t>
      </w:r>
      <w:r>
        <w:t>地址</w:t>
      </w:r>
      <w:r>
        <w:rPr>
          <w:rFonts w:hint="eastAsia"/>
        </w:rPr>
        <w:t>线</w:t>
      </w:r>
    </w:p>
    <w:p w14:paraId="39D23CF7" w14:textId="77777777" w:rsidR="00AD5FAD" w:rsidRDefault="00AD5FAD" w:rsidP="00507B06">
      <w:pPr>
        <w:ind w:firstLine="480"/>
      </w:pPr>
      <w:r>
        <w:rPr>
          <w:rFonts w:hint="eastAsia"/>
        </w:rPr>
        <w:t>CPU</w:t>
      </w:r>
      <w:r>
        <w:t>内部寄存器地址</w:t>
      </w:r>
    </w:p>
    <w:p w14:paraId="5179AF43" w14:textId="77777777" w:rsidR="0094475E" w:rsidRDefault="0094475E" w:rsidP="0094475E">
      <w:pPr>
        <w:pStyle w:val="1"/>
        <w:tabs>
          <w:tab w:val="left" w:pos="2825"/>
        </w:tabs>
      </w:pPr>
      <w:r>
        <w:rPr>
          <w:rFonts w:hint="eastAsia"/>
        </w:rPr>
        <w:t>内存</w:t>
      </w:r>
      <w:r>
        <w:t>管理单元</w:t>
      </w:r>
      <w:r>
        <w:tab/>
      </w:r>
    </w:p>
    <w:p w14:paraId="44458DE2" w14:textId="77777777" w:rsidR="0094475E" w:rsidRDefault="0094475E" w:rsidP="0094475E">
      <w:pPr>
        <w:ind w:firstLine="480"/>
      </w:pPr>
      <w:r>
        <w:rPr>
          <w:rFonts w:hint="eastAsia"/>
        </w:rPr>
        <w:t>内存</w:t>
      </w:r>
      <w:r>
        <w:t>管理单元（</w:t>
      </w:r>
      <w:r>
        <w:rPr>
          <w:rFonts w:hint="eastAsia"/>
        </w:rPr>
        <w:t>MMU</w:t>
      </w:r>
      <w:r>
        <w:t>）</w:t>
      </w:r>
      <w:r>
        <w:rPr>
          <w:rFonts w:hint="eastAsia"/>
        </w:rPr>
        <w:t>负责</w:t>
      </w:r>
      <w:r>
        <w:t>虚拟地址</w:t>
      </w:r>
      <w:r>
        <w:rPr>
          <w:rFonts w:hint="eastAsia"/>
        </w:rPr>
        <w:t>到</w:t>
      </w:r>
      <w:r>
        <w:t>物</w:t>
      </w:r>
      <w:r>
        <w:rPr>
          <w:rFonts w:hint="eastAsia"/>
        </w:rPr>
        <w:t>理</w:t>
      </w:r>
      <w:r>
        <w:t>地址的映射，并提供硬件机制的内存访问权限检查。</w:t>
      </w:r>
    </w:p>
    <w:p w14:paraId="3B60EA33" w14:textId="77777777" w:rsidR="0094475E" w:rsidRDefault="0094475E" w:rsidP="0094475E">
      <w:pPr>
        <w:ind w:firstLine="480"/>
      </w:pPr>
      <w:r>
        <w:rPr>
          <w:rFonts w:hint="eastAsia"/>
        </w:rPr>
        <w:t>虚拟</w:t>
      </w:r>
      <w:r>
        <w:t>地址空间、虚拟地址、物理地址空间、物理地址</w:t>
      </w:r>
    </w:p>
    <w:p w14:paraId="10056ADD" w14:textId="77777777" w:rsidR="008466BF" w:rsidRDefault="008466BF" w:rsidP="0094475E">
      <w:pPr>
        <w:ind w:firstLine="480"/>
      </w:pPr>
      <w:r>
        <w:rPr>
          <w:rFonts w:hint="eastAsia"/>
        </w:rPr>
        <w:t>段</w:t>
      </w:r>
      <w:r>
        <w:t>、</w:t>
      </w:r>
      <w:r>
        <w:rPr>
          <w:rFonts w:hint="eastAsia"/>
        </w:rPr>
        <w:t>大</w:t>
      </w:r>
      <w:r>
        <w:t>页</w:t>
      </w:r>
      <w:r>
        <w:rPr>
          <w:rFonts w:hint="eastAsia"/>
        </w:rPr>
        <w:t>、</w:t>
      </w:r>
      <w:r>
        <w:t>小页、极小页</w:t>
      </w:r>
    </w:p>
    <w:p w14:paraId="3AE16CF0" w14:textId="77777777" w:rsidR="008466BF" w:rsidRDefault="008466BF" w:rsidP="0094475E">
      <w:pPr>
        <w:ind w:firstLine="480"/>
      </w:pPr>
      <w:r>
        <w:rPr>
          <w:rFonts w:hint="eastAsia"/>
        </w:rPr>
        <w:t>虚拟</w:t>
      </w:r>
      <w:r>
        <w:t>地址空间</w:t>
      </w:r>
      <w:r>
        <w:rPr>
          <w:rFonts w:hint="eastAsia"/>
        </w:rPr>
        <w:t>——</w:t>
      </w:r>
      <w:r>
        <w:t>物理地址空间</w:t>
      </w:r>
      <w:r>
        <w:rPr>
          <w:rFonts w:hint="eastAsia"/>
        </w:rPr>
        <w:t>：</w:t>
      </w:r>
      <w:r>
        <w:t>建立映射关系</w:t>
      </w:r>
    </w:p>
    <w:p w14:paraId="751D060E" w14:textId="77777777" w:rsidR="008466BF" w:rsidRDefault="008466BF" w:rsidP="0094475E">
      <w:pPr>
        <w:ind w:firstLine="480"/>
      </w:pPr>
      <w:r>
        <w:rPr>
          <w:rFonts w:hint="eastAsia"/>
        </w:rPr>
        <w:t>虚拟</w:t>
      </w:r>
      <w:r>
        <w:t>地址</w:t>
      </w:r>
      <w:r>
        <w:t>VA</w:t>
      </w:r>
      <w:r>
        <w:t>、变换后的虚拟</w:t>
      </w:r>
      <w:r>
        <w:rPr>
          <w:rFonts w:hint="eastAsia"/>
        </w:rPr>
        <w:t>地址</w:t>
      </w:r>
      <w:r>
        <w:rPr>
          <w:rFonts w:hint="eastAsia"/>
        </w:rPr>
        <w:t>MVA</w:t>
      </w:r>
      <w:r>
        <w:rPr>
          <w:rFonts w:hint="eastAsia"/>
        </w:rPr>
        <w:t>，</w:t>
      </w:r>
      <w:r>
        <w:t>物理地址</w:t>
      </w:r>
      <w:r>
        <w:t>PA</w:t>
      </w:r>
    </w:p>
    <w:p w14:paraId="757E433D" w14:textId="77777777" w:rsidR="00DE5B04" w:rsidRDefault="00DE5B04" w:rsidP="00DE5B04">
      <w:pPr>
        <w:pStyle w:val="1"/>
      </w:pPr>
      <w:commentRangeStart w:id="0"/>
      <w:r>
        <w:rPr>
          <w:rFonts w:hint="eastAsia"/>
        </w:rPr>
        <w:t>移植</w:t>
      </w:r>
      <w:commentRangeEnd w:id="0"/>
      <w:r w:rsidR="00223B86">
        <w:rPr>
          <w:rStyle w:val="af4"/>
          <w:rFonts w:eastAsiaTheme="minorEastAsia"/>
          <w:b w:val="0"/>
          <w:bCs w:val="0"/>
          <w:kern w:val="2"/>
        </w:rPr>
        <w:commentReference w:id="0"/>
      </w:r>
      <w:r>
        <w:t>u-boot</w:t>
      </w:r>
    </w:p>
    <w:p w14:paraId="07E67A9E" w14:textId="77777777" w:rsidR="00653916" w:rsidRDefault="00DE5B04" w:rsidP="00653916">
      <w:pPr>
        <w:pStyle w:val="2"/>
      </w:pPr>
      <w:r w:rsidRPr="00006270">
        <w:t>B</w:t>
      </w:r>
      <w:r w:rsidRPr="00006270">
        <w:rPr>
          <w:rFonts w:hint="eastAsia"/>
        </w:rPr>
        <w:t>ootloader</w:t>
      </w:r>
      <w:r w:rsidRPr="00006270">
        <w:rPr>
          <w:rFonts w:hint="eastAsia"/>
        </w:rPr>
        <w:t>概念</w:t>
      </w:r>
    </w:p>
    <w:p w14:paraId="2FFAB1D4" w14:textId="77777777" w:rsidR="008466BF" w:rsidRDefault="00DE5B04" w:rsidP="0094475E">
      <w:pPr>
        <w:ind w:firstLine="480"/>
      </w:pPr>
      <w:r>
        <w:t>一段初始化硬件</w:t>
      </w:r>
      <w:r>
        <w:rPr>
          <w:rFonts w:hint="eastAsia"/>
        </w:rPr>
        <w:t>设备</w:t>
      </w:r>
      <w:r>
        <w:t>、准备好软件环境的程序</w:t>
      </w:r>
      <w:r>
        <w:rPr>
          <w:rFonts w:hint="eastAsia"/>
        </w:rPr>
        <w:t>。</w:t>
      </w:r>
      <w:r>
        <w:t>关闭看门狗、改变系统时钟、初始化存储控制器、将更多代码复制到内存中</w:t>
      </w:r>
      <w:r>
        <w:rPr>
          <w:rFonts w:hint="eastAsia"/>
        </w:rPr>
        <w:t>等</w:t>
      </w:r>
    </w:p>
    <w:p w14:paraId="3F84CEDC" w14:textId="77777777" w:rsidR="00DE5B04" w:rsidRPr="00DE5B04" w:rsidRDefault="00DE5B04" w:rsidP="0094475E">
      <w:pPr>
        <w:ind w:firstLine="480"/>
      </w:pPr>
      <w:r>
        <w:rPr>
          <w:rFonts w:hint="eastAsia"/>
        </w:rPr>
        <w:t>可以</w:t>
      </w:r>
      <w:r>
        <w:t>增强</w:t>
      </w:r>
      <w:r>
        <w:t>BootLoader</w:t>
      </w:r>
      <w:r>
        <w:t>的功能：增加网络功能、从</w:t>
      </w:r>
      <w:r>
        <w:t>PC</w:t>
      </w:r>
      <w:r>
        <w:t>上通过串口或者</w:t>
      </w:r>
      <w:r>
        <w:rPr>
          <w:rFonts w:hint="eastAsia"/>
        </w:rPr>
        <w:t>网络下载</w:t>
      </w:r>
      <w:r>
        <w:t>文件、</w:t>
      </w:r>
      <w:r>
        <w:rPr>
          <w:rFonts w:hint="eastAsia"/>
        </w:rPr>
        <w:t>烧写</w:t>
      </w:r>
      <w:r>
        <w:t>文件、将</w:t>
      </w:r>
      <w:r>
        <w:t>flash</w:t>
      </w:r>
      <w:r>
        <w:rPr>
          <w:rFonts w:hint="eastAsia"/>
        </w:rPr>
        <w:t>上</w:t>
      </w:r>
      <w:r>
        <w:t>压缩的文件解压后在运行，这就是更强大的</w:t>
      </w:r>
      <w:r>
        <w:t>BootLoader</w:t>
      </w:r>
      <w:r>
        <w:t>，也称为</w:t>
      </w:r>
      <w:r>
        <w:t>Monitor</w:t>
      </w:r>
      <w:r>
        <w:t>。</w:t>
      </w:r>
    </w:p>
    <w:p w14:paraId="65009447" w14:textId="77777777" w:rsidR="00DE5B04" w:rsidRDefault="00DE5B04" w:rsidP="0094475E">
      <w:pPr>
        <w:ind w:firstLine="482"/>
      </w:pPr>
      <w:r w:rsidRPr="00006270">
        <w:rPr>
          <w:rFonts w:hint="eastAsia"/>
          <w:b/>
        </w:rPr>
        <w:lastRenderedPageBreak/>
        <w:t>BootLoader</w:t>
      </w:r>
      <w:r w:rsidRPr="00006270">
        <w:rPr>
          <w:b/>
        </w:rPr>
        <w:t>启动：</w:t>
      </w:r>
      <w:r>
        <w:t>CPU</w:t>
      </w:r>
      <w:r>
        <w:rPr>
          <w:rFonts w:hint="eastAsia"/>
        </w:rPr>
        <w:t>上电</w:t>
      </w:r>
      <w:r>
        <w:t>后会从</w:t>
      </w:r>
      <w:r>
        <w:rPr>
          <w:rFonts w:hint="eastAsia"/>
        </w:rPr>
        <w:t>某个</w:t>
      </w:r>
      <w:r>
        <w:t>地址开始执行。</w:t>
      </w:r>
      <w:r>
        <w:rPr>
          <w:rFonts w:hint="eastAsia"/>
        </w:rPr>
        <w:t>BootLoader</w:t>
      </w:r>
      <w:r>
        <w:rPr>
          <w:rFonts w:hint="eastAsia"/>
        </w:rPr>
        <w:t>就</w:t>
      </w:r>
      <w:r>
        <w:t>存放在这个地址开始处</w:t>
      </w:r>
      <w:r>
        <w:rPr>
          <w:rFonts w:hint="eastAsia"/>
        </w:rPr>
        <w:t>，</w:t>
      </w:r>
      <w:r>
        <w:t>这样一上电就可以</w:t>
      </w:r>
      <w:r>
        <w:rPr>
          <w:rFonts w:hint="eastAsia"/>
        </w:rPr>
        <w:t>执行</w:t>
      </w:r>
      <w:r>
        <w:t>。</w:t>
      </w:r>
    </w:p>
    <w:p w14:paraId="62455722" w14:textId="77777777" w:rsidR="00DE5B04" w:rsidRDefault="00DE5B04" w:rsidP="0094475E">
      <w:pPr>
        <w:ind w:firstLine="480"/>
      </w:pPr>
      <w:r>
        <w:rPr>
          <w:rFonts w:hint="eastAsia"/>
        </w:rPr>
        <w:t>启动</w:t>
      </w:r>
      <w:r>
        <w:t>加载模式和下载模式</w:t>
      </w:r>
    </w:p>
    <w:p w14:paraId="192CB069" w14:textId="77777777" w:rsidR="00DE5B04" w:rsidRDefault="00DE5B04" w:rsidP="0094475E">
      <w:pPr>
        <w:ind w:firstLine="480"/>
      </w:pPr>
      <w:r>
        <w:rPr>
          <w:rFonts w:hint="eastAsia"/>
        </w:rPr>
        <w:t>嵌入式</w:t>
      </w:r>
      <w:r>
        <w:t>linux</w:t>
      </w:r>
      <w:r>
        <w:t>从软件角度通常分为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层次：引导加载程</w:t>
      </w:r>
      <w:r>
        <w:rPr>
          <w:rFonts w:hint="eastAsia"/>
        </w:rPr>
        <w:t>序</w:t>
      </w:r>
      <w:r>
        <w:t>、</w:t>
      </w:r>
      <w:r>
        <w:t>Linux</w:t>
      </w:r>
      <w:r>
        <w:t>内核、文件系统、</w:t>
      </w:r>
      <w:r>
        <w:rPr>
          <w:rFonts w:hint="eastAsia"/>
        </w:rPr>
        <w:t>应用</w:t>
      </w:r>
      <w:r>
        <w:t>程序</w:t>
      </w:r>
    </w:p>
    <w:p w14:paraId="627865B0" w14:textId="77777777" w:rsidR="00DE5B04" w:rsidRDefault="00DE5B04" w:rsidP="0094475E">
      <w:pPr>
        <w:ind w:firstLine="482"/>
      </w:pPr>
      <w:r w:rsidRPr="00006270">
        <w:rPr>
          <w:rFonts w:hint="eastAsia"/>
          <w:b/>
        </w:rPr>
        <w:t>BootLoader</w:t>
      </w:r>
      <w:r w:rsidRPr="00006270">
        <w:rPr>
          <w:b/>
        </w:rPr>
        <w:t>结构和启动过程：</w:t>
      </w:r>
      <w:r>
        <w:rPr>
          <w:rFonts w:hint="eastAsia"/>
        </w:rPr>
        <w:t>启动</w:t>
      </w:r>
      <w:r>
        <w:t>过程可以分为但阶段和多阶段两种；一般情况下是两阶段的启动；</w:t>
      </w:r>
    </w:p>
    <w:p w14:paraId="3FE1FDF5" w14:textId="77777777" w:rsidR="00DE5B04" w:rsidRDefault="00DE5B04" w:rsidP="0094475E">
      <w:pPr>
        <w:ind w:firstLine="480"/>
      </w:pPr>
      <w:r>
        <w:rPr>
          <w:rFonts w:hint="eastAsia"/>
        </w:rPr>
        <w:t>第一个</w:t>
      </w:r>
      <w:r>
        <w:t>阶段：硬件设备初始</w:t>
      </w:r>
      <w:r>
        <w:rPr>
          <w:rFonts w:hint="eastAsia"/>
        </w:rPr>
        <w:t>化</w:t>
      </w:r>
      <w:r>
        <w:t>、</w:t>
      </w:r>
      <w:r>
        <w:rPr>
          <w:rFonts w:hint="eastAsia"/>
        </w:rPr>
        <w:t>为加载</w:t>
      </w:r>
      <w:r>
        <w:rPr>
          <w:rFonts w:hint="eastAsia"/>
        </w:rPr>
        <w:t>BootLoader</w:t>
      </w:r>
      <w:r>
        <w:t>第二阶段代码准备</w:t>
      </w:r>
      <w:r>
        <w:t>RAM</w:t>
      </w:r>
      <w:r>
        <w:t>空间</w:t>
      </w:r>
      <w:r>
        <w:rPr>
          <w:rFonts w:hint="eastAsia"/>
        </w:rPr>
        <w:t>、</w:t>
      </w:r>
      <w:r>
        <w:t>复制</w:t>
      </w:r>
      <w:r>
        <w:t>BootLoader</w:t>
      </w:r>
      <w:r>
        <w:t>第二阶段代码到</w:t>
      </w:r>
      <w:r>
        <w:t>RAM</w:t>
      </w:r>
      <w:r>
        <w:t>中、设置好栈、跳转到第二阶段的</w:t>
      </w:r>
      <w:r>
        <w:t>C</w:t>
      </w:r>
      <w:r>
        <w:t>入口处。</w:t>
      </w:r>
    </w:p>
    <w:p w14:paraId="5BD884DB" w14:textId="77777777" w:rsidR="00976404" w:rsidRDefault="00976404" w:rsidP="0094475E">
      <w:pPr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D39CFA" wp14:editId="4139E462">
                <wp:simplePos x="0" y="0"/>
                <wp:positionH relativeFrom="margin">
                  <wp:align>left</wp:align>
                </wp:positionH>
                <wp:positionV relativeFrom="paragraph">
                  <wp:posOffset>696595</wp:posOffset>
                </wp:positionV>
                <wp:extent cx="5242560" cy="1404620"/>
                <wp:effectExtent l="0" t="0" r="1524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08F24" w14:textId="77777777" w:rsidR="00976404" w:rsidRDefault="00976404" w:rsidP="0097640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检测内核</w:t>
                            </w:r>
                            <w:r>
                              <w:t>映射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确定内存使用情况和他们</w:t>
                            </w:r>
                            <w:r>
                              <w:rPr>
                                <w:rFonts w:hint="eastAsia"/>
                              </w:rPr>
                              <w:t>的地址</w:t>
                            </w:r>
                          </w:p>
                          <w:p w14:paraId="31A02FD2" w14:textId="77777777" w:rsidR="00976404" w:rsidRDefault="00976404" w:rsidP="0097640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内核前必备条件：</w:t>
                            </w:r>
                          </w:p>
                          <w:p w14:paraId="695759A9" w14:textId="77777777" w:rsidR="00976404" w:rsidRDefault="00976404" w:rsidP="0097640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内核寄存器设置</w:t>
                            </w:r>
                          </w:p>
                          <w:p w14:paraId="5717A872" w14:textId="77777777" w:rsidR="00976404" w:rsidRDefault="00976404" w:rsidP="0097640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t>工作模式</w:t>
                            </w:r>
                          </w:p>
                          <w:p w14:paraId="41A60783" w14:textId="77777777" w:rsidR="00976404" w:rsidRPr="00976404" w:rsidRDefault="00976404" w:rsidP="00976404">
                            <w:pPr>
                              <w:ind w:firstLine="480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Cache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MMU</w:t>
                            </w:r>
                            <w:r>
                              <w:t>设置</w:t>
                            </w:r>
                          </w:p>
                          <w:p w14:paraId="197B0E39" w14:textId="77777777" w:rsidR="00E00CC1" w:rsidRPr="00E00CC1" w:rsidRDefault="00E00CC1" w:rsidP="00E00CC1">
                            <w:pPr>
                              <w:ind w:firstLine="48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语言</w:t>
                            </w:r>
                            <w:r>
                              <w:t>重点：将绝对地址转化为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w:r>
                              <w:t>指针</w:t>
                            </w:r>
                            <w:r>
                              <w:rPr>
                                <w:rFonts w:hint="eastAsia"/>
                              </w:rPr>
                              <w:t>以及</w:t>
                            </w:r>
                            <w:r>
                              <w:t>跳转到指定位置出执行的技巧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首先通过强制类型</w:t>
                            </w:r>
                            <w:r w:rsidR="00006270">
                              <w:t>转换将一个绝对地址转化为一个指针，然后在</w:t>
                            </w:r>
                            <w:r w:rsidR="00006270"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函数指针的方式进行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D39CF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4.85pt;width:412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">
                <v:textbox style="mso-fit-shape-to-text:t">
                  <w:txbxContent>
                    <w:p w14:paraId="33A08F24" w14:textId="77777777" w:rsidR="00976404" w:rsidRDefault="00976404" w:rsidP="00976404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检测内核</w:t>
                      </w:r>
                      <w:r>
                        <w:t>映射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确定内存使用情况和他们</w:t>
                      </w:r>
                      <w:r>
                        <w:rPr>
                          <w:rFonts w:hint="eastAsia"/>
                        </w:rPr>
                        <w:t>的地址</w:t>
                      </w:r>
                    </w:p>
                    <w:p w14:paraId="31A02FD2" w14:textId="77777777" w:rsidR="00976404" w:rsidRDefault="00976404" w:rsidP="00976404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内核前必备条件：</w:t>
                      </w:r>
                    </w:p>
                    <w:p w14:paraId="695759A9" w14:textId="77777777" w:rsidR="00976404" w:rsidRDefault="00976404" w:rsidP="00976404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内核寄存器设置</w:t>
                      </w:r>
                    </w:p>
                    <w:p w14:paraId="5717A872" w14:textId="77777777" w:rsidR="00976404" w:rsidRDefault="00976404" w:rsidP="00976404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CPU</w:t>
                      </w:r>
                      <w:r>
                        <w:t>工作模式</w:t>
                      </w:r>
                    </w:p>
                    <w:p w14:paraId="41A60783" w14:textId="77777777" w:rsidR="00976404" w:rsidRPr="00976404" w:rsidRDefault="00976404" w:rsidP="00976404">
                      <w:pPr>
                        <w:ind w:firstLine="480"/>
                      </w:pPr>
                      <w:r>
                        <w:t>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Cache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MMU</w:t>
                      </w:r>
                      <w:r>
                        <w:t>设置</w:t>
                      </w:r>
                    </w:p>
                    <w:p w14:paraId="197B0E39" w14:textId="77777777" w:rsidR="00E00CC1" w:rsidRPr="00E00CC1" w:rsidRDefault="00E00CC1" w:rsidP="00E00CC1">
                      <w:pPr>
                        <w:ind w:firstLine="48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语言</w:t>
                      </w:r>
                      <w:r>
                        <w:t>重点：将绝对地址转化为</w:t>
                      </w:r>
                      <w:r>
                        <w:rPr>
                          <w:rFonts w:hint="eastAsia"/>
                        </w:rPr>
                        <w:t>函数</w:t>
                      </w:r>
                      <w:r>
                        <w:t>指针</w:t>
                      </w:r>
                      <w:r>
                        <w:rPr>
                          <w:rFonts w:hint="eastAsia"/>
                        </w:rPr>
                        <w:t>以及</w:t>
                      </w:r>
                      <w:r>
                        <w:t>跳转到指定位置出执行的技巧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首先通过强制类型</w:t>
                      </w:r>
                      <w:r w:rsidR="00006270">
                        <w:t>转换将一个绝对地址转化为一个指针，然后在</w:t>
                      </w:r>
                      <w:r w:rsidR="00006270">
                        <w:rPr>
                          <w:rFonts w:hint="eastAsia"/>
                        </w:rPr>
                        <w:t>以</w:t>
                      </w:r>
                      <w:r>
                        <w:t>函数指针的方式进行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第二阶段</w:t>
      </w:r>
      <w:r>
        <w:t>：</w:t>
      </w:r>
      <w:r>
        <w:rPr>
          <w:rFonts w:hint="eastAsia"/>
        </w:rPr>
        <w:t>初始化</w:t>
      </w:r>
      <w:r>
        <w:t>本</w:t>
      </w:r>
      <w:r>
        <w:rPr>
          <w:rFonts w:hint="eastAsia"/>
        </w:rPr>
        <w:t>阶段</w:t>
      </w:r>
      <w:r>
        <w:t>要用到的硬件设备、检查系统内存映射、将内核映像和</w:t>
      </w:r>
      <w:r>
        <w:rPr>
          <w:rFonts w:hint="eastAsia"/>
        </w:rPr>
        <w:t>根</w:t>
      </w:r>
      <w:r>
        <w:t>文件系统映像从</w:t>
      </w:r>
      <w:r>
        <w:t>flash</w:t>
      </w:r>
      <w:r>
        <w:rPr>
          <w:rFonts w:hint="eastAsia"/>
        </w:rPr>
        <w:t>复制</w:t>
      </w:r>
      <w:r>
        <w:t>到</w:t>
      </w:r>
      <w:r>
        <w:t>RAM</w:t>
      </w:r>
      <w:r>
        <w:t>空间</w:t>
      </w:r>
      <w:r>
        <w:rPr>
          <w:rFonts w:hint="eastAsia"/>
        </w:rPr>
        <w:t>中、</w:t>
      </w:r>
      <w:r>
        <w:t>为内核设置启动参数</w:t>
      </w:r>
      <w:r>
        <w:rPr>
          <w:rFonts w:hint="eastAsia"/>
        </w:rPr>
        <w:t>、调用</w:t>
      </w:r>
      <w:r>
        <w:t>内核</w:t>
      </w:r>
      <w:r>
        <w:rPr>
          <w:rFonts w:hint="eastAsia"/>
        </w:rPr>
        <w:t>。</w:t>
      </w:r>
    </w:p>
    <w:p w14:paraId="1C6DB222" w14:textId="77777777" w:rsidR="00976404" w:rsidRDefault="00E00CC1" w:rsidP="0094475E">
      <w:pPr>
        <w:ind w:firstLine="480"/>
      </w:pPr>
      <w:r>
        <w:t>void (*theKernel)(int zero, int arch, u32 params_addr) = (void (*)(int, int, u32) ) KERNEL_RAM_BASE;</w:t>
      </w:r>
    </w:p>
    <w:p w14:paraId="37577D65" w14:textId="77777777" w:rsidR="00E00CC1" w:rsidRDefault="00006270" w:rsidP="0094475E">
      <w:pPr>
        <w:ind w:firstLine="482"/>
      </w:pPr>
      <w:r w:rsidRPr="00006270">
        <w:rPr>
          <w:rFonts w:hint="eastAsia"/>
          <w:b/>
        </w:rPr>
        <w:t>BootLoader</w:t>
      </w:r>
      <w:r w:rsidRPr="00006270">
        <w:rPr>
          <w:rFonts w:hint="eastAsia"/>
          <w:b/>
        </w:rPr>
        <w:t>与</w:t>
      </w:r>
      <w:r w:rsidRPr="00006270">
        <w:rPr>
          <w:b/>
        </w:rPr>
        <w:t>内核的交互：</w:t>
      </w:r>
      <w:r>
        <w:rPr>
          <w:rFonts w:hint="eastAsia"/>
        </w:rPr>
        <w:t>单向</w:t>
      </w:r>
      <w:r>
        <w:t>交互、</w:t>
      </w:r>
      <w:r>
        <w:t>BootLoader</w:t>
      </w:r>
      <w:r>
        <w:t>将参数传递给内核、不能同时运行、</w:t>
      </w:r>
      <w:r>
        <w:t>BootLoader</w:t>
      </w:r>
      <w:r>
        <w:t>将参数</w:t>
      </w:r>
      <w:r>
        <w:rPr>
          <w:rFonts w:hint="eastAsia"/>
        </w:rPr>
        <w:t>放在某个</w:t>
      </w:r>
      <w:r>
        <w:t>约定的地方</w:t>
      </w:r>
      <w:r>
        <w:rPr>
          <w:rFonts w:hint="eastAsia"/>
        </w:rPr>
        <w:t>，</w:t>
      </w:r>
      <w:r>
        <w:t>再启动内核</w:t>
      </w:r>
      <w:r>
        <w:rPr>
          <w:rFonts w:hint="eastAsia"/>
        </w:rPr>
        <w:t>，</w:t>
      </w:r>
      <w:r>
        <w:t>内核从约定</w:t>
      </w:r>
      <w:r>
        <w:rPr>
          <w:rFonts w:hint="eastAsia"/>
        </w:rPr>
        <w:t>地方</w:t>
      </w:r>
      <w:r>
        <w:t>读取参数；</w:t>
      </w:r>
    </w:p>
    <w:p w14:paraId="32726AA0" w14:textId="77777777" w:rsidR="00006270" w:rsidRDefault="00006270" w:rsidP="0094475E">
      <w:pPr>
        <w:ind w:firstLine="480"/>
      </w:pPr>
      <w:r>
        <w:rPr>
          <w:rFonts w:hint="eastAsia"/>
        </w:rPr>
        <w:t>（通过约定</w:t>
      </w:r>
      <w:r>
        <w:t>的参数存放位置、规定参数的结构来实现</w:t>
      </w:r>
      <w:r>
        <w:rPr>
          <w:rFonts w:hint="eastAsia"/>
        </w:rPr>
        <w:t>BootLoader</w:t>
      </w:r>
      <w:r>
        <w:t>和内核的交互。</w:t>
      </w:r>
      <w:r>
        <w:rPr>
          <w:rFonts w:hint="eastAsia"/>
        </w:rPr>
        <w:t>）（标记</w:t>
      </w:r>
      <w:r>
        <w:t>列表</w:t>
      </w:r>
      <w:r>
        <w:rPr>
          <w:rFonts w:hint="eastAsia"/>
        </w:rPr>
        <w:t>）（标记</w:t>
      </w:r>
      <w:r>
        <w:t>列表</w:t>
      </w:r>
      <w:r>
        <w:rPr>
          <w:rFonts w:hint="eastAsia"/>
        </w:rPr>
        <w:t>以</w:t>
      </w:r>
      <w:r>
        <w:t>ATAG_CORE</w:t>
      </w:r>
      <w:r>
        <w:rPr>
          <w:rFonts w:hint="eastAsia"/>
        </w:rPr>
        <w:t>开始</w:t>
      </w:r>
      <w:r>
        <w:t>，以</w:t>
      </w:r>
      <w:r>
        <w:t>ATAG_NONE</w:t>
      </w:r>
      <w:r>
        <w:rPr>
          <w:rFonts w:hint="eastAsia"/>
        </w:rPr>
        <w:t>结束）</w:t>
      </w:r>
    </w:p>
    <w:p w14:paraId="6A715B48" w14:textId="77777777" w:rsidR="00006270" w:rsidRDefault="00006270" w:rsidP="0094475E">
      <w:pPr>
        <w:ind w:firstLine="482"/>
      </w:pPr>
      <w:r w:rsidRPr="00006270">
        <w:rPr>
          <w:rFonts w:hint="eastAsia"/>
          <w:b/>
        </w:rPr>
        <w:t>标记</w:t>
      </w:r>
      <w:r w:rsidRPr="00006270">
        <w:rPr>
          <w:b/>
        </w:rPr>
        <w:t>数据结构：</w:t>
      </w:r>
      <w:r>
        <w:rPr>
          <w:rFonts w:hint="eastAsia"/>
        </w:rPr>
        <w:t>由</w:t>
      </w:r>
      <w:r>
        <w:t>一个</w:t>
      </w:r>
      <w:r>
        <w:t>tag_header</w:t>
      </w:r>
      <w:r>
        <w:t>结构和一个联合组成。</w:t>
      </w:r>
      <w:r>
        <w:t>tag_header</w:t>
      </w:r>
      <w:r>
        <w:rPr>
          <w:rFonts w:hint="eastAsia"/>
        </w:rPr>
        <w:t>结构表示</w:t>
      </w:r>
      <w:r>
        <w:t>标记的类型和长度；</w:t>
      </w:r>
      <w:r>
        <w:rPr>
          <w:rFonts w:hint="eastAsia"/>
        </w:rPr>
        <w:t>对于</w:t>
      </w:r>
      <w:r>
        <w:t>不同的类</w:t>
      </w:r>
      <w:r>
        <w:rPr>
          <w:rFonts w:hint="eastAsia"/>
        </w:rPr>
        <w:t>型</w:t>
      </w:r>
      <w:r>
        <w:t>的标记使用不同的联合。</w:t>
      </w:r>
    </w:p>
    <w:p w14:paraId="19C7CD39" w14:textId="77777777" w:rsidR="00006270" w:rsidRDefault="00006270" w:rsidP="00006270">
      <w:pPr>
        <w:tabs>
          <w:tab w:val="left" w:pos="7186"/>
        </w:tabs>
        <w:ind w:firstLine="480"/>
      </w:pPr>
      <w:r>
        <w:tab/>
      </w:r>
    </w:p>
    <w:p w14:paraId="2118C50C" w14:textId="77777777" w:rsidR="006E7E71" w:rsidRDefault="006E7E71" w:rsidP="006E7E71">
      <w:pPr>
        <w:tabs>
          <w:tab w:val="left" w:pos="7186"/>
        </w:tabs>
        <w:ind w:firstLine="482"/>
        <w:rPr>
          <w:b/>
        </w:rPr>
      </w:pPr>
      <w:r w:rsidRPr="006E7E71">
        <w:rPr>
          <w:b/>
        </w:rPr>
        <w:t>u-boot</w:t>
      </w:r>
      <w:r w:rsidRPr="006E7E71">
        <w:rPr>
          <w:rFonts w:hint="eastAsia"/>
          <w:b/>
        </w:rPr>
        <w:t>分析</w:t>
      </w:r>
      <w:r w:rsidRPr="006E7E71">
        <w:rPr>
          <w:b/>
        </w:rPr>
        <w:t>与移植</w:t>
      </w:r>
      <w:r>
        <w:rPr>
          <w:rFonts w:hint="eastAsia"/>
          <w:b/>
        </w:rPr>
        <w:t>：支持</w:t>
      </w:r>
      <w:r>
        <w:rPr>
          <w:b/>
        </w:rPr>
        <w:t>多种</w:t>
      </w:r>
      <w:r>
        <w:rPr>
          <w:b/>
        </w:rPr>
        <w:t>CPU</w:t>
      </w:r>
      <w:r>
        <w:rPr>
          <w:rFonts w:hint="eastAsia"/>
          <w:b/>
        </w:rPr>
        <w:t>、</w:t>
      </w:r>
      <w:r>
        <w:rPr>
          <w:b/>
        </w:rPr>
        <w:t>多种类型开发板</w:t>
      </w:r>
      <w:r>
        <w:rPr>
          <w:rFonts w:hint="eastAsia"/>
          <w:b/>
        </w:rPr>
        <w:t>、</w:t>
      </w:r>
      <w:r>
        <w:rPr>
          <w:b/>
        </w:rPr>
        <w:t>支持</w:t>
      </w:r>
      <w:r>
        <w:rPr>
          <w:rFonts w:hint="eastAsia"/>
          <w:b/>
        </w:rPr>
        <w:t>多种</w:t>
      </w:r>
      <w:r>
        <w:rPr>
          <w:b/>
        </w:rPr>
        <w:t>嵌入式操作系统内核</w:t>
      </w:r>
      <w:r>
        <w:rPr>
          <w:rFonts w:hint="eastAsia"/>
          <w:b/>
        </w:rPr>
        <w:t>、</w:t>
      </w:r>
      <w:r>
        <w:rPr>
          <w:b/>
        </w:rPr>
        <w:t>支持</w:t>
      </w:r>
      <w:r>
        <w:rPr>
          <w:b/>
        </w:rPr>
        <w:t>NFS</w:t>
      </w:r>
      <w:r>
        <w:rPr>
          <w:rFonts w:hint="eastAsia"/>
          <w:b/>
        </w:rPr>
        <w:t>挂载</w:t>
      </w:r>
      <w:r>
        <w:rPr>
          <w:b/>
        </w:rPr>
        <w:t>、</w:t>
      </w:r>
      <w:r>
        <w:rPr>
          <w:b/>
        </w:rPr>
        <w:t>RAMDISK</w:t>
      </w:r>
      <w:r>
        <w:rPr>
          <w:rFonts w:hint="eastAsia"/>
          <w:b/>
        </w:rPr>
        <w:t>形式</w:t>
      </w:r>
      <w:r>
        <w:rPr>
          <w:b/>
        </w:rPr>
        <w:t>的</w:t>
      </w:r>
      <w:r>
        <w:rPr>
          <w:rFonts w:hint="eastAsia"/>
          <w:b/>
        </w:rPr>
        <w:t>根文件</w:t>
      </w:r>
      <w:r>
        <w:rPr>
          <w:b/>
        </w:rPr>
        <w:t>系统、支持从</w:t>
      </w:r>
      <w:r>
        <w:rPr>
          <w:b/>
        </w:rPr>
        <w:t>flash</w:t>
      </w:r>
      <w:r>
        <w:rPr>
          <w:rFonts w:hint="eastAsia"/>
          <w:b/>
        </w:rPr>
        <w:t>中</w:t>
      </w:r>
      <w:r>
        <w:rPr>
          <w:b/>
        </w:rPr>
        <w:t>引导</w:t>
      </w:r>
      <w:r>
        <w:rPr>
          <w:rFonts w:hint="eastAsia"/>
          <w:b/>
        </w:rPr>
        <w:t>压缩</w:t>
      </w:r>
      <w:r>
        <w:rPr>
          <w:b/>
        </w:rPr>
        <w:t>和非压缩系统内核</w:t>
      </w:r>
      <w:r>
        <w:rPr>
          <w:rFonts w:hint="eastAsia"/>
          <w:b/>
        </w:rPr>
        <w:t>、</w:t>
      </w:r>
      <w:r>
        <w:rPr>
          <w:b/>
        </w:rPr>
        <w:t>可灵活设置和传递多个参数给操作系统</w:t>
      </w:r>
      <w:r>
        <w:rPr>
          <w:rFonts w:hint="eastAsia"/>
          <w:b/>
        </w:rPr>
        <w:t>、</w:t>
      </w:r>
      <w:r>
        <w:rPr>
          <w:b/>
        </w:rPr>
        <w:t>支持目标</w:t>
      </w:r>
      <w:r>
        <w:rPr>
          <w:rFonts w:hint="eastAsia"/>
          <w:b/>
        </w:rPr>
        <w:t>板</w:t>
      </w:r>
      <w:r>
        <w:rPr>
          <w:b/>
        </w:rPr>
        <w:t>环境变量的多种存储方式、</w:t>
      </w:r>
      <w:r>
        <w:rPr>
          <w:b/>
        </w:rPr>
        <w:t>CRC32</w:t>
      </w:r>
      <w:r>
        <w:rPr>
          <w:rFonts w:hint="eastAsia"/>
          <w:b/>
        </w:rPr>
        <w:t>校验</w:t>
      </w:r>
      <w:r>
        <w:rPr>
          <w:b/>
        </w:rPr>
        <w:t>、上电自检</w:t>
      </w:r>
    </w:p>
    <w:p w14:paraId="4E4C1FD2" w14:textId="77777777" w:rsidR="00313FCB" w:rsidRPr="006E7E71" w:rsidRDefault="00313FCB" w:rsidP="00313FCB">
      <w:pPr>
        <w:pStyle w:val="2"/>
      </w:pPr>
      <w:r>
        <w:rPr>
          <w:rFonts w:hint="eastAsia"/>
        </w:rPr>
        <w:t>U</w:t>
      </w:r>
      <w:r>
        <w:t>-Boot</w:t>
      </w:r>
      <w:r>
        <w:t>分析与移植</w:t>
      </w:r>
    </w:p>
    <w:p w14:paraId="596D998C" w14:textId="77777777" w:rsidR="006E7E71" w:rsidRPr="006E7E71" w:rsidRDefault="006E7E71" w:rsidP="00313FCB">
      <w:pPr>
        <w:pStyle w:val="3"/>
      </w:pPr>
      <w:r>
        <w:rPr>
          <w:rFonts w:hint="eastAsia"/>
        </w:rPr>
        <w:t>u-boot源码</w:t>
      </w:r>
      <w:r>
        <w:t>结构</w:t>
      </w:r>
    </w:p>
    <w:p w14:paraId="5CA87D07" w14:textId="77777777" w:rsidR="006E7E71" w:rsidRDefault="006E7E71" w:rsidP="006E7E71">
      <w:pPr>
        <w:ind w:firstLine="480"/>
      </w:pPr>
      <w:r>
        <w:rPr>
          <w:rFonts w:hint="eastAsia"/>
        </w:rPr>
        <w:t>根目录</w:t>
      </w:r>
      <w:r>
        <w:t>下有</w:t>
      </w:r>
      <w:r>
        <w:rPr>
          <w:rFonts w:hint="eastAsia"/>
        </w:rPr>
        <w:t>26</w:t>
      </w:r>
      <w:r>
        <w:rPr>
          <w:rFonts w:hint="eastAsia"/>
        </w:rPr>
        <w:t>个</w:t>
      </w:r>
      <w:r>
        <w:t>子目录</w:t>
      </w:r>
      <w:r>
        <w:rPr>
          <w:rFonts w:hint="eastAsia"/>
        </w:rPr>
        <w:t>、</w:t>
      </w:r>
      <w:r>
        <w:t>可以分为</w:t>
      </w:r>
      <w:r>
        <w:rPr>
          <w:rFonts w:hint="eastAsia"/>
        </w:rPr>
        <w:t>4</w:t>
      </w:r>
      <w:r>
        <w:rPr>
          <w:rFonts w:hint="eastAsia"/>
        </w:rPr>
        <w:t>类</w:t>
      </w:r>
      <w:r>
        <w:t>：</w:t>
      </w:r>
    </w:p>
    <w:p w14:paraId="46D16855" w14:textId="77777777" w:rsidR="006E7E71" w:rsidRPr="006E7E71" w:rsidRDefault="006E7E71" w:rsidP="006E7E71">
      <w:pPr>
        <w:pStyle w:val="af1"/>
        <w:numPr>
          <w:ilvl w:val="0"/>
          <w:numId w:val="3"/>
        </w:numPr>
        <w:ind w:firstLineChars="0"/>
      </w:pPr>
      <w:r w:rsidRPr="006E7E71">
        <w:t>平台相关</w:t>
      </w:r>
      <w:r w:rsidRPr="006E7E71">
        <w:rPr>
          <w:rFonts w:hint="eastAsia"/>
        </w:rPr>
        <w:t>的</w:t>
      </w:r>
      <w:r>
        <w:t>或者开发板</w:t>
      </w:r>
      <w:r>
        <w:rPr>
          <w:rFonts w:hint="eastAsia"/>
        </w:rPr>
        <w:t>相关</w:t>
      </w:r>
      <w:r>
        <w:t>的</w:t>
      </w:r>
    </w:p>
    <w:p w14:paraId="6A9C6935" w14:textId="77777777" w:rsidR="006E7E71" w:rsidRDefault="006E7E71" w:rsidP="006E7E71">
      <w:pPr>
        <w:pStyle w:val="af1"/>
        <w:numPr>
          <w:ilvl w:val="0"/>
          <w:numId w:val="3"/>
        </w:numPr>
        <w:ind w:firstLineChars="0"/>
      </w:pPr>
      <w:r>
        <w:t>通用函数</w:t>
      </w:r>
    </w:p>
    <w:p w14:paraId="0D7CF86A" w14:textId="77777777" w:rsidR="006E7E71" w:rsidRDefault="006E7E71" w:rsidP="006E7E71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通用</w:t>
      </w:r>
      <w:r>
        <w:t>设备驱动程序</w:t>
      </w:r>
    </w:p>
    <w:p w14:paraId="0E52AC0A" w14:textId="77777777" w:rsidR="006E7E71" w:rsidRDefault="006E7E71" w:rsidP="006E7E71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-boot</w:t>
      </w:r>
      <w:r>
        <w:rPr>
          <w:rFonts w:hint="eastAsia"/>
        </w:rPr>
        <w:t>工具</w:t>
      </w:r>
      <w:r>
        <w:t>、示例程序、文档</w:t>
      </w:r>
    </w:p>
    <w:p w14:paraId="149EB196" w14:textId="77777777" w:rsidR="006E7E71" w:rsidRDefault="00E938F8" w:rsidP="006E7E71">
      <w:pPr>
        <w:ind w:left="480" w:firstLineChars="0" w:firstLine="0"/>
      </w:pPr>
      <w:r>
        <w:t>Common</w:t>
      </w:r>
      <w:r>
        <w:rPr>
          <w:rFonts w:hint="eastAsia"/>
        </w:rPr>
        <w:t>目录</w:t>
      </w:r>
      <w:r>
        <w:t>下是一些通用函数</w:t>
      </w:r>
      <w:r>
        <w:rPr>
          <w:rFonts w:hint="eastAsia"/>
        </w:rPr>
        <w:t>，</w:t>
      </w:r>
      <w:r>
        <w:t>提供了一些通用指令</w:t>
      </w:r>
      <w:r>
        <w:rPr>
          <w:rFonts w:hint="eastAsia"/>
        </w:rPr>
        <w:t>。</w:t>
      </w:r>
      <w:r>
        <w:t>这些函数、指令被封装了</w:t>
      </w:r>
      <w:r>
        <w:rPr>
          <w:rFonts w:hint="eastAsia"/>
        </w:rPr>
        <w:t>，</w:t>
      </w:r>
      <w:r>
        <w:t>将与平台</w:t>
      </w:r>
      <w:r>
        <w:rPr>
          <w:rFonts w:hint="eastAsia"/>
        </w:rPr>
        <w:t>和</w:t>
      </w:r>
      <w:r>
        <w:t>开发板相关的</w:t>
      </w:r>
      <w:r>
        <w:rPr>
          <w:rFonts w:hint="eastAsia"/>
        </w:rPr>
        <w:t>代码</w:t>
      </w:r>
      <w:r>
        <w:t>用宏和外部函数来代替。</w:t>
      </w:r>
      <w:r>
        <w:rPr>
          <w:rFonts w:hint="eastAsia"/>
        </w:rPr>
        <w:t>二</w:t>
      </w:r>
      <w:r>
        <w:t>这些宏和外部函数，如果与平台相关，就在下一层次的</w:t>
      </w:r>
      <w:r>
        <w:t>CPU/xxx</w:t>
      </w:r>
      <w:r>
        <w:rPr>
          <w:rFonts w:hint="eastAsia"/>
        </w:rPr>
        <w:t>目录中</w:t>
      </w:r>
      <w:r>
        <w:t>实现</w:t>
      </w:r>
      <w:r>
        <w:rPr>
          <w:rFonts w:hint="eastAsia"/>
        </w:rPr>
        <w:t>；</w:t>
      </w:r>
      <w:r>
        <w:t>如果与开发板相关，就在下一层</w:t>
      </w:r>
      <w:r>
        <w:rPr>
          <w:rFonts w:hint="eastAsia"/>
        </w:rPr>
        <w:t>次</w:t>
      </w:r>
      <w:r>
        <w:t>的</w:t>
      </w:r>
      <w:r>
        <w:t>board/xxx</w:t>
      </w:r>
      <w:r>
        <w:rPr>
          <w:rFonts w:hint="eastAsia"/>
        </w:rPr>
        <w:t>目录中</w:t>
      </w:r>
      <w:r>
        <w:t>实现</w:t>
      </w:r>
      <w:r>
        <w:rPr>
          <w:rFonts w:hint="eastAsia"/>
        </w:rPr>
        <w:t>。</w:t>
      </w:r>
    </w:p>
    <w:p w14:paraId="270F7294" w14:textId="77777777" w:rsidR="00E938F8" w:rsidRDefault="00E938F8" w:rsidP="00313FCB">
      <w:pPr>
        <w:pStyle w:val="3"/>
      </w:pPr>
      <w:r>
        <w:rPr>
          <w:rFonts w:hint="eastAsia"/>
        </w:rPr>
        <w:t>u-boot</w:t>
      </w:r>
      <w:r>
        <w:t>的配置、编译、</w:t>
      </w:r>
      <w:r>
        <w:rPr>
          <w:rFonts w:hint="eastAsia"/>
        </w:rPr>
        <w:t>连接</w:t>
      </w:r>
      <w:r>
        <w:t>过程</w:t>
      </w:r>
      <w:r>
        <w:rPr>
          <w:rFonts w:hint="eastAsia"/>
        </w:rPr>
        <w:t>：</w:t>
      </w:r>
    </w:p>
    <w:p w14:paraId="16AB5C41" w14:textId="77777777" w:rsidR="00E938F8" w:rsidRDefault="00E938F8" w:rsidP="00E938F8">
      <w:pPr>
        <w:ind w:firstLine="480"/>
      </w:pPr>
      <w:r>
        <w:rPr>
          <w:rFonts w:hint="eastAsia"/>
        </w:rPr>
        <w:t>通过</w:t>
      </w:r>
      <w:r>
        <w:t>阅读</w:t>
      </w:r>
      <w:r>
        <w:t>Makefile</w:t>
      </w:r>
      <w:r>
        <w:t>来</w:t>
      </w:r>
      <w:r>
        <w:rPr>
          <w:rFonts w:hint="eastAsia"/>
        </w:rPr>
        <w:t>了解</w:t>
      </w:r>
      <w:r>
        <w:t>某款开发板、使用哪些文件、</w:t>
      </w:r>
      <w:r>
        <w:rPr>
          <w:rFonts w:hint="eastAsia"/>
        </w:rPr>
        <w:t>哪个</w:t>
      </w:r>
      <w:r>
        <w:t>文件首先执行</w:t>
      </w:r>
      <w:r>
        <w:rPr>
          <w:rFonts w:hint="eastAsia"/>
        </w:rPr>
        <w:t>、</w:t>
      </w:r>
      <w:r>
        <w:t>可执行文件占用内存情况。</w:t>
      </w:r>
    </w:p>
    <w:p w14:paraId="46FEDDD7" w14:textId="77777777" w:rsidR="00E938F8" w:rsidRDefault="00E938F8" w:rsidP="00E938F8">
      <w:pPr>
        <w:ind w:firstLine="480"/>
      </w:pPr>
      <w:r>
        <w:t>make &lt;board_name&gt;_config #</w:t>
      </w:r>
      <w:r>
        <w:rPr>
          <w:rFonts w:hint="eastAsia"/>
        </w:rPr>
        <w:t>生成</w:t>
      </w:r>
      <w:r>
        <w:t>目标开发板的默认配置</w:t>
      </w:r>
    </w:p>
    <w:p w14:paraId="3A914BBC" w14:textId="77777777" w:rsidR="00E938F8" w:rsidRDefault="00E938F8" w:rsidP="00E938F8">
      <w:pPr>
        <w:ind w:firstLine="480"/>
      </w:pPr>
      <w:r>
        <w:rPr>
          <w:rFonts w:hint="eastAsia"/>
        </w:rPr>
        <w:t>make all  #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文件</w:t>
      </w:r>
      <w:r>
        <w:rPr>
          <w:rFonts w:hint="eastAsia"/>
        </w:rPr>
        <w:t>：</w:t>
      </w:r>
      <w:r>
        <w:t>U-Boot.bin, U-Boot, U-Boot.srec</w:t>
      </w:r>
      <w:r w:rsidR="00653916">
        <w:t xml:space="preserve"> ;</w:t>
      </w:r>
      <w:r w:rsidR="00653916">
        <w:rPr>
          <w:rFonts w:hint="eastAsia"/>
        </w:rPr>
        <w:t>其中</w:t>
      </w:r>
      <w:r w:rsidR="00653916">
        <w:t>U-Boot.bin</w:t>
      </w:r>
      <w:r w:rsidR="00653916">
        <w:rPr>
          <w:rFonts w:hint="eastAsia"/>
        </w:rPr>
        <w:t>可以</w:t>
      </w:r>
      <w:r w:rsidR="00653916">
        <w:t>烧录入</w:t>
      </w:r>
      <w:r w:rsidR="00653916">
        <w:t>Nor-flash</w:t>
      </w:r>
      <w:r w:rsidR="00653916">
        <w:rPr>
          <w:rFonts w:hint="eastAsia"/>
        </w:rPr>
        <w:t>中</w:t>
      </w:r>
      <w:r w:rsidR="00653916">
        <w:t>运行</w:t>
      </w:r>
    </w:p>
    <w:p w14:paraId="731341D6" w14:textId="77777777" w:rsidR="00653916" w:rsidRDefault="00653916" w:rsidP="00E938F8">
      <w:pPr>
        <w:ind w:firstLine="480"/>
      </w:pPr>
      <w:r>
        <w:rPr>
          <w:rFonts w:hint="eastAsia"/>
        </w:rPr>
        <w:t>备注</w:t>
      </w:r>
      <w:r>
        <w:t>：编译</w:t>
      </w:r>
      <w:r>
        <w:t>u-boot</w:t>
      </w:r>
      <w:r>
        <w:rPr>
          <w:rFonts w:hint="eastAsia"/>
        </w:rPr>
        <w:t>成功</w:t>
      </w:r>
      <w:r>
        <w:t>后，还会在</w:t>
      </w:r>
      <w:r>
        <w:t>tool</w:t>
      </w:r>
      <w:r>
        <w:t>子</w:t>
      </w:r>
      <w:r>
        <w:rPr>
          <w:rFonts w:hint="eastAsia"/>
        </w:rPr>
        <w:t>目录</w:t>
      </w:r>
      <w:r>
        <w:t>下生成一些工具，如</w:t>
      </w:r>
      <w:r>
        <w:t>mkimage</w:t>
      </w:r>
      <w:r>
        <w:rPr>
          <w:rFonts w:hint="eastAsia"/>
        </w:rPr>
        <w:t>等</w:t>
      </w:r>
      <w:r>
        <w:t>。将</w:t>
      </w:r>
      <w:r>
        <w:rPr>
          <w:rFonts w:hint="eastAsia"/>
        </w:rPr>
        <w:t>他们</w:t>
      </w:r>
      <w:r>
        <w:t>复制到</w:t>
      </w:r>
      <w:r>
        <w:t>/usr/local/bin</w:t>
      </w:r>
      <w:r>
        <w:rPr>
          <w:rFonts w:hint="eastAsia"/>
        </w:rPr>
        <w:t>目录</w:t>
      </w:r>
      <w:r>
        <w:t>下，以后就可以直接使用。在编译内核时，就会自动使用</w:t>
      </w:r>
      <w:r>
        <w:t>mkimage</w:t>
      </w:r>
      <w:r>
        <w:rPr>
          <w:rFonts w:hint="eastAsia"/>
        </w:rPr>
        <w:t>来</w:t>
      </w:r>
      <w:r>
        <w:t>生成</w:t>
      </w:r>
      <w:r>
        <w:t>U-Boot</w:t>
      </w:r>
      <w:r>
        <w:rPr>
          <w:rFonts w:hint="eastAsia"/>
        </w:rPr>
        <w:t>格式</w:t>
      </w:r>
      <w:r>
        <w:t>的内核映像文件</w:t>
      </w:r>
      <w:r>
        <w:t>uImage</w:t>
      </w:r>
      <w:r>
        <w:rPr>
          <w:rFonts w:hint="eastAsia"/>
        </w:rPr>
        <w:t>。</w:t>
      </w:r>
    </w:p>
    <w:p w14:paraId="44D1A714" w14:textId="77777777" w:rsidR="00653916" w:rsidRPr="004821DD" w:rsidRDefault="00313FCB" w:rsidP="004821DD">
      <w:pPr>
        <w:pStyle w:val="4"/>
        <w:ind w:firstLine="482"/>
      </w:pPr>
      <w:r w:rsidRPr="004821DD">
        <w:rPr>
          <w:rFonts w:hint="eastAsia"/>
        </w:rPr>
        <w:t>配置</w:t>
      </w:r>
      <w:r w:rsidRPr="004821DD">
        <w:t>过程：</w:t>
      </w:r>
    </w:p>
    <w:p w14:paraId="3A037951" w14:textId="77777777" w:rsidR="009C6E61" w:rsidRDefault="00223B86" w:rsidP="00223B86">
      <w:pPr>
        <w:pStyle w:val="af1"/>
        <w:numPr>
          <w:ilvl w:val="0"/>
          <w:numId w:val="4"/>
        </w:numPr>
        <w:ind w:firstLineChars="0"/>
      </w:pPr>
      <w:r>
        <w:t>确定开发板名称</w:t>
      </w:r>
    </w:p>
    <w:p w14:paraId="3251E41B" w14:textId="77777777" w:rsidR="00223B86" w:rsidRDefault="00223B86" w:rsidP="00223B86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到平台</w:t>
      </w:r>
      <w:r>
        <w:t>/</w:t>
      </w:r>
      <w:r>
        <w:rPr>
          <w:rFonts w:hint="eastAsia"/>
        </w:rPr>
        <w:t>开发板</w:t>
      </w:r>
      <w:r>
        <w:t>相关的头文件的链接</w:t>
      </w:r>
    </w:p>
    <w:p w14:paraId="0AA8A4D2" w14:textId="77777777" w:rsidR="00223B86" w:rsidRDefault="00223B86" w:rsidP="00223B86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顶层</w:t>
      </w:r>
      <w:r>
        <w:t>Makefile</w:t>
      </w:r>
      <w:r>
        <w:t>包含的文件</w:t>
      </w:r>
      <w:r>
        <w:t>include/config.mk</w:t>
      </w:r>
    </w:p>
    <w:p w14:paraId="02C7CAEF" w14:textId="77777777" w:rsidR="00223B86" w:rsidRDefault="00223B86" w:rsidP="00223B86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开发</w:t>
      </w:r>
      <w:r>
        <w:rPr>
          <w:rFonts w:hint="eastAsia"/>
        </w:rPr>
        <w:t>板</w:t>
      </w:r>
      <w:r>
        <w:t>相关的头文件</w:t>
      </w:r>
    </w:p>
    <w:p w14:paraId="45C0E09B" w14:textId="77777777" w:rsidR="00223B86" w:rsidRPr="00653916" w:rsidRDefault="004821DD" w:rsidP="004821DD">
      <w:pPr>
        <w:ind w:firstLine="480"/>
      </w:pPr>
      <w:r>
        <w:rPr>
          <w:rFonts w:hint="eastAsia"/>
        </w:rPr>
        <w:t>在</w:t>
      </w:r>
      <w:r>
        <w:t>board</w:t>
      </w:r>
      <w:r>
        <w:t>目录下新建一个开发板</w:t>
      </w:r>
      <w:r>
        <w:t>&lt;board_name&gt;</w:t>
      </w:r>
      <w:r>
        <w:rPr>
          <w:rFonts w:hint="eastAsia"/>
        </w:rPr>
        <w:t>目录</w:t>
      </w:r>
      <w:r>
        <w:t>，则在</w:t>
      </w:r>
      <w:r>
        <w:t>include/config</w:t>
      </w:r>
      <w:r>
        <w:t>目录下也要建立一个</w:t>
      </w:r>
      <w:r>
        <w:rPr>
          <w:rFonts w:hint="eastAsia"/>
        </w:rPr>
        <w:t>&lt;board_name&gt;.h</w:t>
      </w:r>
      <w:r>
        <w:rPr>
          <w:rFonts w:hint="eastAsia"/>
        </w:rPr>
        <w:t>，</w:t>
      </w:r>
      <w:r>
        <w:t>里面存</w:t>
      </w:r>
      <w:r>
        <w:rPr>
          <w:rFonts w:hint="eastAsia"/>
        </w:rPr>
        <w:t>放</w:t>
      </w:r>
      <w:r>
        <w:t>的就是开发板</w:t>
      </w:r>
      <w:r>
        <w:rPr>
          <w:rFonts w:hint="eastAsia"/>
        </w:rPr>
        <w:t>&lt;board_name&gt;</w:t>
      </w:r>
      <w:r>
        <w:rPr>
          <w:rFonts w:hint="eastAsia"/>
        </w:rPr>
        <w:t>的</w:t>
      </w:r>
      <w:r>
        <w:t>配置信息</w:t>
      </w:r>
      <w:r>
        <w:rPr>
          <w:rFonts w:hint="eastAsia"/>
        </w:rPr>
        <w:t>。</w:t>
      </w:r>
    </w:p>
    <w:p w14:paraId="1375737B" w14:textId="77777777" w:rsidR="00E938F8" w:rsidRDefault="004821DD" w:rsidP="00E938F8">
      <w:pPr>
        <w:ind w:firstLine="480"/>
      </w:pP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有</w:t>
      </w:r>
      <w:r>
        <w:t>以下两类宏：</w:t>
      </w:r>
    </w:p>
    <w:p w14:paraId="1BDBDFA5" w14:textId="77777777" w:rsidR="004821DD" w:rsidRDefault="004821DD" w:rsidP="00E938F8">
      <w:pPr>
        <w:ind w:firstLine="480"/>
      </w:pPr>
      <w:r>
        <w:t>①</w:t>
      </w:r>
      <w:r>
        <w:t>一类是选项，前缀为</w:t>
      </w:r>
      <w:r>
        <w:t>CONFIG_</w:t>
      </w:r>
      <w:r>
        <w:rPr>
          <w:rFonts w:hint="eastAsia"/>
        </w:rPr>
        <w:t>，</w:t>
      </w:r>
      <w:r>
        <w:t>用于选择</w:t>
      </w:r>
      <w:r>
        <w:t>CPU</w:t>
      </w:r>
      <w:r>
        <w:rPr>
          <w:rFonts w:hint="eastAsia"/>
        </w:rPr>
        <w:t>、</w:t>
      </w:r>
      <w:r>
        <w:t>SOC</w:t>
      </w:r>
      <w:r>
        <w:rPr>
          <w:rFonts w:hint="eastAsia"/>
        </w:rPr>
        <w:t>、</w:t>
      </w:r>
      <w:r>
        <w:t>开发板类型、设置系统时钟、选择设备驱动</w:t>
      </w:r>
    </w:p>
    <w:p w14:paraId="5D1F8BFD" w14:textId="77777777" w:rsidR="004821DD" w:rsidRDefault="004821DD" w:rsidP="00E938F8">
      <w:pPr>
        <w:ind w:firstLine="480"/>
      </w:pPr>
      <w:r>
        <w:t>②</w:t>
      </w:r>
      <w:r>
        <w:t>第二类是参数，前缀为</w:t>
      </w:r>
      <w:r>
        <w:t>CFG</w:t>
      </w:r>
      <w:r>
        <w:rPr>
          <w:rFonts w:hint="eastAsia"/>
        </w:rPr>
        <w:t>_</w:t>
      </w:r>
      <w:r>
        <w:rPr>
          <w:rFonts w:hint="eastAsia"/>
        </w:rPr>
        <w:t>，用于</w:t>
      </w:r>
      <w:r>
        <w:t>设置</w:t>
      </w:r>
      <w:r>
        <w:t>malloc</w:t>
      </w:r>
      <w:r>
        <w:rPr>
          <w:rFonts w:hint="eastAsia"/>
        </w:rPr>
        <w:t>缓冲</w:t>
      </w:r>
      <w:r>
        <w:t>池大小，</w:t>
      </w:r>
      <w:r>
        <w:t>U-Boot</w:t>
      </w:r>
      <w:r>
        <w:rPr>
          <w:rFonts w:hint="eastAsia"/>
        </w:rPr>
        <w:t>提示符</w:t>
      </w:r>
      <w:r>
        <w:t>，</w:t>
      </w:r>
      <w:r>
        <w:t>U-Boot</w:t>
      </w:r>
      <w:r>
        <w:rPr>
          <w:rFonts w:hint="eastAsia"/>
        </w:rPr>
        <w:t>下载</w:t>
      </w:r>
      <w:r>
        <w:t>文件是的默认加载地址、</w:t>
      </w:r>
      <w:r>
        <w:t>flash</w:t>
      </w:r>
      <w:r>
        <w:t>的起始地址等。</w:t>
      </w:r>
    </w:p>
    <w:p w14:paraId="1E4A5AF4" w14:textId="77777777" w:rsidR="004821DD" w:rsidRDefault="004821DD" w:rsidP="00E938F8">
      <w:pPr>
        <w:ind w:firstLine="480"/>
      </w:pPr>
      <w:r>
        <w:t>CONFIG_</w:t>
      </w:r>
      <w:r>
        <w:rPr>
          <w:rFonts w:hint="eastAsia"/>
        </w:rPr>
        <w:t>除了</w:t>
      </w:r>
      <w:r>
        <w:t>设置一些参数外，</w:t>
      </w:r>
      <w:r>
        <w:rPr>
          <w:rFonts w:hint="eastAsia"/>
        </w:rPr>
        <w:t>主要</w:t>
      </w:r>
      <w:r>
        <w:t>用来设置</w:t>
      </w:r>
      <w:r>
        <w:t>U-Boot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、</w:t>
      </w:r>
      <w:r>
        <w:t>选择使用文件的那一部分，而</w:t>
      </w:r>
      <w:r>
        <w:t>CFG_</w:t>
      </w:r>
      <w:r>
        <w:rPr>
          <w:rFonts w:hint="eastAsia"/>
        </w:rPr>
        <w:t>用来</w:t>
      </w:r>
      <w:r>
        <w:t>设置更细的参数。</w:t>
      </w:r>
    </w:p>
    <w:p w14:paraId="259007A7" w14:textId="1F614C78" w:rsidR="004821DD" w:rsidRDefault="004821DD" w:rsidP="00E938F8">
      <w:pPr>
        <w:ind w:firstLine="480"/>
      </w:pPr>
      <w:r>
        <w:rPr>
          <w:rFonts w:hint="eastAsia"/>
        </w:rPr>
        <w:t>备注</w:t>
      </w:r>
      <w:r>
        <w:t>：</w:t>
      </w:r>
      <w:r>
        <w:rPr>
          <w:rFonts w:hint="eastAsia"/>
        </w:rPr>
        <w:t>u-</w:t>
      </w:r>
      <w:r>
        <w:t>boot</w:t>
      </w:r>
      <w:r>
        <w:rPr>
          <w:rFonts w:hint="eastAsia"/>
        </w:rPr>
        <w:t>配置</w:t>
      </w:r>
      <w:r>
        <w:t>过程可以理解为两个关键</w:t>
      </w:r>
      <w:r>
        <w:rPr>
          <w:rFonts w:hint="eastAsia"/>
        </w:rPr>
        <w:t>过程</w:t>
      </w:r>
      <w:r>
        <w:t>，一是开发板的选择</w:t>
      </w:r>
      <w:r w:rsidR="00B22603">
        <w:rPr>
          <w:rFonts w:hint="eastAsia"/>
        </w:rPr>
        <w:t>（配置</w:t>
      </w:r>
      <w:r w:rsidR="00B22603">
        <w:t>顶层目</w:t>
      </w:r>
      <w:r w:rsidR="00B22603">
        <w:rPr>
          <w:rFonts w:hint="eastAsia"/>
        </w:rPr>
        <w:t>录</w:t>
      </w:r>
      <w:r w:rsidR="00B22603">
        <w:t>中的</w:t>
      </w:r>
      <w:r w:rsidR="00B22603">
        <w:t>Makefile</w:t>
      </w:r>
      <w:r w:rsidR="00B22603">
        <w:rPr>
          <w:rFonts w:hint="eastAsia"/>
        </w:rPr>
        <w:t>，</w:t>
      </w:r>
      <w:r w:rsidR="00B22603">
        <w:t>mkconfig</w:t>
      </w:r>
      <w:r w:rsidR="00B22603">
        <w:rPr>
          <w:rFonts w:hint="eastAsia"/>
        </w:rPr>
        <w:t>文件）</w:t>
      </w:r>
      <w:r>
        <w:rPr>
          <w:rFonts w:hint="eastAsia"/>
        </w:rPr>
        <w:t>，</w:t>
      </w:r>
      <w:r>
        <w:t>二是开发板的</w:t>
      </w:r>
      <w:r>
        <w:rPr>
          <w:rFonts w:hint="eastAsia"/>
        </w:rPr>
        <w:t>配置</w:t>
      </w:r>
      <w:r>
        <w:t>（</w:t>
      </w:r>
      <w:r w:rsidR="00B22603">
        <w:rPr>
          <w:rFonts w:hint="eastAsia"/>
        </w:rPr>
        <w:t>配置</w:t>
      </w:r>
      <w:r w:rsidR="00B22603">
        <w:t>&lt;board_name&gt;.h</w:t>
      </w:r>
      <w:r w:rsidR="00B22603">
        <w:rPr>
          <w:rFonts w:hint="eastAsia"/>
        </w:rPr>
        <w:t>文件</w:t>
      </w:r>
      <w:r>
        <w:t>）</w:t>
      </w:r>
    </w:p>
    <w:p w14:paraId="29648213" w14:textId="4E1F525C" w:rsidR="00410411" w:rsidRDefault="00410411" w:rsidP="00410411">
      <w:pPr>
        <w:ind w:firstLine="480"/>
      </w:pPr>
      <w:r>
        <w:t>make smdk2410_config</w:t>
      </w:r>
      <w:r w:rsidR="002E7717">
        <w:t xml:space="preserve"> #</w:t>
      </w:r>
      <w:r w:rsidR="002E7717">
        <w:rPr>
          <w:rFonts w:hint="eastAsia"/>
        </w:rPr>
        <w:t>进行</w:t>
      </w:r>
      <w:r w:rsidR="002E7717">
        <w:t>配置</w:t>
      </w:r>
    </w:p>
    <w:p w14:paraId="27FFEA0F" w14:textId="3FF43EB3" w:rsidR="00410411" w:rsidRDefault="00410411" w:rsidP="00410411">
      <w:pPr>
        <w:ind w:firstLine="480"/>
      </w:pPr>
      <w:r>
        <w:t>1) make</w:t>
      </w:r>
      <w:r>
        <w:t>会执行</w:t>
      </w:r>
      <w:r>
        <w:t>Makefile</w:t>
      </w:r>
      <w:r>
        <w:rPr>
          <w:rFonts w:hint="eastAsia"/>
        </w:rPr>
        <w:t>文件</w:t>
      </w:r>
      <w:r>
        <w:t>，</w:t>
      </w:r>
    </w:p>
    <w:p w14:paraId="7B915F3E" w14:textId="34DCD26F" w:rsidR="00410411" w:rsidRDefault="00410411" w:rsidP="00410411">
      <w:pPr>
        <w:ind w:firstLine="480"/>
      </w:pPr>
      <w:r>
        <w:rPr>
          <w:rFonts w:hint="eastAsia"/>
        </w:rPr>
        <w:t>2</w:t>
      </w:r>
      <w:r>
        <w:t>) smdk2410_config</w:t>
      </w:r>
      <w:r>
        <w:rPr>
          <w:rFonts w:hint="eastAsia"/>
        </w:rPr>
        <w:t>是</w:t>
      </w:r>
      <w:r>
        <w:t>传递给</w:t>
      </w:r>
      <w:r>
        <w:rPr>
          <w:rFonts w:hint="eastAsia"/>
        </w:rPr>
        <w:t>Makefile</w:t>
      </w:r>
      <w:r>
        <w:t>文件的参数</w:t>
      </w:r>
    </w:p>
    <w:p w14:paraId="32140BAE" w14:textId="0A7F6907" w:rsidR="00410411" w:rsidRDefault="00410411" w:rsidP="00410411">
      <w:pPr>
        <w:ind w:firstLine="480"/>
      </w:pPr>
      <w:r>
        <w:rPr>
          <w:rFonts w:hint="eastAsia"/>
        </w:rPr>
        <w:t>3)</w:t>
      </w:r>
      <w:r>
        <w:t xml:space="preserve"> </w:t>
      </w:r>
      <w:r>
        <w:t>通过这个参数</w:t>
      </w:r>
      <w:r>
        <w:rPr>
          <w:rFonts w:hint="eastAsia"/>
        </w:rPr>
        <w:t>来执行</w:t>
      </w:r>
      <w:r>
        <w:t>并设定</w:t>
      </w:r>
      <w:r>
        <w:t>mkconfig</w:t>
      </w:r>
      <w:r>
        <w:rPr>
          <w:rFonts w:hint="eastAsia"/>
        </w:rPr>
        <w:t>的</w:t>
      </w:r>
      <w:r>
        <w:t>文件的参数</w:t>
      </w:r>
      <w:r>
        <w:rPr>
          <w:rFonts w:hint="eastAsia"/>
        </w:rPr>
        <w:t>，</w:t>
      </w:r>
      <w:r>
        <w:t>从而</w:t>
      </w:r>
      <w:r>
        <w:rPr>
          <w:rFonts w:hint="eastAsia"/>
        </w:rPr>
        <w:t>完成</w:t>
      </w:r>
      <w:r>
        <w:t>目标开发板的</w:t>
      </w:r>
      <w:r w:rsidR="002E7717">
        <w:rPr>
          <w:rFonts w:hint="eastAsia"/>
        </w:rPr>
        <w:t>通用</w:t>
      </w:r>
      <w:r>
        <w:rPr>
          <w:rFonts w:hint="eastAsia"/>
        </w:rPr>
        <w:t>配置</w:t>
      </w:r>
      <w:r>
        <w:t>。</w:t>
      </w:r>
    </w:p>
    <w:p w14:paraId="72BF5D46" w14:textId="4EA06677" w:rsidR="00410411" w:rsidRDefault="00410411" w:rsidP="00410411">
      <w:pPr>
        <w:ind w:firstLine="480"/>
      </w:pPr>
      <w:r>
        <w:t xml:space="preserve">4) </w:t>
      </w:r>
      <w:r>
        <w:t>所有</w:t>
      </w:r>
      <w:r>
        <w:rPr>
          <w:rFonts w:hint="eastAsia"/>
        </w:rPr>
        <w:t>开发板</w:t>
      </w:r>
      <w:r>
        <w:t>通用的配置设置都在</w:t>
      </w:r>
      <w:r>
        <w:t>mkconfig</w:t>
      </w:r>
      <w:r>
        <w:rPr>
          <w:rFonts w:hint="eastAsia"/>
        </w:rPr>
        <w:t>中，</w:t>
      </w:r>
      <w:r w:rsidR="002E7717">
        <w:rPr>
          <w:rFonts w:hint="eastAsia"/>
        </w:rPr>
        <w:t>特定</w:t>
      </w:r>
      <w:r>
        <w:t>开发板</w:t>
      </w:r>
      <w:r w:rsidR="002E7717">
        <w:rPr>
          <w:rFonts w:hint="eastAsia"/>
        </w:rPr>
        <w:t>具体</w:t>
      </w:r>
      <w:r w:rsidR="002E7717">
        <w:t>应用</w:t>
      </w:r>
      <w:r>
        <w:t>配置都在</w:t>
      </w:r>
      <w:r>
        <w:rPr>
          <w:rFonts w:hint="eastAsia"/>
        </w:rPr>
        <w:t>&lt;board_name&gt;.h</w:t>
      </w:r>
      <w:r>
        <w:rPr>
          <w:rFonts w:hint="eastAsia"/>
        </w:rPr>
        <w:t>中</w:t>
      </w:r>
      <w:r>
        <w:t>，需要提前配置好。</w:t>
      </w:r>
    </w:p>
    <w:p w14:paraId="2182504F" w14:textId="77777777" w:rsidR="004821DD" w:rsidRPr="004821DD" w:rsidRDefault="004821DD" w:rsidP="004821DD">
      <w:pPr>
        <w:pStyle w:val="4"/>
        <w:ind w:firstLine="482"/>
      </w:pPr>
      <w:r w:rsidRPr="004821DD">
        <w:rPr>
          <w:rFonts w:hint="eastAsia"/>
        </w:rPr>
        <w:t>编译</w:t>
      </w:r>
      <w:r w:rsidRPr="004821DD">
        <w:t>、</w:t>
      </w:r>
      <w:r w:rsidRPr="004821DD">
        <w:rPr>
          <w:rFonts w:hint="eastAsia"/>
        </w:rPr>
        <w:t>链接</w:t>
      </w:r>
      <w:r w:rsidRPr="004821DD">
        <w:t>过程：</w:t>
      </w:r>
    </w:p>
    <w:p w14:paraId="1F4FBAD9" w14:textId="28F3C46D" w:rsidR="004821DD" w:rsidRDefault="002E7717" w:rsidP="00E938F8">
      <w:pPr>
        <w:ind w:firstLine="480"/>
      </w:pPr>
      <w:r>
        <w:t>m</w:t>
      </w:r>
      <w:r>
        <w:rPr>
          <w:rFonts w:hint="eastAsia"/>
        </w:rPr>
        <w:t xml:space="preserve">ake </w:t>
      </w:r>
      <w:r>
        <w:t>all #</w:t>
      </w:r>
      <w:r>
        <w:t>进行编译</w:t>
      </w:r>
    </w:p>
    <w:p w14:paraId="2AC34A6A" w14:textId="0EEB6774" w:rsidR="002E7717" w:rsidRDefault="00246A28" w:rsidP="00246A28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确定开发板类型</w:t>
      </w:r>
      <w:r>
        <w:t>、编译器类型</w:t>
      </w:r>
    </w:p>
    <w:p w14:paraId="77EC79CB" w14:textId="09AE9E77" w:rsidR="00246A28" w:rsidRDefault="00246A28" w:rsidP="00246A28">
      <w:pPr>
        <w:pStyle w:val="af1"/>
        <w:numPr>
          <w:ilvl w:val="0"/>
          <w:numId w:val="5"/>
        </w:numPr>
        <w:ind w:firstLineChars="0"/>
      </w:pPr>
      <w:r>
        <w:t xml:space="preserve">U-Boot </w:t>
      </w:r>
      <w:r>
        <w:rPr>
          <w:rFonts w:hint="eastAsia"/>
        </w:rPr>
        <w:t>目标</w:t>
      </w:r>
      <w:r>
        <w:t>文件的添加、</w:t>
      </w:r>
      <w:r>
        <w:rPr>
          <w:rFonts w:hint="eastAsia"/>
        </w:rPr>
        <w:t>平台</w:t>
      </w:r>
      <w:r>
        <w:t>/</w:t>
      </w:r>
      <w:r>
        <w:t>开发板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各个</w:t>
      </w:r>
      <w:r>
        <w:t>目录</w:t>
      </w:r>
      <w:r>
        <w:rPr>
          <w:rFonts w:hint="eastAsia"/>
        </w:rPr>
        <w:t>和</w:t>
      </w:r>
      <w:r>
        <w:t>通用目录下的相应库添加</w:t>
      </w:r>
      <w:r>
        <w:rPr>
          <w:rFonts w:hint="eastAsia"/>
        </w:rPr>
        <w:t>（</w:t>
      </w:r>
      <w:r>
        <w:rPr>
          <w:rFonts w:hint="eastAsia"/>
        </w:rPr>
        <w:t>OBJS</w:t>
      </w:r>
      <w:r>
        <w:rPr>
          <w:rFonts w:hint="eastAsia"/>
        </w:rPr>
        <w:t>、</w:t>
      </w:r>
      <w:r>
        <w:t>LIBS</w:t>
      </w:r>
      <w:r>
        <w:t>所代表的的</w:t>
      </w:r>
      <w:r>
        <w:t>.o</w:t>
      </w:r>
      <w:r>
        <w:rPr>
          <w:rFonts w:hint="eastAsia"/>
        </w:rPr>
        <w:t>，</w:t>
      </w:r>
      <w:r>
        <w:t>.a</w:t>
      </w:r>
      <w:r>
        <w:rPr>
          <w:rFonts w:hint="eastAsia"/>
        </w:rPr>
        <w:t>文件</w:t>
      </w:r>
      <w:r>
        <w:t>就是</w:t>
      </w:r>
      <w:r>
        <w:t>U-Boot</w:t>
      </w:r>
      <w:r>
        <w:rPr>
          <w:rFonts w:hint="eastAsia"/>
        </w:rPr>
        <w:t>的</w:t>
      </w:r>
      <w:r>
        <w:t>构成</w:t>
      </w:r>
      <w:r>
        <w:rPr>
          <w:rFonts w:hint="eastAsia"/>
        </w:rPr>
        <w:t>）</w:t>
      </w:r>
    </w:p>
    <w:p w14:paraId="496BFDB6" w14:textId="4C52690A" w:rsidR="00246A28" w:rsidRDefault="00246A28" w:rsidP="00246A28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t>所</w:t>
      </w:r>
      <w:r>
        <w:rPr>
          <w:rFonts w:hint="eastAsia"/>
        </w:rPr>
        <w:t>有</w:t>
      </w:r>
      <w:r>
        <w:t>的</w:t>
      </w:r>
      <w:r>
        <w:t>OBJS</w:t>
      </w:r>
      <w:r>
        <w:t>、</w:t>
      </w:r>
      <w:r>
        <w:t>LIBS</w:t>
      </w:r>
      <w:r>
        <w:t>所表示的</w:t>
      </w:r>
      <w:r>
        <w:rPr>
          <w:rFonts w:hint="eastAsia"/>
        </w:rPr>
        <w:t>.o</w:t>
      </w:r>
      <w:r>
        <w:rPr>
          <w:rFonts w:hint="eastAsia"/>
        </w:rPr>
        <w:t>，</w:t>
      </w:r>
      <w:r>
        <w:t>.a</w:t>
      </w:r>
      <w:r>
        <w:rPr>
          <w:rFonts w:hint="eastAsia"/>
        </w:rPr>
        <w:t>文件</w:t>
      </w:r>
      <w:r>
        <w:t>都生成后，就剩下</w:t>
      </w:r>
      <w:r>
        <w:rPr>
          <w:rFonts w:hint="eastAsia"/>
        </w:rPr>
        <w:t>最后</w:t>
      </w:r>
      <w:r>
        <w:t>的链接</w:t>
      </w:r>
      <w:r w:rsidR="00E543D0">
        <w:rPr>
          <w:rFonts w:hint="eastAsia"/>
        </w:rPr>
        <w:t>。</w:t>
      </w:r>
    </w:p>
    <w:p w14:paraId="109483DF" w14:textId="6CD1ED29" w:rsidR="00FD75AA" w:rsidRDefault="00FD75AA" w:rsidP="00FD75AA">
      <w:pPr>
        <w:ind w:left="480" w:firstLineChars="0" w:firstLine="0"/>
      </w:pPr>
      <w:r>
        <w:rPr>
          <w:rFonts w:hint="eastAsia"/>
        </w:rPr>
        <w:t>基本编译流程</w:t>
      </w:r>
      <w:r>
        <w:t>：</w:t>
      </w:r>
    </w:p>
    <w:p w14:paraId="4C842465" w14:textId="4847DB29" w:rsidR="00FD75AA" w:rsidRDefault="00FD75AA" w:rsidP="00FD75AA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首先</w:t>
      </w:r>
      <w:r>
        <w:t>编译</w:t>
      </w:r>
      <w:r>
        <w:t>cpu/$(CPU)/start.S</w:t>
      </w:r>
    </w:p>
    <w:p w14:paraId="07AF833F" w14:textId="72DCECD6" w:rsidR="00FD75AA" w:rsidRDefault="00FD75AA" w:rsidP="00FD75AA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然后</w:t>
      </w:r>
      <w:r>
        <w:t>，对于平台</w:t>
      </w:r>
      <w:r>
        <w:rPr>
          <w:rFonts w:hint="eastAsia"/>
        </w:rPr>
        <w:t>/</w:t>
      </w:r>
      <w:r>
        <w:rPr>
          <w:rFonts w:hint="eastAsia"/>
        </w:rPr>
        <w:t>开发板</w:t>
      </w:r>
      <w:r>
        <w:t>相关的每个目录、每个通用目录都使用他们各自的</w:t>
      </w:r>
      <w:r>
        <w:t>Makefile</w:t>
      </w:r>
      <w:r>
        <w:t>生成相应的库。</w:t>
      </w:r>
    </w:p>
    <w:p w14:paraId="2AE8568E" w14:textId="635F592D" w:rsidR="00FD75AA" w:rsidRPr="004821DD" w:rsidRDefault="00FD75AA" w:rsidP="00EA17BF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1)</w:t>
      </w:r>
      <w:r>
        <w:rPr>
          <w:rFonts w:hint="eastAsia"/>
        </w:rPr>
        <w:t>、</w:t>
      </w:r>
      <w:r>
        <w:rPr>
          <w:rFonts w:hint="eastAsia"/>
        </w:rPr>
        <w:t>2)</w:t>
      </w:r>
      <w:r>
        <w:rPr>
          <w:rFonts w:hint="eastAsia"/>
        </w:rPr>
        <w:t>步</w:t>
      </w:r>
      <w:r>
        <w:t>生成的</w:t>
      </w:r>
      <w:r>
        <w:rPr>
          <w:rFonts w:hint="eastAsia"/>
        </w:rPr>
        <w:t>.o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a</w:t>
      </w:r>
      <w:r>
        <w:t>文件</w:t>
      </w:r>
      <w:r>
        <w:rPr>
          <w:rFonts w:hint="eastAsia"/>
        </w:rPr>
        <w:t>按照</w:t>
      </w:r>
      <w:r>
        <w:t>board/$(BOARDDIR)/config.mk</w:t>
      </w:r>
      <w:r>
        <w:rPr>
          <w:rFonts w:hint="eastAsia"/>
        </w:rPr>
        <w:t>文件</w:t>
      </w:r>
      <w:r>
        <w:t>中指定的代码段起始地址、</w:t>
      </w:r>
      <w:r>
        <w:t>board/$(BOARDDIR)/U-Boot.lds</w:t>
      </w:r>
      <w:r>
        <w:rPr>
          <w:rFonts w:hint="eastAsia"/>
        </w:rPr>
        <w:t>链接</w:t>
      </w:r>
      <w:r>
        <w:t>脚本进行链接。</w:t>
      </w:r>
    </w:p>
    <w:p w14:paraId="2076B991" w14:textId="7E88B160" w:rsidR="00FD75AA" w:rsidRDefault="00FD75AA" w:rsidP="00FD75AA">
      <w:pPr>
        <w:pStyle w:val="af1"/>
        <w:numPr>
          <w:ilvl w:val="0"/>
          <w:numId w:val="6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）步</w:t>
      </w:r>
      <w:r>
        <w:t>得到的</w:t>
      </w:r>
      <w:r>
        <w:t>ELF</w:t>
      </w:r>
      <w:r>
        <w:t>格式的</w:t>
      </w:r>
      <w:r>
        <w:rPr>
          <w:rFonts w:hint="eastAsia"/>
        </w:rPr>
        <w:t>U</w:t>
      </w:r>
      <w:r>
        <w:t>-boot</w:t>
      </w:r>
      <w:r>
        <w:rPr>
          <w:rFonts w:hint="eastAsia"/>
        </w:rPr>
        <w:t>，</w:t>
      </w:r>
      <w:r>
        <w:t>后面的</w:t>
      </w:r>
      <w:r>
        <w:t>Makefile</w:t>
      </w:r>
      <w:r>
        <w:t>还会将它转换为二进制格式的</w:t>
      </w:r>
      <w:r>
        <w:t>S-Record</w:t>
      </w:r>
      <w:r>
        <w:rPr>
          <w:rFonts w:hint="eastAsia"/>
        </w:rPr>
        <w:t>格式</w:t>
      </w:r>
      <w:r>
        <w:t>。</w:t>
      </w:r>
    </w:p>
    <w:p w14:paraId="5D09BCD0" w14:textId="4272C75F" w:rsidR="00FD75AA" w:rsidRDefault="00FD75AA" w:rsidP="00BA0FC2">
      <w:pPr>
        <w:pStyle w:val="3"/>
      </w:pPr>
      <w:r>
        <w:rPr>
          <w:rFonts w:hint="eastAsia"/>
        </w:rPr>
        <w:t>U</w:t>
      </w:r>
      <w:r>
        <w:t>-Boot</w:t>
      </w:r>
      <w:r>
        <w:rPr>
          <w:rFonts w:hint="eastAsia"/>
        </w:rPr>
        <w:t>启动</w:t>
      </w:r>
      <w:r>
        <w:t>过程源码分析</w:t>
      </w:r>
    </w:p>
    <w:p w14:paraId="48575044" w14:textId="09270422" w:rsidR="00BA0FC2" w:rsidRDefault="00BA0FC2" w:rsidP="0082678F">
      <w:pPr>
        <w:pStyle w:val="4"/>
        <w:ind w:firstLine="482"/>
      </w:pPr>
      <w:r>
        <w:rPr>
          <w:rFonts w:hint="eastAsia"/>
        </w:rPr>
        <w:t>第一阶段</w:t>
      </w:r>
    </w:p>
    <w:p w14:paraId="38D62F0B" w14:textId="142797AB" w:rsidR="00BA0FC2" w:rsidRDefault="0082678F" w:rsidP="00BA0FC2">
      <w:pPr>
        <w:ind w:firstLine="480"/>
      </w:pPr>
      <w:r>
        <w:rPr>
          <w:rFonts w:hint="eastAsia"/>
        </w:rPr>
        <w:t>①</w:t>
      </w:r>
      <w:r w:rsidR="00BA0FC2">
        <w:rPr>
          <w:rFonts w:hint="eastAsia"/>
        </w:rPr>
        <w:t>硬件</w:t>
      </w:r>
      <w:r w:rsidR="00BA0FC2">
        <w:t>设备初始化：将</w:t>
      </w:r>
      <w:r w:rsidR="00BA0FC2">
        <w:t>CPU</w:t>
      </w:r>
      <w:r w:rsidR="00BA0FC2">
        <w:t>设置为管理模式（</w:t>
      </w:r>
      <w:r w:rsidR="00BA0FC2">
        <w:rPr>
          <w:rFonts w:hint="eastAsia"/>
        </w:rPr>
        <w:t>SVC</w:t>
      </w:r>
      <w:r w:rsidR="00BA0FC2">
        <w:t>）</w:t>
      </w:r>
      <w:r w:rsidR="00BA0FC2">
        <w:rPr>
          <w:rFonts w:hint="eastAsia"/>
        </w:rPr>
        <w:t>，</w:t>
      </w:r>
      <w:r w:rsidR="00BA0FC2">
        <w:t>关闭</w:t>
      </w:r>
      <w:r w:rsidR="00BA0FC2">
        <w:rPr>
          <w:rFonts w:hint="eastAsia"/>
        </w:rPr>
        <w:t>看门狗</w:t>
      </w:r>
      <w:r w:rsidR="00BA0FC2">
        <w:t>，设置</w:t>
      </w:r>
      <w:r w:rsidR="00BA0FC2">
        <w:t>FCLK</w:t>
      </w:r>
      <w:r w:rsidR="00BA0FC2">
        <w:t>、</w:t>
      </w:r>
      <w:r w:rsidR="00BA0FC2">
        <w:t>HCLK</w:t>
      </w:r>
      <w:r w:rsidR="00BA0FC2">
        <w:t>、</w:t>
      </w:r>
      <w:r w:rsidR="00BA0FC2">
        <w:t>PCLK</w:t>
      </w:r>
      <w:r w:rsidR="00BA0FC2">
        <w:t>的比例，</w:t>
      </w:r>
      <w:r w:rsidR="00BA0FC2">
        <w:rPr>
          <w:rFonts w:hint="eastAsia"/>
        </w:rPr>
        <w:t>关闭</w:t>
      </w:r>
      <w:r w:rsidR="00BA0FC2">
        <w:t>MMU</w:t>
      </w:r>
      <w:r w:rsidR="00BA0FC2">
        <w:rPr>
          <w:rFonts w:hint="eastAsia"/>
        </w:rPr>
        <w:t>、</w:t>
      </w:r>
      <w:r w:rsidR="00BA0FC2">
        <w:t>CACHE</w:t>
      </w:r>
      <w:r w:rsidR="00BA0FC2">
        <w:t>；</w:t>
      </w:r>
    </w:p>
    <w:p w14:paraId="39B2C5C7" w14:textId="61D25425" w:rsidR="00BA0FC2" w:rsidRDefault="0082678F" w:rsidP="00BA0FC2">
      <w:pPr>
        <w:ind w:firstLine="480"/>
      </w:pPr>
      <w:r>
        <w:rPr>
          <w:rFonts w:hint="eastAsia"/>
        </w:rPr>
        <w:t>②</w:t>
      </w:r>
      <w:r w:rsidR="00BA0FC2">
        <w:rPr>
          <w:rFonts w:hint="eastAsia"/>
        </w:rPr>
        <w:t>为加载</w:t>
      </w:r>
      <w:r w:rsidR="00BA0FC2">
        <w:t>BootLoader</w:t>
      </w:r>
      <w:r w:rsidR="00BA0FC2">
        <w:t>第二阶段代码准备</w:t>
      </w:r>
      <w:r w:rsidR="00BA0FC2">
        <w:t>RAM</w:t>
      </w:r>
      <w:r w:rsidR="00BA0FC2">
        <w:rPr>
          <w:rFonts w:hint="eastAsia"/>
        </w:rPr>
        <w:t>空间</w:t>
      </w:r>
      <w:r w:rsidR="00BA0FC2">
        <w:t>：</w:t>
      </w:r>
      <w:r w:rsidR="00BA0FC2">
        <w:rPr>
          <w:rFonts w:hint="eastAsia"/>
        </w:rPr>
        <w:t>在</w:t>
      </w:r>
      <w:r w:rsidR="00BA0FC2">
        <w:t>start.S</w:t>
      </w:r>
      <w:r w:rsidR="00BA0FC2">
        <w:rPr>
          <w:rFonts w:hint="eastAsia"/>
        </w:rPr>
        <w:t>中</w:t>
      </w:r>
      <w:r w:rsidR="00BA0FC2">
        <w:t>调用</w:t>
      </w:r>
      <w:r w:rsidR="00BA0FC2">
        <w:rPr>
          <w:rFonts w:hint="eastAsia"/>
        </w:rPr>
        <w:t>lowlevel</w:t>
      </w:r>
      <w:r w:rsidR="00BA0FC2">
        <w:t>_init</w:t>
      </w:r>
      <w:r w:rsidR="00BA0FC2">
        <w:rPr>
          <w:rFonts w:hint="eastAsia"/>
        </w:rPr>
        <w:t>函数</w:t>
      </w:r>
      <w:r w:rsidR="00BA0FC2">
        <w:t>来设置存储控制器，使得外界</w:t>
      </w:r>
      <w:r w:rsidR="00BA0FC2">
        <w:t>SDRAM</w:t>
      </w:r>
      <w:r w:rsidR="00BA0FC2">
        <w:t>可用。</w:t>
      </w:r>
    </w:p>
    <w:p w14:paraId="109ACD8A" w14:textId="70BAE07E" w:rsidR="00BA0FC2" w:rsidRDefault="0082678F" w:rsidP="00BA0FC2">
      <w:pPr>
        <w:ind w:firstLine="480"/>
      </w:pPr>
      <w:r>
        <w:rPr>
          <w:rFonts w:hint="eastAsia"/>
        </w:rPr>
        <w:t>③</w:t>
      </w:r>
      <w:r w:rsidR="00BA0FC2">
        <w:rPr>
          <w:rFonts w:hint="eastAsia"/>
        </w:rPr>
        <w:t>为加载</w:t>
      </w:r>
      <w:r w:rsidR="00BA0FC2">
        <w:t>BootLoader</w:t>
      </w:r>
      <w:r w:rsidR="00BA0FC2">
        <w:t>第二阶段代码准备</w:t>
      </w:r>
      <w:r w:rsidR="00BA0FC2">
        <w:t>RAM</w:t>
      </w:r>
      <w:r w:rsidR="00BA0FC2">
        <w:rPr>
          <w:rFonts w:hint="eastAsia"/>
        </w:rPr>
        <w:t>空间：在</w:t>
      </w:r>
      <w:r w:rsidR="00BA0FC2">
        <w:t>start.S</w:t>
      </w:r>
      <w:r w:rsidR="00BA0FC2">
        <w:rPr>
          <w:rFonts w:hint="eastAsia"/>
        </w:rPr>
        <w:t>中</w:t>
      </w:r>
      <w:r w:rsidR="00BA0FC2">
        <w:t>将</w:t>
      </w:r>
      <w:r w:rsidR="00BA0FC2">
        <w:rPr>
          <w:rFonts w:hint="eastAsia"/>
        </w:rPr>
        <w:t>整个</w:t>
      </w:r>
      <w:r w:rsidR="00BA0FC2">
        <w:t>u-boot</w:t>
      </w:r>
      <w:r w:rsidR="00BA0FC2">
        <w:rPr>
          <w:rFonts w:hint="eastAsia"/>
        </w:rPr>
        <w:t>代码</w:t>
      </w:r>
      <w:r w:rsidR="00BA0FC2">
        <w:t>复制到</w:t>
      </w:r>
      <w:r w:rsidR="00BA0FC2">
        <w:t>SDRAM</w:t>
      </w:r>
      <w:r w:rsidR="00BA0FC2">
        <w:t>中</w:t>
      </w:r>
      <w:r w:rsidR="00BA0FC2">
        <w:rPr>
          <w:rFonts w:hint="eastAsia"/>
        </w:rPr>
        <w:t>。</w:t>
      </w:r>
    </w:p>
    <w:p w14:paraId="47A8D64E" w14:textId="4C0A5CC6" w:rsidR="00BA0FC2" w:rsidRDefault="0082678F" w:rsidP="00BA0FC2">
      <w:pPr>
        <w:ind w:firstLine="480"/>
      </w:pPr>
      <w:r>
        <w:rPr>
          <w:rFonts w:hint="eastAsia"/>
        </w:rPr>
        <w:t>④</w:t>
      </w:r>
      <w:r w:rsidR="00BA0FC2">
        <w:rPr>
          <w:rFonts w:hint="eastAsia"/>
        </w:rPr>
        <w:t>设置好</w:t>
      </w:r>
      <w:r w:rsidR="00BA0FC2">
        <w:t>栈</w:t>
      </w:r>
      <w:r w:rsidR="00BA0FC2">
        <w:rPr>
          <w:rFonts w:hint="eastAsia"/>
        </w:rPr>
        <w:t>：</w:t>
      </w:r>
      <w:r w:rsidR="00BA0FC2">
        <w:t>栈设置很灵活，只要让</w:t>
      </w:r>
      <w:r w:rsidR="00BA0FC2">
        <w:t>sp</w:t>
      </w:r>
      <w:r w:rsidR="00BA0FC2">
        <w:rPr>
          <w:rFonts w:hint="eastAsia"/>
        </w:rPr>
        <w:t>寄存器</w:t>
      </w:r>
      <w:r w:rsidR="00BA0FC2">
        <w:t>指向一段没有使用的内存即可；</w:t>
      </w:r>
    </w:p>
    <w:p w14:paraId="0906AAA1" w14:textId="1153B366" w:rsidR="00BA0FC2" w:rsidRDefault="00BA0FC2" w:rsidP="00BA0FC2">
      <w:pPr>
        <w:pStyle w:val="a3"/>
        <w:spacing w:before="93"/>
      </w:pPr>
      <w:r>
        <w:rPr>
          <w:noProof/>
        </w:rPr>
        <w:drawing>
          <wp:inline distT="0" distB="0" distL="0" distR="0" wp14:anchorId="3E9F041A" wp14:editId="6CAF04B0">
            <wp:extent cx="4052648" cy="442395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978" cy="44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136A" w14:textId="4B07067B" w:rsidR="00BA0FC2" w:rsidRDefault="0082678F" w:rsidP="0082678F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跳转</w:t>
      </w:r>
      <w:r>
        <w:t>到第二阶段代码的</w:t>
      </w:r>
      <w:r>
        <w:t>c</w:t>
      </w:r>
      <w:r>
        <w:t>入口点：</w:t>
      </w:r>
    </w:p>
    <w:p w14:paraId="7EEF3A3D" w14:textId="68A14280" w:rsidR="0082678F" w:rsidRDefault="0082678F" w:rsidP="0082678F">
      <w:pPr>
        <w:ind w:left="420" w:firstLineChars="0" w:firstLine="0"/>
      </w:pPr>
      <w:r>
        <w:rPr>
          <w:rFonts w:hint="eastAsia"/>
        </w:rPr>
        <w:t xml:space="preserve"> </w:t>
      </w:r>
    </w:p>
    <w:p w14:paraId="0D812628" w14:textId="40326E5D" w:rsidR="0082678F" w:rsidRDefault="0082678F" w:rsidP="0082678F">
      <w:pPr>
        <w:ind w:left="420" w:firstLineChars="0" w:firstLine="0"/>
      </w:pPr>
      <w:r>
        <w:t xml:space="preserve"> </w:t>
      </w:r>
      <w:r>
        <w:rPr>
          <w:rFonts w:hint="eastAsia"/>
        </w:rPr>
        <w:t>备注</w:t>
      </w:r>
      <w:r>
        <w:t>：要确实理解第一阶段需要掌握</w:t>
      </w:r>
      <w:r w:rsidR="0003561E">
        <w:rPr>
          <w:rFonts w:hint="eastAsia"/>
        </w:rPr>
        <w:t>u-boot</w:t>
      </w:r>
      <w:r w:rsidR="0003561E">
        <w:rPr>
          <w:rFonts w:hint="eastAsia"/>
        </w:rPr>
        <w:t>在</w:t>
      </w:r>
      <w:r w:rsidR="0003561E">
        <w:t>SDRAM</w:t>
      </w:r>
      <w:r w:rsidR="0003561E">
        <w:rPr>
          <w:rFonts w:hint="eastAsia"/>
        </w:rPr>
        <w:t>、</w:t>
      </w:r>
      <w:r w:rsidR="0003561E">
        <w:t>Nor-Flash</w:t>
      </w:r>
      <w:r w:rsidR="0003561E">
        <w:rPr>
          <w:rFonts w:hint="eastAsia"/>
        </w:rPr>
        <w:t>中</w:t>
      </w:r>
      <w:r w:rsidR="0003561E">
        <w:t>的存储结构；</w:t>
      </w:r>
    </w:p>
    <w:p w14:paraId="4F0F6BFD" w14:textId="7697A625" w:rsidR="0082678F" w:rsidRDefault="0082678F" w:rsidP="0082678F">
      <w:pPr>
        <w:pStyle w:val="4"/>
        <w:ind w:firstLine="482"/>
      </w:pPr>
      <w:r>
        <w:rPr>
          <w:rFonts w:hint="eastAsia"/>
        </w:rPr>
        <w:t>第二阶段</w:t>
      </w:r>
    </w:p>
    <w:p w14:paraId="32CDBEAC" w14:textId="3DB17662" w:rsidR="0082678F" w:rsidRDefault="0082678F" w:rsidP="0082678F">
      <w:pPr>
        <w:ind w:firstLine="480"/>
      </w:pPr>
      <w:r>
        <w:rPr>
          <w:rFonts w:hint="eastAsia"/>
        </w:rPr>
        <w:t>第二阶段</w:t>
      </w:r>
      <w:r>
        <w:t>从</w:t>
      </w:r>
      <w:r>
        <w:t>lib_arm/board.c</w:t>
      </w:r>
      <w:r>
        <w:rPr>
          <w:rFonts w:hint="eastAsia"/>
        </w:rPr>
        <w:t>中</w:t>
      </w:r>
      <w:r>
        <w:t>的</w:t>
      </w:r>
      <w:r>
        <w:t>start_armboot</w:t>
      </w:r>
      <w:r>
        <w:rPr>
          <w:rFonts w:hint="eastAsia"/>
        </w:rPr>
        <w:t>函数</w:t>
      </w:r>
      <w:r>
        <w:t>开始；</w:t>
      </w:r>
    </w:p>
    <w:p w14:paraId="5C175DB3" w14:textId="65F26518" w:rsidR="0082678F" w:rsidRDefault="0082678F" w:rsidP="0082678F">
      <w:pPr>
        <w:ind w:firstLine="480"/>
      </w:pPr>
      <w:r>
        <w:rPr>
          <w:rFonts w:hint="eastAsia"/>
        </w:rPr>
        <w:t>初始化</w:t>
      </w:r>
      <w:r>
        <w:t>本阶段用到的硬件设备</w:t>
      </w:r>
    </w:p>
    <w:p w14:paraId="1F1D3997" w14:textId="69C0B701" w:rsidR="0082678F" w:rsidRDefault="0082678F" w:rsidP="0082678F">
      <w:pPr>
        <w:ind w:firstLine="480"/>
      </w:pPr>
      <w:r>
        <w:rPr>
          <w:rFonts w:hint="eastAsia"/>
        </w:rPr>
        <w:t>检测</w:t>
      </w:r>
      <w:r>
        <w:t>系统内存映射</w:t>
      </w:r>
    </w:p>
    <w:p w14:paraId="21399DAC" w14:textId="25C2F96E" w:rsidR="0003561E" w:rsidRDefault="0003561E" w:rsidP="0082678F">
      <w:pPr>
        <w:ind w:firstLine="480"/>
      </w:pPr>
      <w:r>
        <w:rPr>
          <w:rFonts w:hint="eastAsia"/>
        </w:rPr>
        <w:t>U</w:t>
      </w:r>
      <w:r>
        <w:t>-Boot</w:t>
      </w:r>
      <w:r>
        <w:rPr>
          <w:rFonts w:hint="eastAsia"/>
        </w:rPr>
        <w:t>命令</w:t>
      </w:r>
      <w:r>
        <w:t>格式</w:t>
      </w:r>
    </w:p>
    <w:p w14:paraId="43E7B3A6" w14:textId="5AA3F0AB" w:rsidR="0003561E" w:rsidRDefault="0003561E" w:rsidP="0082678F">
      <w:pPr>
        <w:ind w:firstLine="480"/>
      </w:pPr>
      <w:r>
        <w:rPr>
          <w:rFonts w:hint="eastAsia"/>
        </w:rPr>
        <w:t>为内核</w:t>
      </w:r>
      <w:r>
        <w:t>设置启动参数</w:t>
      </w:r>
    </w:p>
    <w:p w14:paraId="5E54B160" w14:textId="6CDF95F2" w:rsidR="0003561E" w:rsidRDefault="0003561E" w:rsidP="0003561E">
      <w:pPr>
        <w:pStyle w:val="3"/>
      </w:pPr>
      <w:r>
        <w:rPr>
          <w:rFonts w:hint="eastAsia"/>
        </w:rPr>
        <w:lastRenderedPageBreak/>
        <w:t>u-boot移植</w:t>
      </w:r>
    </w:p>
    <w:p w14:paraId="1B61EC76" w14:textId="48120437" w:rsidR="002A561E" w:rsidRDefault="0003561E" w:rsidP="002A561E">
      <w:pPr>
        <w:ind w:firstLine="480"/>
      </w:pPr>
      <w:r>
        <w:rPr>
          <w:rFonts w:hint="eastAsia"/>
        </w:rPr>
        <w:t>nand-flash</w:t>
      </w:r>
      <w:r>
        <w:rPr>
          <w:rFonts w:hint="eastAsia"/>
        </w:rPr>
        <w:t>位反转</w:t>
      </w:r>
      <w:r>
        <w:t>现象比较严重，为保证数据的正确，在读写数据时需要</w:t>
      </w:r>
      <w:r>
        <w:rPr>
          <w:rFonts w:hint="eastAsia"/>
        </w:rPr>
        <w:t>使用</w:t>
      </w:r>
      <w:r>
        <w:t>ECC</w:t>
      </w:r>
      <w:r>
        <w:t>校验</w:t>
      </w:r>
      <w:r>
        <w:rPr>
          <w:rFonts w:hint="eastAsia"/>
        </w:rPr>
        <w:t>；</w:t>
      </w:r>
      <w:r w:rsidR="002A561E">
        <w:rPr>
          <w:rFonts w:hint="eastAsia"/>
        </w:rPr>
        <w:t>在</w:t>
      </w:r>
      <w:r w:rsidR="002A561E">
        <w:t>使用过程、传输过程还可能出现坏块。</w:t>
      </w:r>
    </w:p>
    <w:p w14:paraId="76387EA1" w14:textId="26A4151C" w:rsidR="002A561E" w:rsidRPr="002A561E" w:rsidRDefault="002A561E" w:rsidP="002A561E">
      <w:pPr>
        <w:ind w:firstLine="480"/>
      </w:pPr>
      <w:r>
        <w:rPr>
          <w:rFonts w:hint="eastAsia"/>
        </w:rPr>
        <w:t>因此在</w:t>
      </w:r>
      <w:r>
        <w:t>nor-flash</w:t>
      </w:r>
      <w:r>
        <w:t>中保存</w:t>
      </w:r>
      <w:r>
        <w:t>u-boot</w:t>
      </w:r>
      <w:r>
        <w:rPr>
          <w:rFonts w:hint="eastAsia"/>
        </w:rPr>
        <w:t>，在</w:t>
      </w:r>
      <w:r>
        <w:t>nand-flash</w:t>
      </w:r>
      <w:r>
        <w:rPr>
          <w:rFonts w:hint="eastAsia"/>
        </w:rPr>
        <w:t>中</w:t>
      </w:r>
      <w:r>
        <w:t>保存</w:t>
      </w:r>
      <w:r>
        <w:rPr>
          <w:rFonts w:hint="eastAsia"/>
        </w:rPr>
        <w:t>内核</w:t>
      </w:r>
      <w:r>
        <w:t>和文件系统，并</w:t>
      </w:r>
      <w:r>
        <w:rPr>
          <w:rFonts w:hint="eastAsia"/>
        </w:rPr>
        <w:t>在</w:t>
      </w:r>
      <w:r>
        <w:t>使用</w:t>
      </w:r>
      <w:r>
        <w:t>u-boot</w:t>
      </w:r>
      <w:r>
        <w:t>烧写内核、文件系统</w:t>
      </w:r>
      <w:r>
        <w:rPr>
          <w:rFonts w:hint="eastAsia"/>
        </w:rPr>
        <w:t>时</w:t>
      </w:r>
      <w:r>
        <w:t>进行坏块检查、</w:t>
      </w:r>
      <w:r>
        <w:t>ECC</w:t>
      </w:r>
      <w:r>
        <w:t>校验</w:t>
      </w:r>
      <w:r>
        <w:rPr>
          <w:rFonts w:hint="eastAsia"/>
        </w:rPr>
        <w:t>；</w:t>
      </w:r>
    </w:p>
    <w:p w14:paraId="1BA7316C" w14:textId="2A3DC5C7" w:rsidR="002A561E" w:rsidRDefault="002A561E" w:rsidP="0082678F">
      <w:pPr>
        <w:ind w:firstLine="480"/>
      </w:pPr>
      <w:r>
        <w:rPr>
          <w:rFonts w:hint="eastAsia"/>
        </w:rPr>
        <w:t>移植步骤</w:t>
      </w:r>
      <w:r>
        <w:t>：</w:t>
      </w:r>
    </w:p>
    <w:p w14:paraId="1ED939D6" w14:textId="3A860473" w:rsidR="002A561E" w:rsidRDefault="002A561E" w:rsidP="0082678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新建一个开发板相应的目录和文件</w:t>
      </w:r>
    </w:p>
    <w:p w14:paraId="2CD1FF03" w14:textId="65397B7C" w:rsidR="002A561E" w:rsidRDefault="002A561E" w:rsidP="002A561E">
      <w:pPr>
        <w:ind w:firstLine="480"/>
      </w:pPr>
      <w:r>
        <w:rPr>
          <w:rFonts w:hint="eastAsia"/>
        </w:rPr>
        <w:t>将</w:t>
      </w:r>
      <w:r>
        <w:t>相似开发板的相关文件复制到新建的对应目录中</w:t>
      </w:r>
      <w:r>
        <w:rPr>
          <w:rFonts w:hint="eastAsia"/>
        </w:rPr>
        <w:t>，</w:t>
      </w:r>
      <w:r>
        <w:t>并修改</w:t>
      </w:r>
      <w:r>
        <w:rPr>
          <w:rFonts w:hint="eastAsia"/>
        </w:rPr>
        <w:t>相关</w:t>
      </w:r>
      <w:r>
        <w:t>文件；</w:t>
      </w:r>
    </w:p>
    <w:p w14:paraId="69433FAD" w14:textId="07011FAF" w:rsidR="002A561E" w:rsidRDefault="002A561E" w:rsidP="002A561E">
      <w:pPr>
        <w:ind w:firstLine="480"/>
      </w:pPr>
      <w:r>
        <w:rPr>
          <w:rFonts w:hint="eastAsia"/>
        </w:rPr>
        <w:t>首先</w:t>
      </w:r>
      <w:r>
        <w:t>是文件名修改，然后是</w:t>
      </w:r>
      <w:r>
        <w:rPr>
          <w:rFonts w:hint="eastAsia"/>
        </w:rPr>
        <w:t>顶层</w:t>
      </w:r>
      <w:r>
        <w:t>Makefile</w:t>
      </w:r>
      <w:r>
        <w:t>文件修改，对应开发板的</w:t>
      </w:r>
      <w:r>
        <w:t>Makefile</w:t>
      </w:r>
      <w:r>
        <w:rPr>
          <w:rFonts w:hint="eastAsia"/>
        </w:rPr>
        <w:t>文件</w:t>
      </w:r>
      <w:r>
        <w:t>修改；</w:t>
      </w:r>
    </w:p>
    <w:p w14:paraId="51292363" w14:textId="3D072A00" w:rsidR="002A561E" w:rsidRDefault="002A561E" w:rsidP="002A561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修改</w:t>
      </w:r>
      <w:r>
        <w:t>SDRAM</w:t>
      </w:r>
      <w:r>
        <w:t>配置</w:t>
      </w:r>
    </w:p>
    <w:p w14:paraId="56E31C5D" w14:textId="6C337E02" w:rsidR="000449CB" w:rsidRDefault="000449CB" w:rsidP="002A561E">
      <w:pPr>
        <w:ind w:firstLine="480"/>
      </w:pPr>
      <w:r>
        <w:rPr>
          <w:rFonts w:hint="eastAsia"/>
        </w:rPr>
        <w:t>SDRAM</w:t>
      </w:r>
      <w:r>
        <w:t>的初始化是在</w:t>
      </w:r>
      <w:r>
        <w:t>u-boot</w:t>
      </w:r>
      <w:r>
        <w:t>的第一阶段，就是在</w:t>
      </w:r>
      <w:r>
        <w:t>lowlevel_init.S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设置存储控制器</w:t>
      </w:r>
      <w:r>
        <w:t>。</w:t>
      </w:r>
    </w:p>
    <w:p w14:paraId="0E76109C" w14:textId="1B1F45DC" w:rsidR="00A54B27" w:rsidRDefault="00A54B27" w:rsidP="002A561E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增加对</w:t>
      </w:r>
      <w:r>
        <w:t>S3C2440</w:t>
      </w:r>
      <w:r>
        <w:rPr>
          <w:rFonts w:hint="eastAsia"/>
        </w:rPr>
        <w:t>的</w:t>
      </w:r>
      <w:r>
        <w:t>支持</w:t>
      </w:r>
      <w:r w:rsidR="000A2100">
        <w:rPr>
          <w:rFonts w:hint="eastAsia"/>
        </w:rPr>
        <w:t>(</w:t>
      </w:r>
      <w:r w:rsidR="000A2100">
        <w:rPr>
          <w:rFonts w:hint="eastAsia"/>
        </w:rPr>
        <w:t>通过</w:t>
      </w:r>
      <w:r w:rsidR="000A2100">
        <w:t>机器类型</w:t>
      </w:r>
      <w:r w:rsidR="000A2100">
        <w:t>ID</w:t>
      </w:r>
      <w:r w:rsidR="000A2100">
        <w:t>，来实现对多种开发板的支持</w:t>
      </w:r>
      <w:r w:rsidR="000A2100">
        <w:rPr>
          <w:rFonts w:hint="eastAsia"/>
        </w:rPr>
        <w:t>)</w:t>
      </w:r>
      <w:bookmarkStart w:id="1" w:name="_GoBack"/>
      <w:bookmarkEnd w:id="1"/>
    </w:p>
    <w:p w14:paraId="693E966E" w14:textId="77777777" w:rsidR="00A54B27" w:rsidRPr="002A561E" w:rsidRDefault="00A54B27" w:rsidP="002A561E">
      <w:pPr>
        <w:ind w:firstLine="480"/>
      </w:pPr>
    </w:p>
    <w:sectPr w:rsidR="00A54B27" w:rsidRPr="002A56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ou jinglong" w:date="2019-07-26T16:45:00Z" w:initials="zj">
    <w:p w14:paraId="64FB5AF7" w14:textId="77777777" w:rsidR="00223B86" w:rsidRDefault="00223B86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U-boot</w:t>
      </w:r>
      <w:r>
        <w:rPr>
          <w:rFonts w:hint="eastAsia"/>
        </w:rPr>
        <w:t>目录</w:t>
      </w:r>
      <w:r>
        <w:t>结构：四类；</w:t>
      </w:r>
    </w:p>
    <w:p w14:paraId="19DDADFE" w14:textId="77777777" w:rsidR="00223B86" w:rsidRPr="00223B86" w:rsidRDefault="00223B86">
      <w:pPr>
        <w:pStyle w:val="af5"/>
        <w:ind w:firstLine="480"/>
      </w:pPr>
      <w:r>
        <w:rPr>
          <w:rFonts w:hint="eastAsia"/>
        </w:rPr>
        <w:t>针对</w:t>
      </w:r>
      <w:r>
        <w:t>特定开发板就</w:t>
      </w:r>
      <w:r>
        <w:rPr>
          <w:rFonts w:hint="eastAsia"/>
        </w:rPr>
        <w:t>是</w:t>
      </w:r>
      <w:r>
        <w:t>在这四类中</w:t>
      </w:r>
      <w:r>
        <w:rPr>
          <w:rFonts w:hint="eastAsia"/>
        </w:rPr>
        <w:t>选择</w:t>
      </w:r>
      <w:r>
        <w:t>合适的文件进行编译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DDADF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CBF8F" w14:textId="77777777" w:rsidR="00A32252" w:rsidRDefault="00A32252" w:rsidP="00A24428">
      <w:pPr>
        <w:ind w:firstLine="480"/>
      </w:pPr>
      <w:r>
        <w:separator/>
      </w:r>
    </w:p>
  </w:endnote>
  <w:endnote w:type="continuationSeparator" w:id="0">
    <w:p w14:paraId="7AB4E26B" w14:textId="77777777" w:rsidR="00A32252" w:rsidRDefault="00A32252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856B4" w14:textId="77777777"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EDC4F" w14:textId="77777777"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1B02" w14:textId="77777777"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D8B32" w14:textId="77777777" w:rsidR="00A32252" w:rsidRDefault="00A32252" w:rsidP="00A24428">
      <w:pPr>
        <w:ind w:firstLine="480"/>
      </w:pPr>
      <w:r>
        <w:separator/>
      </w:r>
    </w:p>
  </w:footnote>
  <w:footnote w:type="continuationSeparator" w:id="0">
    <w:p w14:paraId="54F3A321" w14:textId="77777777" w:rsidR="00A32252" w:rsidRDefault="00A32252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63C6B" w14:textId="77777777"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DF5A0" w14:textId="77777777"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4A018" w14:textId="77777777"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4EB"/>
    <w:multiLevelType w:val="hybridMultilevel"/>
    <w:tmpl w:val="6A06E9A6"/>
    <w:lvl w:ilvl="0" w:tplc="EC42208E">
      <w:start w:val="1"/>
      <w:numFmt w:val="decimalEnclosedCircle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27A10C48"/>
    <w:multiLevelType w:val="hybridMultilevel"/>
    <w:tmpl w:val="612E9DC8"/>
    <w:lvl w:ilvl="0" w:tplc="A24E28B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80555F7"/>
    <w:multiLevelType w:val="hybridMultilevel"/>
    <w:tmpl w:val="29DAD466"/>
    <w:lvl w:ilvl="0" w:tplc="3EAA58E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2E27DDD"/>
    <w:multiLevelType w:val="hybridMultilevel"/>
    <w:tmpl w:val="1BF02A68"/>
    <w:lvl w:ilvl="0" w:tplc="9732F36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0B55AA5"/>
    <w:multiLevelType w:val="hybridMultilevel"/>
    <w:tmpl w:val="A1C445D6"/>
    <w:lvl w:ilvl="0" w:tplc="BC96542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79D309A"/>
    <w:multiLevelType w:val="hybridMultilevel"/>
    <w:tmpl w:val="F4F4FA02"/>
    <w:lvl w:ilvl="0" w:tplc="EB4A2C9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ou jinglong">
    <w15:presenceInfo w15:providerId="Windows Live" w15:userId="9b10b9abb10226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wsDQ1N7U0NTKztDBT0lEKTi0uzszPAykwqwUAmFk2lCwAAAA="/>
  </w:docVars>
  <w:rsids>
    <w:rsidRoot w:val="00E3186C"/>
    <w:rsid w:val="00006270"/>
    <w:rsid w:val="0003561E"/>
    <w:rsid w:val="000449CB"/>
    <w:rsid w:val="000A2100"/>
    <w:rsid w:val="000A529F"/>
    <w:rsid w:val="00223B86"/>
    <w:rsid w:val="00246A28"/>
    <w:rsid w:val="00256795"/>
    <w:rsid w:val="002A561E"/>
    <w:rsid w:val="002B6E2D"/>
    <w:rsid w:val="002E7717"/>
    <w:rsid w:val="00313FCB"/>
    <w:rsid w:val="0035157F"/>
    <w:rsid w:val="003E1C0E"/>
    <w:rsid w:val="00410411"/>
    <w:rsid w:val="004821DD"/>
    <w:rsid w:val="00487BD3"/>
    <w:rsid w:val="00507B06"/>
    <w:rsid w:val="005A663E"/>
    <w:rsid w:val="005C035E"/>
    <w:rsid w:val="00653916"/>
    <w:rsid w:val="006E7E71"/>
    <w:rsid w:val="006F0DAF"/>
    <w:rsid w:val="007C01B8"/>
    <w:rsid w:val="0081343E"/>
    <w:rsid w:val="00814C7B"/>
    <w:rsid w:val="00822637"/>
    <w:rsid w:val="0082678F"/>
    <w:rsid w:val="008466BF"/>
    <w:rsid w:val="00877DF6"/>
    <w:rsid w:val="008810D0"/>
    <w:rsid w:val="008B1675"/>
    <w:rsid w:val="008B3EC6"/>
    <w:rsid w:val="008C3F55"/>
    <w:rsid w:val="0094475E"/>
    <w:rsid w:val="00976404"/>
    <w:rsid w:val="009C6E61"/>
    <w:rsid w:val="009D2B03"/>
    <w:rsid w:val="00A21989"/>
    <w:rsid w:val="00A233E0"/>
    <w:rsid w:val="00A24428"/>
    <w:rsid w:val="00A32252"/>
    <w:rsid w:val="00A54B27"/>
    <w:rsid w:val="00AD5FAD"/>
    <w:rsid w:val="00B22603"/>
    <w:rsid w:val="00B245D7"/>
    <w:rsid w:val="00B24685"/>
    <w:rsid w:val="00B77D83"/>
    <w:rsid w:val="00BA0FC2"/>
    <w:rsid w:val="00C17B89"/>
    <w:rsid w:val="00C22CE0"/>
    <w:rsid w:val="00C2528C"/>
    <w:rsid w:val="00C95BA4"/>
    <w:rsid w:val="00CD3A83"/>
    <w:rsid w:val="00DE5B04"/>
    <w:rsid w:val="00DF3D27"/>
    <w:rsid w:val="00E00CC1"/>
    <w:rsid w:val="00E3186C"/>
    <w:rsid w:val="00E43116"/>
    <w:rsid w:val="00E46BD6"/>
    <w:rsid w:val="00E543D0"/>
    <w:rsid w:val="00E938F8"/>
    <w:rsid w:val="00EB0D67"/>
    <w:rsid w:val="00FD75AA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7A62D"/>
  <w15:chartTrackingRefBased/>
  <w15:docId w15:val="{E3D3BCB1-E771-4A4D-A15A-99EF4E07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E318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E318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E46BD6"/>
    <w:pPr>
      <w:ind w:firstLine="420"/>
    </w:pPr>
  </w:style>
  <w:style w:type="paragraph" w:styleId="af2">
    <w:name w:val="Balloon Text"/>
    <w:basedOn w:val="a"/>
    <w:link w:val="af3"/>
    <w:uiPriority w:val="99"/>
    <w:semiHidden/>
    <w:unhideWhenUsed/>
    <w:rsid w:val="00313FCB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313FCB"/>
    <w:rPr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223B86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223B86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223B86"/>
    <w:rPr>
      <w:sz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23B86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223B86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3605</TotalTime>
  <Pages>1</Pages>
  <Words>693</Words>
  <Characters>3955</Characters>
  <Application>Microsoft Office Word</Application>
  <DocSecurity>0</DocSecurity>
  <Lines>32</Lines>
  <Paragraphs>9</Paragraphs>
  <ScaleCrop>false</ScaleCrop>
  <Company>Microsoft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10</cp:revision>
  <dcterms:created xsi:type="dcterms:W3CDTF">2019-06-26T07:59:00Z</dcterms:created>
  <dcterms:modified xsi:type="dcterms:W3CDTF">2019-07-30T09:56:00Z</dcterms:modified>
</cp:coreProperties>
</file>