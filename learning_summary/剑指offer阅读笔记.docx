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1675A3" w:rsidP="001675A3">
      <w:pPr>
        <w:pStyle w:val="af"/>
        <w:ind w:firstLine="643"/>
      </w:pPr>
      <w:r>
        <w:rPr>
          <w:rFonts w:hint="eastAsia"/>
        </w:rPr>
        <w:t>剑指</w:t>
      </w:r>
      <w:r>
        <w:t>offer</w:t>
      </w:r>
      <w:r>
        <w:t>阅读</w:t>
      </w:r>
      <w:r>
        <w:rPr>
          <w:rFonts w:hint="eastAsia"/>
        </w:rPr>
        <w:t>笔记</w:t>
      </w:r>
    </w:p>
    <w:p w:rsidR="001675A3" w:rsidRDefault="001675A3" w:rsidP="001675A3">
      <w:pPr>
        <w:pStyle w:val="1"/>
      </w:pPr>
      <w:r>
        <w:rPr>
          <w:rFonts w:hint="eastAsia"/>
        </w:rPr>
        <w:t>一</w:t>
      </w:r>
      <w:r>
        <w:t>、引入</w:t>
      </w:r>
    </w:p>
    <w:p w:rsidR="001675A3" w:rsidRDefault="001675A3" w:rsidP="001675A3">
      <w:pPr>
        <w:ind w:firstLine="480"/>
      </w:pPr>
      <w:r>
        <w:rPr>
          <w:rFonts w:hint="eastAsia"/>
        </w:rPr>
        <w:t>考虑</w:t>
      </w:r>
      <w:r>
        <w:t>问题全面：边界条件、特殊</w:t>
      </w:r>
      <w:r>
        <w:rPr>
          <w:rFonts w:hint="eastAsia"/>
        </w:rPr>
        <w:t>输入</w:t>
      </w:r>
      <w:r>
        <w:t>、错误处理、</w:t>
      </w:r>
      <w:r>
        <w:rPr>
          <w:rFonts w:hint="eastAsia"/>
        </w:rPr>
        <w:t>鲁棒性</w:t>
      </w:r>
    </w:p>
    <w:p w:rsidR="001675A3" w:rsidRDefault="001675A3" w:rsidP="001675A3">
      <w:pPr>
        <w:ind w:firstLine="480"/>
      </w:pPr>
      <w:r>
        <w:rPr>
          <w:rFonts w:hint="eastAsia"/>
        </w:rPr>
        <w:t>基础</w:t>
      </w:r>
      <w:r>
        <w:t>扎实：数据结构与常用算法</w:t>
      </w:r>
    </w:p>
    <w:p w:rsidR="001675A3" w:rsidRDefault="001675A3" w:rsidP="001675A3">
      <w:pPr>
        <w:ind w:firstLine="480"/>
      </w:pPr>
      <w:r>
        <w:rPr>
          <w:rFonts w:hint="eastAsia"/>
        </w:rPr>
        <w:t>语言</w:t>
      </w:r>
      <w:r>
        <w:t>认识</w:t>
      </w:r>
    </w:p>
    <w:p w:rsidR="001675A3" w:rsidRDefault="001675A3" w:rsidP="001675A3">
      <w:pPr>
        <w:pStyle w:val="1"/>
      </w:pPr>
      <w:r>
        <w:rPr>
          <w:rFonts w:hint="eastAsia"/>
        </w:rPr>
        <w:t>二、</w:t>
      </w:r>
      <w:r>
        <w:t>基础知识</w:t>
      </w:r>
    </w:p>
    <w:p w:rsidR="001675A3" w:rsidRPr="001675A3" w:rsidRDefault="001675A3" w:rsidP="001675A3">
      <w:pPr>
        <w:ind w:firstLine="480"/>
        <w:rPr>
          <w:rFonts w:hint="eastAsia"/>
        </w:rPr>
      </w:pPr>
      <w:r>
        <w:rPr>
          <w:rFonts w:hint="eastAsia"/>
        </w:rPr>
        <w:t>考察</w:t>
      </w:r>
      <w:r>
        <w:t>：概念理解、</w:t>
      </w:r>
      <w:r>
        <w:rPr>
          <w:rFonts w:hint="eastAsia"/>
        </w:rPr>
        <w:t>代码</w:t>
      </w:r>
      <w:r>
        <w:t>分析、写代码</w:t>
      </w:r>
      <w:bookmarkStart w:id="0" w:name="_GoBack"/>
      <w:bookmarkEnd w:id="0"/>
    </w:p>
    <w:sectPr w:rsidR="001675A3" w:rsidRPr="001675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1F" w:rsidRDefault="00E24C1F" w:rsidP="00A24428">
      <w:pPr>
        <w:ind w:firstLine="480"/>
      </w:pPr>
      <w:r>
        <w:separator/>
      </w:r>
    </w:p>
  </w:endnote>
  <w:endnote w:type="continuationSeparator" w:id="0">
    <w:p w:rsidR="00E24C1F" w:rsidRDefault="00E24C1F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1F" w:rsidRDefault="00E24C1F" w:rsidP="00A24428">
      <w:pPr>
        <w:ind w:firstLine="480"/>
      </w:pPr>
      <w:r>
        <w:separator/>
      </w:r>
    </w:p>
  </w:footnote>
  <w:footnote w:type="continuationSeparator" w:id="0">
    <w:p w:rsidR="00E24C1F" w:rsidRDefault="00E24C1F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0MLa0MDIyNDUzMzdS0lEKTi0uzszPAykwrAUAgjAdDiwAAAA="/>
  </w:docVars>
  <w:rsids>
    <w:rsidRoot w:val="001675A3"/>
    <w:rsid w:val="000A529F"/>
    <w:rsid w:val="001675A3"/>
    <w:rsid w:val="00256795"/>
    <w:rsid w:val="002B6E2D"/>
    <w:rsid w:val="0035157F"/>
    <w:rsid w:val="003D5099"/>
    <w:rsid w:val="005C035E"/>
    <w:rsid w:val="00814C7B"/>
    <w:rsid w:val="00877DF6"/>
    <w:rsid w:val="008C3F55"/>
    <w:rsid w:val="00A21989"/>
    <w:rsid w:val="00A24428"/>
    <w:rsid w:val="00C2528C"/>
    <w:rsid w:val="00CD3A83"/>
    <w:rsid w:val="00E24C1F"/>
    <w:rsid w:val="00EB0D67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CE0F2"/>
  <w15:chartTrackingRefBased/>
  <w15:docId w15:val="{94E641E9-B1FF-4EEA-82DE-D2FB1AB3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1675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1675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1675A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49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1</cp:revision>
  <dcterms:created xsi:type="dcterms:W3CDTF">2019-08-02T01:46:00Z</dcterms:created>
  <dcterms:modified xsi:type="dcterms:W3CDTF">2019-08-02T02:35:00Z</dcterms:modified>
</cp:coreProperties>
</file>