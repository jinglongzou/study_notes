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9F" w:rsidRDefault="00BF7467" w:rsidP="00A24428">
      <w:pPr>
        <w:ind w:firstLine="480"/>
      </w:pPr>
      <w:r>
        <w:rPr>
          <w:rFonts w:hint="eastAsia"/>
        </w:rPr>
        <w:t>安装</w:t>
      </w:r>
    </w:p>
    <w:p w:rsidR="00BF7467" w:rsidRDefault="00BF7467" w:rsidP="00A24428">
      <w:pPr>
        <w:ind w:firstLine="480"/>
      </w:pPr>
      <w:r>
        <w:rPr>
          <w:rFonts w:hint="eastAsia"/>
        </w:rPr>
        <w:t>编辑</w:t>
      </w:r>
      <w:r>
        <w:t>脚本</w:t>
      </w:r>
    </w:p>
    <w:p w:rsidR="00BF7467" w:rsidRDefault="00BF7467" w:rsidP="00A24428">
      <w:pPr>
        <w:ind w:firstLine="480"/>
      </w:pPr>
      <w:r>
        <w:rPr>
          <w:rFonts w:hint="eastAsia"/>
        </w:rPr>
        <w:t>运行</w:t>
      </w:r>
      <w:r>
        <w:t>第一个脚本</w:t>
      </w:r>
    </w:p>
    <w:p w:rsidR="00BF7467" w:rsidRDefault="00BF7467" w:rsidP="00BF7467">
      <w:pPr>
        <w:ind w:firstLine="480"/>
      </w:pPr>
      <w:r>
        <w:rPr>
          <w:rFonts w:hint="eastAsia"/>
        </w:rPr>
        <w:t>输入</w:t>
      </w:r>
      <w:r>
        <w:t>输出</w:t>
      </w:r>
      <w:r>
        <w:rPr>
          <w:rFonts w:hint="eastAsia"/>
        </w:rPr>
        <w:t>，</w:t>
      </w:r>
      <w:r>
        <w:t>print</w:t>
      </w:r>
      <w:r>
        <w:t>，</w:t>
      </w:r>
      <w:r>
        <w:t>input</w:t>
      </w:r>
    </w:p>
    <w:p w:rsidR="00BF7467" w:rsidRPr="00BF7467" w:rsidRDefault="00BF7467" w:rsidP="00BF7467">
      <w:pPr>
        <w:pStyle w:val="1"/>
        <w:spacing w:before="156" w:after="156"/>
        <w:rPr>
          <w:rStyle w:val="10"/>
          <w:b/>
          <w:bCs/>
        </w:rPr>
      </w:pPr>
      <w:r w:rsidRPr="00BF7467">
        <w:rPr>
          <w:rStyle w:val="10"/>
          <w:b/>
          <w:bCs/>
        </w:rPr>
        <w:t xml:space="preserve">Python </w:t>
      </w:r>
      <w:r w:rsidRPr="00BF7467">
        <w:rPr>
          <w:rStyle w:val="10"/>
          <w:rFonts w:hint="eastAsia"/>
          <w:b/>
          <w:bCs/>
        </w:rPr>
        <w:t>基础：</w:t>
      </w:r>
    </w:p>
    <w:p w:rsidR="00BF7467" w:rsidRDefault="00BF7467" w:rsidP="00BF7467">
      <w:pPr>
        <w:ind w:firstLine="480"/>
      </w:pPr>
      <w:r>
        <w:rPr>
          <w:rFonts w:hint="eastAsia"/>
        </w:rPr>
        <w:t>数据类型</w:t>
      </w:r>
      <w:r>
        <w:t>；</w:t>
      </w:r>
    </w:p>
    <w:p w:rsidR="003A40AD" w:rsidRDefault="00BF7467" w:rsidP="00BF7467">
      <w:pPr>
        <w:ind w:firstLine="480"/>
      </w:pPr>
      <w:r w:rsidRPr="003A40AD">
        <w:rPr>
          <w:rFonts w:hint="eastAsia"/>
          <w:color w:val="FF0000"/>
        </w:rPr>
        <w:t>编码</w:t>
      </w:r>
      <w:r w:rsidRPr="003A40AD">
        <w:rPr>
          <w:color w:val="FF0000"/>
        </w:rPr>
        <w:t>和解码</w:t>
      </w:r>
    </w:p>
    <w:p w:rsidR="003A40AD" w:rsidRDefault="00BF7467" w:rsidP="00BF7467">
      <w:pPr>
        <w:ind w:firstLine="480"/>
      </w:pPr>
      <w:r>
        <w:t>ASII</w:t>
      </w:r>
      <w:r>
        <w:rPr>
          <w:rFonts w:hint="eastAsia"/>
        </w:rPr>
        <w:t>码</w:t>
      </w:r>
      <w:r>
        <w:t>，</w:t>
      </w:r>
      <w:proofErr w:type="spellStart"/>
      <w:r>
        <w:t>unicode</w:t>
      </w:r>
      <w:proofErr w:type="spellEnd"/>
      <w:r>
        <w:t>码，</w:t>
      </w:r>
      <w:r>
        <w:rPr>
          <w:rFonts w:hint="eastAsia"/>
        </w:rPr>
        <w:t>utf</w:t>
      </w:r>
      <w:r>
        <w:t>-8</w:t>
      </w:r>
      <w:r w:rsidR="003A40AD">
        <w:rPr>
          <w:rFonts w:hint="eastAsia"/>
        </w:rPr>
        <w:t>，</w:t>
      </w:r>
      <w:r w:rsidR="003A40AD">
        <w:rPr>
          <w:rFonts w:hint="eastAsia"/>
        </w:rPr>
        <w:t>gb</w:t>
      </w:r>
      <w:r w:rsidR="003A40AD">
        <w:t>2313</w:t>
      </w:r>
    </w:p>
    <w:p w:rsidR="00BF7467" w:rsidRDefault="00BF7467" w:rsidP="00BF7467">
      <w:pPr>
        <w:ind w:firstLine="480"/>
      </w:pPr>
      <w:r>
        <w:t>encode()</w:t>
      </w:r>
      <w:r w:rsidR="003A40AD">
        <w:rPr>
          <w:rFonts w:hint="eastAsia"/>
        </w:rPr>
        <w:t>；</w:t>
      </w:r>
      <w:proofErr w:type="gramStart"/>
      <w:r>
        <w:t>decode(</w:t>
      </w:r>
      <w:proofErr w:type="gramEnd"/>
      <w:r>
        <w:t>)</w:t>
      </w:r>
    </w:p>
    <w:p w:rsidR="00BF7467" w:rsidRDefault="0066236D" w:rsidP="0066236D">
      <w:pPr>
        <w:pStyle w:val="af"/>
        <w:shd w:val="clear" w:color="auto" w:fill="FFFFFF"/>
        <w:spacing w:before="225" w:beforeAutospacing="0" w:after="225" w:afterAutospacing="0"/>
        <w:ind w:firstLine="480"/>
        <w:rPr>
          <w:rFonts w:asciiTheme="minorHAnsi" w:eastAsiaTheme="minorEastAsia" w:hAnsiTheme="minorHAnsi" w:cstheme="minorBidi"/>
          <w:kern w:val="2"/>
          <w:szCs w:val="22"/>
        </w:rPr>
      </w:pPr>
      <w:r w:rsidRPr="0066236D">
        <w:rPr>
          <w:rFonts w:asciiTheme="minorHAnsi" w:eastAsiaTheme="minorEastAsia" w:hAnsiTheme="minorHAnsi" w:cstheme="minorBidi"/>
          <w:kern w:val="2"/>
          <w:szCs w:val="22"/>
        </w:rPr>
        <w:t>B</w:t>
      </w:r>
      <w:r w:rsidRPr="0066236D">
        <w:rPr>
          <w:rFonts w:asciiTheme="minorHAnsi" w:eastAsiaTheme="minorEastAsia" w:hAnsiTheme="minorHAnsi" w:cstheme="minorBidi" w:hint="eastAsia"/>
          <w:kern w:val="2"/>
          <w:szCs w:val="22"/>
        </w:rPr>
        <w:t>ytes</w:t>
      </w:r>
      <w:r w:rsidRPr="0066236D">
        <w:rPr>
          <w:rFonts w:asciiTheme="minorHAnsi" w:eastAsiaTheme="minorEastAsia" w:hAnsiTheme="minorHAnsi" w:cstheme="minorBidi"/>
          <w:kern w:val="2"/>
          <w:szCs w:val="22"/>
        </w:rPr>
        <w:t xml:space="preserve">: </w:t>
      </w:r>
      <w:r w:rsidRPr="0066236D">
        <w:rPr>
          <w:rFonts w:asciiTheme="minorHAnsi" w:eastAsiaTheme="minorEastAsia" w:hAnsiTheme="minorHAnsi" w:cstheme="minorBidi"/>
          <w:kern w:val="2"/>
          <w:szCs w:val="22"/>
        </w:rPr>
        <w:t>由于</w:t>
      </w:r>
      <w:r w:rsidRPr="0066236D">
        <w:rPr>
          <w:rFonts w:asciiTheme="minorHAnsi" w:eastAsiaTheme="minorEastAsia" w:hAnsiTheme="minorHAnsi" w:cstheme="minorBidi"/>
          <w:kern w:val="2"/>
          <w:szCs w:val="22"/>
        </w:rPr>
        <w:t>Python</w:t>
      </w:r>
      <w:r w:rsidRPr="0066236D">
        <w:rPr>
          <w:rFonts w:asciiTheme="minorHAnsi" w:eastAsiaTheme="minorEastAsia" w:hAnsiTheme="minorHAnsi" w:cstheme="minorBidi"/>
          <w:kern w:val="2"/>
          <w:szCs w:val="22"/>
        </w:rPr>
        <w:t>的字符串类型是</w:t>
      </w:r>
      <w:proofErr w:type="spellStart"/>
      <w:r w:rsidRPr="0066236D">
        <w:rPr>
          <w:rFonts w:asciiTheme="minorHAnsi" w:eastAsiaTheme="minorEastAsia" w:hAnsiTheme="minorHAnsi" w:cstheme="minorBidi"/>
          <w:kern w:val="2"/>
          <w:szCs w:val="22"/>
        </w:rPr>
        <w:t>str</w:t>
      </w:r>
      <w:proofErr w:type="spellEnd"/>
      <w:r w:rsidRPr="0066236D">
        <w:rPr>
          <w:rFonts w:asciiTheme="minorHAnsi" w:eastAsiaTheme="minorEastAsia" w:hAnsiTheme="minorHAnsi" w:cstheme="minorBidi"/>
          <w:kern w:val="2"/>
          <w:szCs w:val="22"/>
        </w:rPr>
        <w:t>，在内存中以</w:t>
      </w:r>
      <w:r w:rsidRPr="0066236D">
        <w:rPr>
          <w:rFonts w:asciiTheme="minorHAnsi" w:eastAsiaTheme="minorEastAsia" w:hAnsiTheme="minorHAnsi" w:cstheme="minorBidi"/>
          <w:kern w:val="2"/>
          <w:szCs w:val="22"/>
        </w:rPr>
        <w:t>Unicode</w:t>
      </w:r>
      <w:r w:rsidRPr="0066236D">
        <w:rPr>
          <w:rFonts w:asciiTheme="minorHAnsi" w:eastAsiaTheme="minorEastAsia" w:hAnsiTheme="minorHAnsi" w:cstheme="minorBidi"/>
          <w:kern w:val="2"/>
          <w:szCs w:val="22"/>
        </w:rPr>
        <w:t>表示，一个字符对应若干个字节。如果要在网络上传输，或者保存到磁盘上，就需要把</w:t>
      </w:r>
      <w:proofErr w:type="spellStart"/>
      <w:r w:rsidRPr="0066236D">
        <w:rPr>
          <w:rFonts w:asciiTheme="minorHAnsi" w:eastAsiaTheme="minorEastAsia" w:hAnsiTheme="minorHAnsi" w:cstheme="minorBidi"/>
          <w:kern w:val="2"/>
          <w:szCs w:val="22"/>
        </w:rPr>
        <w:t>str</w:t>
      </w:r>
      <w:proofErr w:type="spellEnd"/>
      <w:r w:rsidRPr="0066236D">
        <w:rPr>
          <w:rFonts w:asciiTheme="minorHAnsi" w:eastAsiaTheme="minorEastAsia" w:hAnsiTheme="minorHAnsi" w:cstheme="minorBidi"/>
          <w:kern w:val="2"/>
          <w:szCs w:val="22"/>
        </w:rPr>
        <w:t>变为以字节为单位的</w:t>
      </w:r>
      <w:r w:rsidRPr="0066236D">
        <w:rPr>
          <w:rFonts w:asciiTheme="minorHAnsi" w:eastAsiaTheme="minorEastAsia" w:hAnsiTheme="minorHAnsi" w:cstheme="minorBidi"/>
          <w:kern w:val="2"/>
          <w:szCs w:val="22"/>
        </w:rPr>
        <w:t>bytes</w:t>
      </w:r>
      <w:r w:rsidRPr="0066236D">
        <w:rPr>
          <w:rFonts w:asciiTheme="minorHAnsi" w:eastAsiaTheme="minorEastAsia" w:hAnsiTheme="minorHAnsi" w:cstheme="minorBidi"/>
          <w:kern w:val="2"/>
          <w:szCs w:val="22"/>
        </w:rPr>
        <w:t>。</w:t>
      </w:r>
      <w:r w:rsidRPr="0066236D">
        <w:rPr>
          <w:rFonts w:asciiTheme="minorHAnsi" w:eastAsiaTheme="minorEastAsia" w:hAnsiTheme="minorHAnsi" w:cstheme="minorBidi"/>
          <w:kern w:val="2"/>
          <w:szCs w:val="22"/>
        </w:rPr>
        <w:t>Python</w:t>
      </w:r>
      <w:r w:rsidRPr="0066236D">
        <w:rPr>
          <w:rFonts w:asciiTheme="minorHAnsi" w:eastAsiaTheme="minorEastAsia" w:hAnsiTheme="minorHAnsi" w:cstheme="minorBidi"/>
          <w:kern w:val="2"/>
          <w:szCs w:val="22"/>
        </w:rPr>
        <w:t>对</w:t>
      </w:r>
      <w:r w:rsidRPr="0066236D">
        <w:rPr>
          <w:rFonts w:asciiTheme="minorHAnsi" w:eastAsiaTheme="minorEastAsia" w:hAnsiTheme="minorHAnsi" w:cstheme="minorBidi"/>
          <w:kern w:val="2"/>
          <w:szCs w:val="22"/>
        </w:rPr>
        <w:t>bytes</w:t>
      </w:r>
      <w:r w:rsidRPr="0066236D">
        <w:rPr>
          <w:rFonts w:asciiTheme="minorHAnsi" w:eastAsiaTheme="minorEastAsia" w:hAnsiTheme="minorHAnsi" w:cstheme="minorBidi"/>
          <w:kern w:val="2"/>
          <w:szCs w:val="22"/>
        </w:rPr>
        <w:t>类型的数据用带</w:t>
      </w:r>
      <w:r w:rsidRPr="0066236D">
        <w:rPr>
          <w:rFonts w:asciiTheme="minorHAnsi" w:eastAsiaTheme="minorEastAsia" w:hAnsiTheme="minorHAnsi" w:cstheme="minorBidi"/>
          <w:kern w:val="2"/>
          <w:szCs w:val="22"/>
        </w:rPr>
        <w:t>b</w:t>
      </w:r>
      <w:r w:rsidRPr="0066236D">
        <w:rPr>
          <w:rFonts w:asciiTheme="minorHAnsi" w:eastAsiaTheme="minorEastAsia" w:hAnsiTheme="minorHAnsi" w:cstheme="minorBidi"/>
          <w:kern w:val="2"/>
          <w:szCs w:val="22"/>
        </w:rPr>
        <w:t>前缀的单引号或双引号表示：</w:t>
      </w:r>
      <w:r w:rsidRPr="0066236D">
        <w:rPr>
          <w:rFonts w:asciiTheme="minorHAnsi" w:eastAsiaTheme="minorEastAsia" w:hAnsiTheme="minorHAnsi" w:cstheme="minorBidi"/>
          <w:kern w:val="2"/>
          <w:szCs w:val="22"/>
        </w:rPr>
        <w:t xml:space="preserve">x = </w:t>
      </w:r>
      <w:proofErr w:type="spellStart"/>
      <w:r w:rsidRPr="0066236D">
        <w:rPr>
          <w:rFonts w:asciiTheme="minorHAnsi" w:eastAsiaTheme="minorEastAsia" w:hAnsiTheme="minorHAnsi" w:cstheme="minorBidi"/>
          <w:kern w:val="2"/>
          <w:szCs w:val="22"/>
        </w:rPr>
        <w:t>b'ABC</w:t>
      </w:r>
      <w:proofErr w:type="spellEnd"/>
      <w:r>
        <w:rPr>
          <w:rFonts w:asciiTheme="minorHAnsi" w:eastAsiaTheme="minorEastAsia" w:hAnsiTheme="minorHAnsi" w:cstheme="minorBidi"/>
          <w:kern w:val="2"/>
          <w:szCs w:val="22"/>
        </w:rPr>
        <w:t>;</w:t>
      </w:r>
    </w:p>
    <w:p w:rsidR="0066236D" w:rsidRDefault="0066236D" w:rsidP="0066236D">
      <w:pPr>
        <w:pStyle w:val="af"/>
        <w:shd w:val="clear" w:color="auto" w:fill="FFFFFF"/>
        <w:spacing w:before="225" w:beforeAutospacing="0" w:after="225" w:afterAutospacing="0"/>
        <w:ind w:firstLine="420"/>
        <w:rPr>
          <w:rStyle w:val="HTML"/>
          <w:color w:val="444444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</w:rPr>
        <w:t>中只有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一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小部分无效的字节，可以传入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errors='ignore'</w:t>
      </w:r>
      <w:r>
        <w:rPr>
          <w:rFonts w:ascii="Helvetica" w:hAnsi="Helvetica" w:cs="Helvetica"/>
          <w:color w:val="666666"/>
          <w:sz w:val="21"/>
          <w:szCs w:val="21"/>
        </w:rPr>
        <w:t>忽略错误的字节：</w:t>
      </w:r>
      <w:r>
        <w:rPr>
          <w:rStyle w:val="string"/>
          <w:color w:val="DD1144"/>
        </w:rPr>
        <w:t>b'\xe4\xb8\</w:t>
      </w:r>
      <w:proofErr w:type="spellStart"/>
      <w:r>
        <w:rPr>
          <w:rStyle w:val="string"/>
          <w:color w:val="DD1144"/>
        </w:rPr>
        <w:t>xad</w:t>
      </w:r>
      <w:proofErr w:type="spellEnd"/>
      <w:r>
        <w:rPr>
          <w:rStyle w:val="string"/>
          <w:color w:val="DD1144"/>
        </w:rPr>
        <w:t>\</w:t>
      </w:r>
      <w:proofErr w:type="spellStart"/>
      <w:r>
        <w:rPr>
          <w:rStyle w:val="string"/>
          <w:color w:val="DD1144"/>
        </w:rPr>
        <w:t>xff</w:t>
      </w:r>
      <w:proofErr w:type="spellEnd"/>
      <w:proofErr w:type="gramStart"/>
      <w:r>
        <w:rPr>
          <w:rStyle w:val="string"/>
          <w:color w:val="DD1144"/>
        </w:rPr>
        <w:t>'</w:t>
      </w:r>
      <w:r>
        <w:rPr>
          <w:rStyle w:val="HTML"/>
          <w:color w:val="444444"/>
        </w:rPr>
        <w:t>.decode</w:t>
      </w:r>
      <w:proofErr w:type="gramEnd"/>
      <w:r>
        <w:rPr>
          <w:rStyle w:val="HTML"/>
          <w:color w:val="444444"/>
        </w:rPr>
        <w:t>(</w:t>
      </w:r>
      <w:r>
        <w:rPr>
          <w:rStyle w:val="string"/>
          <w:color w:val="DD1144"/>
        </w:rPr>
        <w:t>'utf-8'</w:t>
      </w:r>
      <w:r>
        <w:rPr>
          <w:rStyle w:val="HTML"/>
          <w:color w:val="444444"/>
        </w:rPr>
        <w:t>, errors=</w:t>
      </w:r>
      <w:r>
        <w:rPr>
          <w:rStyle w:val="string"/>
          <w:color w:val="DD1144"/>
        </w:rPr>
        <w:t>'ignore'</w:t>
      </w:r>
      <w:r>
        <w:rPr>
          <w:rStyle w:val="HTML"/>
          <w:color w:val="444444"/>
        </w:rPr>
        <w:t>)</w:t>
      </w:r>
    </w:p>
    <w:p w:rsidR="0066236D" w:rsidRDefault="0066236D" w:rsidP="0066236D">
      <w:pPr>
        <w:pStyle w:val="af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源代码也是一个文本文件，所以，当你的源代码中包含中文的时候，在保存源代码时，就需要务必指定保存为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编码。当</w:t>
      </w:r>
      <w:r>
        <w:rPr>
          <w:rFonts w:ascii="Helvetica" w:hAnsi="Helvetica" w:cs="Helvetica"/>
          <w:color w:val="666666"/>
          <w:sz w:val="21"/>
          <w:szCs w:val="21"/>
        </w:rPr>
        <w:t>Python</w:t>
      </w:r>
      <w:r>
        <w:rPr>
          <w:rFonts w:ascii="Helvetica" w:hAnsi="Helvetica" w:cs="Helvetica"/>
          <w:color w:val="666666"/>
          <w:sz w:val="21"/>
          <w:szCs w:val="21"/>
        </w:rPr>
        <w:t>解释器读取源代码时，为了让它按</w:t>
      </w:r>
      <w:r>
        <w:rPr>
          <w:rFonts w:ascii="Helvetica" w:hAnsi="Helvetica" w:cs="Helvetica"/>
          <w:color w:val="666666"/>
          <w:sz w:val="21"/>
          <w:szCs w:val="21"/>
        </w:rPr>
        <w:t>UTF-8</w:t>
      </w:r>
      <w:r>
        <w:rPr>
          <w:rFonts w:ascii="Helvetica" w:hAnsi="Helvetica" w:cs="Helvetica"/>
          <w:color w:val="666666"/>
          <w:sz w:val="21"/>
          <w:szCs w:val="21"/>
        </w:rPr>
        <w:t>编码读取，我们通常在文件开头写上这两行：</w:t>
      </w:r>
    </w:p>
    <w:p w:rsidR="0066236D" w:rsidRDefault="0066236D" w:rsidP="0066236D">
      <w:pPr>
        <w:pStyle w:val="af"/>
        <w:shd w:val="clear" w:color="auto" w:fill="FFFFFF"/>
        <w:spacing w:before="225" w:beforeAutospacing="0" w:after="225" w:afterAutospacing="0"/>
        <w:ind w:firstLine="420"/>
        <w:rPr>
          <w:rStyle w:val="comment"/>
          <w:i/>
          <w:iCs/>
          <w:color w:val="999988"/>
        </w:rPr>
      </w:pPr>
      <w:proofErr w:type="gramStart"/>
      <w:r>
        <w:rPr>
          <w:rStyle w:val="comment"/>
          <w:i/>
          <w:iCs/>
          <w:color w:val="999988"/>
        </w:rPr>
        <w:t>#!/</w:t>
      </w:r>
      <w:proofErr w:type="spellStart"/>
      <w:proofErr w:type="gramEnd"/>
      <w:r>
        <w:rPr>
          <w:rStyle w:val="comment"/>
          <w:i/>
          <w:iCs/>
          <w:color w:val="999988"/>
        </w:rPr>
        <w:t>usr</w:t>
      </w:r>
      <w:proofErr w:type="spellEnd"/>
      <w:r>
        <w:rPr>
          <w:rStyle w:val="comment"/>
          <w:i/>
          <w:iCs/>
          <w:color w:val="999988"/>
        </w:rPr>
        <w:t>/bin/</w:t>
      </w:r>
      <w:proofErr w:type="spellStart"/>
      <w:r>
        <w:rPr>
          <w:rStyle w:val="comment"/>
          <w:i/>
          <w:iCs/>
          <w:color w:val="999988"/>
        </w:rPr>
        <w:t>env</w:t>
      </w:r>
      <w:proofErr w:type="spellEnd"/>
      <w:r>
        <w:rPr>
          <w:rStyle w:val="comment"/>
          <w:i/>
          <w:iCs/>
          <w:color w:val="999988"/>
        </w:rPr>
        <w:t xml:space="preserve"> python3</w:t>
      </w:r>
    </w:p>
    <w:p w:rsidR="0066236D" w:rsidRDefault="0066236D" w:rsidP="0066236D">
      <w:pPr>
        <w:pStyle w:val="af"/>
        <w:shd w:val="clear" w:color="auto" w:fill="FFFFFF"/>
        <w:spacing w:before="225" w:beforeAutospacing="0" w:after="225" w:afterAutospacing="0"/>
        <w:ind w:firstLine="420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comment"/>
          <w:i/>
          <w:iCs/>
          <w:color w:val="999988"/>
        </w:rPr>
        <w:t># -*- coding: utf-8 -*-</w:t>
      </w:r>
    </w:p>
    <w:p w:rsidR="003A40AD" w:rsidRPr="003A40AD" w:rsidRDefault="0066236D" w:rsidP="0066236D">
      <w:pPr>
        <w:ind w:firstLineChars="83" w:firstLine="199"/>
        <w:rPr>
          <w:color w:val="FF0000"/>
        </w:rPr>
      </w:pPr>
      <w:r w:rsidRPr="003A40AD">
        <w:rPr>
          <w:rFonts w:hint="eastAsia"/>
          <w:color w:val="FF0000"/>
        </w:rPr>
        <w:t>格式化</w:t>
      </w:r>
      <w:r w:rsidRPr="003A40AD">
        <w:rPr>
          <w:color w:val="FF0000"/>
        </w:rPr>
        <w:t>字符</w:t>
      </w:r>
      <w:r w:rsidRPr="003A40AD">
        <w:rPr>
          <w:rFonts w:hint="eastAsia"/>
          <w:color w:val="FF0000"/>
        </w:rPr>
        <w:t>：</w:t>
      </w:r>
    </w:p>
    <w:p w:rsidR="0066236D" w:rsidRDefault="0066236D" w:rsidP="0066236D">
      <w:pPr>
        <w:ind w:firstLineChars="83" w:firstLine="199"/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t>%</w:t>
      </w:r>
      <w:r>
        <w:t>；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format</w:t>
      </w:r>
    </w:p>
    <w:p w:rsidR="00224524" w:rsidRDefault="00224524" w:rsidP="0066236D">
      <w:pPr>
        <w:ind w:firstLineChars="83" w:firstLine="199"/>
        <w:rPr>
          <w:rStyle w:val="number"/>
          <w:color w:val="009999"/>
        </w:rPr>
      </w:pPr>
      <w:r>
        <w:rPr>
          <w:rStyle w:val="string"/>
          <w:color w:val="DD1144"/>
        </w:rPr>
        <w:t>'Hi, %s, you have $%d.'</w:t>
      </w:r>
      <w:r>
        <w:rPr>
          <w:rStyle w:val="HTML"/>
          <w:color w:val="444444"/>
        </w:rPr>
        <w:t xml:space="preserve"> % (</w:t>
      </w:r>
      <w:r>
        <w:rPr>
          <w:rStyle w:val="string"/>
          <w:color w:val="DD1144"/>
        </w:rPr>
        <w:t>'Michael'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1000000)</w:t>
      </w:r>
    </w:p>
    <w:p w:rsidR="00224524" w:rsidRDefault="00224524" w:rsidP="0066236D">
      <w:pPr>
        <w:ind w:firstLineChars="83" w:firstLine="199"/>
        <w:rPr>
          <w:rStyle w:val="number"/>
          <w:color w:val="009999"/>
        </w:rPr>
      </w:pPr>
      <w:r>
        <w:rPr>
          <w:rStyle w:val="string"/>
          <w:color w:val="DD1144"/>
        </w:rPr>
        <w:t xml:space="preserve">'Hello, {0}, </w:t>
      </w:r>
      <w:r>
        <w:rPr>
          <w:rStyle w:val="string"/>
          <w:color w:val="DD1144"/>
        </w:rPr>
        <w:t>成绩提升了</w:t>
      </w:r>
      <w:r>
        <w:rPr>
          <w:rStyle w:val="string"/>
          <w:color w:val="DD1144"/>
        </w:rPr>
        <w:t xml:space="preserve"> {1:.1f}%'</w:t>
      </w:r>
      <w:r>
        <w:rPr>
          <w:rStyle w:val="HTML"/>
          <w:color w:val="444444"/>
        </w:rPr>
        <w:t>.format(</w:t>
      </w:r>
      <w:r>
        <w:rPr>
          <w:rStyle w:val="string"/>
          <w:color w:val="DD1144"/>
        </w:rPr>
        <w:t>'</w:t>
      </w:r>
      <w:r>
        <w:rPr>
          <w:rStyle w:val="string"/>
          <w:color w:val="DD1144"/>
        </w:rPr>
        <w:t>小明</w:t>
      </w:r>
      <w:r>
        <w:rPr>
          <w:rStyle w:val="string"/>
          <w:color w:val="DD1144"/>
        </w:rPr>
        <w:t>'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17.125)</w:t>
      </w:r>
    </w:p>
    <w:p w:rsidR="0066236D" w:rsidRDefault="0066236D" w:rsidP="0066236D">
      <w:pPr>
        <w:ind w:firstLineChars="83" w:firstLine="199"/>
      </w:pPr>
    </w:p>
    <w:p w:rsidR="003A40AD" w:rsidRDefault="003A40AD" w:rsidP="0066236D">
      <w:pPr>
        <w:ind w:firstLineChars="83" w:firstLine="199"/>
        <w:rPr>
          <w:color w:val="FF0000"/>
        </w:rPr>
      </w:pPr>
      <w:r w:rsidRPr="003A40AD">
        <w:rPr>
          <w:rFonts w:hint="eastAsia"/>
          <w:color w:val="FF0000"/>
        </w:rPr>
        <w:t>列表</w:t>
      </w:r>
      <w:r w:rsidRPr="003A40AD">
        <w:rPr>
          <w:color w:val="FF0000"/>
        </w:rPr>
        <w:t>和组元</w:t>
      </w:r>
    </w:p>
    <w:p w:rsidR="003A40AD" w:rsidRPr="003A40AD" w:rsidRDefault="003A40AD" w:rsidP="0066236D">
      <w:pPr>
        <w:ind w:firstLineChars="83" w:firstLine="199"/>
      </w:pPr>
      <w:r w:rsidRPr="003A40AD">
        <w:rPr>
          <w:rFonts w:hint="eastAsia"/>
        </w:rPr>
        <w:t>二者均为</w:t>
      </w:r>
      <w:r w:rsidRPr="003A40AD">
        <w:t>有序</w:t>
      </w:r>
      <w:r w:rsidRPr="003A40AD">
        <w:rPr>
          <w:rFonts w:hint="eastAsia"/>
        </w:rPr>
        <w:t>集合</w:t>
      </w:r>
      <w:r w:rsidRPr="003A40AD">
        <w:t>，前者可变，后者</w:t>
      </w:r>
      <w:r w:rsidRPr="003A40AD">
        <w:rPr>
          <w:rFonts w:hint="eastAsia"/>
        </w:rPr>
        <w:t>不可变</w:t>
      </w:r>
      <w:r w:rsidRPr="003A40AD">
        <w:t>。</w:t>
      </w:r>
    </w:p>
    <w:p w:rsidR="003A40AD" w:rsidRPr="003A40AD" w:rsidRDefault="003A40AD" w:rsidP="0066236D">
      <w:pPr>
        <w:ind w:firstLineChars="83" w:firstLine="199"/>
      </w:pPr>
      <w:r w:rsidRPr="003A40AD">
        <w:rPr>
          <w:rFonts w:hint="eastAsia"/>
        </w:rPr>
        <w:t>列表：</w:t>
      </w:r>
      <w:r w:rsidRPr="003A40AD">
        <w:t>append</w:t>
      </w:r>
      <w:r w:rsidRPr="003A40AD">
        <w:t>，</w:t>
      </w:r>
      <w:proofErr w:type="spellStart"/>
      <w:r w:rsidRPr="003A40AD">
        <w:t>insert,pop</w:t>
      </w:r>
      <w:proofErr w:type="spellEnd"/>
    </w:p>
    <w:p w:rsidR="003A40AD" w:rsidRDefault="003A40AD" w:rsidP="0066236D">
      <w:pPr>
        <w:ind w:firstLineChars="83" w:firstLine="199"/>
      </w:pPr>
      <w:r>
        <w:rPr>
          <w:rFonts w:hint="eastAsia"/>
        </w:rPr>
        <w:t>组元</w:t>
      </w:r>
      <w:r>
        <w:t>：初始化后不可更改</w:t>
      </w:r>
    </w:p>
    <w:p w:rsidR="003A40AD" w:rsidRDefault="003A40AD" w:rsidP="0066236D">
      <w:pPr>
        <w:ind w:firstLineChars="83" w:firstLine="199"/>
      </w:pPr>
    </w:p>
    <w:p w:rsidR="003A40AD" w:rsidRPr="003A40AD" w:rsidRDefault="003A40AD" w:rsidP="0066236D">
      <w:pPr>
        <w:ind w:firstLineChars="83" w:firstLine="199"/>
        <w:rPr>
          <w:color w:val="FF0000"/>
        </w:rPr>
      </w:pPr>
      <w:r w:rsidRPr="003A40AD">
        <w:rPr>
          <w:rFonts w:hint="eastAsia"/>
          <w:color w:val="FF0000"/>
        </w:rPr>
        <w:t>程序结构</w:t>
      </w:r>
      <w:r w:rsidRPr="003A40AD">
        <w:rPr>
          <w:color w:val="FF0000"/>
        </w:rPr>
        <w:t>语句</w:t>
      </w:r>
      <w:r w:rsidRPr="003A40AD">
        <w:rPr>
          <w:rFonts w:hint="eastAsia"/>
          <w:color w:val="FF0000"/>
        </w:rPr>
        <w:t>：</w:t>
      </w:r>
    </w:p>
    <w:p w:rsidR="003A40AD" w:rsidRDefault="003A40AD" w:rsidP="003A40AD">
      <w:pPr>
        <w:ind w:firstLineChars="83" w:firstLine="199"/>
      </w:pPr>
      <w:r>
        <w:t xml:space="preserve">if              </w:t>
      </w:r>
      <w:proofErr w:type="spellStart"/>
      <w:r>
        <w:t>if</w:t>
      </w:r>
      <w:proofErr w:type="spellEnd"/>
      <w:r>
        <w:t xml:space="preserve"> </w:t>
      </w:r>
    </w:p>
    <w:p w:rsidR="003A40AD" w:rsidRDefault="003A40AD" w:rsidP="003A40AD">
      <w:pPr>
        <w:ind w:firstLineChars="83" w:firstLine="199"/>
      </w:pPr>
      <w:r>
        <w:t xml:space="preserve">else            </w:t>
      </w:r>
      <w:proofErr w:type="spellStart"/>
      <w:r>
        <w:t>elif</w:t>
      </w:r>
      <w:proofErr w:type="spellEnd"/>
    </w:p>
    <w:p w:rsidR="003A40AD" w:rsidRDefault="003A40AD" w:rsidP="003A40AD">
      <w:pPr>
        <w:ind w:firstLineChars="83" w:firstLine="199"/>
      </w:pPr>
      <w:r>
        <w:rPr>
          <w:rFonts w:hint="eastAsia"/>
        </w:rPr>
        <w:t xml:space="preserve">               </w:t>
      </w:r>
      <w:r>
        <w:t>else</w:t>
      </w:r>
    </w:p>
    <w:p w:rsidR="003A40AD" w:rsidRDefault="003A40AD" w:rsidP="003A40AD">
      <w:pPr>
        <w:ind w:firstLineChars="83" w:firstLine="199"/>
      </w:pPr>
    </w:p>
    <w:p w:rsidR="003A40AD" w:rsidRDefault="003A40AD" w:rsidP="003A40AD">
      <w:pPr>
        <w:ind w:firstLineChars="83" w:firstLine="199"/>
      </w:pPr>
      <w:r>
        <w:t>for             while</w:t>
      </w:r>
    </w:p>
    <w:p w:rsidR="003A40AD" w:rsidRDefault="003A40AD" w:rsidP="003A40AD">
      <w:pPr>
        <w:ind w:firstLineChars="83" w:firstLine="199"/>
      </w:pPr>
      <w:r>
        <w:rPr>
          <w:rFonts w:hint="eastAsia"/>
        </w:rPr>
        <w:t>注意</w:t>
      </w:r>
      <w:r>
        <w:t>：</w:t>
      </w:r>
      <w:r>
        <w:t>continue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的作用是提前结束本轮循环，并直接开始下一轮循环</w:t>
      </w:r>
    </w:p>
    <w:p w:rsidR="003A40AD" w:rsidRDefault="003A40AD" w:rsidP="003A40AD">
      <w:pPr>
        <w:ind w:firstLineChars="83" w:firstLine="149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break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语句可以在循环过程中直接退出循环，而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continue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语句可以提前结束本轮循环，并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lastRenderedPageBreak/>
        <w:t>直接开始下一轮循环。这两个语句通常都</w:t>
      </w:r>
      <w:r>
        <w:rPr>
          <w:rStyle w:val="af0"/>
          <w:rFonts w:ascii="Helvetica" w:hAnsi="Helvetica" w:cs="Helvetica"/>
          <w:i w:val="0"/>
          <w:iCs w:val="0"/>
          <w:color w:val="DD0055"/>
          <w:sz w:val="21"/>
          <w:szCs w:val="21"/>
          <w:shd w:val="clear" w:color="auto" w:fill="FFFFFF"/>
        </w:rPr>
        <w:t>必须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配合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if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语句使用。</w:t>
      </w:r>
    </w:p>
    <w:p w:rsidR="003A40AD" w:rsidRDefault="003A40AD" w:rsidP="003A40AD">
      <w:pPr>
        <w:ind w:firstLineChars="83" w:firstLine="174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3A40AD" w:rsidRDefault="003A40AD" w:rsidP="003A40AD">
      <w:pPr>
        <w:ind w:firstLineChars="83" w:firstLine="174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3A40AD" w:rsidRDefault="003A40AD" w:rsidP="003A40AD">
      <w:pPr>
        <w:ind w:firstLineChars="83" w:firstLine="174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3A40AD"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  <w:t>字典</w:t>
      </w:r>
      <w:r w:rsidRPr="003A40AD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和</w:t>
      </w:r>
      <w:r w:rsidRPr="003A40AD"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  <w:t>集合</w:t>
      </w:r>
    </w:p>
    <w:p w:rsidR="003A40AD" w:rsidRDefault="005B65E3" w:rsidP="003A40AD">
      <w:pPr>
        <w:ind w:firstLineChars="83" w:firstLine="199"/>
        <w:rPr>
          <w:color w:val="000000" w:themeColor="text1"/>
        </w:rPr>
      </w:pPr>
      <w:r>
        <w:rPr>
          <w:rFonts w:hint="eastAsia"/>
          <w:color w:val="000000" w:themeColor="text1"/>
        </w:rPr>
        <w:t>字典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get</w:t>
      </w:r>
      <w:r>
        <w:rPr>
          <w:color w:val="000000" w:themeColor="text1"/>
        </w:rPr>
        <w:t>, pop;</w:t>
      </w:r>
    </w:p>
    <w:p w:rsidR="005B65E3" w:rsidRDefault="005B65E3" w:rsidP="003A40AD">
      <w:pPr>
        <w:ind w:firstLineChars="83" w:firstLine="174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可以用在需要高速查找的很多地方，在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代码中几乎无处不在，正确使用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非常重要，需要牢记的第一条就是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必须是</w:t>
      </w:r>
      <w:r>
        <w:rPr>
          <w:rStyle w:val="af1"/>
          <w:rFonts w:ascii="Helvetica" w:hAnsi="Helvetica" w:cs="Helvetica"/>
          <w:color w:val="666666"/>
          <w:sz w:val="21"/>
          <w:szCs w:val="21"/>
          <w:shd w:val="clear" w:color="auto" w:fill="FFFFFF"/>
        </w:rPr>
        <w:t>不可变对象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</w:p>
    <w:p w:rsidR="005B65E3" w:rsidRDefault="005B65E3" w:rsidP="003A40AD">
      <w:pPr>
        <w:ind w:firstLineChars="83" w:firstLine="174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et: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add, remove</w:t>
      </w:r>
    </w:p>
    <w:p w:rsidR="005B65E3" w:rsidRDefault="005B65E3" w:rsidP="003A40AD">
      <w:pPr>
        <w:ind w:firstLineChars="83" w:firstLine="174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set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类似，也是一组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的集合，但不存储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value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。由于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不能重复，所以，在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set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中，没有重复的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key</w:t>
      </w:r>
    </w:p>
    <w:p w:rsidR="005B65E3" w:rsidRDefault="005B65E3" w:rsidP="003A40AD">
      <w:pPr>
        <w:ind w:firstLineChars="83" w:firstLine="174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B65E3" w:rsidRDefault="005B65E3" w:rsidP="005B65E3">
      <w:pPr>
        <w:pStyle w:val="1"/>
        <w:spacing w:before="156" w:after="156"/>
      </w:pPr>
      <w:r>
        <w:rPr>
          <w:rFonts w:hint="eastAsia"/>
        </w:rPr>
        <w:t>函数</w:t>
      </w:r>
    </w:p>
    <w:p w:rsidR="005B65E3" w:rsidRDefault="005B65E3" w:rsidP="005B65E3">
      <w:pPr>
        <w:ind w:firstLine="480"/>
      </w:pPr>
      <w:r>
        <w:rPr>
          <w:rFonts w:hint="eastAsia"/>
        </w:rPr>
        <w:t>概念</w:t>
      </w:r>
    </w:p>
    <w:p w:rsidR="005B65E3" w:rsidRDefault="005B65E3" w:rsidP="005B65E3">
      <w:pPr>
        <w:ind w:firstLine="480"/>
      </w:pPr>
      <w:r>
        <w:rPr>
          <w:rFonts w:hint="eastAsia"/>
        </w:rPr>
        <w:t>调用</w:t>
      </w:r>
    </w:p>
    <w:p w:rsidR="005B65E3" w:rsidRDefault="005B65E3" w:rsidP="005B65E3">
      <w:pPr>
        <w:pStyle w:val="af"/>
        <w:shd w:val="clear" w:color="auto" w:fill="FFFFFF"/>
        <w:spacing w:before="225" w:beforeAutospacing="0" w:after="225" w:afterAutospacing="0"/>
        <w:ind w:firstLine="480"/>
        <w:rPr>
          <w:rFonts w:ascii="Helvetica" w:hAnsi="Helvetica" w:cs="Helvetica"/>
          <w:color w:val="666666"/>
          <w:sz w:val="21"/>
          <w:szCs w:val="21"/>
        </w:rPr>
      </w:pPr>
      <w:r w:rsidRPr="004C13E8">
        <w:rPr>
          <w:rFonts w:hint="eastAsia"/>
          <w:b/>
        </w:rPr>
        <w:t>定义：</w:t>
      </w:r>
      <w:r>
        <w:rPr>
          <w:rFonts w:ascii="Helvetica" w:hAnsi="Helvetica" w:cs="Helvetica"/>
          <w:color w:val="666666"/>
          <w:sz w:val="21"/>
          <w:szCs w:val="21"/>
        </w:rPr>
        <w:t>定义函数时，需要确定函数名和参数个数；如果有必要，可以先对参数的数据类型做检查；函数体内部可以用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return</w:t>
      </w:r>
      <w:r>
        <w:rPr>
          <w:rFonts w:ascii="Helvetica" w:hAnsi="Helvetica" w:cs="Helvetica"/>
          <w:color w:val="666666"/>
          <w:sz w:val="21"/>
          <w:szCs w:val="21"/>
        </w:rPr>
        <w:t>随时返回函数结果；函数执行完毕也没有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return</w:t>
      </w:r>
      <w:r>
        <w:rPr>
          <w:rFonts w:ascii="Helvetica" w:hAnsi="Helvetica" w:cs="Helvetica"/>
          <w:color w:val="666666"/>
          <w:sz w:val="21"/>
          <w:szCs w:val="21"/>
        </w:rPr>
        <w:t>语句时，自动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return None</w:t>
      </w:r>
      <w:r>
        <w:rPr>
          <w:rFonts w:ascii="Helvetica" w:hAnsi="Helvetica" w:cs="Helvetica"/>
          <w:color w:val="666666"/>
          <w:sz w:val="21"/>
          <w:szCs w:val="21"/>
        </w:rPr>
        <w:t>。函数可以同时返回多个值，但其实就是一个</w:t>
      </w:r>
      <w:r>
        <w:rPr>
          <w:rFonts w:ascii="Helvetica" w:hAnsi="Helvetica" w:cs="Helvetica"/>
          <w:color w:val="666666"/>
          <w:sz w:val="21"/>
          <w:szCs w:val="21"/>
        </w:rPr>
        <w:t>tuple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880DD1" w:rsidRDefault="00880DD1" w:rsidP="005B65E3">
      <w:pPr>
        <w:ind w:firstLine="482"/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</w:pPr>
      <w:r w:rsidRPr="004C13E8">
        <w:rPr>
          <w:rFonts w:ascii="宋体" w:eastAsia="宋体" w:hAnsi="宋体" w:cs="宋体" w:hint="eastAsia"/>
          <w:b/>
          <w:kern w:val="0"/>
          <w:szCs w:val="24"/>
        </w:rPr>
        <w:t>函数</w:t>
      </w:r>
      <w:r w:rsidRPr="004C13E8">
        <w:rPr>
          <w:rFonts w:ascii="宋体" w:eastAsia="宋体" w:hAnsi="宋体" w:cs="宋体"/>
          <w:b/>
          <w:kern w:val="0"/>
          <w:szCs w:val="24"/>
        </w:rPr>
        <w:t>参数：</w:t>
      </w:r>
      <w:r w:rsidR="00EE70FB"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  <w:t> </w:t>
      </w:r>
    </w:p>
    <w:p w:rsidR="005B65E3" w:rsidRDefault="00EE70FB" w:rsidP="005B65E3">
      <w:pPr>
        <w:ind w:firstLine="420"/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</w:pPr>
      <w:r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  <w:t>定义默认参数要牢记一点：默认参数必须指向不变对象！</w:t>
      </w:r>
    </w:p>
    <w:p w:rsidR="00EE70FB" w:rsidRDefault="008C5292" w:rsidP="005B65E3">
      <w:pPr>
        <w:ind w:firstLine="48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4C13E8">
        <w:rPr>
          <w:rFonts w:ascii="宋体" w:eastAsia="宋体" w:hAnsi="宋体" w:cs="宋体" w:hint="eastAsia"/>
          <w:b/>
          <w:kern w:val="0"/>
          <w:szCs w:val="24"/>
        </w:rPr>
        <w:t>可变</w:t>
      </w:r>
      <w:r w:rsidRPr="004C13E8">
        <w:rPr>
          <w:rFonts w:ascii="宋体" w:eastAsia="宋体" w:hAnsi="宋体" w:cs="宋体"/>
          <w:b/>
          <w:kern w:val="0"/>
          <w:szCs w:val="24"/>
        </w:rPr>
        <w:t>参数：</w:t>
      </w:r>
      <w:r w:rsidR="00EE70F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定义可变参数和定义一个</w:t>
      </w:r>
      <w:r w:rsidR="00EE70F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list</w:t>
      </w:r>
      <w:r w:rsidR="00EE70F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或</w:t>
      </w:r>
      <w:r w:rsidR="00EE70F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tuple</w:t>
      </w:r>
      <w:r w:rsidR="00EE70F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参数相比，仅仅在参数前面加了一个</w:t>
      </w:r>
      <w:r w:rsidR="00EE70FB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</w:t>
      </w:r>
      <w:r w:rsidR="00EE70F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号。在函数内部，参数</w:t>
      </w:r>
      <w:r w:rsidR="00EE70FB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numbers</w:t>
      </w:r>
      <w:r w:rsidR="00EE70F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接收到的是一个</w:t>
      </w:r>
      <w:r w:rsidR="00EE70F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tuple</w:t>
      </w:r>
      <w:r w:rsidR="00EE70F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，因此，函数代码完全不变。但是，调用该函数时，可以传入任意</w:t>
      </w:r>
      <w:proofErr w:type="gramStart"/>
      <w:r w:rsidR="00EE70F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个</w:t>
      </w:r>
      <w:proofErr w:type="gramEnd"/>
      <w:r w:rsidR="00EE70F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参数，包括</w:t>
      </w:r>
      <w:r w:rsidR="00EE70F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0</w:t>
      </w:r>
      <w:r w:rsidR="00EE70F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个参数</w:t>
      </w:r>
      <w:r w:rsidR="00EE70FB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</w:p>
    <w:p w:rsidR="00EE70FB" w:rsidRDefault="008C5292" w:rsidP="005B65E3">
      <w:pPr>
        <w:ind w:firstLine="48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4C13E8">
        <w:rPr>
          <w:rFonts w:ascii="宋体" w:eastAsia="宋体" w:hAnsi="宋体" w:cs="宋体" w:hint="eastAsia"/>
          <w:b/>
          <w:kern w:val="0"/>
          <w:szCs w:val="24"/>
        </w:rPr>
        <w:t>关键字</w:t>
      </w:r>
      <w:r w:rsidRPr="004C13E8">
        <w:rPr>
          <w:rFonts w:ascii="宋体" w:eastAsia="宋体" w:hAnsi="宋体" w:cs="宋体"/>
          <w:b/>
          <w:kern w:val="0"/>
          <w:szCs w:val="24"/>
        </w:rPr>
        <w:t>参数：</w:t>
      </w:r>
      <w:r w:rsidRPr="004C13E8">
        <w:t>可变参数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允许你传入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个或任意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参数，这些可变参数在函数调用时自动组装为一个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。而关键字参数允许你传入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个或任意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含参数名的参数，这些关键字参数在函数内部自动组装为一个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dict</w:t>
      </w:r>
      <w:proofErr w:type="spellEnd"/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</w:p>
    <w:p w:rsidR="008C5292" w:rsidRDefault="008C5292" w:rsidP="005B65E3">
      <w:pPr>
        <w:ind w:firstLine="48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color w:val="444444"/>
        </w:rPr>
        <w:t>person(</w:t>
      </w:r>
      <w:r>
        <w:rPr>
          <w:rStyle w:val="string"/>
          <w:color w:val="DD1144"/>
        </w:rPr>
        <w:t>'Jack'</w:t>
      </w:r>
      <w:r>
        <w:rPr>
          <w:rStyle w:val="HTML"/>
          <w:color w:val="444444"/>
        </w:rPr>
        <w:t xml:space="preserve">, </w:t>
      </w:r>
      <w:r>
        <w:rPr>
          <w:rStyle w:val="number"/>
          <w:color w:val="009999"/>
        </w:rPr>
        <w:t>24</w:t>
      </w:r>
      <w:r>
        <w:rPr>
          <w:rStyle w:val="HTML"/>
          <w:color w:val="444444"/>
        </w:rPr>
        <w:t>, **extra</w:t>
      </w:r>
      <w:r>
        <w:rPr>
          <w:rStyle w:val="HTML"/>
          <w:rFonts w:hint="eastAsia"/>
          <w:color w:val="444444"/>
        </w:rPr>
        <w:t>)：</w:t>
      </w:r>
      <w:r>
        <w:rPr>
          <w:rStyle w:val="HTML"/>
          <w:color w:val="444444"/>
        </w:rPr>
        <w:t xml:space="preserve"> 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**extra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表示把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extra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这个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的所有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key-value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用关键字参数传入到函数的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**kw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参数，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kw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将获得一个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，注意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kw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获得的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extra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的一份拷贝，对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kw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的改动不会影响到函数外的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extra</w:t>
      </w:r>
    </w:p>
    <w:p w:rsidR="008C5292" w:rsidRDefault="008C5292" w:rsidP="005B65E3">
      <w:pPr>
        <w:ind w:firstLine="48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4C13E8">
        <w:rPr>
          <w:rFonts w:ascii="宋体" w:eastAsia="宋体" w:hAnsi="宋体" w:cs="宋体" w:hint="eastAsia"/>
          <w:b/>
          <w:kern w:val="0"/>
          <w:szCs w:val="24"/>
        </w:rPr>
        <w:t>命名</w:t>
      </w:r>
      <w:r w:rsidRPr="004C13E8">
        <w:rPr>
          <w:rFonts w:ascii="宋体" w:eastAsia="宋体" w:hAnsi="宋体" w:cs="宋体"/>
          <w:b/>
          <w:kern w:val="0"/>
          <w:szCs w:val="24"/>
        </w:rPr>
        <w:t>关键字：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和关键字参数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**kw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不同，命名关键字参数需要一个特殊分隔符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*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后面的参数被视为命名关键字参数。</w:t>
      </w:r>
    </w:p>
    <w:p w:rsidR="00880DD1" w:rsidRDefault="00880DD1" w:rsidP="005B65E3">
      <w:pPr>
        <w:ind w:firstLine="48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4C13E8">
        <w:rPr>
          <w:rFonts w:ascii="宋体" w:eastAsia="宋体" w:hAnsi="宋体" w:cs="宋体" w:hint="eastAsia"/>
          <w:b/>
          <w:kern w:val="0"/>
          <w:szCs w:val="24"/>
        </w:rPr>
        <w:t>参数</w:t>
      </w:r>
      <w:r w:rsidRPr="004C13E8">
        <w:rPr>
          <w:rFonts w:ascii="宋体" w:eastAsia="宋体" w:hAnsi="宋体" w:cs="宋体"/>
          <w:b/>
          <w:kern w:val="0"/>
          <w:szCs w:val="24"/>
        </w:rPr>
        <w:t>组合：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中定义函数，可以用必选参数、默认参数、可变参数、关键字参数和命名关键字参数，这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种参数都可以组合使用。但是请注意，参数定义的顺序必须是：必选参数、默认参数、可变参数、命名关键字参数和关键字参数。</w:t>
      </w:r>
    </w:p>
    <w:p w:rsidR="00880DD1" w:rsidRDefault="00880DD1" w:rsidP="005B65E3">
      <w:pPr>
        <w:ind w:firstLine="48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4C13E8">
        <w:rPr>
          <w:rFonts w:ascii="宋体" w:eastAsia="宋体" w:hAnsi="宋体" w:cs="宋体" w:hint="eastAsia"/>
          <w:b/>
          <w:kern w:val="0"/>
          <w:szCs w:val="24"/>
        </w:rPr>
        <w:t>递归</w:t>
      </w:r>
      <w:r w:rsidRPr="004C13E8">
        <w:rPr>
          <w:rFonts w:ascii="宋体" w:eastAsia="宋体" w:hAnsi="宋体" w:cs="宋体"/>
          <w:b/>
          <w:kern w:val="0"/>
          <w:szCs w:val="24"/>
        </w:rPr>
        <w:t>函数：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在函数内部，可以调用其他函数。如果一个函数在内部调用自身本身，这个函数就是递归函数。</w:t>
      </w:r>
    </w:p>
    <w:p w:rsidR="00880DD1" w:rsidRDefault="00880DD1" w:rsidP="005B65E3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使用递归函数需要注意防止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栈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溢出。在计算机中，函数调用是通过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栈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stack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）这种数据结构实现的，每当进入一个函数调用，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栈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就会加一层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栈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帧，每当函数返回，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栈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就会减一层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栈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帧。由于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栈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的大小不是无限的，所以，递归调用的次数过多，会导致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栈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溢出。</w:t>
      </w:r>
    </w:p>
    <w:p w:rsidR="0095095D" w:rsidRDefault="00880DD1" w:rsidP="0095095D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解决递归调用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栈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溢出的方法是通过</w:t>
      </w:r>
      <w:r w:rsidRPr="00880DD1">
        <w:rPr>
          <w:rStyle w:val="af1"/>
          <w:rFonts w:ascii="Helvetica" w:hAnsi="Helvetica" w:cs="Helvetica"/>
          <w:color w:val="FF0000"/>
          <w:sz w:val="21"/>
          <w:szCs w:val="21"/>
          <w:shd w:val="clear" w:color="auto" w:fill="FFFFFF"/>
        </w:rPr>
        <w:t>尾递归</w:t>
      </w:r>
      <w:r w:rsidRPr="00880DD1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优化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，事实上尾递归和循环的效果是一样的，所以，把循环看成是一种特殊的尾递归函数也是可以的。</w:t>
      </w:r>
    </w:p>
    <w:p w:rsidR="0095095D" w:rsidRDefault="0095095D" w:rsidP="0095095D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汉诺塔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递归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算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法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：</w:t>
      </w:r>
      <w:r w:rsidR="00C36C55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有</w:t>
      </w:r>
      <w:r w:rsidR="00C36C5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n</w:t>
      </w:r>
      <w:proofErr w:type="gramStart"/>
      <w:r w:rsidR="00C36C55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个</w:t>
      </w:r>
      <w:proofErr w:type="gramEnd"/>
      <w:r w:rsidR="00C36C5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盘在</w:t>
      </w:r>
      <w:r w:rsidR="00C36C5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</w:t>
      </w:r>
      <w:r w:rsidR="00C36C5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塔，要全部移到</w:t>
      </w:r>
      <w:r w:rsidR="00C36C5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</w:t>
      </w:r>
      <w:r w:rsidR="00C36C5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塔，要求大盘不能在</w:t>
      </w:r>
      <w:r w:rsidR="00C36C55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小盘</w:t>
      </w:r>
      <w:r w:rsidR="00C36C5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上；</w:t>
      </w:r>
    </w:p>
    <w:p w:rsidR="00C36C55" w:rsidRDefault="00C36C55" w:rsidP="0095095D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lastRenderedPageBreak/>
        <w:t>首先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对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盘，直接从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A-&gt;C</w:t>
      </w:r>
    </w:p>
    <w:p w:rsidR="00C36C55" w:rsidRDefault="00C36C55" w:rsidP="0095095D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对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个盘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，将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小盘先移到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这是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可忽略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塔上的盘，相当于只有一个盘的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ABC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，因此直接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大盘从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移到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这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时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可以忽略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上的大盘，视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塔为空，这样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BAC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就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又构成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盘的情况，直接从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B-&gt;C</w:t>
      </w:r>
    </w:p>
    <w:p w:rsidR="00C36C55" w:rsidRDefault="00C36C55" w:rsidP="00C36C55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对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n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盘，因此可将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n-1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盘视为整体移动到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然后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最大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盘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就可以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从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移动到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这是视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AC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塔上均为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，就重新构成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BAC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n-1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盘的问题，依次递归上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三步。</w:t>
      </w:r>
    </w:p>
    <w:p w:rsidR="00C36C55" w:rsidRDefault="00C36C55" w:rsidP="00F95F48">
      <w:pPr>
        <w:ind w:firstLine="420"/>
        <w:rPr>
          <w:color w:val="999999"/>
          <w:sz w:val="21"/>
          <w:szCs w:val="21"/>
          <w:shd w:val="clear" w:color="auto" w:fill="EEF0F4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因此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归为三步：</w:t>
      </w:r>
      <w:r>
        <w:rPr>
          <w:rFonts w:hint="eastAsia"/>
          <w:shd w:val="clear" w:color="auto" w:fill="EEF0F4"/>
        </w:rPr>
        <w:t>1.</w:t>
      </w:r>
      <w:r>
        <w:rPr>
          <w:rFonts w:hint="eastAsia"/>
          <w:shd w:val="clear" w:color="auto" w:fill="EEF0F4"/>
        </w:rPr>
        <w:t>在</w:t>
      </w:r>
      <w:r>
        <w:rPr>
          <w:rFonts w:hint="eastAsia"/>
          <w:shd w:val="clear" w:color="auto" w:fill="EEF0F4"/>
        </w:rPr>
        <w:t>ACB</w:t>
      </w:r>
      <w:r>
        <w:rPr>
          <w:rFonts w:hint="eastAsia"/>
          <w:shd w:val="clear" w:color="auto" w:fill="EEF0F4"/>
        </w:rPr>
        <w:t>的顺序下执行了一</w:t>
      </w:r>
      <w:proofErr w:type="gramStart"/>
      <w:r>
        <w:rPr>
          <w:rFonts w:hint="eastAsia"/>
          <w:shd w:val="clear" w:color="auto" w:fill="EEF0F4"/>
        </w:rPr>
        <w:t>阶汉诺塔</w:t>
      </w:r>
      <w:proofErr w:type="gramEnd"/>
      <w:r>
        <w:rPr>
          <w:rFonts w:hint="eastAsia"/>
          <w:shd w:val="clear" w:color="auto" w:fill="EEF0F4"/>
        </w:rPr>
        <w:t>的移法</w:t>
      </w:r>
      <w:r>
        <w:rPr>
          <w:rFonts w:hint="eastAsia"/>
          <w:shd w:val="clear" w:color="auto" w:fill="EEF0F4"/>
        </w:rPr>
        <w:t> </w:t>
      </w:r>
      <w:r w:rsidR="00F95F48">
        <w:rPr>
          <w:rFonts w:hint="eastAsia"/>
          <w:shd w:val="clear" w:color="auto" w:fill="EEF0F4"/>
        </w:rPr>
        <w:t>；</w:t>
      </w:r>
      <w:r>
        <w:rPr>
          <w:rFonts w:hint="eastAsia"/>
          <w:shd w:val="clear" w:color="auto" w:fill="EEF0F4"/>
        </w:rPr>
        <w:t>2.</w:t>
      </w:r>
      <w:r>
        <w:rPr>
          <w:rFonts w:hint="eastAsia"/>
          <w:shd w:val="clear" w:color="auto" w:fill="EEF0F4"/>
        </w:rPr>
        <w:t>从</w:t>
      </w:r>
      <w:r>
        <w:rPr>
          <w:rFonts w:hint="eastAsia"/>
          <w:shd w:val="clear" w:color="auto" w:fill="EEF0F4"/>
        </w:rPr>
        <w:t>A-&gt;C</w:t>
      </w:r>
      <w:r>
        <w:rPr>
          <w:rFonts w:hint="eastAsia"/>
          <w:shd w:val="clear" w:color="auto" w:fill="EEF0F4"/>
        </w:rPr>
        <w:t>移动了最大盘</w:t>
      </w:r>
      <w:r>
        <w:rPr>
          <w:rFonts w:hint="eastAsia"/>
          <w:shd w:val="clear" w:color="auto" w:fill="EEF0F4"/>
        </w:rPr>
        <w:t> </w:t>
      </w:r>
      <w:r w:rsidR="00F95F48">
        <w:rPr>
          <w:rFonts w:hint="eastAsia"/>
          <w:shd w:val="clear" w:color="auto" w:fill="EEF0F4"/>
        </w:rPr>
        <w:t>；</w:t>
      </w:r>
      <w:r>
        <w:rPr>
          <w:rFonts w:hint="eastAsia"/>
          <w:shd w:val="clear" w:color="auto" w:fill="EEF0F4"/>
        </w:rPr>
        <w:t>3.</w:t>
      </w:r>
      <w:r>
        <w:rPr>
          <w:rFonts w:hint="eastAsia"/>
          <w:shd w:val="clear" w:color="auto" w:fill="EEF0F4"/>
        </w:rPr>
        <w:t>在</w:t>
      </w:r>
      <w:r>
        <w:rPr>
          <w:rFonts w:hint="eastAsia"/>
          <w:shd w:val="clear" w:color="auto" w:fill="EEF0F4"/>
        </w:rPr>
        <w:t>BAC</w:t>
      </w:r>
      <w:r>
        <w:rPr>
          <w:rFonts w:hint="eastAsia"/>
          <w:shd w:val="clear" w:color="auto" w:fill="EEF0F4"/>
        </w:rPr>
        <w:t>的顺序下执行了一</w:t>
      </w:r>
      <w:proofErr w:type="gramStart"/>
      <w:r>
        <w:rPr>
          <w:rFonts w:hint="eastAsia"/>
          <w:shd w:val="clear" w:color="auto" w:fill="EEF0F4"/>
        </w:rPr>
        <w:t>阶汉诺塔</w:t>
      </w:r>
      <w:proofErr w:type="gramEnd"/>
      <w:r>
        <w:rPr>
          <w:rFonts w:hint="eastAsia"/>
          <w:shd w:val="clear" w:color="auto" w:fill="EEF0F4"/>
        </w:rPr>
        <w:t>的移法</w:t>
      </w:r>
      <w:r>
        <w:rPr>
          <w:rFonts w:hint="eastAsia"/>
          <w:color w:val="999999"/>
          <w:sz w:val="21"/>
          <w:szCs w:val="21"/>
          <w:shd w:val="clear" w:color="auto" w:fill="EEF0F4"/>
        </w:rPr>
        <w:t> </w:t>
      </w:r>
    </w:p>
    <w:p w:rsidR="00F95F48" w:rsidRDefault="00F95F48" w:rsidP="00F95F48">
      <w:pPr>
        <w:ind w:firstLine="420"/>
        <w:rPr>
          <w:color w:val="999999"/>
          <w:sz w:val="21"/>
          <w:szCs w:val="21"/>
          <w:shd w:val="clear" w:color="auto" w:fill="EEF0F4"/>
        </w:rPr>
      </w:pPr>
    </w:p>
    <w:p w:rsidR="00F95F48" w:rsidRDefault="00F95F48" w:rsidP="00F95F48">
      <w:pPr>
        <w:pStyle w:val="1"/>
        <w:spacing w:before="156" w:after="156"/>
      </w:pPr>
      <w:r w:rsidRPr="00F95F48">
        <w:rPr>
          <w:rFonts w:hint="eastAsia"/>
        </w:rPr>
        <w:t>高级特性</w:t>
      </w:r>
    </w:p>
    <w:p w:rsidR="00F95F48" w:rsidRPr="00B53757" w:rsidRDefault="004B130B" w:rsidP="00F95F48">
      <w:pPr>
        <w:ind w:firstLine="482"/>
        <w:rPr>
          <w:b/>
        </w:rPr>
      </w:pPr>
      <w:r w:rsidRPr="00B53757">
        <w:rPr>
          <w:rFonts w:hint="eastAsia"/>
          <w:b/>
        </w:rPr>
        <w:t>切片</w:t>
      </w:r>
      <w:r w:rsidRPr="00B53757">
        <w:rPr>
          <w:b/>
        </w:rPr>
        <w:t>：</w:t>
      </w:r>
    </w:p>
    <w:p w:rsidR="00B9728E" w:rsidRDefault="00B9728E" w:rsidP="00F95F48">
      <w:pPr>
        <w:ind w:firstLine="482"/>
        <w:rPr>
          <w:rStyle w:val="HTML"/>
          <w:color w:val="444444"/>
        </w:rPr>
      </w:pPr>
      <w:r w:rsidRPr="00B53757">
        <w:rPr>
          <w:rFonts w:hint="eastAsia"/>
          <w:b/>
        </w:rPr>
        <w:t>迭代</w:t>
      </w:r>
      <w:r w:rsidRPr="00B53757">
        <w:rPr>
          <w:b/>
        </w:rPr>
        <w:t>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如何判断一个对象是可迭代对象呢？方法是通过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collections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模块的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Iterable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类型判断：</w:t>
      </w:r>
      <w:r w:rsidRPr="00B53757">
        <w:rPr>
          <w:rStyle w:val="keyword"/>
          <w:bCs/>
          <w:color w:val="333333"/>
        </w:rPr>
        <w:t>from</w:t>
      </w:r>
      <w:r w:rsidRPr="00B53757">
        <w:rPr>
          <w:rStyle w:val="HTML"/>
          <w:color w:val="444444"/>
        </w:rPr>
        <w:t xml:space="preserve"> collections </w:t>
      </w:r>
      <w:r w:rsidRPr="00B53757">
        <w:rPr>
          <w:rStyle w:val="keyword"/>
          <w:bCs/>
          <w:color w:val="333333"/>
        </w:rPr>
        <w:t>import</w:t>
      </w:r>
      <w:r w:rsidRPr="00B53757">
        <w:rPr>
          <w:rStyle w:val="HTML"/>
          <w:color w:val="444444"/>
        </w:rPr>
        <w:t xml:space="preserve"> </w:t>
      </w:r>
      <w:proofErr w:type="spellStart"/>
      <w:r w:rsidRPr="00B53757">
        <w:rPr>
          <w:rStyle w:val="HTML"/>
          <w:color w:val="444444"/>
        </w:rPr>
        <w:t>Iterable</w:t>
      </w:r>
      <w:proofErr w:type="spellEnd"/>
    </w:p>
    <w:p w:rsidR="00B9728E" w:rsidRDefault="00B9728E" w:rsidP="00B9728E">
      <w:pPr>
        <w:ind w:left="360" w:firstLine="480"/>
      </w:pPr>
      <w:proofErr w:type="spellStart"/>
      <w:r>
        <w:rPr>
          <w:rStyle w:val="HTML"/>
          <w:color w:val="444444"/>
        </w:rPr>
        <w:t>isinstance</w:t>
      </w:r>
      <w:proofErr w:type="spellEnd"/>
      <w:r>
        <w:rPr>
          <w:rStyle w:val="HTML"/>
          <w:color w:val="444444"/>
        </w:rPr>
        <w:t>(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abc</w:t>
      </w:r>
      <w:proofErr w:type="spellEnd"/>
      <w:r>
        <w:rPr>
          <w:rStyle w:val="string"/>
          <w:color w:val="DD1144"/>
        </w:rPr>
        <w:t>'</w:t>
      </w:r>
      <w:r>
        <w:rPr>
          <w:rStyle w:val="HTML"/>
          <w:color w:val="444444"/>
        </w:rPr>
        <w:t xml:space="preserve">, </w:t>
      </w:r>
      <w:proofErr w:type="spellStart"/>
      <w:r>
        <w:rPr>
          <w:rStyle w:val="HTML"/>
          <w:color w:val="444444"/>
        </w:rPr>
        <w:t>Iterable</w:t>
      </w:r>
      <w:proofErr w:type="spellEnd"/>
      <w:r>
        <w:rPr>
          <w:rStyle w:val="HTML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 xml:space="preserve"># </w:t>
      </w:r>
      <w:proofErr w:type="spellStart"/>
      <w:r>
        <w:rPr>
          <w:rStyle w:val="comment"/>
          <w:i/>
          <w:iCs/>
          <w:color w:val="999988"/>
        </w:rPr>
        <w:t>str</w:t>
      </w:r>
      <w:proofErr w:type="spellEnd"/>
      <w:r>
        <w:rPr>
          <w:rStyle w:val="comment"/>
          <w:i/>
          <w:iCs/>
          <w:color w:val="999988"/>
        </w:rPr>
        <w:t>是否可迭代</w:t>
      </w:r>
    </w:p>
    <w:p w:rsidR="007022FD" w:rsidRPr="00B53757" w:rsidRDefault="00B9728E" w:rsidP="00F95F4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内置的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enumerate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函数可以把一个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变成索引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元素对，这样就可以在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循环中同时迭代索引和元素本身：</w:t>
      </w:r>
      <w:r w:rsidRPr="00B53757">
        <w:rPr>
          <w:rFonts w:ascii="宋体" w:eastAsia="宋体" w:hAnsi="宋体" w:cs="宋体"/>
          <w:bCs/>
          <w:color w:val="333333"/>
          <w:kern w:val="0"/>
          <w:szCs w:val="24"/>
        </w:rPr>
        <w:t>for</w:t>
      </w:r>
      <w:r w:rsidRPr="00B53757">
        <w:rPr>
          <w:rFonts w:ascii="宋体" w:eastAsia="宋体" w:hAnsi="宋体" w:cs="宋体"/>
          <w:color w:val="444444"/>
          <w:kern w:val="0"/>
          <w:szCs w:val="24"/>
        </w:rPr>
        <w:t xml:space="preserve"> </w:t>
      </w:r>
      <w:proofErr w:type="spellStart"/>
      <w:r w:rsidRPr="00B53757">
        <w:rPr>
          <w:rFonts w:ascii="宋体" w:eastAsia="宋体" w:hAnsi="宋体" w:cs="宋体"/>
          <w:color w:val="444444"/>
          <w:kern w:val="0"/>
          <w:szCs w:val="24"/>
        </w:rPr>
        <w:t>i</w:t>
      </w:r>
      <w:proofErr w:type="spellEnd"/>
      <w:r w:rsidRPr="00B53757">
        <w:rPr>
          <w:rFonts w:ascii="宋体" w:eastAsia="宋体" w:hAnsi="宋体" w:cs="宋体"/>
          <w:color w:val="444444"/>
          <w:kern w:val="0"/>
          <w:szCs w:val="24"/>
        </w:rPr>
        <w:t xml:space="preserve">, value </w:t>
      </w:r>
      <w:r w:rsidRPr="00B53757">
        <w:rPr>
          <w:rFonts w:ascii="宋体" w:eastAsia="宋体" w:hAnsi="宋体" w:cs="宋体"/>
          <w:bCs/>
          <w:color w:val="333333"/>
          <w:kern w:val="0"/>
          <w:szCs w:val="24"/>
        </w:rPr>
        <w:t>in</w:t>
      </w:r>
      <w:r w:rsidRPr="00B53757">
        <w:rPr>
          <w:rFonts w:ascii="宋体" w:eastAsia="宋体" w:hAnsi="宋体" w:cs="宋体"/>
          <w:color w:val="444444"/>
          <w:kern w:val="0"/>
          <w:szCs w:val="24"/>
        </w:rPr>
        <w:t xml:space="preserve"> </w:t>
      </w:r>
      <w:proofErr w:type="gramStart"/>
      <w:r w:rsidRPr="00B53757">
        <w:rPr>
          <w:rFonts w:ascii="宋体" w:eastAsia="宋体" w:hAnsi="宋体" w:cs="宋体"/>
          <w:color w:val="444444"/>
          <w:kern w:val="0"/>
          <w:szCs w:val="24"/>
        </w:rPr>
        <w:t>enumerate(</w:t>
      </w:r>
      <w:proofErr w:type="gramEnd"/>
      <w:r w:rsidRPr="00B53757">
        <w:rPr>
          <w:rFonts w:ascii="宋体" w:eastAsia="宋体" w:hAnsi="宋体" w:cs="宋体"/>
          <w:color w:val="444444"/>
          <w:kern w:val="0"/>
          <w:szCs w:val="24"/>
        </w:rPr>
        <w:t>[</w:t>
      </w:r>
      <w:r w:rsidRPr="00B53757">
        <w:rPr>
          <w:rFonts w:ascii="宋体" w:eastAsia="宋体" w:hAnsi="宋体" w:cs="宋体"/>
          <w:color w:val="DD1144"/>
          <w:kern w:val="0"/>
          <w:szCs w:val="24"/>
        </w:rPr>
        <w:t>'A'</w:t>
      </w:r>
      <w:r w:rsidRPr="00B53757">
        <w:rPr>
          <w:rFonts w:ascii="宋体" w:eastAsia="宋体" w:hAnsi="宋体" w:cs="宋体"/>
          <w:color w:val="444444"/>
          <w:kern w:val="0"/>
          <w:szCs w:val="24"/>
        </w:rPr>
        <w:t xml:space="preserve">, </w:t>
      </w:r>
      <w:r w:rsidRPr="00B53757">
        <w:rPr>
          <w:rFonts w:ascii="宋体" w:eastAsia="宋体" w:hAnsi="宋体" w:cs="宋体"/>
          <w:color w:val="DD1144"/>
          <w:kern w:val="0"/>
          <w:szCs w:val="24"/>
        </w:rPr>
        <w:t>'B'</w:t>
      </w:r>
      <w:r w:rsidRPr="00B53757">
        <w:rPr>
          <w:rFonts w:ascii="宋体" w:eastAsia="宋体" w:hAnsi="宋体" w:cs="宋体"/>
          <w:color w:val="444444"/>
          <w:kern w:val="0"/>
          <w:szCs w:val="24"/>
        </w:rPr>
        <w:t xml:space="preserve">, </w:t>
      </w:r>
      <w:r w:rsidRPr="00B53757">
        <w:rPr>
          <w:rFonts w:ascii="宋体" w:eastAsia="宋体" w:hAnsi="宋体" w:cs="宋体"/>
          <w:color w:val="DD1144"/>
          <w:kern w:val="0"/>
          <w:szCs w:val="24"/>
        </w:rPr>
        <w:t>'C'</w:t>
      </w:r>
      <w:r w:rsidRPr="00B53757">
        <w:rPr>
          <w:rFonts w:ascii="宋体" w:eastAsia="宋体" w:hAnsi="宋体" w:cs="宋体"/>
          <w:color w:val="444444"/>
          <w:kern w:val="0"/>
          <w:szCs w:val="24"/>
        </w:rPr>
        <w:t>])</w:t>
      </w:r>
    </w:p>
    <w:p w:rsidR="00B9728E" w:rsidRDefault="00924434" w:rsidP="00F95F48">
      <w:pPr>
        <w:ind w:firstLine="48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B53757">
        <w:rPr>
          <w:rFonts w:hint="eastAsia"/>
          <w:b/>
        </w:rPr>
        <w:t>列表</w:t>
      </w:r>
      <w:r w:rsidRPr="00B53757">
        <w:rPr>
          <w:b/>
        </w:rPr>
        <w:t>生</w:t>
      </w:r>
      <w:r w:rsidRPr="00B53757">
        <w:rPr>
          <w:rFonts w:hint="eastAsia"/>
          <w:b/>
        </w:rPr>
        <w:t>成</w:t>
      </w:r>
      <w:r w:rsidRPr="00B53757">
        <w:rPr>
          <w:b/>
        </w:rPr>
        <w:t>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列表生成式则可以用一行语句代替循环生成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list</w:t>
      </w:r>
    </w:p>
    <w:p w:rsidR="00924434" w:rsidRPr="00B53757" w:rsidRDefault="00924434" w:rsidP="00F95F48">
      <w:pPr>
        <w:ind w:firstLine="440"/>
        <w:rPr>
          <w:rFonts w:ascii="宋体" w:eastAsia="宋体" w:hAnsi="宋体" w:cs="宋体"/>
          <w:color w:val="444444"/>
          <w:kern w:val="0"/>
          <w:sz w:val="22"/>
          <w:szCs w:val="24"/>
        </w:rPr>
      </w:pPr>
      <w:r w:rsidRPr="00B53757">
        <w:rPr>
          <w:rFonts w:ascii="宋体" w:eastAsia="宋体" w:hAnsi="宋体" w:cs="宋体"/>
          <w:color w:val="444444"/>
          <w:kern w:val="0"/>
          <w:sz w:val="22"/>
          <w:szCs w:val="24"/>
        </w:rPr>
        <w:t xml:space="preserve">[x * x </w:t>
      </w:r>
      <w:r w:rsidRPr="00B53757">
        <w:rPr>
          <w:rFonts w:ascii="宋体" w:eastAsia="宋体" w:hAnsi="宋体" w:cs="宋体"/>
          <w:bCs/>
          <w:color w:val="333333"/>
          <w:kern w:val="0"/>
          <w:sz w:val="22"/>
          <w:szCs w:val="24"/>
        </w:rPr>
        <w:t>for</w:t>
      </w:r>
      <w:r w:rsidRPr="00B53757">
        <w:rPr>
          <w:rFonts w:ascii="宋体" w:eastAsia="宋体" w:hAnsi="宋体" w:cs="宋体"/>
          <w:color w:val="444444"/>
          <w:kern w:val="0"/>
          <w:sz w:val="22"/>
          <w:szCs w:val="24"/>
        </w:rPr>
        <w:t xml:space="preserve"> x </w:t>
      </w:r>
      <w:r w:rsidRPr="00B53757">
        <w:rPr>
          <w:rFonts w:ascii="宋体" w:eastAsia="宋体" w:hAnsi="宋体" w:cs="宋体"/>
          <w:bCs/>
          <w:color w:val="333333"/>
          <w:kern w:val="0"/>
          <w:sz w:val="22"/>
          <w:szCs w:val="24"/>
        </w:rPr>
        <w:t>in</w:t>
      </w:r>
      <w:r w:rsidRPr="00B53757">
        <w:rPr>
          <w:rFonts w:ascii="宋体" w:eastAsia="宋体" w:hAnsi="宋体" w:cs="宋体"/>
          <w:color w:val="444444"/>
          <w:kern w:val="0"/>
          <w:sz w:val="22"/>
          <w:szCs w:val="24"/>
        </w:rPr>
        <w:t xml:space="preserve"> </w:t>
      </w:r>
      <w:proofErr w:type="gramStart"/>
      <w:r w:rsidRPr="00B53757">
        <w:rPr>
          <w:rFonts w:ascii="宋体" w:eastAsia="宋体" w:hAnsi="宋体" w:cs="宋体"/>
          <w:color w:val="444444"/>
          <w:kern w:val="0"/>
          <w:sz w:val="22"/>
          <w:szCs w:val="24"/>
        </w:rPr>
        <w:t>range(</w:t>
      </w:r>
      <w:proofErr w:type="gramEnd"/>
      <w:r w:rsidRPr="00B53757">
        <w:rPr>
          <w:rFonts w:ascii="宋体" w:eastAsia="宋体" w:hAnsi="宋体" w:cs="宋体"/>
          <w:color w:val="009999"/>
          <w:kern w:val="0"/>
          <w:sz w:val="22"/>
          <w:szCs w:val="24"/>
        </w:rPr>
        <w:t>1</w:t>
      </w:r>
      <w:r w:rsidRPr="00B53757">
        <w:rPr>
          <w:rFonts w:ascii="宋体" w:eastAsia="宋体" w:hAnsi="宋体" w:cs="宋体"/>
          <w:color w:val="444444"/>
          <w:kern w:val="0"/>
          <w:sz w:val="22"/>
          <w:szCs w:val="24"/>
        </w:rPr>
        <w:t xml:space="preserve">, </w:t>
      </w:r>
      <w:r w:rsidRPr="00B53757">
        <w:rPr>
          <w:rFonts w:ascii="宋体" w:eastAsia="宋体" w:hAnsi="宋体" w:cs="宋体"/>
          <w:color w:val="009999"/>
          <w:kern w:val="0"/>
          <w:sz w:val="22"/>
          <w:szCs w:val="24"/>
        </w:rPr>
        <w:t>11</w:t>
      </w:r>
      <w:r w:rsidRPr="00B53757">
        <w:rPr>
          <w:rFonts w:ascii="宋体" w:eastAsia="宋体" w:hAnsi="宋体" w:cs="宋体"/>
          <w:color w:val="444444"/>
          <w:kern w:val="0"/>
          <w:sz w:val="22"/>
          <w:szCs w:val="24"/>
        </w:rPr>
        <w:t>)]</w:t>
      </w:r>
    </w:p>
    <w:p w:rsidR="00924434" w:rsidRPr="00B53757" w:rsidRDefault="00924434" w:rsidP="00F95F48">
      <w:pPr>
        <w:ind w:firstLine="440"/>
        <w:rPr>
          <w:rFonts w:ascii="宋体" w:eastAsia="宋体" w:hAnsi="宋体" w:cs="宋体"/>
          <w:color w:val="444444"/>
          <w:kern w:val="0"/>
          <w:sz w:val="22"/>
          <w:szCs w:val="24"/>
        </w:rPr>
      </w:pPr>
      <w:r w:rsidRPr="00B53757">
        <w:rPr>
          <w:rFonts w:ascii="宋体" w:eastAsia="宋体" w:hAnsi="宋体" w:cs="宋体"/>
          <w:color w:val="444444"/>
          <w:kern w:val="0"/>
          <w:sz w:val="22"/>
          <w:szCs w:val="24"/>
        </w:rPr>
        <w:t xml:space="preserve">[m + n </w:t>
      </w:r>
      <w:proofErr w:type="spellStart"/>
      <w:r w:rsidRPr="00B53757">
        <w:rPr>
          <w:rFonts w:ascii="宋体" w:eastAsia="宋体" w:hAnsi="宋体" w:cs="宋体"/>
          <w:bCs/>
          <w:color w:val="333333"/>
          <w:kern w:val="0"/>
          <w:sz w:val="22"/>
          <w:szCs w:val="24"/>
        </w:rPr>
        <w:t>for</w:t>
      </w:r>
      <w:r w:rsidRPr="00B53757">
        <w:rPr>
          <w:rFonts w:ascii="宋体" w:eastAsia="宋体" w:hAnsi="宋体" w:cs="宋体"/>
          <w:color w:val="444444"/>
          <w:kern w:val="0"/>
          <w:sz w:val="22"/>
          <w:szCs w:val="24"/>
        </w:rPr>
        <w:t xml:space="preserve"> m</w:t>
      </w:r>
      <w:proofErr w:type="spellEnd"/>
      <w:r w:rsidRPr="00B53757">
        <w:rPr>
          <w:rFonts w:ascii="宋体" w:eastAsia="宋体" w:hAnsi="宋体" w:cs="宋体"/>
          <w:color w:val="444444"/>
          <w:kern w:val="0"/>
          <w:sz w:val="22"/>
          <w:szCs w:val="24"/>
        </w:rPr>
        <w:t xml:space="preserve"> </w:t>
      </w:r>
      <w:r w:rsidRPr="00B53757">
        <w:rPr>
          <w:rFonts w:ascii="宋体" w:eastAsia="宋体" w:hAnsi="宋体" w:cs="宋体"/>
          <w:bCs/>
          <w:color w:val="333333"/>
          <w:kern w:val="0"/>
          <w:sz w:val="22"/>
          <w:szCs w:val="24"/>
        </w:rPr>
        <w:t>in</w:t>
      </w:r>
      <w:r w:rsidRPr="00B53757">
        <w:rPr>
          <w:rFonts w:ascii="宋体" w:eastAsia="宋体" w:hAnsi="宋体" w:cs="宋体"/>
          <w:color w:val="444444"/>
          <w:kern w:val="0"/>
          <w:sz w:val="22"/>
          <w:szCs w:val="24"/>
        </w:rPr>
        <w:t xml:space="preserve"> </w:t>
      </w:r>
      <w:r w:rsidRPr="00B53757">
        <w:rPr>
          <w:rFonts w:ascii="宋体" w:eastAsia="宋体" w:hAnsi="宋体" w:cs="宋体"/>
          <w:color w:val="DD1144"/>
          <w:kern w:val="0"/>
          <w:sz w:val="22"/>
          <w:szCs w:val="24"/>
        </w:rPr>
        <w:t>'ABC'</w:t>
      </w:r>
      <w:r w:rsidRPr="00B53757">
        <w:rPr>
          <w:rFonts w:ascii="宋体" w:eastAsia="宋体" w:hAnsi="宋体" w:cs="宋体"/>
          <w:color w:val="444444"/>
          <w:kern w:val="0"/>
          <w:sz w:val="22"/>
          <w:szCs w:val="24"/>
        </w:rPr>
        <w:t xml:space="preserve"> </w:t>
      </w:r>
      <w:r w:rsidRPr="00B53757">
        <w:rPr>
          <w:rFonts w:ascii="宋体" w:eastAsia="宋体" w:hAnsi="宋体" w:cs="宋体"/>
          <w:bCs/>
          <w:color w:val="333333"/>
          <w:kern w:val="0"/>
          <w:sz w:val="22"/>
          <w:szCs w:val="24"/>
        </w:rPr>
        <w:t>for</w:t>
      </w:r>
      <w:r w:rsidRPr="00B53757">
        <w:rPr>
          <w:rFonts w:ascii="宋体" w:eastAsia="宋体" w:hAnsi="宋体" w:cs="宋体"/>
          <w:color w:val="444444"/>
          <w:kern w:val="0"/>
          <w:sz w:val="22"/>
          <w:szCs w:val="24"/>
        </w:rPr>
        <w:t xml:space="preserve"> n </w:t>
      </w:r>
      <w:r w:rsidRPr="00B53757">
        <w:rPr>
          <w:rFonts w:ascii="宋体" w:eastAsia="宋体" w:hAnsi="宋体" w:cs="宋体"/>
          <w:bCs/>
          <w:color w:val="333333"/>
          <w:kern w:val="0"/>
          <w:sz w:val="22"/>
          <w:szCs w:val="24"/>
        </w:rPr>
        <w:t>in</w:t>
      </w:r>
      <w:r w:rsidRPr="00B53757">
        <w:rPr>
          <w:rFonts w:ascii="宋体" w:eastAsia="宋体" w:hAnsi="宋体" w:cs="宋体"/>
          <w:color w:val="444444"/>
          <w:kern w:val="0"/>
          <w:sz w:val="22"/>
          <w:szCs w:val="24"/>
        </w:rPr>
        <w:t xml:space="preserve"> </w:t>
      </w:r>
      <w:r w:rsidRPr="00B53757">
        <w:rPr>
          <w:rFonts w:ascii="宋体" w:eastAsia="宋体" w:hAnsi="宋体" w:cs="宋体"/>
          <w:color w:val="DD1144"/>
          <w:kern w:val="0"/>
          <w:sz w:val="22"/>
          <w:szCs w:val="24"/>
        </w:rPr>
        <w:t>'XYZ'</w:t>
      </w:r>
      <w:r w:rsidRPr="00B53757">
        <w:rPr>
          <w:rFonts w:ascii="宋体" w:eastAsia="宋体" w:hAnsi="宋体" w:cs="宋体"/>
          <w:color w:val="444444"/>
          <w:kern w:val="0"/>
          <w:sz w:val="22"/>
          <w:szCs w:val="24"/>
        </w:rPr>
        <w:t>]</w:t>
      </w:r>
    </w:p>
    <w:p w:rsidR="00924434" w:rsidRDefault="00924434" w:rsidP="00F95F48">
      <w:pPr>
        <w:ind w:firstLine="48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B53757">
        <w:rPr>
          <w:rFonts w:ascii="宋体" w:eastAsia="宋体" w:hAnsi="宋体" w:cs="宋体"/>
          <w:color w:val="444444"/>
          <w:kern w:val="0"/>
          <w:szCs w:val="24"/>
        </w:rPr>
        <w:t xml:space="preserve">[d </w:t>
      </w:r>
      <w:proofErr w:type="spellStart"/>
      <w:r w:rsidRPr="00B53757">
        <w:rPr>
          <w:rFonts w:ascii="宋体" w:eastAsia="宋体" w:hAnsi="宋体" w:cs="宋体"/>
          <w:bCs/>
          <w:color w:val="333333"/>
          <w:kern w:val="0"/>
          <w:szCs w:val="24"/>
        </w:rPr>
        <w:t>for</w:t>
      </w:r>
      <w:r w:rsidRPr="00B53757">
        <w:rPr>
          <w:rFonts w:ascii="宋体" w:eastAsia="宋体" w:hAnsi="宋体" w:cs="宋体"/>
          <w:color w:val="444444"/>
          <w:kern w:val="0"/>
          <w:szCs w:val="24"/>
        </w:rPr>
        <w:t xml:space="preserve"> d</w:t>
      </w:r>
      <w:proofErr w:type="spellEnd"/>
      <w:r w:rsidRPr="00B53757">
        <w:rPr>
          <w:rFonts w:ascii="宋体" w:eastAsia="宋体" w:hAnsi="宋体" w:cs="宋体"/>
          <w:color w:val="444444"/>
          <w:kern w:val="0"/>
          <w:szCs w:val="24"/>
        </w:rPr>
        <w:t xml:space="preserve"> </w:t>
      </w:r>
      <w:r w:rsidRPr="00B53757">
        <w:rPr>
          <w:rFonts w:ascii="宋体" w:eastAsia="宋体" w:hAnsi="宋体" w:cs="宋体"/>
          <w:bCs/>
          <w:color w:val="333333"/>
          <w:kern w:val="0"/>
          <w:szCs w:val="24"/>
        </w:rPr>
        <w:t>in</w:t>
      </w:r>
      <w:r w:rsidRPr="00B53757">
        <w:rPr>
          <w:rFonts w:ascii="宋体" w:eastAsia="宋体" w:hAnsi="宋体" w:cs="宋体"/>
          <w:color w:val="444444"/>
          <w:kern w:val="0"/>
          <w:szCs w:val="24"/>
        </w:rPr>
        <w:t xml:space="preserve"> </w:t>
      </w:r>
      <w:proofErr w:type="spellStart"/>
      <w:r w:rsidRPr="00B53757">
        <w:rPr>
          <w:rFonts w:ascii="宋体" w:eastAsia="宋体" w:hAnsi="宋体" w:cs="宋体"/>
          <w:color w:val="444444"/>
          <w:kern w:val="0"/>
          <w:szCs w:val="24"/>
        </w:rPr>
        <w:t>os.listdir</w:t>
      </w:r>
      <w:proofErr w:type="spellEnd"/>
      <w:r w:rsidRPr="00B53757">
        <w:rPr>
          <w:rFonts w:ascii="宋体" w:eastAsia="宋体" w:hAnsi="宋体" w:cs="宋体"/>
          <w:color w:val="444444"/>
          <w:kern w:val="0"/>
          <w:szCs w:val="24"/>
        </w:rPr>
        <w:t>(</w:t>
      </w:r>
      <w:r w:rsidRPr="00B53757">
        <w:rPr>
          <w:rFonts w:ascii="宋体" w:eastAsia="宋体" w:hAnsi="宋体" w:cs="宋体"/>
          <w:color w:val="DD1144"/>
          <w:kern w:val="0"/>
          <w:szCs w:val="24"/>
        </w:rPr>
        <w:t>'.'</w:t>
      </w:r>
      <w:r w:rsidRPr="00B53757">
        <w:rPr>
          <w:rFonts w:ascii="宋体" w:eastAsia="宋体" w:hAnsi="宋体" w:cs="宋体"/>
          <w:color w:val="444444"/>
          <w:kern w:val="0"/>
          <w:szCs w:val="24"/>
        </w:rPr>
        <w:t xml:space="preserve">)] </w:t>
      </w:r>
      <w:r w:rsidRPr="00B53757">
        <w:rPr>
          <w:rFonts w:ascii="宋体" w:eastAsia="宋体" w:hAnsi="宋体" w:cs="宋体"/>
          <w:i/>
          <w:iCs/>
          <w:color w:val="999988"/>
          <w:kern w:val="0"/>
          <w:szCs w:val="24"/>
        </w:rPr>
        <w:t xml:space="preserve"># </w:t>
      </w:r>
      <w:proofErr w:type="spellStart"/>
      <w:r w:rsidRPr="00B53757">
        <w:rPr>
          <w:rFonts w:ascii="宋体" w:eastAsia="宋体" w:hAnsi="宋体" w:cs="宋体"/>
          <w:i/>
          <w:iCs/>
          <w:color w:val="999988"/>
          <w:kern w:val="0"/>
          <w:szCs w:val="24"/>
        </w:rPr>
        <w:t>os.listdir</w:t>
      </w:r>
      <w:proofErr w:type="spellEnd"/>
      <w:r w:rsidRPr="00B53757">
        <w:rPr>
          <w:rFonts w:ascii="宋体" w:eastAsia="宋体" w:hAnsi="宋体" w:cs="宋体"/>
          <w:i/>
          <w:iCs/>
          <w:color w:val="999988"/>
          <w:kern w:val="0"/>
          <w:szCs w:val="24"/>
        </w:rPr>
        <w:t>可以</w:t>
      </w:r>
      <w:r w:rsidRPr="00924434">
        <w:rPr>
          <w:rFonts w:ascii="宋体" w:eastAsia="宋体" w:hAnsi="宋体" w:cs="宋体"/>
          <w:i/>
          <w:iCs/>
          <w:color w:val="999988"/>
          <w:kern w:val="0"/>
          <w:szCs w:val="24"/>
        </w:rPr>
        <w:t>列出文件和目录</w:t>
      </w:r>
    </w:p>
    <w:p w:rsidR="00924434" w:rsidRDefault="00924434" w:rsidP="00924434">
      <w:pPr>
        <w:ind w:firstLine="482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B53757">
        <w:rPr>
          <w:rFonts w:hint="eastAsia"/>
          <w:b/>
        </w:rPr>
        <w:t>生成器</w:t>
      </w:r>
      <w:r w:rsidRPr="00B53757">
        <w:rPr>
          <w:rFonts w:ascii="Consolas" w:eastAsia="宋体" w:hAnsi="Consolas" w:cs="Consolas"/>
          <w:b/>
          <w:color w:val="444444"/>
          <w:kern w:val="0"/>
          <w:sz w:val="18"/>
          <w:szCs w:val="18"/>
        </w:rPr>
        <w:t>：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Python</w:t>
      </w:r>
      <w:r>
        <w:rPr>
          <w:shd w:val="clear" w:color="auto" w:fill="FFFFFF"/>
        </w:rPr>
        <w:t>中，这种一边循环一边计算的机制，称为生成器：</w:t>
      </w:r>
      <w:r>
        <w:rPr>
          <w:shd w:val="clear" w:color="auto" w:fill="FFFFFF"/>
        </w:rPr>
        <w:t>generator</w:t>
      </w:r>
    </w:p>
    <w:p w:rsidR="00924434" w:rsidRDefault="00B53757" w:rsidP="00F95F4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要创建一个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generator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，有很多种方法。第一种方法很简单，只要把一个列表生成式的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[]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改成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，就创建了一个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generator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  <w:r w:rsidRPr="00B53757">
        <w:rPr>
          <w:rFonts w:ascii="宋体" w:eastAsia="宋体" w:hAnsi="宋体" w:cs="宋体"/>
          <w:color w:val="444444"/>
          <w:kern w:val="0"/>
          <w:szCs w:val="24"/>
        </w:rPr>
        <w:t xml:space="preserve">g = (x * x </w:t>
      </w:r>
      <w:r w:rsidRPr="00B53757">
        <w:rPr>
          <w:rFonts w:ascii="宋体" w:eastAsia="宋体" w:hAnsi="宋体" w:cs="宋体"/>
          <w:b/>
          <w:bCs/>
          <w:color w:val="333333"/>
          <w:kern w:val="0"/>
          <w:szCs w:val="24"/>
        </w:rPr>
        <w:t>for</w:t>
      </w:r>
      <w:r w:rsidRPr="00B53757">
        <w:rPr>
          <w:rFonts w:ascii="宋体" w:eastAsia="宋体" w:hAnsi="宋体" w:cs="宋体"/>
          <w:color w:val="444444"/>
          <w:kern w:val="0"/>
          <w:szCs w:val="24"/>
        </w:rPr>
        <w:t xml:space="preserve"> x </w:t>
      </w:r>
      <w:r w:rsidRPr="00B53757">
        <w:rPr>
          <w:rFonts w:ascii="宋体" w:eastAsia="宋体" w:hAnsi="宋体" w:cs="宋体"/>
          <w:b/>
          <w:bCs/>
          <w:color w:val="333333"/>
          <w:kern w:val="0"/>
          <w:szCs w:val="24"/>
        </w:rPr>
        <w:t>in</w:t>
      </w:r>
      <w:r w:rsidRPr="00B53757">
        <w:rPr>
          <w:rFonts w:ascii="宋体" w:eastAsia="宋体" w:hAnsi="宋体" w:cs="宋体"/>
          <w:color w:val="444444"/>
          <w:kern w:val="0"/>
          <w:szCs w:val="24"/>
        </w:rPr>
        <w:t xml:space="preserve"> </w:t>
      </w:r>
      <w:proofErr w:type="gramStart"/>
      <w:r w:rsidRPr="00B53757">
        <w:rPr>
          <w:rFonts w:ascii="宋体" w:eastAsia="宋体" w:hAnsi="宋体" w:cs="宋体"/>
          <w:color w:val="444444"/>
          <w:kern w:val="0"/>
          <w:szCs w:val="24"/>
        </w:rPr>
        <w:t>range(</w:t>
      </w:r>
      <w:proofErr w:type="gramEnd"/>
      <w:r w:rsidRPr="00B53757">
        <w:rPr>
          <w:rFonts w:ascii="宋体" w:eastAsia="宋体" w:hAnsi="宋体" w:cs="宋体"/>
          <w:color w:val="009999"/>
          <w:kern w:val="0"/>
          <w:szCs w:val="24"/>
        </w:rPr>
        <w:t>10</w:t>
      </w:r>
      <w:r w:rsidRPr="00B53757">
        <w:rPr>
          <w:rFonts w:ascii="宋体" w:eastAsia="宋体" w:hAnsi="宋体" w:cs="宋体"/>
          <w:color w:val="444444"/>
          <w:kern w:val="0"/>
          <w:szCs w:val="24"/>
        </w:rPr>
        <w:t>)</w:t>
      </w:r>
      <w:r>
        <w:rPr>
          <w:rFonts w:ascii="宋体" w:eastAsia="宋体" w:hAnsi="宋体" w:cs="宋体" w:hint="eastAsia"/>
          <w:color w:val="444444"/>
          <w:kern w:val="0"/>
          <w:szCs w:val="24"/>
        </w:rPr>
        <w:t>)</w:t>
      </w:r>
    </w:p>
    <w:p w:rsidR="00B74226" w:rsidRDefault="00B74226" w:rsidP="00B74226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generator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是非常强大的工具，在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Python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中，可以简单地把列表生成式改成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generator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，也可以通过函数实现复杂逻辑的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generator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。要理解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generator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的工作原理，它是在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循环的过程中不断计算出下一个元素，并在适当的条件结束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循环。对于函数改成的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generator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来说，遇到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return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语句或者执行到函数</w:t>
      </w:r>
      <w:proofErr w:type="gramStart"/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体最后</w:t>
      </w:r>
      <w:proofErr w:type="gramEnd"/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一行语句，就是结束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generator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的指令，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循环随之结束</w:t>
      </w:r>
    </w:p>
    <w:p w:rsidR="00B74226" w:rsidRDefault="00B74226" w:rsidP="00B74226">
      <w:pPr>
        <w:pStyle w:val="af"/>
        <w:shd w:val="clear" w:color="auto" w:fill="FFFFFF"/>
        <w:spacing w:before="0" w:beforeAutospacing="0" w:after="225" w:afterAutospacing="0"/>
        <w:ind w:firstLine="482"/>
        <w:rPr>
          <w:rFonts w:ascii="Helvetica" w:hAnsi="Helvetica" w:cs="Helvetica"/>
          <w:color w:val="666666"/>
          <w:sz w:val="21"/>
          <w:szCs w:val="21"/>
        </w:rPr>
      </w:pPr>
      <w:r w:rsidRPr="00B74226">
        <w:rPr>
          <w:rFonts w:hint="eastAsia"/>
          <w:b/>
        </w:rPr>
        <w:t>迭代器</w:t>
      </w:r>
      <w:r w:rsidRPr="00B74226">
        <w:rPr>
          <w:b/>
        </w:rPr>
        <w:t>：</w:t>
      </w:r>
      <w:r w:rsidRPr="00B74226">
        <w:rPr>
          <w:rFonts w:ascii="Helvetica" w:hAnsi="Helvetica" w:cs="Helvetica"/>
          <w:color w:val="666666"/>
          <w:sz w:val="21"/>
          <w:szCs w:val="21"/>
        </w:rPr>
        <w:t>我们已经知道，可以直接作用于</w:t>
      </w:r>
      <w:r w:rsidRPr="00B742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B74226">
        <w:rPr>
          <w:rFonts w:ascii="Helvetica" w:hAnsi="Helvetica" w:cs="Helvetica"/>
          <w:color w:val="666666"/>
          <w:sz w:val="21"/>
          <w:szCs w:val="21"/>
        </w:rPr>
        <w:t>循环的数据类型有以下几种：一类是集合数据类型，如</w:t>
      </w:r>
      <w:r w:rsidRPr="00B742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</w:t>
      </w:r>
      <w:r w:rsidRPr="00B74226">
        <w:rPr>
          <w:rFonts w:ascii="Helvetica" w:hAnsi="Helvetica" w:cs="Helvetica"/>
          <w:color w:val="666666"/>
          <w:sz w:val="21"/>
          <w:szCs w:val="21"/>
        </w:rPr>
        <w:t>、</w:t>
      </w:r>
      <w:r w:rsidRPr="00B742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tuple</w:t>
      </w:r>
      <w:r w:rsidRPr="00B74226">
        <w:rPr>
          <w:rFonts w:ascii="Helvetica" w:hAnsi="Helvetica" w:cs="Helvetica"/>
          <w:color w:val="666666"/>
          <w:sz w:val="21"/>
          <w:szCs w:val="21"/>
        </w:rPr>
        <w:t>、</w:t>
      </w:r>
      <w:proofErr w:type="spellStart"/>
      <w:r w:rsidRPr="00B742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 w:rsidRPr="00B74226">
        <w:rPr>
          <w:rFonts w:ascii="Helvetica" w:hAnsi="Helvetica" w:cs="Helvetica"/>
          <w:color w:val="666666"/>
          <w:sz w:val="21"/>
          <w:szCs w:val="21"/>
        </w:rPr>
        <w:t>、</w:t>
      </w:r>
      <w:r w:rsidRPr="00B742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set</w:t>
      </w:r>
      <w:r w:rsidRPr="00B74226">
        <w:rPr>
          <w:rFonts w:ascii="Helvetica" w:hAnsi="Helvetica" w:cs="Helvetica"/>
          <w:color w:val="666666"/>
          <w:sz w:val="21"/>
          <w:szCs w:val="21"/>
        </w:rPr>
        <w:t>、</w:t>
      </w:r>
      <w:proofErr w:type="spellStart"/>
      <w:r w:rsidRPr="00B742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B74226">
        <w:rPr>
          <w:rFonts w:ascii="Helvetica" w:hAnsi="Helvetica" w:cs="Helvetica"/>
          <w:color w:val="666666"/>
          <w:sz w:val="21"/>
          <w:szCs w:val="21"/>
        </w:rPr>
        <w:t>等；一类是</w:t>
      </w:r>
      <w:r w:rsidRPr="00B742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generator</w:t>
      </w:r>
      <w:r w:rsidRPr="00B74226">
        <w:rPr>
          <w:rFonts w:ascii="Helvetica" w:hAnsi="Helvetica" w:cs="Helvetica"/>
          <w:color w:val="666666"/>
          <w:sz w:val="21"/>
          <w:szCs w:val="21"/>
        </w:rPr>
        <w:t>，包括生成器和带</w:t>
      </w:r>
      <w:r w:rsidRPr="00B742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yield</w:t>
      </w:r>
      <w:r w:rsidRPr="00B74226">
        <w:rPr>
          <w:rFonts w:ascii="Helvetica" w:hAnsi="Helvetica" w:cs="Helvetica"/>
          <w:color w:val="666666"/>
          <w:sz w:val="21"/>
          <w:szCs w:val="21"/>
        </w:rPr>
        <w:t>的</w:t>
      </w:r>
      <w:r w:rsidRPr="00B74226">
        <w:rPr>
          <w:rFonts w:ascii="Helvetica" w:hAnsi="Helvetica" w:cs="Helvetica"/>
          <w:color w:val="666666"/>
          <w:sz w:val="21"/>
          <w:szCs w:val="21"/>
        </w:rPr>
        <w:t>generator function</w:t>
      </w:r>
      <w:r w:rsidRPr="00B74226">
        <w:rPr>
          <w:rFonts w:ascii="Helvetica" w:hAnsi="Helvetica" w:cs="Helvetica"/>
          <w:color w:val="666666"/>
          <w:sz w:val="21"/>
          <w:szCs w:val="21"/>
        </w:rPr>
        <w:t>。这些可以直接作用于</w:t>
      </w:r>
      <w:r w:rsidRPr="00B742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B74226">
        <w:rPr>
          <w:rFonts w:ascii="Helvetica" w:hAnsi="Helvetica" w:cs="Helvetica"/>
          <w:color w:val="666666"/>
          <w:sz w:val="21"/>
          <w:szCs w:val="21"/>
        </w:rPr>
        <w:t>循环的对象统称为可迭代对象：</w:t>
      </w:r>
      <w:proofErr w:type="spellStart"/>
      <w:r w:rsidRPr="00B742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 w:rsidRPr="00B74226">
        <w:rPr>
          <w:rFonts w:ascii="Helvetica" w:hAnsi="Helvetica" w:cs="Helvetica"/>
          <w:color w:val="666666"/>
          <w:sz w:val="21"/>
          <w:szCs w:val="21"/>
        </w:rPr>
        <w:t>。可以使用</w:t>
      </w:r>
      <w:proofErr w:type="spellStart"/>
      <w:r w:rsidRPr="00B742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isinstance</w:t>
      </w:r>
      <w:proofErr w:type="spellEnd"/>
      <w:r w:rsidRPr="00B742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B74226">
        <w:rPr>
          <w:rFonts w:ascii="Helvetica" w:hAnsi="Helvetica" w:cs="Helvetica"/>
          <w:color w:val="666666"/>
          <w:sz w:val="21"/>
          <w:szCs w:val="21"/>
        </w:rPr>
        <w:t>判断一个对象是否是</w:t>
      </w:r>
      <w:proofErr w:type="spellStart"/>
      <w:r w:rsidRPr="00B742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 w:rsidRPr="00B74226">
        <w:rPr>
          <w:rFonts w:ascii="Helvetica" w:hAnsi="Helvetica" w:cs="Helvetica"/>
          <w:color w:val="666666"/>
          <w:sz w:val="21"/>
          <w:szCs w:val="21"/>
        </w:rPr>
        <w:t>对象：</w:t>
      </w:r>
    </w:p>
    <w:p w:rsidR="00B74226" w:rsidRPr="00B74226" w:rsidRDefault="00B74226" w:rsidP="00B74226">
      <w:pPr>
        <w:ind w:firstLine="480"/>
        <w:rPr>
          <w:rFonts w:ascii="Helvetica" w:hAnsi="Helvetica" w:cs="Helvetica"/>
          <w:color w:val="666666"/>
          <w:sz w:val="21"/>
          <w:szCs w:val="21"/>
        </w:rPr>
      </w:pPr>
      <w:r w:rsidRPr="00B74226">
        <w:rPr>
          <w:bCs/>
          <w:color w:val="333333"/>
        </w:rPr>
        <w:t>from</w:t>
      </w:r>
      <w:r w:rsidRPr="00B74226">
        <w:t xml:space="preserve"> collections </w:t>
      </w:r>
      <w:r w:rsidRPr="00B74226">
        <w:rPr>
          <w:bCs/>
          <w:color w:val="333333"/>
        </w:rPr>
        <w:t>import</w:t>
      </w:r>
      <w:r w:rsidRPr="00B74226">
        <w:t xml:space="preserve"> </w:t>
      </w:r>
      <w:proofErr w:type="spellStart"/>
      <w:r w:rsidRPr="00B74226">
        <w:t>Iterable</w:t>
      </w:r>
      <w:proofErr w:type="spellEnd"/>
    </w:p>
    <w:p w:rsidR="00B74226" w:rsidRDefault="00B74226" w:rsidP="00B74226">
      <w:pPr>
        <w:ind w:firstLine="480"/>
        <w:rPr>
          <w:rFonts w:ascii="Helvetica" w:hAnsi="Helvetica" w:cs="Helvetica"/>
          <w:color w:val="666666"/>
          <w:sz w:val="21"/>
          <w:szCs w:val="21"/>
        </w:rPr>
      </w:pPr>
      <w:proofErr w:type="spellStart"/>
      <w:proofErr w:type="gramStart"/>
      <w:r w:rsidRPr="00B74226">
        <w:t>isinstance</w:t>
      </w:r>
      <w:proofErr w:type="spellEnd"/>
      <w:r w:rsidRPr="00B74226">
        <w:t>(</w:t>
      </w:r>
      <w:proofErr w:type="gramEnd"/>
      <w:r w:rsidRPr="00B74226">
        <w:t xml:space="preserve">[], </w:t>
      </w:r>
      <w:proofErr w:type="spellStart"/>
      <w:r w:rsidRPr="00B74226">
        <w:t>Iterable</w:t>
      </w:r>
      <w:proofErr w:type="spellEnd"/>
      <w:r w:rsidRPr="00B74226">
        <w:t>)</w:t>
      </w:r>
    </w:p>
    <w:p w:rsidR="00B74226" w:rsidRPr="00B74226" w:rsidRDefault="00B74226" w:rsidP="00B74226">
      <w:pPr>
        <w:ind w:firstLine="420"/>
        <w:rPr>
          <w:rFonts w:ascii="Helvetica" w:hAnsi="Helvetica" w:cs="Helvetica"/>
          <w:color w:val="666666"/>
          <w:sz w:val="21"/>
          <w:szCs w:val="21"/>
        </w:rPr>
      </w:pP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生成器不但可以作用于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循环，还可以被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函数不断调用并返回下一个值，直到最后抛出</w:t>
      </w:r>
      <w:proofErr w:type="spellStart"/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StopIteration</w:t>
      </w:r>
      <w:proofErr w:type="spellEnd"/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错误表示无法继续返回下一个值了。可以被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函数调用并不断返回下一个值的对象称为迭代器：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。</w:t>
      </w:r>
    </w:p>
    <w:p w:rsidR="00B53757" w:rsidRDefault="00B74226" w:rsidP="00B74226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生成器都是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对象，但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list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、</w:t>
      </w:r>
      <w:proofErr w:type="spellStart"/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、</w:t>
      </w:r>
      <w:proofErr w:type="spellStart"/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虽然是</w:t>
      </w:r>
      <w:proofErr w:type="spellStart"/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，却不是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。把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list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、</w:t>
      </w:r>
      <w:proofErr w:type="spellStart"/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、</w:t>
      </w:r>
      <w:proofErr w:type="spellStart"/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等</w:t>
      </w:r>
      <w:proofErr w:type="spellStart"/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变成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可以使用</w:t>
      </w:r>
      <w:proofErr w:type="spellStart"/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</w:t>
      </w:r>
      <w:proofErr w:type="spellEnd"/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函数</w:t>
      </w:r>
    </w:p>
    <w:p w:rsidR="00B74226" w:rsidRDefault="00B74226" w:rsidP="00B74226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lastRenderedPageBreak/>
        <w:t>凡是可作用于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循环的对象都是</w:t>
      </w:r>
      <w:proofErr w:type="spellStart"/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类型；凡是可作用于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函数的对象都是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类型，它们表示一个惰性计算的序列；集合数据类型如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list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、</w:t>
      </w:r>
      <w:proofErr w:type="spellStart"/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、</w:t>
      </w:r>
      <w:proofErr w:type="spellStart"/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等是</w:t>
      </w:r>
      <w:proofErr w:type="spellStart"/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但不是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，不过可以通过</w:t>
      </w:r>
      <w:proofErr w:type="spellStart"/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</w:t>
      </w:r>
      <w:proofErr w:type="spellEnd"/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函数获得一个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对象。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Python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的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for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循环本质上就是通过不断调用</w:t>
      </w:r>
      <w:r w:rsidRPr="00B74226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next()</w:t>
      </w:r>
      <w:r w:rsidRPr="00B74226">
        <w:rPr>
          <w:rFonts w:ascii="Helvetica" w:eastAsia="宋体" w:hAnsi="Helvetica" w:cs="Helvetica"/>
          <w:color w:val="666666"/>
          <w:kern w:val="0"/>
          <w:sz w:val="21"/>
          <w:szCs w:val="21"/>
        </w:rPr>
        <w:t>函数实现的</w:t>
      </w:r>
      <w:r>
        <w:rPr>
          <w:rFonts w:ascii="Helvetica" w:eastAsia="宋体" w:hAnsi="Helvetica" w:cs="Helvetica" w:hint="eastAsia"/>
          <w:color w:val="666666"/>
          <w:kern w:val="0"/>
          <w:sz w:val="21"/>
          <w:szCs w:val="21"/>
        </w:rPr>
        <w:t>.</w:t>
      </w:r>
    </w:p>
    <w:p w:rsidR="00B74226" w:rsidRDefault="00B74226" w:rsidP="00B74226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</w:p>
    <w:p w:rsidR="00B74226" w:rsidRPr="00B74226" w:rsidRDefault="00B74226" w:rsidP="00B74226">
      <w:pPr>
        <w:pStyle w:val="1"/>
        <w:spacing w:before="156" w:after="156"/>
      </w:pPr>
      <w:r>
        <w:rPr>
          <w:rFonts w:hint="eastAsia"/>
        </w:rPr>
        <w:t>函数</w:t>
      </w:r>
      <w:r>
        <w:t>式编程</w:t>
      </w:r>
    </w:p>
    <w:p w:rsidR="00B74226" w:rsidRDefault="00B74226" w:rsidP="00B74226">
      <w:pPr>
        <w:ind w:firstLine="480"/>
      </w:pPr>
      <w:r w:rsidRPr="00B74226">
        <w:t>函数式编程就是一种抽象程度很高的编程范式，纯粹的函数式编程语言编写的函数没有变量，因此，任意一个函数，只要输入是确定的，输出就是确定的，这种纯函数我们称之为没有副作用。而允许使用变量的程序设计语言，由于函数内部的变量状态不确</w:t>
      </w:r>
      <w:r>
        <w:t>定，同样的输入，可能得到不同的输出，因此，这种函数是有副作用的</w:t>
      </w:r>
      <w:r>
        <w:rPr>
          <w:rFonts w:hint="eastAsia"/>
        </w:rPr>
        <w:t>。</w:t>
      </w:r>
    </w:p>
    <w:p w:rsidR="00B74226" w:rsidRDefault="00B74226" w:rsidP="00B74226">
      <w:pPr>
        <w:ind w:firstLine="480"/>
      </w:pPr>
      <w:r w:rsidRPr="00B74226">
        <w:t>函数式编程的一个特点就是，允许把函数本身作为参数传入另一个函数，还允许返回一个函数！</w:t>
      </w:r>
    </w:p>
    <w:p w:rsidR="00B74226" w:rsidRDefault="00B74226" w:rsidP="00B74226">
      <w:pPr>
        <w:ind w:firstLine="480"/>
      </w:pPr>
      <w:r w:rsidRPr="00B74226">
        <w:t>Python</w:t>
      </w:r>
      <w:r w:rsidRPr="00B74226">
        <w:t>对函数式编程提供部分支持。由于</w:t>
      </w:r>
      <w:r w:rsidRPr="00B74226">
        <w:t>Python</w:t>
      </w:r>
      <w:r w:rsidRPr="00B74226">
        <w:t>允许使用变量，因此，</w:t>
      </w:r>
      <w:r w:rsidRPr="00B74226">
        <w:t>Python</w:t>
      </w:r>
      <w:r w:rsidRPr="00B74226">
        <w:t>不是纯函数式编程语言</w:t>
      </w:r>
    </w:p>
    <w:p w:rsidR="00816598" w:rsidRDefault="00816598" w:rsidP="00B74226">
      <w:pPr>
        <w:ind w:firstLine="480"/>
      </w:pPr>
    </w:p>
    <w:p w:rsidR="00816598" w:rsidRPr="00816598" w:rsidRDefault="00816598" w:rsidP="00816598">
      <w:pPr>
        <w:ind w:firstLine="480"/>
        <w:rPr>
          <w:rFonts w:ascii="Consolas" w:hAnsi="Consolas" w:cs="Consolas"/>
          <w:sz w:val="18"/>
          <w:szCs w:val="18"/>
        </w:rPr>
      </w:pPr>
      <w:proofErr w:type="spellStart"/>
      <w:r w:rsidRPr="00816598">
        <w:t>Functools</w:t>
      </w:r>
      <w:proofErr w:type="spellEnd"/>
      <w:r>
        <w:t xml:space="preserve"> </w:t>
      </w:r>
      <w:r>
        <w:rPr>
          <w:rFonts w:hint="eastAsia"/>
        </w:rPr>
        <w:t>模块：</w:t>
      </w:r>
      <w:r>
        <w:rPr>
          <w:b/>
        </w:rPr>
        <w:t xml:space="preserve"> </w:t>
      </w:r>
      <w:proofErr w:type="gramStart"/>
      <w:r w:rsidRPr="002F12A4">
        <w:rPr>
          <w:b/>
        </w:rPr>
        <w:t>reduce</w:t>
      </w:r>
      <w:r>
        <w:rPr>
          <w:b/>
        </w:rPr>
        <w:t>,</w:t>
      </w:r>
      <w:r w:rsidRPr="00816598">
        <w:rPr>
          <w:b/>
        </w:rPr>
        <w:t xml:space="preserve"> </w:t>
      </w:r>
      <w:r>
        <w:rPr>
          <w:b/>
        </w:rPr>
        <w:t xml:space="preserve"> filter</w:t>
      </w:r>
      <w:proofErr w:type="gramEnd"/>
      <w:r>
        <w:rPr>
          <w:b/>
        </w:rPr>
        <w:t>,</w:t>
      </w:r>
      <w:r w:rsidRPr="00816598">
        <w:rPr>
          <w:b/>
        </w:rPr>
        <w:t xml:space="preserve"> </w:t>
      </w:r>
    </w:p>
    <w:p w:rsidR="00B74226" w:rsidRDefault="00B74226" w:rsidP="00B74226">
      <w:pPr>
        <w:ind w:firstLine="482"/>
      </w:pPr>
      <w:r w:rsidRPr="002F12A4">
        <w:rPr>
          <w:rFonts w:hint="eastAsia"/>
          <w:b/>
        </w:rPr>
        <w:t>高阶</w:t>
      </w:r>
      <w:r w:rsidRPr="002F12A4">
        <w:rPr>
          <w:b/>
        </w:rPr>
        <w:t>函数：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既然变量可以指向函数，函数的参数能接收变量，那么一个函数就可以接收另一个函数作为参数，这种函数就称之为高阶函数。</w:t>
      </w:r>
    </w:p>
    <w:p w:rsidR="00B74226" w:rsidRPr="00B74226" w:rsidRDefault="00B74226" w:rsidP="00B74226">
      <w:pPr>
        <w:ind w:firstLine="480"/>
      </w:pPr>
      <w:r>
        <w:rPr>
          <w:rFonts w:hint="eastAsia"/>
        </w:rPr>
        <w:t>变量</w:t>
      </w:r>
      <w:r>
        <w:t>可以</w:t>
      </w:r>
      <w:r>
        <w:rPr>
          <w:rFonts w:hint="eastAsia"/>
        </w:rPr>
        <w:t>指向</w:t>
      </w:r>
      <w:r>
        <w:t>函数；函数</w:t>
      </w:r>
      <w:r>
        <w:rPr>
          <w:rFonts w:hint="eastAsia"/>
        </w:rPr>
        <w:t>名</w:t>
      </w:r>
      <w:r>
        <w:t>也是一个变量；</w:t>
      </w:r>
    </w:p>
    <w:p w:rsidR="00B74226" w:rsidRDefault="002F12A4" w:rsidP="002F12A4">
      <w:pPr>
        <w:ind w:firstLine="482"/>
        <w:rPr>
          <w:b/>
        </w:rPr>
      </w:pPr>
      <w:r w:rsidRPr="002F12A4">
        <w:rPr>
          <w:b/>
        </w:rPr>
        <w:t>Map/reduce</w:t>
      </w:r>
      <w:r>
        <w:rPr>
          <w:b/>
        </w:rPr>
        <w:t>:</w:t>
      </w:r>
    </w:p>
    <w:p w:rsidR="002F12A4" w:rsidRDefault="002F12A4" w:rsidP="002F12A4">
      <w:pPr>
        <w:ind w:firstLine="36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函数接收两个参数，一个是函数，一个是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Iterable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将传入的函数依次作用到序列的每个元素，并把结果作为新的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返回。</w:t>
      </w:r>
      <w:r w:rsidR="005C6F5E" w:rsidRPr="005C6F5E"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  <w:t>（</w:t>
      </w:r>
      <w:r w:rsidR="005C6F5E" w:rsidRPr="005C6F5E"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  <w:t>map,</w:t>
      </w:r>
      <w:r w:rsidR="005C6F5E" w:rsidRPr="005C6F5E"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  <w:t>有</w:t>
      </w:r>
      <w:r w:rsidR="005C6F5E" w:rsidRPr="005C6F5E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for</w:t>
      </w:r>
      <w:r w:rsidR="005C6F5E" w:rsidRPr="005C6F5E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循环迭代的意味</w:t>
      </w:r>
      <w:r w:rsidR="005C6F5E" w:rsidRPr="005C6F5E"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  <w:t>)</w:t>
      </w:r>
    </w:p>
    <w:p w:rsidR="002F12A4" w:rsidRPr="005C6F5E" w:rsidRDefault="002F12A4" w:rsidP="002F12A4">
      <w:pPr>
        <w:ind w:firstLine="420"/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再看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reduce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的用法。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reduce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把一个函数作用在一个序列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[x1, x2, x3, ...]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上，这个函数必须接收两个参数，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reduce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把结果继续和序列的下一个元素做累积计算，其效果就是：</w:t>
      </w:r>
      <w:r w:rsidRPr="002F12A4">
        <w:rPr>
          <w:rFonts w:ascii="宋体" w:eastAsia="宋体" w:hAnsi="宋体" w:cs="宋体"/>
          <w:color w:val="444444"/>
          <w:kern w:val="0"/>
          <w:szCs w:val="24"/>
        </w:rPr>
        <w:t>reduce(f, [x1, x2, x3, x4]) = f(f(f(x1, x2), x3), x4</w:t>
      </w:r>
      <w:r>
        <w:rPr>
          <w:rFonts w:ascii="宋体" w:eastAsia="宋体" w:hAnsi="宋体" w:cs="宋体"/>
          <w:color w:val="444444"/>
          <w:kern w:val="0"/>
          <w:szCs w:val="24"/>
        </w:rPr>
        <w:t>)</w:t>
      </w:r>
      <w:r w:rsidR="005C6F5E" w:rsidRPr="005C6F5E">
        <w:rPr>
          <w:rFonts w:ascii="宋体" w:eastAsia="宋体" w:hAnsi="宋体" w:cs="宋体" w:hint="eastAsia"/>
          <w:color w:val="FF0000"/>
          <w:kern w:val="0"/>
          <w:szCs w:val="24"/>
        </w:rPr>
        <w:t>（reduce</w:t>
      </w:r>
      <w:r w:rsidR="005C6F5E" w:rsidRPr="005C6F5E">
        <w:rPr>
          <w:rFonts w:ascii="宋体" w:eastAsia="宋体" w:hAnsi="宋体" w:cs="宋体"/>
          <w:color w:val="FF0000"/>
          <w:kern w:val="0"/>
          <w:szCs w:val="24"/>
        </w:rPr>
        <w:t>，有累计迭代的意味</w:t>
      </w:r>
      <w:r w:rsidR="005C6F5E" w:rsidRPr="005C6F5E">
        <w:rPr>
          <w:rFonts w:ascii="宋体" w:eastAsia="宋体" w:hAnsi="宋体" w:cs="宋体" w:hint="eastAsia"/>
          <w:color w:val="FF0000"/>
          <w:kern w:val="0"/>
          <w:szCs w:val="24"/>
        </w:rPr>
        <w:t>）</w:t>
      </w:r>
    </w:p>
    <w:p w:rsidR="002F12A4" w:rsidRDefault="00340902" w:rsidP="002F12A4">
      <w:pPr>
        <w:ind w:firstLine="48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b/>
        </w:rPr>
        <w:t>f</w:t>
      </w:r>
      <w:r w:rsidR="000A1F55">
        <w:rPr>
          <w:b/>
        </w:rPr>
        <w:t>ilter:</w:t>
      </w:r>
      <w:r w:rsidR="000A1F55" w:rsidRPr="000A1F5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="000A1F5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和</w:t>
      </w:r>
      <w:r w:rsidR="000A1F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 w:rsidR="000A1F5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类似，</w:t>
      </w:r>
      <w:r w:rsidR="000A1F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 w:rsidR="000A1F5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也接收一个函数和一个序列。和</w:t>
      </w:r>
      <w:r w:rsidR="000A1F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map()</w:t>
      </w:r>
      <w:r w:rsidR="000A1F5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不同的是，</w:t>
      </w:r>
      <w:r w:rsidR="000A1F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 w:rsidR="000A1F5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把传入的函数依次作用于每个元素，然后根据返回值是</w:t>
      </w:r>
      <w:r w:rsidR="000A1F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True</w:t>
      </w:r>
      <w:r w:rsidR="000A1F5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还是</w:t>
      </w:r>
      <w:r w:rsidR="000A1F55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False</w:t>
      </w:r>
      <w:r w:rsidR="000A1F55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决定保留还是丢弃该元素。</w:t>
      </w:r>
    </w:p>
    <w:p w:rsidR="005C6F5E" w:rsidRPr="005C6F5E" w:rsidRDefault="005C6F5E" w:rsidP="005C6F5E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5C6F5E">
        <w:rPr>
          <w:rFonts w:ascii="Helvetica" w:eastAsia="宋体" w:hAnsi="Helvetica" w:cs="Helvetica"/>
          <w:color w:val="666666"/>
          <w:kern w:val="0"/>
          <w:sz w:val="21"/>
          <w:szCs w:val="21"/>
        </w:rPr>
        <w:t>可见用</w:t>
      </w:r>
      <w:r w:rsidRPr="005C6F5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 w:rsidRPr="005C6F5E">
        <w:rPr>
          <w:rFonts w:ascii="Helvetica" w:eastAsia="宋体" w:hAnsi="Helvetica" w:cs="Helvetica"/>
          <w:color w:val="666666"/>
          <w:kern w:val="0"/>
          <w:sz w:val="21"/>
          <w:szCs w:val="21"/>
        </w:rPr>
        <w:t>这个高阶函数，关键在于正确实现一个</w:t>
      </w:r>
      <w:r w:rsidRPr="005C6F5E">
        <w:rPr>
          <w:rFonts w:ascii="Helvetica" w:eastAsia="宋体" w:hAnsi="Helvetica" w:cs="Helvetica"/>
          <w:color w:val="666666"/>
          <w:kern w:val="0"/>
          <w:sz w:val="21"/>
          <w:szCs w:val="21"/>
        </w:rPr>
        <w:t>“</w:t>
      </w:r>
      <w:r w:rsidRPr="005C6F5E">
        <w:rPr>
          <w:rFonts w:ascii="Helvetica" w:eastAsia="宋体" w:hAnsi="Helvetica" w:cs="Helvetica"/>
          <w:color w:val="666666"/>
          <w:kern w:val="0"/>
          <w:sz w:val="21"/>
          <w:szCs w:val="21"/>
        </w:rPr>
        <w:t>筛选</w:t>
      </w:r>
      <w:r w:rsidRPr="005C6F5E">
        <w:rPr>
          <w:rFonts w:ascii="Helvetica" w:eastAsia="宋体" w:hAnsi="Helvetica" w:cs="Helvetica"/>
          <w:color w:val="666666"/>
          <w:kern w:val="0"/>
          <w:sz w:val="21"/>
          <w:szCs w:val="21"/>
        </w:rPr>
        <w:t>”</w:t>
      </w:r>
      <w:r w:rsidRPr="005C6F5E">
        <w:rPr>
          <w:rFonts w:ascii="Helvetica" w:eastAsia="宋体" w:hAnsi="Helvetica" w:cs="Helvetica"/>
          <w:color w:val="666666"/>
          <w:kern w:val="0"/>
          <w:sz w:val="21"/>
          <w:szCs w:val="21"/>
        </w:rPr>
        <w:t>函数。注意到</w:t>
      </w:r>
      <w:r w:rsidRPr="005C6F5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 w:rsidRPr="005C6F5E">
        <w:rPr>
          <w:rFonts w:ascii="Helvetica" w:eastAsia="宋体" w:hAnsi="Helvetica" w:cs="Helvetica"/>
          <w:color w:val="666666"/>
          <w:kern w:val="0"/>
          <w:sz w:val="21"/>
          <w:szCs w:val="21"/>
        </w:rPr>
        <w:t>函数返回的是一个</w:t>
      </w:r>
      <w:r w:rsidRPr="005C6F5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Iterator</w:t>
      </w:r>
      <w:r w:rsidRPr="005C6F5E">
        <w:rPr>
          <w:rFonts w:ascii="Helvetica" w:eastAsia="宋体" w:hAnsi="Helvetica" w:cs="Helvetica"/>
          <w:color w:val="666666"/>
          <w:kern w:val="0"/>
          <w:sz w:val="21"/>
          <w:szCs w:val="21"/>
        </w:rPr>
        <w:t>，也就是一个惰性序列，所以要强迫</w:t>
      </w:r>
      <w:r w:rsidRPr="005C6F5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filter()</w:t>
      </w:r>
      <w:r w:rsidRPr="005C6F5E">
        <w:rPr>
          <w:rFonts w:ascii="Helvetica" w:eastAsia="宋体" w:hAnsi="Helvetica" w:cs="Helvetica"/>
          <w:color w:val="666666"/>
          <w:kern w:val="0"/>
          <w:sz w:val="21"/>
          <w:szCs w:val="21"/>
        </w:rPr>
        <w:t>完成计算结果，需要用</w:t>
      </w:r>
      <w:r w:rsidRPr="005C6F5E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list()</w:t>
      </w:r>
      <w:r w:rsidRPr="005C6F5E">
        <w:rPr>
          <w:rFonts w:ascii="Helvetica" w:eastAsia="宋体" w:hAnsi="Helvetica" w:cs="Helvetica"/>
          <w:color w:val="666666"/>
          <w:kern w:val="0"/>
          <w:sz w:val="21"/>
          <w:szCs w:val="21"/>
        </w:rPr>
        <w:t>函数获得所有结果并返回</w:t>
      </w:r>
      <w:r w:rsidRPr="005C6F5E">
        <w:rPr>
          <w:rFonts w:ascii="Helvetica" w:eastAsia="宋体" w:hAnsi="Helvetica" w:cs="Helvetica"/>
          <w:color w:val="666666"/>
          <w:kern w:val="0"/>
          <w:sz w:val="21"/>
          <w:szCs w:val="21"/>
        </w:rPr>
        <w:t>list</w:t>
      </w:r>
      <w:r w:rsidRPr="005C6F5E">
        <w:rPr>
          <w:rFonts w:ascii="Helvetica" w:eastAsia="宋体" w:hAnsi="Helvetica" w:cs="Helvetica"/>
          <w:color w:val="666666"/>
          <w:kern w:val="0"/>
          <w:sz w:val="21"/>
          <w:szCs w:val="21"/>
        </w:rPr>
        <w:t>。</w:t>
      </w:r>
    </w:p>
    <w:p w:rsidR="005C6F5E" w:rsidRDefault="005C6F5E" w:rsidP="005C6F5E">
      <w:pPr>
        <w:ind w:firstLine="480"/>
        <w:rPr>
          <w:sz w:val="27"/>
        </w:rPr>
      </w:pPr>
      <w:r>
        <w:t>用</w:t>
      </w:r>
      <w:r>
        <w:t>filter</w:t>
      </w:r>
      <w:r>
        <w:t>求素数</w:t>
      </w:r>
      <w:r>
        <w:rPr>
          <w:rFonts w:hint="eastAsia"/>
        </w:rPr>
        <w:t>思路</w:t>
      </w:r>
      <w:r>
        <w:t>：对一个</w:t>
      </w:r>
      <w:r>
        <w:rPr>
          <w:rFonts w:hint="eastAsia"/>
        </w:rPr>
        <w:t>数据</w:t>
      </w:r>
      <w:r>
        <w:t>列表</w:t>
      </w:r>
      <w:r>
        <w:rPr>
          <w:rFonts w:hint="eastAsia"/>
        </w:rPr>
        <w:t>L</w:t>
      </w:r>
      <w:r>
        <w:t>，依次使用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及奇数来过滤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t>最后</w:t>
      </w:r>
      <w:r>
        <w:rPr>
          <w:rFonts w:hint="eastAsia"/>
        </w:rPr>
        <w:t>剩下</w:t>
      </w:r>
      <w:r>
        <w:t>的就是素数。</w:t>
      </w:r>
    </w:p>
    <w:p w:rsidR="000A1F55" w:rsidRDefault="00340902" w:rsidP="002F12A4">
      <w:pPr>
        <w:ind w:firstLine="48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b/>
        </w:rPr>
        <w:t>s</w:t>
      </w:r>
      <w:r>
        <w:rPr>
          <w:rFonts w:hint="eastAsia"/>
          <w:b/>
        </w:rPr>
        <w:t>ort</w:t>
      </w:r>
      <w:r>
        <w:rPr>
          <w:b/>
        </w:rPr>
        <w:t>ed:</w:t>
      </w:r>
      <w:r w:rsidRPr="00340902">
        <w:rPr>
          <w:rStyle w:val="3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内置的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sorted()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函数就可以对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进行排序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sorted()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函数也是一个高阶函数，它还可以接收一个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key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函数来实现自定义的排序，例如按绝对值大小排序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</w:p>
    <w:p w:rsidR="00340902" w:rsidRPr="005C6F5E" w:rsidRDefault="00340902" w:rsidP="002F12A4">
      <w:pPr>
        <w:ind w:firstLine="480"/>
        <w:rPr>
          <w:b/>
        </w:rPr>
      </w:pPr>
      <w:proofErr w:type="gramStart"/>
      <w:r w:rsidRPr="00340902">
        <w:rPr>
          <w:rFonts w:ascii="宋体" w:eastAsia="宋体" w:hAnsi="宋体" w:cs="宋体"/>
          <w:color w:val="444444"/>
          <w:kern w:val="0"/>
          <w:szCs w:val="24"/>
        </w:rPr>
        <w:t>sorted(</w:t>
      </w:r>
      <w:proofErr w:type="gramEnd"/>
      <w:r w:rsidRPr="00340902">
        <w:rPr>
          <w:rFonts w:ascii="宋体" w:eastAsia="宋体" w:hAnsi="宋体" w:cs="宋体"/>
          <w:color w:val="444444"/>
          <w:kern w:val="0"/>
          <w:szCs w:val="24"/>
        </w:rPr>
        <w:t>[</w:t>
      </w:r>
      <w:r w:rsidRPr="00340902">
        <w:rPr>
          <w:rFonts w:ascii="宋体" w:eastAsia="宋体" w:hAnsi="宋体" w:cs="宋体"/>
          <w:color w:val="009999"/>
          <w:kern w:val="0"/>
          <w:szCs w:val="24"/>
        </w:rPr>
        <w:t>36</w:t>
      </w:r>
      <w:r w:rsidRPr="00340902">
        <w:rPr>
          <w:rFonts w:ascii="宋体" w:eastAsia="宋体" w:hAnsi="宋体" w:cs="宋体"/>
          <w:color w:val="444444"/>
          <w:kern w:val="0"/>
          <w:szCs w:val="24"/>
        </w:rPr>
        <w:t xml:space="preserve">, </w:t>
      </w:r>
      <w:r w:rsidRPr="00340902">
        <w:rPr>
          <w:rFonts w:ascii="宋体" w:eastAsia="宋体" w:hAnsi="宋体" w:cs="宋体"/>
          <w:color w:val="009999"/>
          <w:kern w:val="0"/>
          <w:szCs w:val="24"/>
        </w:rPr>
        <w:t>5</w:t>
      </w:r>
      <w:r w:rsidRPr="00340902">
        <w:rPr>
          <w:rFonts w:ascii="宋体" w:eastAsia="宋体" w:hAnsi="宋体" w:cs="宋体"/>
          <w:color w:val="444444"/>
          <w:kern w:val="0"/>
          <w:szCs w:val="24"/>
        </w:rPr>
        <w:t>, -</w:t>
      </w:r>
      <w:r w:rsidRPr="00340902">
        <w:rPr>
          <w:rFonts w:ascii="宋体" w:eastAsia="宋体" w:hAnsi="宋体" w:cs="宋体"/>
          <w:color w:val="009999"/>
          <w:kern w:val="0"/>
          <w:szCs w:val="24"/>
        </w:rPr>
        <w:t>12</w:t>
      </w:r>
      <w:r w:rsidRPr="00340902">
        <w:rPr>
          <w:rFonts w:ascii="宋体" w:eastAsia="宋体" w:hAnsi="宋体" w:cs="宋体"/>
          <w:color w:val="444444"/>
          <w:kern w:val="0"/>
          <w:szCs w:val="24"/>
        </w:rPr>
        <w:t xml:space="preserve">, </w:t>
      </w:r>
      <w:r w:rsidRPr="00340902">
        <w:rPr>
          <w:rFonts w:ascii="宋体" w:eastAsia="宋体" w:hAnsi="宋体" w:cs="宋体"/>
          <w:color w:val="009999"/>
          <w:kern w:val="0"/>
          <w:szCs w:val="24"/>
        </w:rPr>
        <w:t>9</w:t>
      </w:r>
      <w:r w:rsidRPr="00340902">
        <w:rPr>
          <w:rFonts w:ascii="宋体" w:eastAsia="宋体" w:hAnsi="宋体" w:cs="宋体"/>
          <w:color w:val="444444"/>
          <w:kern w:val="0"/>
          <w:szCs w:val="24"/>
        </w:rPr>
        <w:t>, -</w:t>
      </w:r>
      <w:r w:rsidRPr="00340902">
        <w:rPr>
          <w:rFonts w:ascii="宋体" w:eastAsia="宋体" w:hAnsi="宋体" w:cs="宋体"/>
          <w:color w:val="009999"/>
          <w:kern w:val="0"/>
          <w:szCs w:val="24"/>
        </w:rPr>
        <w:t>21</w:t>
      </w:r>
      <w:r w:rsidRPr="00340902">
        <w:rPr>
          <w:rFonts w:ascii="宋体" w:eastAsia="宋体" w:hAnsi="宋体" w:cs="宋体"/>
          <w:color w:val="444444"/>
          <w:kern w:val="0"/>
          <w:szCs w:val="24"/>
        </w:rPr>
        <w:t>], key=abs</w:t>
      </w:r>
      <w:r>
        <w:rPr>
          <w:rFonts w:ascii="宋体" w:eastAsia="宋体" w:hAnsi="宋体" w:cs="宋体" w:hint="eastAsia"/>
          <w:color w:val="444444"/>
          <w:kern w:val="0"/>
          <w:szCs w:val="24"/>
        </w:rPr>
        <w:t>)</w:t>
      </w:r>
    </w:p>
    <w:p w:rsidR="00340902" w:rsidRDefault="00340902" w:rsidP="002F12A4">
      <w:pPr>
        <w:ind w:firstLine="420"/>
        <w:rPr>
          <w:rFonts w:ascii="宋体" w:eastAsia="宋体" w:hAnsi="宋体" w:cs="宋体"/>
          <w:color w:val="0086B3"/>
          <w:kern w:val="0"/>
          <w:szCs w:val="24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要进行反向排序，不必改动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key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函数，可以传入第三个参数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reverse=True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：</w:t>
      </w:r>
      <w:proofErr w:type="gramStart"/>
      <w:r w:rsidRPr="00340902">
        <w:rPr>
          <w:rFonts w:ascii="宋体" w:eastAsia="宋体" w:hAnsi="宋体" w:cs="宋体"/>
          <w:color w:val="444444"/>
          <w:kern w:val="0"/>
          <w:szCs w:val="24"/>
        </w:rPr>
        <w:t>sorted(</w:t>
      </w:r>
      <w:proofErr w:type="gramEnd"/>
      <w:r w:rsidRPr="00340902">
        <w:rPr>
          <w:rFonts w:ascii="宋体" w:eastAsia="宋体" w:hAnsi="宋体" w:cs="宋体"/>
          <w:color w:val="444444"/>
          <w:kern w:val="0"/>
          <w:szCs w:val="24"/>
        </w:rPr>
        <w:t>[</w:t>
      </w:r>
      <w:r w:rsidRPr="00340902">
        <w:rPr>
          <w:rFonts w:ascii="宋体" w:eastAsia="宋体" w:hAnsi="宋体" w:cs="宋体"/>
          <w:color w:val="DD1144"/>
          <w:kern w:val="0"/>
          <w:szCs w:val="24"/>
        </w:rPr>
        <w:t>'bob'</w:t>
      </w:r>
      <w:r w:rsidRPr="00340902">
        <w:rPr>
          <w:rFonts w:ascii="宋体" w:eastAsia="宋体" w:hAnsi="宋体" w:cs="宋体"/>
          <w:color w:val="444444"/>
          <w:kern w:val="0"/>
          <w:szCs w:val="24"/>
        </w:rPr>
        <w:t xml:space="preserve">, </w:t>
      </w:r>
      <w:r w:rsidRPr="00340902">
        <w:rPr>
          <w:rFonts w:ascii="宋体" w:eastAsia="宋体" w:hAnsi="宋体" w:cs="宋体"/>
          <w:color w:val="DD1144"/>
          <w:kern w:val="0"/>
          <w:szCs w:val="24"/>
        </w:rPr>
        <w:t>'about'</w:t>
      </w:r>
      <w:r w:rsidRPr="00340902">
        <w:rPr>
          <w:rFonts w:ascii="宋体" w:eastAsia="宋体" w:hAnsi="宋体" w:cs="宋体"/>
          <w:color w:val="444444"/>
          <w:kern w:val="0"/>
          <w:szCs w:val="24"/>
        </w:rPr>
        <w:t xml:space="preserve">, </w:t>
      </w:r>
      <w:r w:rsidRPr="00340902">
        <w:rPr>
          <w:rFonts w:ascii="宋体" w:eastAsia="宋体" w:hAnsi="宋体" w:cs="宋体"/>
          <w:color w:val="DD1144"/>
          <w:kern w:val="0"/>
          <w:szCs w:val="24"/>
        </w:rPr>
        <w:t>'Zoo'</w:t>
      </w:r>
      <w:r w:rsidRPr="00340902">
        <w:rPr>
          <w:rFonts w:ascii="宋体" w:eastAsia="宋体" w:hAnsi="宋体" w:cs="宋体"/>
          <w:color w:val="444444"/>
          <w:kern w:val="0"/>
          <w:szCs w:val="24"/>
        </w:rPr>
        <w:t xml:space="preserve">, </w:t>
      </w:r>
      <w:r w:rsidRPr="00340902">
        <w:rPr>
          <w:rFonts w:ascii="宋体" w:eastAsia="宋体" w:hAnsi="宋体" w:cs="宋体"/>
          <w:color w:val="DD1144"/>
          <w:kern w:val="0"/>
          <w:szCs w:val="24"/>
        </w:rPr>
        <w:t>'Credit'</w:t>
      </w:r>
      <w:r w:rsidRPr="00340902">
        <w:rPr>
          <w:rFonts w:ascii="宋体" w:eastAsia="宋体" w:hAnsi="宋体" w:cs="宋体"/>
          <w:color w:val="444444"/>
          <w:kern w:val="0"/>
          <w:szCs w:val="24"/>
        </w:rPr>
        <w:t>], key=</w:t>
      </w:r>
      <w:proofErr w:type="spellStart"/>
      <w:r w:rsidRPr="00340902">
        <w:rPr>
          <w:rFonts w:ascii="宋体" w:eastAsia="宋体" w:hAnsi="宋体" w:cs="宋体"/>
          <w:color w:val="444444"/>
          <w:kern w:val="0"/>
          <w:szCs w:val="24"/>
        </w:rPr>
        <w:t>str.lower</w:t>
      </w:r>
      <w:proofErr w:type="spellEnd"/>
      <w:r w:rsidRPr="00340902">
        <w:rPr>
          <w:rFonts w:ascii="宋体" w:eastAsia="宋体" w:hAnsi="宋体" w:cs="宋体"/>
          <w:color w:val="444444"/>
          <w:kern w:val="0"/>
          <w:szCs w:val="24"/>
        </w:rPr>
        <w:t>, reverse=</w:t>
      </w:r>
      <w:r w:rsidRPr="00340902">
        <w:rPr>
          <w:rFonts w:ascii="宋体" w:eastAsia="宋体" w:hAnsi="宋体" w:cs="宋体"/>
          <w:color w:val="0086B3"/>
          <w:kern w:val="0"/>
          <w:szCs w:val="24"/>
        </w:rPr>
        <w:t>True</w:t>
      </w:r>
    </w:p>
    <w:p w:rsidR="00340902" w:rsidRDefault="00340902" w:rsidP="001D7D54">
      <w:pPr>
        <w:widowControl/>
        <w:ind w:firstLineChars="0" w:firstLine="420"/>
        <w:jc w:val="left"/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</w:pPr>
      <w:r>
        <w:rPr>
          <w:rFonts w:ascii="宋体" w:eastAsia="宋体" w:hAnsi="宋体" w:cs="宋体"/>
          <w:color w:val="0086B3"/>
          <w:kern w:val="0"/>
          <w:szCs w:val="24"/>
        </w:rPr>
        <w:br w:type="page"/>
      </w:r>
      <w:r w:rsidR="00B04211" w:rsidRPr="00B04211">
        <w:rPr>
          <w:rFonts w:hint="eastAsia"/>
          <w:b/>
        </w:rPr>
        <w:lastRenderedPageBreak/>
        <w:t>返回函数</w:t>
      </w:r>
      <w:r w:rsidR="00B04211" w:rsidRPr="00B04211">
        <w:rPr>
          <w:b/>
        </w:rPr>
        <w:t>：</w:t>
      </w:r>
      <w:r w:rsidR="00B04211"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  <w:t>返回闭包时牢记一点：返回函数不要引用任何循环变量，或者后续会发生变化的变量</w:t>
      </w:r>
    </w:p>
    <w:p w:rsidR="00B04211" w:rsidRDefault="00F87F37" w:rsidP="001D7D54">
      <w:pPr>
        <w:widowControl/>
        <w:ind w:firstLineChars="0" w:firstLine="420"/>
        <w:jc w:val="lef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F87F37">
        <w:rPr>
          <w:rFonts w:hint="eastAsia"/>
          <w:b/>
        </w:rPr>
        <w:t>匿名</w:t>
      </w:r>
      <w:r w:rsidRPr="00F87F37">
        <w:rPr>
          <w:b/>
        </w:rPr>
        <w:t>函数：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当我们在传入函数时，有些时候，不需要显式地定义函数，直接传入匿名函数更方便。</w:t>
      </w:r>
      <w:r w:rsidR="001D7D54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关键字</w:t>
      </w:r>
      <w:r w:rsidR="001D7D54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lambda</w:t>
      </w:r>
      <w:r w:rsidR="001D7D54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表示匿名函数，冒号前面的</w:t>
      </w:r>
      <w:r w:rsidR="001D7D54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x</w:t>
      </w:r>
      <w:r w:rsidR="001D7D54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表示函数参数</w:t>
      </w:r>
    </w:p>
    <w:p w:rsidR="001D7D54" w:rsidRDefault="001D7D54" w:rsidP="001D7D54">
      <w:pPr>
        <w:ind w:firstLine="48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1D7D54">
        <w:rPr>
          <w:rFonts w:hint="eastAsia"/>
          <w:b/>
          <w:shd w:val="clear" w:color="auto" w:fill="FFFFFF"/>
        </w:rPr>
        <w:t>装饰器</w:t>
      </w:r>
      <w:r>
        <w:rPr>
          <w:rFonts w:hint="eastAsia"/>
          <w:b/>
          <w:shd w:val="clear" w:color="auto" w:fill="FFFFFF"/>
        </w:rPr>
        <w:t>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由于函数也是一个对象，而且函数对象可以被赋值给变量，所以，通过变量也能调用该函数。这种在代码运行期间动态增加功能的方式，称之为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装饰器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）</w:t>
      </w:r>
      <w:r w:rsidR="00703518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:rsidR="00703518" w:rsidRDefault="00703518" w:rsidP="001D7D54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装饰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器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就是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能够产生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函数调用日志的函数，他没有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显式调用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，而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某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个函数调用时，会自动运行它的装饰器。</w:t>
      </w:r>
    </w:p>
    <w:p w:rsidR="00703518" w:rsidRDefault="00EA69EE" w:rsidP="001D7D54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首先执行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log('execute')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，返回的是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decorator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函数，再调用返回的函数，参数是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now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函数，返回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值最终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wrapper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函数。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这会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出错误，因此需要将其改为原始函数的名。</w:t>
      </w:r>
      <w:r w:rsidR="0070351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不需要编写</w:t>
      </w:r>
      <w:proofErr w:type="spellStart"/>
      <w:r w:rsidR="0070351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wrapper.__name</w:t>
      </w:r>
      <w:proofErr w:type="spellEnd"/>
      <w:r w:rsidR="0070351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__ = </w:t>
      </w:r>
      <w:proofErr w:type="spellStart"/>
      <w:proofErr w:type="gramStart"/>
      <w:r w:rsidR="0070351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func</w:t>
      </w:r>
      <w:proofErr w:type="spellEnd"/>
      <w:r w:rsidR="0070351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._</w:t>
      </w:r>
      <w:proofErr w:type="gramEnd"/>
      <w:r w:rsidR="0070351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_name__</w:t>
      </w:r>
      <w:r w:rsidR="0070351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这样的代码，</w:t>
      </w:r>
      <w:r w:rsidR="0070351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 w:rsidR="0070351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内置的</w:t>
      </w:r>
      <w:proofErr w:type="spellStart"/>
      <w:r w:rsidR="0070351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functools.wraps</w:t>
      </w:r>
      <w:proofErr w:type="spellEnd"/>
      <w:r w:rsidR="0070351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就是干这个事的</w:t>
      </w:r>
    </w:p>
    <w:p w:rsidR="00C5452C" w:rsidRPr="00C5452C" w:rsidRDefault="00C5452C" w:rsidP="00C5452C">
      <w:pPr>
        <w:ind w:firstLine="480"/>
      </w:pPr>
      <w:proofErr w:type="gramStart"/>
      <w:r w:rsidRPr="00AC0873">
        <w:rPr>
          <w:i/>
        </w:rPr>
        <w:t>装饰器</w:t>
      </w:r>
      <w:proofErr w:type="gramEnd"/>
      <w:r w:rsidRPr="00AC0873">
        <w:rPr>
          <w:i/>
        </w:rPr>
        <w:t>实际上就是为了给某程序增添功能，但该程序已经上线或已经被使用，那么就不能大批量的修改源代码，这样是不科学的也是不现实的，因为就产生了装饰器，使得其满足</w:t>
      </w:r>
      <w:r w:rsidRPr="00C5452C">
        <w:t>：</w:t>
      </w:r>
    </w:p>
    <w:p w:rsidR="00C5452C" w:rsidRPr="00C5452C" w:rsidRDefault="00C5452C" w:rsidP="00C5452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C5452C">
        <w:t>不能修改被装饰的函数的源代码</w:t>
      </w:r>
    </w:p>
    <w:p w:rsidR="00C5452C" w:rsidRPr="00C5452C" w:rsidRDefault="00C5452C" w:rsidP="00C5452C">
      <w:pPr>
        <w:ind w:firstLine="480"/>
      </w:pPr>
      <w:r>
        <w:t>2</w:t>
      </w:r>
      <w:r>
        <w:rPr>
          <w:rFonts w:hint="eastAsia"/>
        </w:rPr>
        <w:t>、</w:t>
      </w:r>
      <w:r w:rsidRPr="00C5452C">
        <w:t>不能修改被装饰的函数的调用方式</w:t>
      </w:r>
    </w:p>
    <w:p w:rsidR="00C5452C" w:rsidRPr="00C5452C" w:rsidRDefault="00C5452C" w:rsidP="00C5452C">
      <w:pPr>
        <w:ind w:firstLine="480"/>
      </w:pPr>
      <w:r>
        <w:t>3</w:t>
      </w:r>
      <w:r>
        <w:rPr>
          <w:rFonts w:hint="eastAsia"/>
        </w:rPr>
        <w:t>、</w:t>
      </w:r>
      <w:r w:rsidRPr="00C5452C">
        <w:t>满足</w:t>
      </w:r>
      <w:r w:rsidRPr="00C5452C">
        <w:t>1</w:t>
      </w:r>
      <w:r w:rsidRPr="00C5452C">
        <w:t>、</w:t>
      </w:r>
      <w:r w:rsidRPr="00C5452C">
        <w:t>2</w:t>
      </w:r>
      <w:r w:rsidRPr="00C5452C">
        <w:t>的情况下给程序增添功能</w:t>
      </w:r>
    </w:p>
    <w:p w:rsidR="00C5452C" w:rsidRDefault="00C5452C" w:rsidP="00C5452C">
      <w:pPr>
        <w:ind w:firstLine="480"/>
      </w:pPr>
      <w:r>
        <w:rPr>
          <w:rFonts w:hint="eastAsia"/>
        </w:rPr>
        <w:t>《</w:t>
      </w:r>
      <w:r>
        <w:t>函数</w:t>
      </w:r>
      <w:r>
        <w:t>+</w:t>
      </w:r>
      <w:r>
        <w:t>实参高阶函数</w:t>
      </w:r>
      <w:r>
        <w:t>+</w:t>
      </w:r>
      <w:r>
        <w:t>返回值高阶函数</w:t>
      </w:r>
      <w:r>
        <w:t>+</w:t>
      </w:r>
      <w:r>
        <w:t>嵌套函数</w:t>
      </w:r>
      <w:r>
        <w:t>+</w:t>
      </w:r>
      <w:r>
        <w:t>语法糖</w:t>
      </w:r>
      <w:r>
        <w:t xml:space="preserve"> = </w:t>
      </w:r>
      <w:r>
        <w:t>装饰器</w:t>
      </w:r>
      <w:r>
        <w:rPr>
          <w:rFonts w:hint="eastAsia"/>
        </w:rPr>
        <w:t>》</w:t>
      </w:r>
    </w:p>
    <w:p w:rsidR="00C5452C" w:rsidRPr="00C5452C" w:rsidRDefault="00C5452C" w:rsidP="00C5452C">
      <w:pPr>
        <w:ind w:firstLine="480"/>
      </w:pPr>
    </w:p>
    <w:p w:rsidR="00C5452C" w:rsidRPr="00816598" w:rsidRDefault="00AC0873" w:rsidP="001D7D54">
      <w:pPr>
        <w:ind w:firstLine="480"/>
        <w:rPr>
          <w:rFonts w:ascii="宋体" w:eastAsia="宋体" w:hAnsi="宋体" w:cs="宋体"/>
          <w:kern w:val="0"/>
          <w:szCs w:val="24"/>
        </w:rPr>
      </w:pPr>
      <w:proofErr w:type="gramStart"/>
      <w:r w:rsidRPr="00816598">
        <w:rPr>
          <w:rFonts w:ascii="宋体" w:eastAsia="宋体" w:hAnsi="宋体" w:cs="宋体" w:hint="eastAsia"/>
          <w:kern w:val="0"/>
          <w:szCs w:val="24"/>
        </w:rPr>
        <w:t>装饰</w:t>
      </w:r>
      <w:r w:rsidRPr="00816598">
        <w:rPr>
          <w:rFonts w:ascii="宋体" w:eastAsia="宋体" w:hAnsi="宋体" w:cs="宋体"/>
          <w:kern w:val="0"/>
          <w:szCs w:val="24"/>
        </w:rPr>
        <w:t>器</w:t>
      </w:r>
      <w:proofErr w:type="gramEnd"/>
      <w:r w:rsidRPr="00816598">
        <w:rPr>
          <w:rFonts w:ascii="宋体" w:eastAsia="宋体" w:hAnsi="宋体" w:cs="宋体"/>
          <w:kern w:val="0"/>
          <w:szCs w:val="24"/>
        </w:rPr>
        <w:t>的根本目的是在不改变源代码的情况下，</w:t>
      </w:r>
      <w:r w:rsidRPr="00816598">
        <w:rPr>
          <w:rFonts w:ascii="宋体" w:eastAsia="宋体" w:hAnsi="宋体" w:cs="宋体" w:hint="eastAsia"/>
          <w:kern w:val="0"/>
          <w:szCs w:val="24"/>
        </w:rPr>
        <w:t>为</w:t>
      </w:r>
      <w:r w:rsidRPr="00816598">
        <w:rPr>
          <w:rFonts w:ascii="宋体" w:eastAsia="宋体" w:hAnsi="宋体" w:cs="宋体"/>
          <w:kern w:val="0"/>
          <w:szCs w:val="24"/>
        </w:rPr>
        <w:t>源代码添加功能；</w:t>
      </w:r>
    </w:p>
    <w:p w:rsidR="00AC0873" w:rsidRPr="00816598" w:rsidRDefault="00AC0873" w:rsidP="001D7D54">
      <w:pPr>
        <w:ind w:firstLine="480"/>
        <w:rPr>
          <w:rFonts w:ascii="宋体" w:eastAsia="宋体" w:hAnsi="宋体" w:cs="宋体"/>
          <w:kern w:val="0"/>
          <w:szCs w:val="24"/>
        </w:rPr>
      </w:pPr>
      <w:r w:rsidRPr="00816598">
        <w:rPr>
          <w:rFonts w:ascii="宋体" w:eastAsia="宋体" w:hAnsi="宋体" w:cs="宋体" w:hint="eastAsia"/>
          <w:kern w:val="0"/>
          <w:szCs w:val="24"/>
        </w:rPr>
        <w:t>1、</w:t>
      </w:r>
      <w:r w:rsidRPr="00816598">
        <w:rPr>
          <w:rFonts w:ascii="宋体" w:eastAsia="宋体" w:hAnsi="宋体" w:cs="宋体"/>
          <w:kern w:val="0"/>
          <w:szCs w:val="24"/>
        </w:rPr>
        <w:t>不带参数的装饰器</w:t>
      </w:r>
    </w:p>
    <w:p w:rsidR="00AC0873" w:rsidRPr="00816598" w:rsidRDefault="00AC0873" w:rsidP="001D7D54">
      <w:pPr>
        <w:ind w:firstLine="480"/>
        <w:rPr>
          <w:rFonts w:ascii="宋体" w:eastAsia="宋体" w:hAnsi="宋体" w:cs="宋体"/>
          <w:kern w:val="0"/>
          <w:szCs w:val="24"/>
        </w:rPr>
      </w:pPr>
      <w:proofErr w:type="gramStart"/>
      <w:r w:rsidRPr="00816598">
        <w:rPr>
          <w:rFonts w:ascii="宋体" w:eastAsia="宋体" w:hAnsi="宋体" w:cs="宋体" w:hint="eastAsia"/>
          <w:kern w:val="0"/>
          <w:szCs w:val="24"/>
        </w:rPr>
        <w:t>装饰器</w:t>
      </w:r>
      <w:proofErr w:type="gramEnd"/>
      <w:r w:rsidRPr="00816598">
        <w:rPr>
          <w:rFonts w:ascii="宋体" w:eastAsia="宋体" w:hAnsi="宋体" w:cs="宋体" w:hint="eastAsia"/>
          <w:kern w:val="0"/>
          <w:szCs w:val="24"/>
        </w:rPr>
        <w:t>的参数</w:t>
      </w:r>
      <w:r w:rsidRPr="00816598">
        <w:rPr>
          <w:rFonts w:ascii="宋体" w:eastAsia="宋体" w:hAnsi="宋体" w:cs="宋体"/>
          <w:kern w:val="0"/>
          <w:szCs w:val="24"/>
        </w:rPr>
        <w:t>是一个函数名，其返回的</w:t>
      </w:r>
      <w:r w:rsidRPr="00816598">
        <w:rPr>
          <w:rFonts w:ascii="宋体" w:eastAsia="宋体" w:hAnsi="宋体" w:cs="宋体" w:hint="eastAsia"/>
          <w:kern w:val="0"/>
          <w:szCs w:val="24"/>
        </w:rPr>
        <w:t>也</w:t>
      </w:r>
      <w:r w:rsidRPr="00816598">
        <w:rPr>
          <w:rFonts w:ascii="宋体" w:eastAsia="宋体" w:hAnsi="宋体" w:cs="宋体"/>
          <w:kern w:val="0"/>
          <w:szCs w:val="24"/>
        </w:rPr>
        <w:t>是一个函数</w:t>
      </w:r>
      <w:r w:rsidRPr="00816598">
        <w:rPr>
          <w:rFonts w:ascii="宋体" w:eastAsia="宋体" w:hAnsi="宋体" w:cs="宋体" w:hint="eastAsia"/>
          <w:kern w:val="0"/>
          <w:szCs w:val="24"/>
        </w:rPr>
        <w:t>名，</w:t>
      </w:r>
    </w:p>
    <w:p w:rsidR="00816598" w:rsidRDefault="00816598" w:rsidP="00816598">
      <w:pPr>
        <w:pStyle w:val="a3"/>
        <w:rPr>
          <w:rFonts w:ascii="宋体" w:eastAsia="宋体" w:hAnsi="宋体" w:cs="宋体"/>
          <w:b/>
          <w:color w:val="0086B3"/>
          <w:kern w:val="0"/>
          <w:szCs w:val="24"/>
        </w:rPr>
      </w:pPr>
      <w:r>
        <w:rPr>
          <w:noProof/>
        </w:rPr>
        <w:drawing>
          <wp:inline distT="0" distB="0" distL="0" distR="0" wp14:anchorId="01F7A1AA" wp14:editId="0C9F6CD3">
            <wp:extent cx="2533650" cy="1400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3" w:rsidRPr="00816598" w:rsidRDefault="00AC0873" w:rsidP="001D7D54">
      <w:pPr>
        <w:ind w:firstLine="480"/>
        <w:rPr>
          <w:rFonts w:ascii="宋体" w:eastAsia="宋体" w:hAnsi="宋体" w:cs="宋体"/>
          <w:kern w:val="0"/>
          <w:szCs w:val="24"/>
        </w:rPr>
      </w:pPr>
      <w:r w:rsidRPr="00816598">
        <w:rPr>
          <w:rFonts w:ascii="宋体" w:eastAsia="宋体" w:hAnsi="宋体" w:cs="宋体" w:hint="eastAsia"/>
          <w:kern w:val="0"/>
          <w:szCs w:val="24"/>
        </w:rPr>
        <w:t>2、</w:t>
      </w:r>
      <w:r w:rsidRPr="00816598">
        <w:rPr>
          <w:rFonts w:ascii="宋体" w:eastAsia="宋体" w:hAnsi="宋体" w:cs="宋体"/>
          <w:kern w:val="0"/>
          <w:szCs w:val="24"/>
        </w:rPr>
        <w:t>带参数的装饰器</w:t>
      </w:r>
    </w:p>
    <w:p w:rsidR="00AC0873" w:rsidRPr="00816598" w:rsidRDefault="00AC0873" w:rsidP="001D7D54">
      <w:pPr>
        <w:ind w:firstLine="480"/>
        <w:rPr>
          <w:rFonts w:ascii="宋体" w:eastAsia="宋体" w:hAnsi="宋体" w:cs="宋体"/>
          <w:kern w:val="0"/>
          <w:szCs w:val="24"/>
        </w:rPr>
      </w:pPr>
      <w:r w:rsidRPr="00816598">
        <w:rPr>
          <w:rFonts w:ascii="宋体" w:eastAsia="宋体" w:hAnsi="宋体" w:cs="宋体" w:hint="eastAsia"/>
          <w:kern w:val="0"/>
          <w:szCs w:val="24"/>
        </w:rPr>
        <w:t>这种</w:t>
      </w:r>
      <w:r w:rsidRPr="00816598">
        <w:rPr>
          <w:rFonts w:ascii="宋体" w:eastAsia="宋体" w:hAnsi="宋体" w:cs="宋体"/>
          <w:kern w:val="0"/>
          <w:szCs w:val="24"/>
        </w:rPr>
        <w:t>类型的装饰器，</w:t>
      </w:r>
      <w:r w:rsidRPr="00816598">
        <w:rPr>
          <w:rFonts w:ascii="宋体" w:eastAsia="宋体" w:hAnsi="宋体" w:cs="宋体" w:hint="eastAsia"/>
          <w:kern w:val="0"/>
          <w:szCs w:val="24"/>
        </w:rPr>
        <w:t>是通过</w:t>
      </w:r>
      <w:r w:rsidR="00816598" w:rsidRPr="00816598">
        <w:rPr>
          <w:rFonts w:ascii="宋体" w:eastAsia="宋体" w:hAnsi="宋体" w:cs="宋体" w:hint="eastAsia"/>
          <w:kern w:val="0"/>
          <w:szCs w:val="24"/>
        </w:rPr>
        <w:t>在</w:t>
      </w:r>
      <w:r w:rsidR="00816598" w:rsidRPr="00816598">
        <w:rPr>
          <w:rFonts w:ascii="宋体" w:eastAsia="宋体" w:hAnsi="宋体" w:cs="宋体"/>
          <w:kern w:val="0"/>
          <w:szCs w:val="24"/>
        </w:rPr>
        <w:t>原</w:t>
      </w:r>
      <w:proofErr w:type="gramStart"/>
      <w:r w:rsidR="00816598" w:rsidRPr="00816598">
        <w:rPr>
          <w:rFonts w:ascii="宋体" w:eastAsia="宋体" w:hAnsi="宋体" w:cs="宋体"/>
          <w:kern w:val="0"/>
          <w:szCs w:val="24"/>
        </w:rPr>
        <w:t>装饰器</w:t>
      </w:r>
      <w:proofErr w:type="gramEnd"/>
      <w:r w:rsidR="00816598" w:rsidRPr="00816598">
        <w:rPr>
          <w:rFonts w:ascii="宋体" w:eastAsia="宋体" w:hAnsi="宋体" w:cs="宋体"/>
          <w:kern w:val="0"/>
          <w:szCs w:val="24"/>
        </w:rPr>
        <w:t>外</w:t>
      </w:r>
      <w:r w:rsidR="00816598" w:rsidRPr="00816598">
        <w:rPr>
          <w:rFonts w:ascii="宋体" w:eastAsia="宋体" w:hAnsi="宋体" w:cs="宋体" w:hint="eastAsia"/>
          <w:kern w:val="0"/>
          <w:szCs w:val="24"/>
        </w:rPr>
        <w:t>再</w:t>
      </w:r>
      <w:r w:rsidR="00816598" w:rsidRPr="00816598">
        <w:rPr>
          <w:rFonts w:ascii="宋体" w:eastAsia="宋体" w:hAnsi="宋体" w:cs="宋体"/>
          <w:kern w:val="0"/>
          <w:szCs w:val="24"/>
        </w:rPr>
        <w:t>加一层</w:t>
      </w:r>
      <w:r w:rsidRPr="00816598">
        <w:rPr>
          <w:rFonts w:ascii="宋体" w:eastAsia="宋体" w:hAnsi="宋体" w:cs="宋体"/>
          <w:kern w:val="0"/>
          <w:szCs w:val="24"/>
        </w:rPr>
        <w:t>嵌套函数</w:t>
      </w:r>
      <w:r w:rsidR="00816598" w:rsidRPr="00816598">
        <w:rPr>
          <w:rFonts w:ascii="宋体" w:eastAsia="宋体" w:hAnsi="宋体" w:cs="宋体" w:hint="eastAsia"/>
          <w:kern w:val="0"/>
          <w:szCs w:val="24"/>
        </w:rPr>
        <w:t>，</w:t>
      </w:r>
      <w:r w:rsidRPr="00816598">
        <w:rPr>
          <w:rFonts w:ascii="宋体" w:eastAsia="宋体" w:hAnsi="宋体" w:cs="宋体"/>
          <w:kern w:val="0"/>
          <w:szCs w:val="24"/>
        </w:rPr>
        <w:t>来给</w:t>
      </w:r>
      <w:proofErr w:type="gramStart"/>
      <w:r w:rsidRPr="00816598">
        <w:rPr>
          <w:rFonts w:ascii="宋体" w:eastAsia="宋体" w:hAnsi="宋体" w:cs="宋体" w:hint="eastAsia"/>
          <w:kern w:val="0"/>
          <w:szCs w:val="24"/>
        </w:rPr>
        <w:t>装饰器</w:t>
      </w:r>
      <w:proofErr w:type="gramEnd"/>
      <w:r w:rsidRPr="00816598">
        <w:rPr>
          <w:rFonts w:ascii="宋体" w:eastAsia="宋体" w:hAnsi="宋体" w:cs="宋体" w:hint="eastAsia"/>
          <w:kern w:val="0"/>
          <w:szCs w:val="24"/>
        </w:rPr>
        <w:t>添加</w:t>
      </w:r>
      <w:r w:rsidRPr="00816598">
        <w:rPr>
          <w:rFonts w:ascii="宋体" w:eastAsia="宋体" w:hAnsi="宋体" w:cs="宋体"/>
          <w:kern w:val="0"/>
          <w:szCs w:val="24"/>
        </w:rPr>
        <w:t>输入参数的。</w:t>
      </w:r>
    </w:p>
    <w:p w:rsidR="00816598" w:rsidRDefault="00816598" w:rsidP="00816598">
      <w:pPr>
        <w:pStyle w:val="a3"/>
        <w:rPr>
          <w:rFonts w:ascii="宋体" w:eastAsia="宋体" w:hAnsi="宋体" w:cs="宋体"/>
          <w:b/>
          <w:color w:val="0086B3"/>
          <w:kern w:val="0"/>
          <w:szCs w:val="24"/>
        </w:rPr>
      </w:pPr>
      <w:r>
        <w:rPr>
          <w:noProof/>
        </w:rPr>
        <w:drawing>
          <wp:inline distT="0" distB="0" distL="0" distR="0" wp14:anchorId="5996F0FD" wp14:editId="5E2A684E">
            <wp:extent cx="312420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73" w:rsidRDefault="00816598" w:rsidP="001D7D54">
      <w:pPr>
        <w:ind w:firstLine="48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816598">
        <w:rPr>
          <w:rFonts w:ascii="宋体" w:eastAsia="宋体" w:hAnsi="宋体" w:cs="宋体" w:hint="eastAsia"/>
          <w:b/>
          <w:kern w:val="0"/>
          <w:szCs w:val="24"/>
        </w:rPr>
        <w:t>偏函数</w:t>
      </w:r>
      <w:r>
        <w:rPr>
          <w:rFonts w:ascii="宋体" w:eastAsia="宋体" w:hAnsi="宋体" w:cs="宋体" w:hint="eastAsia"/>
          <w:b/>
          <w:kern w:val="0"/>
          <w:szCs w:val="24"/>
        </w:rPr>
        <w:t>:</w:t>
      </w:r>
      <w:r w:rsidRPr="00816598">
        <w:rPr>
          <w:rStyle w:val="30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functools.partial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就是帮助我们创建一个偏函数的，不需要我们自己定义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int2()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，可以直接使用下面的代码创建一个新的函数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int2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：</w:t>
      </w:r>
    </w:p>
    <w:p w:rsidR="00816598" w:rsidRPr="00816598" w:rsidRDefault="00816598" w:rsidP="00816598">
      <w:pPr>
        <w:ind w:firstLine="482"/>
        <w:rPr>
          <w:rFonts w:ascii="Consolas" w:hAnsi="Consolas" w:cs="Consolas"/>
          <w:sz w:val="18"/>
          <w:szCs w:val="18"/>
        </w:rPr>
      </w:pPr>
      <w:r w:rsidRPr="00816598">
        <w:rPr>
          <w:b/>
          <w:bCs/>
          <w:color w:val="333333"/>
        </w:rPr>
        <w:t>import</w:t>
      </w:r>
      <w:r w:rsidRPr="00816598">
        <w:t xml:space="preserve"> </w:t>
      </w:r>
      <w:proofErr w:type="spellStart"/>
      <w:r w:rsidRPr="00816598">
        <w:t>functools</w:t>
      </w:r>
      <w:proofErr w:type="spellEnd"/>
    </w:p>
    <w:p w:rsidR="00816598" w:rsidRDefault="00816598" w:rsidP="00816598">
      <w:pPr>
        <w:ind w:firstLine="480"/>
      </w:pPr>
      <w:r w:rsidRPr="00816598">
        <w:t xml:space="preserve">int2 = </w:t>
      </w:r>
      <w:proofErr w:type="spellStart"/>
      <w:proofErr w:type="gramStart"/>
      <w:r w:rsidRPr="00816598">
        <w:t>functools.partial</w:t>
      </w:r>
      <w:proofErr w:type="spellEnd"/>
      <w:proofErr w:type="gramEnd"/>
      <w:r w:rsidRPr="00816598">
        <w:t>(</w:t>
      </w:r>
      <w:proofErr w:type="spellStart"/>
      <w:r w:rsidRPr="00816598">
        <w:t>int</w:t>
      </w:r>
      <w:proofErr w:type="spellEnd"/>
      <w:r w:rsidRPr="00816598">
        <w:t>, base=</w:t>
      </w:r>
      <w:r w:rsidRPr="00816598">
        <w:rPr>
          <w:color w:val="009999"/>
        </w:rPr>
        <w:t>2</w:t>
      </w:r>
      <w:r w:rsidRPr="00816598">
        <w:t>)</w:t>
      </w:r>
    </w:p>
    <w:p w:rsidR="00816598" w:rsidRPr="00816598" w:rsidRDefault="00816598" w:rsidP="00816598">
      <w:pPr>
        <w:ind w:firstLine="480"/>
        <w:rPr>
          <w:rFonts w:ascii="Consolas" w:hAnsi="Consolas" w:cs="Consolas"/>
          <w:sz w:val="18"/>
          <w:szCs w:val="18"/>
        </w:rPr>
      </w:pPr>
      <w:r>
        <w:rPr>
          <w:rFonts w:hint="eastAsia"/>
        </w:rPr>
        <w:t>等价于</w:t>
      </w:r>
      <w:r>
        <w:t>下面的函数</w:t>
      </w:r>
    </w:p>
    <w:p w:rsidR="00816598" w:rsidRPr="00816598" w:rsidRDefault="00816598" w:rsidP="00816598">
      <w:pPr>
        <w:ind w:firstLine="482"/>
      </w:pPr>
      <w:proofErr w:type="spellStart"/>
      <w:r w:rsidRPr="00816598">
        <w:rPr>
          <w:b/>
          <w:bCs/>
          <w:color w:val="333333"/>
        </w:rPr>
        <w:t>def</w:t>
      </w:r>
      <w:proofErr w:type="spellEnd"/>
      <w:r w:rsidRPr="00816598">
        <w:t xml:space="preserve"> </w:t>
      </w:r>
      <w:r w:rsidRPr="00816598">
        <w:rPr>
          <w:b/>
          <w:bCs/>
          <w:color w:val="990000"/>
        </w:rPr>
        <w:t>int2</w:t>
      </w:r>
      <w:r w:rsidRPr="00816598">
        <w:t>(x, base=</w:t>
      </w:r>
      <w:r w:rsidRPr="00816598">
        <w:rPr>
          <w:color w:val="009999"/>
        </w:rPr>
        <w:t>2</w:t>
      </w:r>
      <w:r w:rsidRPr="00816598">
        <w:t>):</w:t>
      </w:r>
    </w:p>
    <w:p w:rsidR="00816598" w:rsidRPr="00816598" w:rsidRDefault="00816598" w:rsidP="00816598">
      <w:pPr>
        <w:ind w:firstLine="480"/>
        <w:rPr>
          <w:rFonts w:ascii="Consolas" w:hAnsi="Consolas" w:cs="Consolas"/>
          <w:sz w:val="18"/>
          <w:szCs w:val="18"/>
        </w:rPr>
      </w:pPr>
      <w:r w:rsidRPr="00816598">
        <w:t xml:space="preserve">    </w:t>
      </w:r>
      <w:r w:rsidRPr="00816598">
        <w:rPr>
          <w:b/>
          <w:bCs/>
          <w:color w:val="333333"/>
        </w:rPr>
        <w:t>return</w:t>
      </w:r>
      <w:r w:rsidRPr="00816598">
        <w:t xml:space="preserve"> </w:t>
      </w:r>
      <w:proofErr w:type="spellStart"/>
      <w:proofErr w:type="gramStart"/>
      <w:r w:rsidRPr="00816598">
        <w:t>int</w:t>
      </w:r>
      <w:proofErr w:type="spellEnd"/>
      <w:r w:rsidRPr="00816598">
        <w:t>(</w:t>
      </w:r>
      <w:proofErr w:type="gramEnd"/>
      <w:r w:rsidRPr="00816598">
        <w:t>x, base)</w:t>
      </w:r>
    </w:p>
    <w:p w:rsidR="00816598" w:rsidRDefault="00AE0C00" w:rsidP="001D7D54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简单总结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functools.partial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的作用就是，把一个函数的某些参数给固定住（也就是设置默认值），返回一个新的函数，调用这个新函数会更简单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:rsidR="00AE0C00" w:rsidRDefault="00AE0C00" w:rsidP="001D7D54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AE0C00" w:rsidRDefault="00AE0C00" w:rsidP="00AE0C00">
      <w:pPr>
        <w:pStyle w:val="1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模块</w:t>
      </w:r>
    </w:p>
    <w:p w:rsidR="00AE0C00" w:rsidRDefault="00AE0C00" w:rsidP="00AE0C00">
      <w:pPr>
        <w:ind w:firstLine="480"/>
        <w:rPr>
          <w:shd w:val="clear" w:color="auto" w:fill="FFF1F0"/>
        </w:rPr>
      </w:pPr>
      <w:r>
        <w:rPr>
          <w:shd w:val="clear" w:color="auto" w:fill="FFF1F0"/>
        </w:rPr>
        <w:t>自己创建模块时要注意命名，不能和</w:t>
      </w:r>
      <w:r>
        <w:rPr>
          <w:shd w:val="clear" w:color="auto" w:fill="FFF1F0"/>
        </w:rPr>
        <w:t>Python</w:t>
      </w:r>
      <w:r>
        <w:rPr>
          <w:shd w:val="clear" w:color="auto" w:fill="FFF1F0"/>
        </w:rPr>
        <w:t>自带的模块名称冲突。例如，系统自带了</w:t>
      </w:r>
      <w:r>
        <w:rPr>
          <w:shd w:val="clear" w:color="auto" w:fill="FFF1F0"/>
        </w:rPr>
        <w:t>sys</w:t>
      </w:r>
      <w:r>
        <w:rPr>
          <w:shd w:val="clear" w:color="auto" w:fill="FFF1F0"/>
        </w:rPr>
        <w:t>模块，自己的模块就不可命名为</w:t>
      </w:r>
      <w:r>
        <w:rPr>
          <w:shd w:val="clear" w:color="auto" w:fill="FFF1F0"/>
        </w:rPr>
        <w:t>sys.py</w:t>
      </w:r>
      <w:r>
        <w:rPr>
          <w:shd w:val="clear" w:color="auto" w:fill="FFF1F0"/>
        </w:rPr>
        <w:t>，否则将无法导入系统自带的</w:t>
      </w:r>
      <w:r>
        <w:rPr>
          <w:shd w:val="clear" w:color="auto" w:fill="FFF1F0"/>
        </w:rPr>
        <w:t>sys</w:t>
      </w:r>
      <w:r>
        <w:rPr>
          <w:shd w:val="clear" w:color="auto" w:fill="FFF1F0"/>
        </w:rPr>
        <w:t>模块。</w:t>
      </w:r>
    </w:p>
    <w:p w:rsidR="00AE0C00" w:rsidRPr="00AE0C00" w:rsidRDefault="00AE0C00" w:rsidP="00AE0C00">
      <w:pPr>
        <w:ind w:firstLine="480"/>
        <w:rPr>
          <w:rFonts w:eastAsia="宋体"/>
          <w:color w:val="666666"/>
          <w:kern w:val="0"/>
        </w:rPr>
      </w:pPr>
      <w:r w:rsidRPr="00AE0C00">
        <w:rPr>
          <w:rFonts w:eastAsia="宋体"/>
          <w:color w:val="666666"/>
          <w:kern w:val="0"/>
        </w:rPr>
        <w:t>模块是一组</w:t>
      </w:r>
      <w:r w:rsidRPr="00AE0C00">
        <w:rPr>
          <w:rFonts w:eastAsia="宋体"/>
          <w:color w:val="666666"/>
          <w:kern w:val="0"/>
        </w:rPr>
        <w:t>Python</w:t>
      </w:r>
      <w:r w:rsidRPr="00AE0C00">
        <w:rPr>
          <w:rFonts w:eastAsia="宋体"/>
          <w:color w:val="666666"/>
          <w:kern w:val="0"/>
        </w:rPr>
        <w:t>代码的集合，可以使用其他模块，也可以被其他模块使用。</w:t>
      </w:r>
    </w:p>
    <w:p w:rsidR="00AE0C00" w:rsidRPr="00AE0C00" w:rsidRDefault="00AE0C00" w:rsidP="00AE0C00">
      <w:pPr>
        <w:ind w:firstLine="480"/>
        <w:rPr>
          <w:rFonts w:eastAsia="宋体"/>
          <w:color w:val="666666"/>
          <w:kern w:val="0"/>
        </w:rPr>
      </w:pPr>
      <w:r w:rsidRPr="00AE0C00">
        <w:rPr>
          <w:rFonts w:eastAsia="宋体"/>
          <w:color w:val="666666"/>
          <w:kern w:val="0"/>
        </w:rPr>
        <w:t>创建自己的模块时，要注意：</w:t>
      </w:r>
    </w:p>
    <w:p w:rsidR="00AE0C00" w:rsidRPr="00AE0C00" w:rsidRDefault="00AE0C00" w:rsidP="00AE0C00">
      <w:pPr>
        <w:ind w:firstLine="480"/>
        <w:rPr>
          <w:rFonts w:eastAsia="宋体"/>
          <w:color w:val="666666"/>
          <w:kern w:val="0"/>
        </w:rPr>
      </w:pPr>
      <w:r w:rsidRPr="00AE0C00">
        <w:rPr>
          <w:rFonts w:eastAsia="宋体"/>
          <w:color w:val="666666"/>
          <w:kern w:val="0"/>
        </w:rPr>
        <w:t>模块名要遵循</w:t>
      </w:r>
      <w:r w:rsidRPr="00AE0C00">
        <w:rPr>
          <w:rFonts w:eastAsia="宋体"/>
          <w:color w:val="666666"/>
          <w:kern w:val="0"/>
        </w:rPr>
        <w:t>Python</w:t>
      </w:r>
      <w:r w:rsidRPr="00AE0C00">
        <w:rPr>
          <w:rFonts w:eastAsia="宋体"/>
          <w:color w:val="666666"/>
          <w:kern w:val="0"/>
        </w:rPr>
        <w:t>变量命名规范，不要使用中文、特殊字符；</w:t>
      </w:r>
    </w:p>
    <w:p w:rsidR="00AE0C00" w:rsidRPr="00AE0C00" w:rsidRDefault="00AE0C00" w:rsidP="00AE0C00">
      <w:pPr>
        <w:ind w:firstLine="480"/>
        <w:rPr>
          <w:rFonts w:eastAsia="宋体"/>
          <w:color w:val="666666"/>
          <w:kern w:val="0"/>
        </w:rPr>
      </w:pPr>
      <w:r w:rsidRPr="00AE0C00">
        <w:rPr>
          <w:rFonts w:eastAsia="宋体"/>
          <w:color w:val="666666"/>
          <w:kern w:val="0"/>
        </w:rPr>
        <w:t>模块</w:t>
      </w:r>
      <w:proofErr w:type="gramStart"/>
      <w:r w:rsidRPr="00AE0C00">
        <w:rPr>
          <w:rFonts w:eastAsia="宋体"/>
          <w:color w:val="666666"/>
          <w:kern w:val="0"/>
        </w:rPr>
        <w:t>名不要</w:t>
      </w:r>
      <w:proofErr w:type="gramEnd"/>
      <w:r w:rsidRPr="00AE0C00">
        <w:rPr>
          <w:rFonts w:eastAsia="宋体"/>
          <w:color w:val="666666"/>
          <w:kern w:val="0"/>
        </w:rPr>
        <w:t>和系统模块名冲突，最好先查看系统是否已存在该模块，检查方法是在</w:t>
      </w:r>
      <w:r w:rsidRPr="00AE0C00">
        <w:rPr>
          <w:rFonts w:eastAsia="宋体"/>
          <w:color w:val="666666"/>
          <w:kern w:val="0"/>
        </w:rPr>
        <w:t>Python</w:t>
      </w:r>
      <w:r w:rsidRPr="00AE0C00">
        <w:rPr>
          <w:rFonts w:eastAsia="宋体"/>
          <w:color w:val="666666"/>
          <w:kern w:val="0"/>
        </w:rPr>
        <w:t>交互环境执行</w:t>
      </w:r>
      <w:r w:rsidRPr="00AE0C0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import </w:t>
      </w:r>
      <w:proofErr w:type="spellStart"/>
      <w:r w:rsidRPr="00AE0C00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abc</w:t>
      </w:r>
      <w:proofErr w:type="spellEnd"/>
      <w:r w:rsidRPr="00AE0C00">
        <w:rPr>
          <w:rFonts w:eastAsia="宋体"/>
          <w:color w:val="666666"/>
          <w:kern w:val="0"/>
        </w:rPr>
        <w:t>，若成功则说明系统存在此模块。</w:t>
      </w:r>
    </w:p>
    <w:p w:rsidR="00AE0C00" w:rsidRDefault="00AE0C00" w:rsidP="00AE0C00">
      <w:pPr>
        <w:ind w:firstLine="480"/>
      </w:pPr>
    </w:p>
    <w:p w:rsidR="00AE0C00" w:rsidRDefault="00BF0B29" w:rsidP="00AE0C00">
      <w:pPr>
        <w:ind w:firstLine="480"/>
      </w:pPr>
      <w:r>
        <w:rPr>
          <w:rFonts w:hint="eastAsia"/>
        </w:rPr>
        <w:t>注意</w:t>
      </w:r>
      <w:r>
        <w:t>作用域</w:t>
      </w:r>
    </w:p>
    <w:p w:rsidR="00BF0B29" w:rsidRDefault="00BF0B29" w:rsidP="00AE0C00">
      <w:pPr>
        <w:ind w:firstLine="480"/>
      </w:pPr>
    </w:p>
    <w:p w:rsidR="00BF0B29" w:rsidRDefault="00BF0B29" w:rsidP="00BF0B29">
      <w:pPr>
        <w:pStyle w:val="1"/>
        <w:spacing w:before="156" w:after="156"/>
      </w:pPr>
      <w:r>
        <w:rPr>
          <w:rFonts w:hint="eastAsia"/>
        </w:rPr>
        <w:t>面向</w:t>
      </w:r>
      <w:r>
        <w:t>对象</w:t>
      </w:r>
      <w:r>
        <w:rPr>
          <w:rFonts w:hint="eastAsia"/>
        </w:rPr>
        <w:t>编程</w:t>
      </w:r>
    </w:p>
    <w:p w:rsidR="00BF0B29" w:rsidRDefault="00BF0B29" w:rsidP="00BF0B29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如果采用面向对象的程序设计思想，我们首选思考的不是程序的执行流程，而是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Student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这种数据类型应该被视为一个对象，这个对象拥有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score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这两个属性（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Property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）。如果要打印一个学生的成绩，首先必须创建出这个学生对应的对象，然后，给对象发一个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print_score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消息，让对象自己把自己的数据打印出来。</w:t>
      </w:r>
    </w:p>
    <w:p w:rsidR="00BF0B29" w:rsidRDefault="00BF0B29" w:rsidP="00BF0B29">
      <w:pPr>
        <w:ind w:firstLine="480"/>
      </w:pPr>
      <w:r w:rsidRPr="00BF0B29">
        <w:t>面向对象的设计思想是从自然界中来的，因为在自然界中，类（</w:t>
      </w:r>
      <w:r w:rsidRPr="00BF0B29">
        <w:t>Class</w:t>
      </w:r>
      <w:r w:rsidRPr="00BF0B29">
        <w:t>）和实例（</w:t>
      </w:r>
      <w:r w:rsidRPr="00BF0B29">
        <w:t>Instance</w:t>
      </w:r>
      <w:r w:rsidRPr="00BF0B29">
        <w:t>）的概念是很自然的。</w:t>
      </w:r>
      <w:r w:rsidRPr="00BF0B29">
        <w:t>Class</w:t>
      </w:r>
      <w:r w:rsidRPr="00BF0B29">
        <w:t>是一种抽象概念，比如我们定义的</w:t>
      </w:r>
      <w:r w:rsidRPr="00BF0B29">
        <w:t>Class——Student</w:t>
      </w:r>
      <w:r w:rsidRPr="00BF0B29">
        <w:t>，是指学生这个概念，而实例（</w:t>
      </w:r>
      <w:r w:rsidRPr="00BF0B29">
        <w:t>Instance</w:t>
      </w:r>
      <w:r w:rsidRPr="00BF0B29">
        <w:t>）则是一个个具体的</w:t>
      </w:r>
      <w:r w:rsidRPr="00BF0B29">
        <w:t>Student</w:t>
      </w:r>
      <w:r w:rsidRPr="00BF0B29">
        <w:t>，比如，</w:t>
      </w:r>
      <w:r w:rsidRPr="00BF0B29">
        <w:t>Bart Simpson</w:t>
      </w:r>
      <w:r w:rsidRPr="00BF0B29">
        <w:t>和</w:t>
      </w:r>
      <w:r w:rsidRPr="00BF0B29">
        <w:t>Lisa Simpson</w:t>
      </w:r>
      <w:r w:rsidRPr="00BF0B29">
        <w:t>是两个具体的</w:t>
      </w:r>
      <w:r w:rsidRPr="00BF0B29">
        <w:t>Student</w:t>
      </w:r>
      <w:r w:rsidRPr="00BF0B29">
        <w:t>。所以，面向对象的设计思想是抽象出</w:t>
      </w:r>
      <w:r w:rsidRPr="00BF0B29">
        <w:t>Class</w:t>
      </w:r>
      <w:r w:rsidRPr="00BF0B29">
        <w:t>，根据</w:t>
      </w:r>
      <w:r w:rsidRPr="00BF0B29">
        <w:t>Class</w:t>
      </w:r>
      <w:r w:rsidRPr="00BF0B29">
        <w:t>创建</w:t>
      </w:r>
      <w:r w:rsidRPr="00BF0B29">
        <w:t>Instance</w:t>
      </w:r>
      <w:r w:rsidRPr="00BF0B29">
        <w:t>。</w:t>
      </w:r>
    </w:p>
    <w:p w:rsidR="00BF0B29" w:rsidRPr="00BF0B29" w:rsidRDefault="00BF0B29" w:rsidP="00BF0B29">
      <w:pPr>
        <w:ind w:firstLine="480"/>
      </w:pPr>
      <w:r w:rsidRPr="00BF0B29">
        <w:t>面向对象的抽象程度又比函数要高，因为一个</w:t>
      </w:r>
      <w:r w:rsidRPr="00BF0B29">
        <w:t>Class</w:t>
      </w:r>
      <w:r w:rsidRPr="00BF0B29">
        <w:t>既包含数据，又包含操作数据的方法</w:t>
      </w:r>
    </w:p>
    <w:p w:rsidR="00BF0B29" w:rsidRDefault="00BF0B29" w:rsidP="00BF0B29">
      <w:pPr>
        <w:ind w:firstLine="482"/>
        <w:rPr>
          <w:b/>
        </w:rPr>
      </w:pPr>
      <w:r w:rsidRPr="00BF0B29">
        <w:rPr>
          <w:rFonts w:hint="eastAsia"/>
          <w:b/>
        </w:rPr>
        <w:t>类和</w:t>
      </w:r>
      <w:r w:rsidRPr="00BF0B29">
        <w:rPr>
          <w:b/>
        </w:rPr>
        <w:t>实例</w:t>
      </w:r>
    </w:p>
    <w:p w:rsidR="00BF0B29" w:rsidRDefault="00BF0B29" w:rsidP="00BF0B29">
      <w:pPr>
        <w:ind w:firstLine="36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后面紧接着是类名，即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Student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，类名通常是大写开头的单词，紧接着是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(object)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，表示该类是从哪个类继承下来的，继承的概念我们后面再讲，通常，如果没有合适的继承类，就使用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object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类，这是所有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类最终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都会继承的类。</w:t>
      </w:r>
    </w:p>
    <w:p w:rsidR="00BF0B29" w:rsidRDefault="00BF0B29" w:rsidP="00BF0B29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由于类可以起到模板的作用，因此，可以在创建实例的时候，把一些我们认为必须绑定的属性强制填写进去。通过定义一个特殊的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方法，在创建实例的时候，就把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lastRenderedPageBreak/>
        <w:t>score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等属性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绑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上去：</w:t>
      </w:r>
    </w:p>
    <w:p w:rsidR="00BF0B29" w:rsidRPr="00BF0B29" w:rsidRDefault="00BF0B29" w:rsidP="00BF0B29">
      <w:pPr>
        <w:ind w:firstLine="480"/>
        <w:rPr>
          <w:color w:val="444444"/>
        </w:rPr>
      </w:pPr>
      <w:r w:rsidRPr="00BF0B29">
        <w:rPr>
          <w:color w:val="333333"/>
        </w:rPr>
        <w:t>class</w:t>
      </w:r>
      <w:r w:rsidRPr="00BF0B29">
        <w:t xml:space="preserve"> Student(object):</w:t>
      </w:r>
    </w:p>
    <w:p w:rsidR="00BF0B29" w:rsidRPr="00BF0B29" w:rsidRDefault="00BF0B29" w:rsidP="00BF0B29">
      <w:pPr>
        <w:ind w:firstLine="480"/>
        <w:rPr>
          <w:color w:val="444444"/>
        </w:rPr>
      </w:pPr>
      <w:r w:rsidRPr="00BF0B29">
        <w:rPr>
          <w:color w:val="444444"/>
        </w:rPr>
        <w:t xml:space="preserve">    </w:t>
      </w:r>
      <w:proofErr w:type="spellStart"/>
      <w:r w:rsidRPr="00BF0B29">
        <w:rPr>
          <w:color w:val="333333"/>
        </w:rPr>
        <w:t>def</w:t>
      </w:r>
      <w:proofErr w:type="spellEnd"/>
      <w:r w:rsidRPr="00BF0B29">
        <w:rPr>
          <w:color w:val="444444"/>
        </w:rPr>
        <w:t xml:space="preserve"> </w:t>
      </w:r>
      <w:r w:rsidRPr="00BF0B29">
        <w:rPr>
          <w:color w:val="990000"/>
        </w:rPr>
        <w:t>__</w:t>
      </w:r>
      <w:proofErr w:type="spellStart"/>
      <w:r w:rsidRPr="00BF0B29">
        <w:rPr>
          <w:color w:val="990000"/>
        </w:rPr>
        <w:t>init</w:t>
      </w:r>
      <w:proofErr w:type="spellEnd"/>
      <w:r w:rsidRPr="00BF0B29">
        <w:rPr>
          <w:color w:val="990000"/>
        </w:rPr>
        <w:t>_</w:t>
      </w:r>
      <w:proofErr w:type="gramStart"/>
      <w:r w:rsidRPr="00BF0B29">
        <w:rPr>
          <w:color w:val="990000"/>
        </w:rPr>
        <w:t>_</w:t>
      </w:r>
      <w:r w:rsidRPr="00BF0B29">
        <w:rPr>
          <w:color w:val="444444"/>
        </w:rPr>
        <w:t>(</w:t>
      </w:r>
      <w:proofErr w:type="gramEnd"/>
      <w:r w:rsidRPr="00BF0B29">
        <w:rPr>
          <w:color w:val="444444"/>
        </w:rPr>
        <w:t>self, name, score):</w:t>
      </w:r>
    </w:p>
    <w:p w:rsidR="00BF0B29" w:rsidRPr="00BF0B29" w:rsidRDefault="00BF0B29" w:rsidP="00BF0B29">
      <w:pPr>
        <w:ind w:firstLine="480"/>
        <w:rPr>
          <w:color w:val="444444"/>
        </w:rPr>
      </w:pPr>
      <w:r w:rsidRPr="00BF0B29">
        <w:rPr>
          <w:color w:val="444444"/>
        </w:rPr>
        <w:t xml:space="preserve">        self.name = name</w:t>
      </w:r>
    </w:p>
    <w:p w:rsidR="00BF0B29" w:rsidRPr="00BF0B29" w:rsidRDefault="00BF0B29" w:rsidP="00BF0B29">
      <w:pPr>
        <w:ind w:firstLine="480"/>
        <w:rPr>
          <w:rFonts w:ascii="Consolas" w:hAnsi="Consolas" w:cs="Consolas"/>
          <w:color w:val="444444"/>
          <w:sz w:val="18"/>
          <w:szCs w:val="18"/>
        </w:rPr>
      </w:pPr>
      <w:r w:rsidRPr="00BF0B29">
        <w:rPr>
          <w:color w:val="444444"/>
        </w:rPr>
        <w:t xml:space="preserve">        </w:t>
      </w:r>
      <w:proofErr w:type="spellStart"/>
      <w:proofErr w:type="gramStart"/>
      <w:r w:rsidRPr="00BF0B29">
        <w:rPr>
          <w:color w:val="444444"/>
        </w:rPr>
        <w:t>self.score</w:t>
      </w:r>
      <w:proofErr w:type="spellEnd"/>
      <w:proofErr w:type="gramEnd"/>
      <w:r w:rsidRPr="00BF0B29">
        <w:rPr>
          <w:color w:val="444444"/>
        </w:rPr>
        <w:t xml:space="preserve"> = score</w:t>
      </w:r>
    </w:p>
    <w:p w:rsidR="00BF0B29" w:rsidRDefault="00BF0B29" w:rsidP="00BF0B29">
      <w:pPr>
        <w:ind w:firstLine="420"/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</w:pPr>
      <w:r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  <w:t>注意：特殊方法</w:t>
      </w:r>
      <w:r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  <w:t>“__</w:t>
      </w:r>
      <w:proofErr w:type="spellStart"/>
      <w:r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  <w:t>init</w:t>
      </w:r>
      <w:proofErr w:type="spellEnd"/>
      <w:r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  <w:t>__”</w:t>
      </w:r>
      <w:r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  <w:t>前后分别有两个下划线！！！</w:t>
      </w:r>
    </w:p>
    <w:p w:rsidR="00BF0B29" w:rsidRDefault="00BF0B29" w:rsidP="00BF0B29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注意到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方法的第一个参数永远是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self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，表示创建的实例本身，因此，在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init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方法内部，就可以把各种属性绑定到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self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，因为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self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就指向创建的实例本身。</w:t>
      </w:r>
    </w:p>
    <w:p w:rsidR="00BF0B29" w:rsidRPr="00BF0B29" w:rsidRDefault="00BF0B29" w:rsidP="00BF0B29">
      <w:pPr>
        <w:ind w:firstLine="480"/>
      </w:pPr>
      <w:r w:rsidRPr="00BF0B29">
        <w:t>类是创建实例的模板，而实例则是一个一个具体的对象，各个实例拥有的数据都互相独立，互不影响；</w:t>
      </w:r>
    </w:p>
    <w:p w:rsidR="00BF0B29" w:rsidRPr="00BF0B29" w:rsidRDefault="00BF0B29" w:rsidP="00BF0B29">
      <w:pPr>
        <w:ind w:firstLine="480"/>
      </w:pPr>
      <w:r w:rsidRPr="00BF0B29">
        <w:t>方法就是与实例绑定的函数，和普通函数不同，方法可以直接访问实例的数据；</w:t>
      </w:r>
    </w:p>
    <w:p w:rsidR="00BF0B29" w:rsidRPr="00BF0B29" w:rsidRDefault="00BF0B29" w:rsidP="00BF0B29">
      <w:pPr>
        <w:ind w:firstLine="480"/>
      </w:pPr>
      <w:r w:rsidRPr="00BF0B29">
        <w:t>通过在实例上调用方法，我们就直接操作了对象内部的数据，但无需知道方法内部的实现细节。</w:t>
      </w:r>
    </w:p>
    <w:p w:rsidR="00BF0B29" w:rsidRDefault="00EF5B5D" w:rsidP="00BF0B29">
      <w:pPr>
        <w:ind w:firstLine="482"/>
        <w:rPr>
          <w:b/>
        </w:rPr>
      </w:pPr>
      <w:r>
        <w:rPr>
          <w:rFonts w:hint="eastAsia"/>
          <w:b/>
        </w:rPr>
        <w:t>访问</w:t>
      </w:r>
      <w:r>
        <w:rPr>
          <w:b/>
        </w:rPr>
        <w:t>限制</w:t>
      </w:r>
    </w:p>
    <w:p w:rsidR="00F97AF4" w:rsidRDefault="00F97AF4" w:rsidP="00F97AF4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如果要让内部属性不被外部访问，可以把属性的名称前加上两个下划线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中，实例的变量名如果以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开头，就变成了一个私有变量（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private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），只有内部可以访问，外部不能访问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</w:p>
    <w:p w:rsidR="00F97AF4" w:rsidRPr="00EF5B5D" w:rsidRDefault="00F97AF4" w:rsidP="00F97AF4">
      <w:pPr>
        <w:ind w:firstLine="420"/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需要注意的是，在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中，变量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名类似</w:t>
      </w:r>
      <w:proofErr w:type="gram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的，也就是以双下划线开头，并且以双下划线结尾的，是特殊变量，特殊变量是可以直接访问的，不是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private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变量，所以，不能用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__name__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__score__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这样的变量名。</w:t>
      </w:r>
    </w:p>
    <w:p w:rsidR="00EF5B5D" w:rsidRPr="00F97AF4" w:rsidRDefault="00EF5B5D" w:rsidP="00BF0B29">
      <w:pPr>
        <w:ind w:firstLine="480"/>
      </w:pPr>
    </w:p>
    <w:p w:rsidR="00EF5B5D" w:rsidRDefault="00EF5B5D" w:rsidP="00BF0B29">
      <w:pPr>
        <w:ind w:firstLine="482"/>
        <w:rPr>
          <w:b/>
        </w:rPr>
      </w:pPr>
      <w:r>
        <w:rPr>
          <w:rFonts w:hint="eastAsia"/>
          <w:b/>
        </w:rPr>
        <w:t>继承</w:t>
      </w:r>
      <w:r>
        <w:rPr>
          <w:b/>
        </w:rPr>
        <w:t>多</w:t>
      </w:r>
      <w:r>
        <w:rPr>
          <w:rFonts w:hint="eastAsia"/>
          <w:b/>
        </w:rPr>
        <w:t>态</w:t>
      </w:r>
    </w:p>
    <w:p w:rsidR="00F97AF4" w:rsidRDefault="00F97AF4" w:rsidP="00BF0B29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OOP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程序设计中，当我们定义一个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的时候，可以从某个现有的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继承，新的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称为子类（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Subclass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），而被继承的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称为基类、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父类或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超类（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Base 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Super 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）。</w:t>
      </w:r>
    </w:p>
    <w:p w:rsidR="00F97AF4" w:rsidRPr="00F97AF4" w:rsidRDefault="00F97AF4" w:rsidP="00F97AF4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</w:pPr>
      <w:r w:rsidRPr="00F97AF4"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当子类和</w:t>
      </w:r>
      <w:proofErr w:type="gramStart"/>
      <w:r w:rsidRPr="00F97AF4"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父类</w:t>
      </w:r>
      <w:proofErr w:type="gramEnd"/>
      <w:r w:rsidRPr="00F97AF4"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都存在相同的</w:t>
      </w:r>
      <w:r w:rsidRPr="00F97AF4">
        <w:rPr>
          <w:rFonts w:ascii="Consolas" w:eastAsia="宋体" w:hAnsi="Consolas" w:cs="Consolas"/>
          <w:b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run()</w:t>
      </w:r>
      <w:r w:rsidRPr="00F97AF4"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方法时，我们说，子类的</w:t>
      </w:r>
      <w:r w:rsidRPr="00F97AF4">
        <w:rPr>
          <w:rFonts w:ascii="Consolas" w:eastAsia="宋体" w:hAnsi="Consolas" w:cs="Consolas"/>
          <w:b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run()</w:t>
      </w:r>
      <w:r w:rsidRPr="00F97AF4"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覆盖</w:t>
      </w:r>
      <w:proofErr w:type="gramStart"/>
      <w:r w:rsidRPr="00F97AF4"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了父类的</w:t>
      </w:r>
      <w:proofErr w:type="gramEnd"/>
      <w:r w:rsidRPr="00F97AF4">
        <w:rPr>
          <w:rFonts w:ascii="Consolas" w:eastAsia="宋体" w:hAnsi="Consolas" w:cs="Consolas"/>
          <w:b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run()</w:t>
      </w:r>
      <w:r w:rsidRPr="00F97AF4"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，在代码运行的时候，总是会调用子类的</w:t>
      </w:r>
      <w:r w:rsidRPr="00F97AF4">
        <w:rPr>
          <w:rFonts w:ascii="Consolas" w:eastAsia="宋体" w:hAnsi="Consolas" w:cs="Consolas"/>
          <w:b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run()</w:t>
      </w:r>
      <w:r w:rsidRPr="00F97AF4"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。这样，我们就获得了继承的另一个好处：多态。</w:t>
      </w:r>
      <w:r w:rsidR="00D274A8">
        <w:rPr>
          <w:rFonts w:ascii="Helvetica" w:eastAsia="宋体" w:hAnsi="Helvetica" w:cs="Helvetica" w:hint="eastAsia"/>
          <w:b/>
          <w:color w:val="666666"/>
          <w:kern w:val="0"/>
          <w:sz w:val="21"/>
          <w:szCs w:val="21"/>
        </w:rPr>
        <w:t xml:space="preserve">  </w:t>
      </w:r>
      <w:r w:rsidR="00D274A8"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 xml:space="preserve"> </w:t>
      </w:r>
      <w:r>
        <w:rPr>
          <w:rFonts w:ascii="Helvetica" w:eastAsia="宋体" w:hAnsi="Helvetica" w:cs="Helvetica" w:hint="eastAsia"/>
          <w:b/>
          <w:color w:val="666666"/>
          <w:kern w:val="0"/>
          <w:sz w:val="21"/>
          <w:szCs w:val="21"/>
        </w:rPr>
        <w:t>这就是指</w:t>
      </w:r>
      <w:r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：只要一个函数</w:t>
      </w:r>
      <w:proofErr w:type="gramStart"/>
      <w:r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接受基类对象</w:t>
      </w:r>
      <w:proofErr w:type="gramEnd"/>
      <w:r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，那么这个函数就可以接受</w:t>
      </w:r>
      <w:proofErr w:type="gramStart"/>
      <w:r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这个基类</w:t>
      </w:r>
      <w:proofErr w:type="gramEnd"/>
      <w:r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的所有派生类对象，并且调用对应派生类中的</w:t>
      </w:r>
      <w:r>
        <w:rPr>
          <w:rFonts w:ascii="Helvetica" w:eastAsia="宋体" w:hAnsi="Helvetica" w:cs="Helvetica" w:hint="eastAsia"/>
          <w:b/>
          <w:color w:val="666666"/>
          <w:kern w:val="0"/>
          <w:sz w:val="21"/>
          <w:szCs w:val="21"/>
        </w:rPr>
        <w:t>重载</w:t>
      </w:r>
      <w:proofErr w:type="gramStart"/>
      <w:r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的基类方法</w:t>
      </w:r>
      <w:proofErr w:type="gramEnd"/>
      <w:r>
        <w:rPr>
          <w:rFonts w:ascii="Helvetica" w:eastAsia="宋体" w:hAnsi="Helvetica" w:cs="Helvetica" w:hint="eastAsia"/>
          <w:b/>
          <w:color w:val="666666"/>
          <w:kern w:val="0"/>
          <w:sz w:val="21"/>
          <w:szCs w:val="21"/>
        </w:rPr>
        <w:t>（因为</w:t>
      </w:r>
      <w:r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派生类中重载的方法，</w:t>
      </w:r>
      <w:r>
        <w:rPr>
          <w:rFonts w:ascii="Helvetica" w:eastAsia="宋体" w:hAnsi="Helvetica" w:cs="Helvetica" w:hint="eastAsia"/>
          <w:b/>
          <w:color w:val="666666"/>
          <w:kern w:val="0"/>
          <w:sz w:val="21"/>
          <w:szCs w:val="21"/>
        </w:rPr>
        <w:t>覆盖</w:t>
      </w:r>
      <w:proofErr w:type="gramStart"/>
      <w:r>
        <w:rPr>
          <w:rFonts w:ascii="Helvetica" w:eastAsia="宋体" w:hAnsi="Helvetica" w:cs="Helvetica" w:hint="eastAsia"/>
          <w:b/>
          <w:color w:val="666666"/>
          <w:kern w:val="0"/>
          <w:sz w:val="21"/>
          <w:szCs w:val="21"/>
        </w:rPr>
        <w:t>了</w:t>
      </w:r>
      <w:r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基类的</w:t>
      </w:r>
      <w:proofErr w:type="gramEnd"/>
      <w:r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方法</w:t>
      </w:r>
      <w:r>
        <w:rPr>
          <w:rFonts w:ascii="Helvetica" w:eastAsia="宋体" w:hAnsi="Helvetica" w:cs="Helvetica" w:hint="eastAsia"/>
          <w:b/>
          <w:color w:val="666666"/>
          <w:kern w:val="0"/>
          <w:sz w:val="21"/>
          <w:szCs w:val="21"/>
        </w:rPr>
        <w:t>）</w:t>
      </w:r>
    </w:p>
    <w:p w:rsidR="00F97AF4" w:rsidRPr="00F97AF4" w:rsidRDefault="00F97AF4" w:rsidP="00F97AF4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要理解什么是多态，我们首先要对数据类型再作一点说明。当我们定义一个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class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的时候，我们实际上就定义了一种数据类型。我们定义的数据类型和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Python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自带的数据类型，比如</w:t>
      </w:r>
      <w:proofErr w:type="spellStart"/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str</w:t>
      </w:r>
      <w:proofErr w:type="spellEnd"/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、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list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、</w:t>
      </w:r>
      <w:proofErr w:type="spellStart"/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dict</w:t>
      </w:r>
      <w:proofErr w:type="spellEnd"/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没什么两样：</w:t>
      </w:r>
    </w:p>
    <w:p w:rsidR="00F97AF4" w:rsidRPr="00F97AF4" w:rsidRDefault="00F97AF4" w:rsidP="00F97AF4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多态的好处就是，当我们需要传入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Dog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、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Cat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、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Tortoise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……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时，我们只需要接收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Animal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类型就可以了，因为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Dog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、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Cat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、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Tortoise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……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都是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Animal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类型，然后，按照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Animal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类型进行操作即可。由于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Animal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类型有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run()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方法，因此，传入的任意类型，只要是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Animal</w:t>
      </w:r>
      <w:proofErr w:type="gramStart"/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类或者子</w:t>
      </w:r>
      <w:proofErr w:type="gramEnd"/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类，就会自动调用实际类型的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run()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方法，这就是多态的意思：</w:t>
      </w:r>
    </w:p>
    <w:p w:rsidR="00F97AF4" w:rsidRDefault="00F97AF4" w:rsidP="00F97AF4">
      <w:pPr>
        <w:widowControl/>
        <w:shd w:val="clear" w:color="auto" w:fill="FFFFFF"/>
        <w:spacing w:before="225" w:after="225"/>
        <w:ind w:firstLineChars="0" w:firstLine="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对于一个变量，我们只需要知道它是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Animal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类型，无需确切地知道它的子类型，就可以放心地调用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run()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方法，而具体调用的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run()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方法是作用在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Animal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、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Dog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、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Cat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还是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Tortoise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对象上，由运行时该对象的确切类型决定，这就是多态真正的威力：调用方只管调用，不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lastRenderedPageBreak/>
        <w:t>管细节，而当我们新增一种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Animal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的子类时，只要确保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run()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方法编写正确，不用</w:t>
      </w:r>
      <w:proofErr w:type="gramStart"/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管原来</w:t>
      </w:r>
      <w:proofErr w:type="gramEnd"/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的代码是如何调用的。这就是著名的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“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开闭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”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原则：对扩展开放：允许新增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Animal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子类；对修改封闭：不需要修改依赖</w:t>
      </w:r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Animal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类型的</w:t>
      </w:r>
      <w:proofErr w:type="spellStart"/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run_twice</w:t>
      </w:r>
      <w:proofErr w:type="spellEnd"/>
      <w:r w:rsidRPr="00F97A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Pr="00F97AF4">
        <w:rPr>
          <w:rFonts w:ascii="Helvetica" w:eastAsia="宋体" w:hAnsi="Helvetica" w:cs="Helvetica"/>
          <w:color w:val="666666"/>
          <w:kern w:val="0"/>
          <w:sz w:val="21"/>
          <w:szCs w:val="21"/>
        </w:rPr>
        <w:t>等函数。</w:t>
      </w:r>
    </w:p>
    <w:p w:rsidR="00F97AF4" w:rsidRDefault="00F97AF4" w:rsidP="00F97AF4">
      <w:pPr>
        <w:ind w:firstLine="480"/>
      </w:pPr>
      <w:r>
        <w:rPr>
          <w:rFonts w:hint="eastAsia"/>
        </w:rPr>
        <w:t>继承</w:t>
      </w:r>
      <w:r>
        <w:t>可以基于现有的类来创建新的类，新类</w:t>
      </w:r>
      <w:proofErr w:type="gramStart"/>
      <w:r>
        <w:t>具有基类的</w:t>
      </w:r>
      <w:proofErr w:type="gramEnd"/>
      <w:r>
        <w:t>所有属性和方法；</w:t>
      </w:r>
    </w:p>
    <w:p w:rsidR="00F97AF4" w:rsidRDefault="00F97AF4" w:rsidP="00F97AF4">
      <w:pPr>
        <w:ind w:firstLine="480"/>
      </w:pPr>
    </w:p>
    <w:p w:rsidR="00F97AF4" w:rsidRDefault="00F97AF4" w:rsidP="00F97AF4">
      <w:pPr>
        <w:ind w:firstLine="480"/>
      </w:pPr>
      <w:r>
        <w:rPr>
          <w:rFonts w:hint="eastAsia"/>
        </w:rPr>
        <w:t>而在</w:t>
      </w:r>
      <w:r>
        <w:t>新类</w:t>
      </w:r>
      <w:r>
        <w:rPr>
          <w:rFonts w:hint="eastAsia"/>
        </w:rPr>
        <w:t>中</w:t>
      </w:r>
      <w:r>
        <w:t>可以添加新的属性和方法</w:t>
      </w:r>
      <w:r>
        <w:rPr>
          <w:rFonts w:hint="eastAsia"/>
        </w:rPr>
        <w:t>；</w:t>
      </w:r>
    </w:p>
    <w:p w:rsidR="00F97AF4" w:rsidRPr="00F97AF4" w:rsidRDefault="00F97AF4" w:rsidP="00F97AF4">
      <w:pPr>
        <w:ind w:firstLine="480"/>
      </w:pPr>
      <w:r>
        <w:rPr>
          <w:rFonts w:hint="eastAsia"/>
        </w:rPr>
        <w:t>在</w:t>
      </w:r>
      <w:r>
        <w:t>新类中改写基类中存在的方法</w:t>
      </w:r>
      <w:r>
        <w:rPr>
          <w:rFonts w:hint="eastAsia"/>
        </w:rPr>
        <w:t>，</w:t>
      </w:r>
      <w:r>
        <w:t>这个过程就叫做重载</w:t>
      </w:r>
    </w:p>
    <w:p w:rsidR="00F97AF4" w:rsidRDefault="00F97AF4" w:rsidP="00BF0B29">
      <w:pPr>
        <w:ind w:firstLine="482"/>
        <w:rPr>
          <w:b/>
        </w:rPr>
      </w:pPr>
    </w:p>
    <w:p w:rsidR="00EF5B5D" w:rsidRDefault="00D274A8" w:rsidP="00BF0B29">
      <w:pPr>
        <w:ind w:firstLine="482"/>
        <w:rPr>
          <w:b/>
        </w:rPr>
      </w:pPr>
      <w:r>
        <w:rPr>
          <w:rFonts w:hint="eastAsia"/>
          <w:b/>
        </w:rPr>
        <w:t>获取对象</w:t>
      </w:r>
      <w:r>
        <w:rPr>
          <w:b/>
        </w:rPr>
        <w:t>信息</w:t>
      </w:r>
    </w:p>
    <w:p w:rsidR="00EF5B5D" w:rsidRDefault="00D274A8" w:rsidP="00BF0B29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首先，我们来判断对象类型，使用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函数：</w:t>
      </w:r>
    </w:p>
    <w:p w:rsidR="00D274A8" w:rsidRDefault="00D274A8" w:rsidP="00D274A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的继承关系来说，使用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就很不方便。我们要判断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的类型，可以使用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isinstance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函数。</w:t>
      </w:r>
    </w:p>
    <w:p w:rsidR="00D274A8" w:rsidRDefault="00D274A8" w:rsidP="00D274A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如果要获得一个对象的所有属性和方法，可以使用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函数，它返回一个包含字符串的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，比如，获得一个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str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对象的所有属性和方法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：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dir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(‘ABC’)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</w:p>
    <w:p w:rsidR="00D274A8" w:rsidRDefault="00D274A8" w:rsidP="00D274A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仅仅把属性和方法列出来是不够的，配合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getattr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setattr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以及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hasattr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，我们可以直接操作一个对象的状态</w:t>
      </w:r>
    </w:p>
    <w:p w:rsidR="00D274A8" w:rsidRDefault="00D274A8" w:rsidP="00D274A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可以传入一个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default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参数，如果属性不存在，就返回默认值：</w:t>
      </w:r>
    </w:p>
    <w:p w:rsidR="0051291E" w:rsidRPr="0051291E" w:rsidRDefault="0051291E" w:rsidP="0051291E">
      <w:pPr>
        <w:ind w:firstLine="480"/>
        <w:rPr>
          <w:color w:val="444444"/>
        </w:rPr>
      </w:pPr>
      <w:r>
        <w:rPr>
          <w:color w:val="444444"/>
        </w:rPr>
        <w:t>&gt;&gt;&gt;</w:t>
      </w:r>
      <w:proofErr w:type="spellStart"/>
      <w:r w:rsidRPr="0051291E">
        <w:rPr>
          <w:color w:val="444444"/>
        </w:rPr>
        <w:t>getattr</w:t>
      </w:r>
      <w:proofErr w:type="spellEnd"/>
      <w:r w:rsidRPr="0051291E">
        <w:rPr>
          <w:color w:val="444444"/>
        </w:rPr>
        <w:t>(</w:t>
      </w:r>
      <w:proofErr w:type="spellStart"/>
      <w:r w:rsidRPr="0051291E">
        <w:rPr>
          <w:color w:val="444444"/>
        </w:rPr>
        <w:t>obj</w:t>
      </w:r>
      <w:proofErr w:type="spellEnd"/>
      <w:r w:rsidRPr="0051291E">
        <w:rPr>
          <w:color w:val="444444"/>
        </w:rPr>
        <w:t xml:space="preserve">, </w:t>
      </w:r>
      <w:r w:rsidRPr="0051291E">
        <w:rPr>
          <w:color w:val="DD1144"/>
        </w:rPr>
        <w:t>'z'</w:t>
      </w:r>
      <w:r w:rsidRPr="0051291E">
        <w:rPr>
          <w:color w:val="444444"/>
        </w:rPr>
        <w:t xml:space="preserve">, </w:t>
      </w:r>
      <w:r w:rsidRPr="0051291E">
        <w:rPr>
          <w:color w:val="009999"/>
        </w:rPr>
        <w:t>404</w:t>
      </w:r>
      <w:r w:rsidRPr="0051291E">
        <w:rPr>
          <w:color w:val="444444"/>
        </w:rPr>
        <w:t xml:space="preserve">) </w:t>
      </w:r>
      <w:r w:rsidRPr="0051291E">
        <w:t xml:space="preserve"># </w:t>
      </w:r>
      <w:r w:rsidRPr="0051291E">
        <w:t>获取属性</w:t>
      </w:r>
      <w:r w:rsidRPr="0051291E">
        <w:t>'z'</w:t>
      </w:r>
      <w:r w:rsidRPr="0051291E">
        <w:t>，如果不存在，返回默认值</w:t>
      </w:r>
      <w:r w:rsidRPr="0051291E">
        <w:t>404</w:t>
      </w:r>
    </w:p>
    <w:p w:rsidR="0051291E" w:rsidRPr="0051291E" w:rsidRDefault="0051291E" w:rsidP="0051291E">
      <w:pPr>
        <w:ind w:firstLine="480"/>
        <w:rPr>
          <w:rFonts w:ascii="Consolas" w:hAnsi="Consolas" w:cs="Consolas"/>
          <w:color w:val="444444"/>
          <w:sz w:val="18"/>
          <w:szCs w:val="18"/>
        </w:rPr>
      </w:pPr>
      <w:r>
        <w:rPr>
          <w:color w:val="009999"/>
        </w:rPr>
        <w:t>&gt;&gt;&gt;</w:t>
      </w:r>
      <w:r w:rsidRPr="0051291E">
        <w:rPr>
          <w:color w:val="009999"/>
        </w:rPr>
        <w:t>404</w:t>
      </w:r>
    </w:p>
    <w:p w:rsidR="0051291E" w:rsidRDefault="0051291E" w:rsidP="00D274A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D274A8" w:rsidRDefault="00D274A8" w:rsidP="00D274A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类似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的属性和方法在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中都是有特殊用途的，比如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方法返回长度。在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中，如果你调用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函数试图获取一个对象的长度，实际上，在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函数内部，它自动去调用该对象的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</w:t>
      </w:r>
    </w:p>
    <w:p w:rsidR="00D274A8" w:rsidRDefault="00D274A8" w:rsidP="00D274A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我们自己写的类，如果也想用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myObj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的话，就自己写一个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len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</w:t>
      </w:r>
    </w:p>
    <w:p w:rsidR="00D90E7C" w:rsidRDefault="00D90E7C" w:rsidP="00D274A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D90E7C" w:rsidRPr="00D90E7C" w:rsidRDefault="00D90E7C" w:rsidP="00D90E7C">
      <w:pPr>
        <w:ind w:firstLine="482"/>
        <w:rPr>
          <w:b/>
          <w:shd w:val="clear" w:color="auto" w:fill="FFFFFF"/>
        </w:rPr>
      </w:pPr>
      <w:r w:rsidRPr="00D90E7C">
        <w:rPr>
          <w:rFonts w:hint="eastAsia"/>
          <w:b/>
          <w:shd w:val="clear" w:color="auto" w:fill="FFFFFF"/>
        </w:rPr>
        <w:t>类</w:t>
      </w:r>
      <w:r w:rsidRPr="00D90E7C">
        <w:rPr>
          <w:b/>
          <w:shd w:val="clear" w:color="auto" w:fill="FFFFFF"/>
        </w:rPr>
        <w:t>属性和实例属性</w:t>
      </w:r>
    </w:p>
    <w:p w:rsidR="00D90E7C" w:rsidRPr="00D90E7C" w:rsidRDefault="00D90E7C" w:rsidP="00D90E7C">
      <w:pPr>
        <w:ind w:firstLine="480"/>
      </w:pPr>
      <w:r w:rsidRPr="00D90E7C">
        <w:t>实例属性属于各个实例所有，互不干扰；</w:t>
      </w:r>
    </w:p>
    <w:p w:rsidR="00D90E7C" w:rsidRPr="00D90E7C" w:rsidRDefault="00D90E7C" w:rsidP="00D90E7C">
      <w:pPr>
        <w:ind w:firstLine="480"/>
      </w:pPr>
      <w:r w:rsidRPr="00D90E7C">
        <w:t>类属性属于类所有，所有实例共享一个属性；</w:t>
      </w:r>
    </w:p>
    <w:p w:rsidR="00D90E7C" w:rsidRPr="00D90E7C" w:rsidRDefault="00D90E7C" w:rsidP="00D90E7C">
      <w:pPr>
        <w:ind w:firstLine="480"/>
      </w:pPr>
      <w:r w:rsidRPr="00D90E7C">
        <w:t>不要对实例属性和类属性使用相同的名字，否则将产生难以发现的错误。</w:t>
      </w:r>
    </w:p>
    <w:p w:rsidR="00D90E7C" w:rsidRDefault="00D90E7C" w:rsidP="00D90E7C">
      <w:pPr>
        <w:pStyle w:val="1"/>
        <w:spacing w:before="156" w:after="156"/>
        <w:rPr>
          <w:sz w:val="24"/>
        </w:rPr>
      </w:pPr>
      <w:r>
        <w:t>面向对象高级编程</w:t>
      </w:r>
    </w:p>
    <w:p w:rsidR="00D90E7C" w:rsidRPr="00D90E7C" w:rsidRDefault="00D90E7C" w:rsidP="00D90E7C">
      <w:pPr>
        <w:ind w:firstLine="480"/>
      </w:pPr>
      <w:r w:rsidRPr="00D90E7C">
        <w:t>数据封装、继承和多态只是面向对象程序设计中</w:t>
      </w:r>
      <w:proofErr w:type="gramStart"/>
      <w:r w:rsidRPr="00D90E7C">
        <w:t>最</w:t>
      </w:r>
      <w:proofErr w:type="gramEnd"/>
      <w:r w:rsidRPr="00D90E7C">
        <w:t>基础的</w:t>
      </w:r>
      <w:r w:rsidRPr="00D90E7C">
        <w:t>3</w:t>
      </w:r>
      <w:r w:rsidRPr="00D90E7C">
        <w:t>个概念。在</w:t>
      </w:r>
      <w:r w:rsidRPr="00D90E7C">
        <w:t>Python</w:t>
      </w:r>
      <w:r w:rsidRPr="00D90E7C">
        <w:t>中，面向对象还有很多高级特性，允许我们写出非常强大的功能。</w:t>
      </w:r>
    </w:p>
    <w:p w:rsidR="00D90E7C" w:rsidRPr="00D90E7C" w:rsidRDefault="00D90E7C" w:rsidP="00D90E7C">
      <w:pPr>
        <w:ind w:firstLine="480"/>
      </w:pPr>
      <w:r w:rsidRPr="00D90E7C">
        <w:t>我们会讨论多重继承、定制类、元类等概念。</w:t>
      </w:r>
    </w:p>
    <w:p w:rsidR="00B4657D" w:rsidRPr="00B4657D" w:rsidRDefault="00D90E7C" w:rsidP="00D90E7C">
      <w:pPr>
        <w:ind w:firstLine="482"/>
      </w:pPr>
      <w:r w:rsidRPr="00D90E7C">
        <w:rPr>
          <w:b/>
        </w:rPr>
        <w:t>使用</w:t>
      </w:r>
      <w:r w:rsidRPr="00D90E7C">
        <w:rPr>
          <w:b/>
        </w:rPr>
        <w:t>__slots__</w:t>
      </w:r>
      <w:r>
        <w:rPr>
          <w:rFonts w:hint="eastAsia"/>
          <w:b/>
        </w:rPr>
        <w:t>：</w:t>
      </w:r>
      <w:r w:rsidR="00B4657D" w:rsidRPr="00B4657D">
        <w:rPr>
          <w:rFonts w:hint="eastAsia"/>
        </w:rPr>
        <w:t>主要</w:t>
      </w:r>
      <w:r w:rsidR="00B4657D" w:rsidRPr="00B4657D">
        <w:t>用于限制</w:t>
      </w:r>
      <w:r w:rsidR="00B4657D" w:rsidRPr="00B4657D">
        <w:rPr>
          <w:rFonts w:hint="eastAsia"/>
        </w:rPr>
        <w:t>实例</w:t>
      </w:r>
      <w:r w:rsidR="00B4657D" w:rsidRPr="00B4657D">
        <w:t>可以添加的属性</w:t>
      </w:r>
    </w:p>
    <w:p w:rsidR="00D90E7C" w:rsidRDefault="00D90E7C" w:rsidP="00D90E7C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正常情况下，当我们定义了一个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，创建了一个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的实例后，我们可以给该实例绑定任何属性和方法，这就是动态语言的灵活性。</w:t>
      </w:r>
    </w:p>
    <w:p w:rsidR="00D90E7C" w:rsidRDefault="00D90E7C" w:rsidP="00D90E7C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为了达到限制的目的，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允许在定义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的时候，定义一个特殊的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变量，来限制该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实例能添加的属性</w:t>
      </w:r>
    </w:p>
    <w:p w:rsidR="00D90E7C" w:rsidRDefault="00D90E7C" w:rsidP="00D90E7C">
      <w:pPr>
        <w:pStyle w:val="a3"/>
        <w:rPr>
          <w:b/>
          <w:szCs w:val="22"/>
        </w:rPr>
      </w:pPr>
      <w:r>
        <w:rPr>
          <w:noProof/>
        </w:rPr>
        <w:drawing>
          <wp:inline distT="0" distB="0" distL="0" distR="0" wp14:anchorId="6BE8CC19" wp14:editId="34DDA007">
            <wp:extent cx="3714750" cy="40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7C" w:rsidRDefault="00B4657D" w:rsidP="00D90E7C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要注意，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定义的属性仅对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当前类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实例起作用，对继承的子类是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lastRenderedPageBreak/>
        <w:t>不起作用的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除非在子类中也定义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，这样，子类实例允许定义的属性就是自身的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加上父类的</w:t>
      </w:r>
      <w:proofErr w:type="gram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</w:p>
    <w:p w:rsidR="00B4657D" w:rsidRDefault="00B4657D" w:rsidP="00B4657D">
      <w:pPr>
        <w:ind w:firstLine="482"/>
        <w:rPr>
          <w:b/>
          <w:shd w:val="clear" w:color="auto" w:fill="FFFFFF"/>
        </w:rPr>
      </w:pPr>
      <w:r w:rsidRPr="00B4657D">
        <w:rPr>
          <w:rFonts w:hint="eastAsia"/>
          <w:b/>
          <w:shd w:val="clear" w:color="auto" w:fill="FFFFFF"/>
        </w:rPr>
        <w:t>@</w:t>
      </w:r>
      <w:r w:rsidRPr="00B4657D">
        <w:rPr>
          <w:b/>
          <w:shd w:val="clear" w:color="auto" w:fill="FFFFFF"/>
        </w:rPr>
        <w:t>property</w:t>
      </w:r>
      <w:r w:rsidR="00235675">
        <w:rPr>
          <w:rFonts w:hint="eastAsia"/>
          <w:b/>
          <w:shd w:val="clear" w:color="auto" w:fill="FFFFFF"/>
        </w:rPr>
        <w:t>：</w:t>
      </w:r>
      <w:r w:rsidR="00235675">
        <w:rPr>
          <w:b/>
          <w:shd w:val="clear" w:color="auto" w:fill="FFFFFF"/>
        </w:rPr>
        <w:t>重要作用</w:t>
      </w:r>
      <w:r w:rsidR="00235675">
        <w:rPr>
          <w:rFonts w:hint="eastAsia"/>
          <w:b/>
          <w:shd w:val="clear" w:color="auto" w:fill="FFFFFF"/>
        </w:rPr>
        <w:t>是把</w:t>
      </w:r>
      <w:r w:rsidR="00235675">
        <w:rPr>
          <w:b/>
          <w:shd w:val="clear" w:color="auto" w:fill="FFFFFF"/>
        </w:rPr>
        <w:t>一个方法变为属性</w:t>
      </w:r>
      <w:r w:rsidR="00235675">
        <w:rPr>
          <w:rFonts w:hint="eastAsia"/>
          <w:b/>
          <w:shd w:val="clear" w:color="auto" w:fill="FFFFFF"/>
        </w:rPr>
        <w:t>，</w:t>
      </w:r>
      <w:r w:rsidR="00235675" w:rsidRPr="00B4657D">
        <w:rPr>
          <w:rFonts w:hint="eastAsia"/>
          <w:b/>
          <w:shd w:val="clear" w:color="auto" w:fill="FFFFFF"/>
        </w:rPr>
        <w:t>@</w:t>
      </w:r>
      <w:r w:rsidR="00235675" w:rsidRPr="00B4657D">
        <w:rPr>
          <w:b/>
          <w:shd w:val="clear" w:color="auto" w:fill="FFFFFF"/>
        </w:rPr>
        <w:t>property</w:t>
      </w:r>
      <w:r w:rsidR="00235675">
        <w:rPr>
          <w:rFonts w:hint="eastAsia"/>
          <w:b/>
          <w:shd w:val="clear" w:color="auto" w:fill="FFFFFF"/>
        </w:rPr>
        <w:t>将</w:t>
      </w:r>
      <w:r w:rsidR="00235675">
        <w:rPr>
          <w:b/>
          <w:shd w:val="clear" w:color="auto" w:fill="FFFFFF"/>
        </w:rPr>
        <w:t>为这个方法自动添加一个装饰器，从而可以在</w:t>
      </w:r>
      <w:proofErr w:type="gramStart"/>
      <w:r w:rsidR="00235675">
        <w:rPr>
          <w:b/>
          <w:shd w:val="clear" w:color="auto" w:fill="FFFFFF"/>
        </w:rPr>
        <w:t>装饰器</w:t>
      </w:r>
      <w:proofErr w:type="gramEnd"/>
      <w:r w:rsidR="00235675">
        <w:rPr>
          <w:b/>
          <w:shd w:val="clear" w:color="auto" w:fill="FFFFFF"/>
        </w:rPr>
        <w:t>中对这个方法形式的属性进行检</w:t>
      </w:r>
      <w:r w:rsidR="00235675">
        <w:rPr>
          <w:rFonts w:hint="eastAsia"/>
          <w:b/>
          <w:shd w:val="clear" w:color="auto" w:fill="FFFFFF"/>
        </w:rPr>
        <w:t>查</w:t>
      </w:r>
      <w:r w:rsidR="00235675">
        <w:rPr>
          <w:b/>
          <w:shd w:val="clear" w:color="auto" w:fill="FFFFFF"/>
        </w:rPr>
        <w:t>，避免出错。</w:t>
      </w:r>
    </w:p>
    <w:p w:rsidR="00235675" w:rsidRPr="00235675" w:rsidRDefault="00235675" w:rsidP="00B4657D">
      <w:pPr>
        <w:ind w:firstLine="482"/>
        <w:rPr>
          <w:b/>
          <w:shd w:val="clear" w:color="auto" w:fill="FFFFFF"/>
        </w:rPr>
      </w:pPr>
    </w:p>
    <w:p w:rsidR="00B4657D" w:rsidRPr="00B4657D" w:rsidRDefault="00B4657D" w:rsidP="00D90E7C">
      <w:pPr>
        <w:ind w:firstLine="482"/>
        <w:rPr>
          <w:b/>
          <w:color w:val="FF0000"/>
        </w:rPr>
      </w:pPr>
      <w:proofErr w:type="gramStart"/>
      <w:r w:rsidRPr="00B4657D">
        <w:rPr>
          <w:rFonts w:hint="eastAsia"/>
          <w:b/>
          <w:color w:val="FF0000"/>
        </w:rPr>
        <w:t>装饰器</w:t>
      </w:r>
      <w:proofErr w:type="gramEnd"/>
      <w:r w:rsidRPr="00B4657D">
        <w:rPr>
          <w:b/>
          <w:color w:val="FF0000"/>
        </w:rPr>
        <w:t>既可以给函数添加功能，也可以给对象添加功能</w:t>
      </w:r>
    </w:p>
    <w:p w:rsidR="00B4657D" w:rsidRDefault="00B4657D" w:rsidP="00D90E7C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还记得装饰器（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decorator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）可以给函数动态加上功能吗？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对于类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的方法，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装饰器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一样起作用。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内置的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@property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装饰器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就是负责把一个方法变成属性调用的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</w:p>
    <w:p w:rsidR="00235675" w:rsidRDefault="00235675" w:rsidP="00D90E7C">
      <w:pPr>
        <w:ind w:firstLine="36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@property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的实现比较复杂，我们先考察如何使用。把一个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getter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方法变成属性，只需要加上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@property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就可以了，此时，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@property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本身又创建了另一个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装饰器</w:t>
      </w:r>
      <w:proofErr w:type="gram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score.setter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，负责把一个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setter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方法变成属性赋值，于是，我们就拥有一个可控的属性操作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</w:p>
    <w:p w:rsidR="00235675" w:rsidRDefault="00235675" w:rsidP="00D90E7C">
      <w:pPr>
        <w:ind w:firstLine="36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@property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广泛应用在类的定义中，可以让调用者写出简短的代码，同时保证对参数进行必要的检查，这样，程序运行时就减少了出错的可能性。</w:t>
      </w:r>
    </w:p>
    <w:p w:rsidR="0089102B" w:rsidRDefault="0089102B" w:rsidP="00D90E7C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89102B" w:rsidRDefault="0089102B" w:rsidP="0089102B">
      <w:pPr>
        <w:ind w:firstLine="482"/>
        <w:rPr>
          <w:b/>
        </w:rPr>
      </w:pPr>
      <w:r w:rsidRPr="0089102B">
        <w:rPr>
          <w:b/>
        </w:rPr>
        <w:t>多重继承</w:t>
      </w:r>
      <w:r w:rsidR="000D48ED">
        <w:rPr>
          <w:rFonts w:hint="eastAsia"/>
          <w:b/>
        </w:rPr>
        <w:t>：</w:t>
      </w:r>
      <w:r w:rsidR="000D48ED">
        <w:rPr>
          <w:b/>
        </w:rPr>
        <w:t>指可以同时继承多个类</w:t>
      </w:r>
    </w:p>
    <w:p w:rsidR="000D48ED" w:rsidRPr="000D48ED" w:rsidRDefault="000D48ED" w:rsidP="000D48ED">
      <w:pPr>
        <w:ind w:firstLine="480"/>
      </w:pPr>
      <w:r>
        <w:rPr>
          <w:shd w:val="clear" w:color="auto" w:fill="FFFFFF"/>
        </w:rPr>
        <w:t>通过多重继承，一个子类就可以同时获得</w:t>
      </w:r>
      <w:proofErr w:type="gramStart"/>
      <w:r>
        <w:rPr>
          <w:shd w:val="clear" w:color="auto" w:fill="FFFFFF"/>
        </w:rPr>
        <w:t>多个父类的</w:t>
      </w:r>
      <w:proofErr w:type="gramEnd"/>
      <w:r>
        <w:rPr>
          <w:shd w:val="clear" w:color="auto" w:fill="FFFFFF"/>
        </w:rPr>
        <w:t>所有功能。</w:t>
      </w:r>
      <w:r w:rsidRPr="000D48ED">
        <w:t>由于</w:t>
      </w:r>
      <w:r w:rsidRPr="000D48ED">
        <w:t>Python</w:t>
      </w:r>
      <w:r w:rsidRPr="000D48ED">
        <w:t>允许使用多重继承，因此，</w:t>
      </w:r>
      <w:proofErr w:type="spellStart"/>
      <w:r w:rsidRPr="000D48ED">
        <w:t>MixIn</w:t>
      </w:r>
      <w:proofErr w:type="spellEnd"/>
      <w:r w:rsidRPr="000D48ED">
        <w:t>就是一种常见的设计。</w:t>
      </w:r>
    </w:p>
    <w:p w:rsidR="000D48ED" w:rsidRPr="000D48ED" w:rsidRDefault="000D48ED" w:rsidP="000D48ED">
      <w:pPr>
        <w:ind w:firstLine="480"/>
        <w:rPr>
          <w:rFonts w:eastAsia="宋体"/>
          <w:kern w:val="0"/>
        </w:rPr>
      </w:pPr>
      <w:r w:rsidRPr="000D48ED">
        <w:rPr>
          <w:rFonts w:eastAsia="宋体"/>
          <w:kern w:val="0"/>
        </w:rPr>
        <w:t>只允许单一继承的语言（如</w:t>
      </w:r>
      <w:r w:rsidRPr="000D48ED">
        <w:rPr>
          <w:rFonts w:eastAsia="宋体"/>
          <w:kern w:val="0"/>
        </w:rPr>
        <w:t>Java</w:t>
      </w:r>
      <w:r w:rsidRPr="000D48ED">
        <w:rPr>
          <w:rFonts w:eastAsia="宋体"/>
          <w:kern w:val="0"/>
        </w:rPr>
        <w:t>）不能使用</w:t>
      </w:r>
      <w:proofErr w:type="spellStart"/>
      <w:r w:rsidRPr="000D48ED">
        <w:rPr>
          <w:rFonts w:eastAsia="宋体"/>
          <w:kern w:val="0"/>
        </w:rPr>
        <w:t>MixIn</w:t>
      </w:r>
      <w:proofErr w:type="spellEnd"/>
      <w:r w:rsidRPr="000D48ED">
        <w:rPr>
          <w:rFonts w:eastAsia="宋体"/>
          <w:kern w:val="0"/>
        </w:rPr>
        <w:t>的设计。</w:t>
      </w:r>
    </w:p>
    <w:p w:rsidR="000D48ED" w:rsidRDefault="000D48ED" w:rsidP="0089102B">
      <w:pPr>
        <w:ind w:firstLine="482"/>
        <w:rPr>
          <w:b/>
        </w:rPr>
      </w:pPr>
      <w:r>
        <w:rPr>
          <w:rFonts w:hint="eastAsia"/>
          <w:b/>
        </w:rPr>
        <w:t>定制类</w:t>
      </w:r>
      <w:r w:rsidR="007415F3">
        <w:rPr>
          <w:rFonts w:hint="eastAsia"/>
          <w:b/>
        </w:rPr>
        <w:t>:</w:t>
      </w:r>
      <w:r w:rsidR="007415F3">
        <w:rPr>
          <w:rFonts w:hint="eastAsia"/>
          <w:b/>
        </w:rPr>
        <w:t>通过</w:t>
      </w:r>
      <w:r w:rsidR="007415F3">
        <w:rPr>
          <w:b/>
        </w:rPr>
        <w:t>这些定制属性，可以使得自己创建的类和标准类具有相同的调用方式</w:t>
      </w:r>
    </w:p>
    <w:p w:rsidR="000D48ED" w:rsidRDefault="000D48ED" w:rsidP="0089102B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看到类似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这种形如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__xxx__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的变量或者函数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名就要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注意，这些在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中是有特殊用途的。</w:t>
      </w:r>
    </w:p>
    <w:p w:rsidR="000D48ED" w:rsidRDefault="000D48ED" w:rsidP="0089102B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__</w:t>
      </w:r>
      <w:proofErr w:type="spellStart"/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str</w:t>
      </w:r>
      <w:proofErr w:type="spellEnd"/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__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：</w:t>
      </w:r>
    </w:p>
    <w:p w:rsidR="000D48ED" w:rsidRDefault="000D48ED" w:rsidP="000D48ED">
      <w:pPr>
        <w:pStyle w:val="a3"/>
        <w:rPr>
          <w:b/>
        </w:rPr>
      </w:pPr>
      <w:r>
        <w:rPr>
          <w:noProof/>
        </w:rPr>
        <w:drawing>
          <wp:inline distT="0" distB="0" distL="0" distR="0" wp14:anchorId="4CB15893" wp14:editId="51768563">
            <wp:extent cx="5274310" cy="18484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ED" w:rsidRPr="000D48ED" w:rsidRDefault="000D48ED" w:rsidP="000D48ED">
      <w:pPr>
        <w:ind w:firstLine="480"/>
      </w:pPr>
      <w:r>
        <w:rPr>
          <w:rFonts w:hint="eastAsia"/>
        </w:rPr>
        <w:t>__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__</w:t>
      </w:r>
      <w:r>
        <w:t>:</w:t>
      </w:r>
    </w:p>
    <w:p w:rsidR="0089102B" w:rsidRDefault="000D48ED" w:rsidP="00D90E7C">
      <w:pPr>
        <w:ind w:firstLine="360"/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，而是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repr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，两者的区别是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返回用户看到的字符串，而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repr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返回程序开发者看到的字符串，也就是说，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repr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是为调试服务的。</w:t>
      </w:r>
    </w:p>
    <w:p w:rsidR="000D48ED" w:rsidRDefault="000D48ED" w:rsidP="00D90E7C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解决办法是再定义一个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repr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。但是通常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repr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代码都是一样的，所以，有个偷懒的写法：</w:t>
      </w:r>
    </w:p>
    <w:p w:rsidR="000D48ED" w:rsidRDefault="000D48ED" w:rsidP="000D48ED">
      <w:pPr>
        <w:pStyle w:val="a3"/>
      </w:pPr>
      <w:r>
        <w:rPr>
          <w:noProof/>
        </w:rPr>
        <w:lastRenderedPageBreak/>
        <w:drawing>
          <wp:inline distT="0" distB="0" distL="0" distR="0" wp14:anchorId="146E0310" wp14:editId="4BDF0F9C">
            <wp:extent cx="3124200" cy="1076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8ED" w:rsidRDefault="000D48ED" w:rsidP="000D48ED">
      <w:pPr>
        <w:ind w:firstLine="480"/>
        <w:rPr>
          <w:sz w:val="27"/>
        </w:rPr>
      </w:pPr>
      <w:r>
        <w:t>__</w:t>
      </w:r>
      <w:proofErr w:type="spellStart"/>
      <w:r>
        <w:t>iter</w:t>
      </w:r>
      <w:proofErr w:type="spellEnd"/>
      <w:r>
        <w:t>__</w:t>
      </w:r>
      <w:r>
        <w:rPr>
          <w:rFonts w:hint="eastAsia"/>
        </w:rPr>
        <w:t>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如果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一个类想被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用于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for ... in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循环，类似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或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tuple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那样，就必须实现一个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iter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方法，该方法返回一个迭代对象，然后，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for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循环就会不断调用该迭代对象的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__next__()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方法拿到循环的下一个值，直到遇到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StopIteration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错误时退出循环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</w:p>
    <w:p w:rsidR="00994E08" w:rsidRDefault="000D48ED" w:rsidP="000D48ED">
      <w:pPr>
        <w:ind w:firstLine="36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getitem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：</w:t>
      </w:r>
      <w:r w:rsidR="00994E08"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定义</w:t>
      </w:r>
      <w:r w:rsidR="00994E0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这个方法可以是类具有与列表类似的索引方法</w:t>
      </w:r>
    </w:p>
    <w:p w:rsidR="000D48ED" w:rsidRDefault="000D48ED" w:rsidP="000D48ED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要表现得像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list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那样按照下标取出元素，需要实现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getitem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  <w:r w:rsidR="00994E0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 w:rsidR="00994E0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getitem</w:t>
      </w:r>
      <w:proofErr w:type="spellEnd"/>
      <w:r w:rsidR="00994E0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__()</w:t>
      </w:r>
      <w:r w:rsidR="00994E0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传入的参数可能是一个</w:t>
      </w:r>
      <w:proofErr w:type="spellStart"/>
      <w:r w:rsidR="00994E0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int</w:t>
      </w:r>
      <w:proofErr w:type="spellEnd"/>
      <w:r w:rsidR="00994E0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，也可能是一个切片对象</w:t>
      </w:r>
      <w:r w:rsidR="00994E0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slice</w:t>
      </w:r>
      <w:r w:rsidR="00994E0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，所以要做判断</w:t>
      </w:r>
    </w:p>
    <w:p w:rsidR="00994E08" w:rsidRDefault="00994E08" w:rsidP="00994E08">
      <w:pPr>
        <w:pStyle w:val="a3"/>
      </w:pPr>
      <w:r>
        <w:rPr>
          <w:noProof/>
        </w:rPr>
        <w:drawing>
          <wp:inline distT="0" distB="0" distL="0" distR="0" wp14:anchorId="02C2D3C8" wp14:editId="14266B2B">
            <wp:extent cx="2076450" cy="27135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0338" cy="273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E08" w:rsidRPr="00994E08" w:rsidRDefault="00994E08" w:rsidP="00994E08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此外，如果把对象看成</w:t>
      </w:r>
      <w:proofErr w:type="spellStart"/>
      <w:r w:rsidRPr="00994E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，</w:t>
      </w:r>
      <w:r w:rsidRPr="00994E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 w:rsidRPr="00994E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getitem</w:t>
      </w:r>
      <w:proofErr w:type="spellEnd"/>
      <w:r w:rsidRPr="00994E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__()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的参数也可能是一个可以作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key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的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object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，例如</w:t>
      </w:r>
      <w:proofErr w:type="spellStart"/>
      <w:r w:rsidRPr="00994E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。</w:t>
      </w:r>
    </w:p>
    <w:p w:rsidR="00994E08" w:rsidRPr="00994E08" w:rsidRDefault="00994E08" w:rsidP="00994E08">
      <w:pPr>
        <w:widowControl/>
        <w:shd w:val="clear" w:color="auto" w:fill="FFFFFF"/>
        <w:spacing w:before="225" w:after="225"/>
        <w:ind w:firstLineChars="0" w:firstLine="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与之对应的是</w:t>
      </w:r>
      <w:r w:rsidRPr="00994E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 w:rsidRPr="00994E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setitem</w:t>
      </w:r>
      <w:proofErr w:type="spellEnd"/>
      <w:r w:rsidRPr="00994E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__()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方法，把对象视作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list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或</w:t>
      </w:r>
      <w:proofErr w:type="spellStart"/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dict</w:t>
      </w:r>
      <w:proofErr w:type="spellEnd"/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来对集合赋值。最后，还有一个</w:t>
      </w:r>
      <w:r w:rsidRPr="00994E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 w:rsidRPr="00994E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delitem</w:t>
      </w:r>
      <w:proofErr w:type="spellEnd"/>
      <w:r w:rsidRPr="00994E0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__()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方法，用于删除某个元素。</w:t>
      </w:r>
    </w:p>
    <w:p w:rsidR="00994E08" w:rsidRPr="00994E08" w:rsidRDefault="00994E08" w:rsidP="00994E08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总之，通过上面的方法，我们自己定义的类表现得和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Python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自带的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list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、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tuple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、</w:t>
      </w:r>
      <w:proofErr w:type="spellStart"/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dict</w:t>
      </w:r>
      <w:proofErr w:type="spellEnd"/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没什么区别，这完全归功于动态语言的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“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鸭子类型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”</w:t>
      </w:r>
      <w:r w:rsidRPr="00994E08">
        <w:rPr>
          <w:rFonts w:ascii="Helvetica" w:eastAsia="宋体" w:hAnsi="Helvetica" w:cs="Helvetica"/>
          <w:color w:val="666666"/>
          <w:kern w:val="0"/>
          <w:sz w:val="21"/>
          <w:szCs w:val="21"/>
        </w:rPr>
        <w:t>，不需要强制继承某个接口。</w:t>
      </w:r>
    </w:p>
    <w:p w:rsidR="00CA4E82" w:rsidRDefault="00994E08" w:rsidP="00994E08">
      <w:pPr>
        <w:pStyle w:val="a3"/>
        <w:jc w:val="both"/>
      </w:pPr>
      <w:r>
        <w:rPr>
          <w:rFonts w:hint="eastAsia"/>
        </w:rPr>
        <w:t>__</w:t>
      </w:r>
      <w:proofErr w:type="spellStart"/>
      <w:r>
        <w:rPr>
          <w:rFonts w:hint="eastAsia"/>
        </w:rPr>
        <w:t>getattr</w:t>
      </w:r>
      <w:proofErr w:type="spellEnd"/>
      <w:r>
        <w:rPr>
          <w:rFonts w:hint="eastAsia"/>
        </w:rPr>
        <w:t>__:</w:t>
      </w:r>
      <w:r w:rsidR="00CA4E82">
        <w:rPr>
          <w:rFonts w:hint="eastAsia"/>
        </w:rPr>
        <w:t>通过</w:t>
      </w:r>
      <w:r w:rsidR="00CA4E82">
        <w:t>这个方法可以对类中不存在的属性，添加到实例中</w:t>
      </w:r>
    </w:p>
    <w:p w:rsidR="00994E08" w:rsidRDefault="00CA4E82" w:rsidP="00994E08">
      <w:pPr>
        <w:pStyle w:val="a3"/>
        <w:jc w:val="both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如果调用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的属性不存在，就会报错，要避免这个错误，除了可以加上一个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score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属性外，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还有另一个机制，那就是写一个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getattr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方法，动态返回一个属性。注意，只有在没有找到属性的情况下，才调用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getattr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，已有的属性，比如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name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，不会在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getattr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中查找。</w:t>
      </w:r>
    </w:p>
    <w:p w:rsidR="00CA4E82" w:rsidRDefault="00CA4E82" w:rsidP="00994E08">
      <w:pPr>
        <w:pStyle w:val="a3"/>
        <w:jc w:val="both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这实际上可以把一个类的所有属性和方法调用全部动态化处理了，不需要任何特殊手段。</w:t>
      </w:r>
    </w:p>
    <w:p w:rsidR="00CA4E82" w:rsidRDefault="00CA4E82" w:rsidP="00994E08">
      <w:pPr>
        <w:pStyle w:val="a3"/>
        <w:jc w:val="both"/>
      </w:pPr>
      <w:r>
        <w:rPr>
          <w:rFonts w:hint="eastAsia"/>
        </w:rPr>
        <w:t>__call__: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任何类，只需要定义一个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__call__()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方法，就可以直接对实例进行调用</w:t>
      </w:r>
    </w:p>
    <w:p w:rsidR="00CA4E82" w:rsidRDefault="00CA4E82" w:rsidP="00994E08">
      <w:pPr>
        <w:pStyle w:val="a3"/>
        <w:jc w:val="both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一个对象实例可以有自己的属性和方法，当我们调用实例方法时，我们用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instance.method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来调用。能不能直接在实例本身上调用呢？在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中，答案是肯定的。</w:t>
      </w:r>
    </w:p>
    <w:p w:rsidR="00CA4E82" w:rsidRPr="00CA4E82" w:rsidRDefault="00CA4E82" w:rsidP="00CA4E82">
      <w:pPr>
        <w:ind w:firstLine="360"/>
      </w:pPr>
      <w:r w:rsidRPr="00CA4E82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lastRenderedPageBreak/>
        <w:t>__call__()</w:t>
      </w:r>
      <w:r w:rsidRPr="00CA4E82">
        <w:rPr>
          <w:rFonts w:ascii="Helvetica" w:eastAsia="宋体" w:hAnsi="Helvetica" w:cs="Helvetica"/>
          <w:color w:val="666666"/>
          <w:kern w:val="0"/>
          <w:sz w:val="21"/>
          <w:szCs w:val="21"/>
        </w:rPr>
        <w:t>还可以定义参数。对实例进行直接调用就好比对一个函数进行调用一样，</w:t>
      </w:r>
      <w:r w:rsidRPr="00CA4E82">
        <w:t>所以你完全可以把对象看成函数，把函数看成对象，因为这两者之间本来就没啥根本的区别。</w:t>
      </w:r>
    </w:p>
    <w:p w:rsidR="00CA4E82" w:rsidRPr="00CA4E82" w:rsidRDefault="00CA4E82" w:rsidP="00CA4E82">
      <w:pPr>
        <w:ind w:firstLine="480"/>
      </w:pPr>
      <w:r w:rsidRPr="00CA4E82">
        <w:t>如果你把对象看成函数，那么函数本身其实也可以在运行期动态创建出来，因为类的实例都是运行</w:t>
      </w:r>
      <w:proofErr w:type="gramStart"/>
      <w:r w:rsidRPr="00CA4E82">
        <w:t>期创建</w:t>
      </w:r>
      <w:proofErr w:type="gramEnd"/>
      <w:r w:rsidRPr="00CA4E82">
        <w:t>出来的，这么一来，我们就模糊了对象和函数的界限。</w:t>
      </w:r>
    </w:p>
    <w:p w:rsidR="00CA4E82" w:rsidRPr="00CA4E82" w:rsidRDefault="00CA4E82" w:rsidP="00CA4E82">
      <w:pPr>
        <w:ind w:firstLine="480"/>
      </w:pPr>
      <w:r w:rsidRPr="00CA4E82">
        <w:t>那么，怎么判断一个变量是对象还是函数呢？其实，更多的时候，我们需要判断一个对象是否能被调用，能被调用的对象就是一个</w:t>
      </w:r>
      <w:r w:rsidRPr="00CA4E82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Callable</w:t>
      </w:r>
      <w:r w:rsidRPr="00CA4E82">
        <w:t>对象</w:t>
      </w:r>
    </w:p>
    <w:p w:rsidR="00CA4E82" w:rsidRDefault="009538FA" w:rsidP="00994E08">
      <w:pPr>
        <w:pStyle w:val="a3"/>
        <w:jc w:val="both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9538FA">
        <w:rPr>
          <w:rFonts w:hint="eastAsia"/>
          <w:b/>
        </w:rPr>
        <w:t>枚举</w:t>
      </w:r>
      <w:r w:rsidRPr="009538FA">
        <w:rPr>
          <w:b/>
        </w:rPr>
        <w:t>：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Enum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可以把一组相关常量定义在一个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中，且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不可变，而且成员可以直接比较。</w:t>
      </w:r>
    </w:p>
    <w:p w:rsidR="00AC732A" w:rsidRDefault="00AC732A" w:rsidP="00994E08">
      <w:pPr>
        <w:pStyle w:val="a3"/>
        <w:jc w:val="both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AC732A" w:rsidRPr="00AC732A" w:rsidRDefault="00AC732A" w:rsidP="00AC732A">
      <w:pPr>
        <w:ind w:firstLine="482"/>
        <w:rPr>
          <w:b/>
          <w:shd w:val="clear" w:color="auto" w:fill="FFFFFF"/>
        </w:rPr>
      </w:pPr>
      <w:r w:rsidRPr="00AC732A">
        <w:rPr>
          <w:rFonts w:hint="eastAsia"/>
          <w:b/>
          <w:shd w:val="clear" w:color="auto" w:fill="FFFFFF"/>
        </w:rPr>
        <w:t>使用</w:t>
      </w:r>
      <w:r w:rsidRPr="00AC732A">
        <w:rPr>
          <w:b/>
          <w:shd w:val="clear" w:color="auto" w:fill="FFFFFF"/>
        </w:rPr>
        <w:t>元类：</w:t>
      </w:r>
    </w:p>
    <w:p w:rsidR="00AC732A" w:rsidRDefault="00AC732A" w:rsidP="00994E08">
      <w:pPr>
        <w:pStyle w:val="a3"/>
        <w:jc w:val="both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动态语言和静态语言最大的不同，就是函数和类的定义，不是编译时定义的，而是运行时动态创建的。</w:t>
      </w:r>
    </w:p>
    <w:p w:rsidR="00AC732A" w:rsidRPr="00AC732A" w:rsidRDefault="00AC732A" w:rsidP="00AC732A">
      <w:pPr>
        <w:widowControl/>
        <w:shd w:val="clear" w:color="auto" w:fill="FFFFFF"/>
        <w:spacing w:before="225" w:after="225"/>
        <w:ind w:firstLineChars="0" w:firstLine="36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AC732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type()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函数可以查看一个类型或变量的类型，</w:t>
      </w:r>
      <w:r w:rsidRPr="00AC732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Hello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是一个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class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，它的类型就是</w:t>
      </w:r>
      <w:r w:rsidRPr="00AC732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type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，而</w:t>
      </w:r>
      <w:r w:rsidRPr="00AC732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是一个实例，它的类型就是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 xml:space="preserve">class </w:t>
      </w:r>
      <w:r w:rsidRPr="00AC732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Hello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。</w:t>
      </w:r>
    </w:p>
    <w:p w:rsidR="00AC732A" w:rsidRPr="00AC732A" w:rsidRDefault="00AC732A" w:rsidP="00AC732A">
      <w:pPr>
        <w:widowControl/>
        <w:shd w:val="clear" w:color="auto" w:fill="FFFFFF"/>
        <w:spacing w:before="225" w:after="225"/>
        <w:ind w:firstLineChars="0" w:firstLine="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我们说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class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的定义是运行时动态创建的，而创建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class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的方法就是使用</w:t>
      </w:r>
      <w:r w:rsidRPr="00AC732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type()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函数。</w:t>
      </w:r>
    </w:p>
    <w:p w:rsidR="00AC732A" w:rsidRPr="00AC732A" w:rsidRDefault="00AC732A" w:rsidP="00AC732A">
      <w:pPr>
        <w:widowControl/>
        <w:shd w:val="clear" w:color="auto" w:fill="FFFFFF"/>
        <w:spacing w:before="225" w:after="225"/>
        <w:ind w:firstLineChars="0" w:firstLine="36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AC732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type()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函数既可以返回一个对象的类型，又可以创建出新的类型，比如，我们可以通过</w:t>
      </w:r>
      <w:r w:rsidRPr="00AC732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type()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函数创建出</w:t>
      </w:r>
      <w:r w:rsidRPr="00AC732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Hello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类，而无需通过</w:t>
      </w:r>
      <w:r w:rsidRPr="00AC732A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class Hello(object)...</w:t>
      </w:r>
      <w:r w:rsidRPr="00AC732A">
        <w:rPr>
          <w:rFonts w:ascii="Helvetica" w:eastAsia="宋体" w:hAnsi="Helvetica" w:cs="Helvetica"/>
          <w:color w:val="666666"/>
          <w:kern w:val="0"/>
          <w:sz w:val="21"/>
          <w:szCs w:val="21"/>
        </w:rPr>
        <w:t>的定义</w:t>
      </w:r>
    </w:p>
    <w:p w:rsidR="00186DEF" w:rsidRPr="00186DEF" w:rsidRDefault="00186DEF" w:rsidP="00186DEF">
      <w:pPr>
        <w:ind w:firstLine="480"/>
      </w:pPr>
      <w:r w:rsidRPr="00186DEF">
        <w:t>要创建一个</w:t>
      </w:r>
      <w:r w:rsidRPr="00186DEF">
        <w:t>class</w:t>
      </w:r>
      <w:r w:rsidRPr="00186DEF">
        <w:t>对象，</w:t>
      </w:r>
      <w:r w:rsidRPr="00186DEF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type()</w:t>
      </w:r>
      <w:r w:rsidRPr="00186DEF">
        <w:t>函数依次传入</w:t>
      </w:r>
      <w:r w:rsidRPr="00186DEF">
        <w:t>3</w:t>
      </w:r>
      <w:r w:rsidRPr="00186DEF">
        <w:t>个参数：</w:t>
      </w:r>
    </w:p>
    <w:p w:rsidR="00186DEF" w:rsidRPr="00186DEF" w:rsidRDefault="00186DEF" w:rsidP="00186DEF">
      <w:pPr>
        <w:ind w:firstLine="480"/>
      </w:pPr>
      <w:r>
        <w:t>1</w:t>
      </w:r>
      <w:r>
        <w:rPr>
          <w:rFonts w:hint="eastAsia"/>
        </w:rPr>
        <w:t>、</w:t>
      </w:r>
      <w:r w:rsidRPr="00186DEF">
        <w:t>class</w:t>
      </w:r>
      <w:r w:rsidRPr="00186DEF">
        <w:t>的名称；</w:t>
      </w:r>
    </w:p>
    <w:p w:rsidR="00186DEF" w:rsidRPr="00186DEF" w:rsidRDefault="00186DEF" w:rsidP="00186DE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186DEF">
        <w:t>继承的</w:t>
      </w:r>
      <w:proofErr w:type="gramStart"/>
      <w:r w:rsidRPr="00186DEF">
        <w:t>父类集合</w:t>
      </w:r>
      <w:proofErr w:type="gramEnd"/>
      <w:r w:rsidRPr="00186DEF">
        <w:t>，注意</w:t>
      </w:r>
      <w:r w:rsidRPr="00186DEF">
        <w:t>Python</w:t>
      </w:r>
      <w:r w:rsidRPr="00186DEF">
        <w:t>支持多重继承，如果只有一个父类，别忘了</w:t>
      </w:r>
      <w:r w:rsidRPr="00186DEF">
        <w:t>tuple</w:t>
      </w:r>
      <w:r w:rsidRPr="00186DEF">
        <w:t>的单元素写法；</w:t>
      </w:r>
    </w:p>
    <w:p w:rsidR="00186DEF" w:rsidRPr="00186DEF" w:rsidRDefault="00186DEF" w:rsidP="00186DEF">
      <w:pPr>
        <w:ind w:firstLine="480"/>
      </w:pPr>
      <w:r>
        <w:t>3</w:t>
      </w:r>
      <w:r>
        <w:rPr>
          <w:rFonts w:hint="eastAsia"/>
        </w:rPr>
        <w:t>、</w:t>
      </w:r>
      <w:r w:rsidRPr="00186DEF">
        <w:t>class</w:t>
      </w:r>
      <w:r w:rsidRPr="00186DEF">
        <w:t>的方法名称与函数绑定，这里我们把函数</w:t>
      </w:r>
      <w:proofErr w:type="spellStart"/>
      <w:r w:rsidRPr="00186DEF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fn</w:t>
      </w:r>
      <w:proofErr w:type="spellEnd"/>
      <w:r w:rsidRPr="00186DEF">
        <w:t>绑定到方法名</w:t>
      </w:r>
      <w:r w:rsidRPr="00186DEF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hello</w:t>
      </w:r>
      <w:r w:rsidRPr="00186DEF">
        <w:t>上。</w:t>
      </w:r>
    </w:p>
    <w:p w:rsidR="00186DEF" w:rsidRDefault="00186DEF" w:rsidP="00186DEF">
      <w:pPr>
        <w:ind w:firstLine="480"/>
      </w:pPr>
      <w:r w:rsidRPr="00186DEF">
        <w:t>通过</w:t>
      </w:r>
      <w:r w:rsidRPr="00186DEF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type()</w:t>
      </w:r>
      <w:r w:rsidRPr="00186DEF">
        <w:t>函数创建的类和直接写</w:t>
      </w:r>
      <w:r w:rsidRPr="00186DEF">
        <w:t>class</w:t>
      </w:r>
      <w:r w:rsidRPr="00186DEF">
        <w:t>是完全一样的，因为</w:t>
      </w:r>
      <w:r w:rsidRPr="00186DEF">
        <w:t>Python</w:t>
      </w:r>
      <w:r w:rsidRPr="00186DEF">
        <w:t>解释器遇到</w:t>
      </w:r>
      <w:r w:rsidRPr="00186DEF">
        <w:t>class</w:t>
      </w:r>
      <w:r w:rsidRPr="00186DEF">
        <w:t>定义时，仅仅是扫描一下</w:t>
      </w:r>
      <w:r w:rsidRPr="00186DEF">
        <w:t>class</w:t>
      </w:r>
      <w:r w:rsidRPr="00186DEF">
        <w:t>定义的语法，然后调用</w:t>
      </w:r>
      <w:r w:rsidRPr="00186DEF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type()</w:t>
      </w:r>
      <w:r w:rsidRPr="00186DEF">
        <w:t>函数创建出</w:t>
      </w:r>
      <w:r w:rsidRPr="00186DEF">
        <w:t>class</w:t>
      </w:r>
      <w:r w:rsidRPr="00186DEF">
        <w:t>。</w:t>
      </w:r>
    </w:p>
    <w:p w:rsidR="00186DEF" w:rsidRDefault="00186DEF" w:rsidP="00186DEF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正常情况下，我们都用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 Xxx...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来定义类，但是，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type()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函数也允许我们动态创建出类来，也就是说，动态语言本身支持运行期动态创建类，这和静态语言有非常大的不同，要在静态语言运行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期创建类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，必须构造源代码字符串再调用编译器，或者借助一些工具生成字节码实现，本质上都是动态编译，会非常复杂。</w:t>
      </w:r>
    </w:p>
    <w:p w:rsidR="00186DEF" w:rsidRPr="00186DEF" w:rsidRDefault="00186DEF" w:rsidP="00186DEF">
      <w:pPr>
        <w:ind w:firstLine="482"/>
        <w:rPr>
          <w:b/>
          <w:sz w:val="27"/>
        </w:rPr>
      </w:pPr>
      <w:proofErr w:type="spellStart"/>
      <w:r>
        <w:rPr>
          <w:b/>
        </w:rPr>
        <w:t>m</w:t>
      </w:r>
      <w:r w:rsidRPr="00186DEF">
        <w:rPr>
          <w:b/>
        </w:rPr>
        <w:t>etaclass</w:t>
      </w:r>
      <w:proofErr w:type="spellEnd"/>
      <w:r>
        <w:rPr>
          <w:rFonts w:hint="eastAsia"/>
          <w:b/>
        </w:rPr>
        <w:t>：</w:t>
      </w:r>
    </w:p>
    <w:p w:rsidR="00186DEF" w:rsidRPr="00186DEF" w:rsidRDefault="00186DEF" w:rsidP="00186DEF">
      <w:pPr>
        <w:ind w:firstLine="480"/>
      </w:pPr>
    </w:p>
    <w:p w:rsidR="00AC732A" w:rsidRDefault="00766755" w:rsidP="00766755">
      <w:pPr>
        <w:pStyle w:val="1"/>
        <w:spacing w:before="156" w:after="156"/>
      </w:pPr>
      <w:r>
        <w:rPr>
          <w:rFonts w:hint="eastAsia"/>
        </w:rPr>
        <w:t>错误、</w:t>
      </w:r>
      <w:r>
        <w:t>调试</w:t>
      </w:r>
      <w:r>
        <w:rPr>
          <w:rFonts w:hint="eastAsia"/>
        </w:rPr>
        <w:t>、</w:t>
      </w:r>
      <w:r>
        <w:t>测试</w:t>
      </w:r>
    </w:p>
    <w:p w:rsidR="00766755" w:rsidRPr="00766755" w:rsidRDefault="00766755" w:rsidP="00766755">
      <w:pPr>
        <w:ind w:firstLine="482"/>
        <w:rPr>
          <w:b/>
          <w:shd w:val="clear" w:color="auto" w:fill="FFFFFF"/>
        </w:rPr>
      </w:pPr>
      <w:r w:rsidRPr="00766755">
        <w:rPr>
          <w:rFonts w:hint="eastAsia"/>
          <w:b/>
          <w:shd w:val="clear" w:color="auto" w:fill="FFFFFF"/>
        </w:rPr>
        <w:t>错误</w:t>
      </w:r>
    </w:p>
    <w:p w:rsidR="00766755" w:rsidRDefault="00766755" w:rsidP="00766755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高级语言通常都内置了一套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try...except...finally...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的错误处理机制，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也不例外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</w:p>
    <w:p w:rsidR="00766755" w:rsidRPr="00766755" w:rsidRDefault="00766755" w:rsidP="00766755">
      <w:pPr>
        <w:ind w:firstLine="480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766755">
        <w:t>由于没有错误发生，所以</w:t>
      </w:r>
      <w:r w:rsidRPr="00766755">
        <w:t>except</w:t>
      </w:r>
      <w:r w:rsidRPr="00766755">
        <w:t>语句块不会被执行，但是</w:t>
      </w:r>
      <w:r w:rsidRPr="00766755">
        <w:t>finally</w:t>
      </w:r>
      <w:r w:rsidRPr="00766755">
        <w:t>如果有，则一定会</w:t>
      </w:r>
      <w:r w:rsidRPr="00766755">
        <w:rPr>
          <w:rFonts w:ascii="Helvetica" w:eastAsia="宋体" w:hAnsi="Helvetica" w:cs="Helvetica"/>
          <w:color w:val="666666"/>
          <w:kern w:val="0"/>
          <w:sz w:val="21"/>
          <w:szCs w:val="21"/>
        </w:rPr>
        <w:t>被执行（可以没有</w:t>
      </w:r>
      <w:r w:rsidRPr="0076675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finally</w:t>
      </w:r>
      <w:r w:rsidRPr="00766755">
        <w:rPr>
          <w:rFonts w:ascii="Helvetica" w:eastAsia="宋体" w:hAnsi="Helvetica" w:cs="Helvetica"/>
          <w:color w:val="666666"/>
          <w:kern w:val="0"/>
          <w:sz w:val="21"/>
          <w:szCs w:val="21"/>
        </w:rPr>
        <w:t>语句）。</w:t>
      </w:r>
    </w:p>
    <w:p w:rsidR="00766755" w:rsidRPr="00766755" w:rsidRDefault="00766755" w:rsidP="00766755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766755">
        <w:rPr>
          <w:rFonts w:ascii="Helvetica" w:eastAsia="宋体" w:hAnsi="Helvetica" w:cs="Helvetica"/>
          <w:color w:val="666666"/>
          <w:kern w:val="0"/>
          <w:sz w:val="21"/>
          <w:szCs w:val="21"/>
        </w:rPr>
        <w:lastRenderedPageBreak/>
        <w:t>你还可以猜测，错误应该有很多种类，如果发生了不同类型的错误，应该由不同的</w:t>
      </w:r>
      <w:r w:rsidRPr="0076675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except</w:t>
      </w:r>
      <w:r w:rsidRPr="00766755">
        <w:rPr>
          <w:rFonts w:ascii="Helvetica" w:eastAsia="宋体" w:hAnsi="Helvetica" w:cs="Helvetica"/>
          <w:color w:val="666666"/>
          <w:kern w:val="0"/>
          <w:sz w:val="21"/>
          <w:szCs w:val="21"/>
        </w:rPr>
        <w:t>语句块处理。没错，可以有多个</w:t>
      </w:r>
      <w:r w:rsidRPr="00766755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except</w:t>
      </w:r>
      <w:r w:rsidRPr="00766755">
        <w:rPr>
          <w:rFonts w:ascii="Helvetica" w:eastAsia="宋体" w:hAnsi="Helvetica" w:cs="Helvetica"/>
          <w:color w:val="666666"/>
          <w:kern w:val="0"/>
          <w:sz w:val="21"/>
          <w:szCs w:val="21"/>
        </w:rPr>
        <w:t>来捕获不同类型的错误</w:t>
      </w:r>
    </w:p>
    <w:p w:rsidR="00766755" w:rsidRDefault="00766755" w:rsidP="00766755">
      <w:pPr>
        <w:ind w:firstLine="420"/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</w:pPr>
      <w:r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  <w:t> </w:t>
      </w:r>
      <w:r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  <w:t>出错的时候，一定要分析错误的调用</w:t>
      </w:r>
      <w:proofErr w:type="gramStart"/>
      <w:r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  <w:t>栈</w:t>
      </w:r>
      <w:proofErr w:type="gramEnd"/>
      <w:r>
        <w:rPr>
          <w:rFonts w:ascii="Helvetica" w:hAnsi="Helvetica" w:cs="Helvetica"/>
          <w:color w:val="D85030"/>
          <w:sz w:val="21"/>
          <w:szCs w:val="21"/>
          <w:shd w:val="clear" w:color="auto" w:fill="FFF1F0"/>
        </w:rPr>
        <w:t>信息，才能定位错误的位置。</w:t>
      </w:r>
    </w:p>
    <w:p w:rsidR="00191CF8" w:rsidRDefault="00191CF8" w:rsidP="00766755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的错误其实也是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，所有的错误类型都继承自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BaseException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，所以在使用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except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时需要注意的是，它不但捕获该类型的错误，还把其子类也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一网打尽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</w:p>
    <w:p w:rsidR="00191CF8" w:rsidRDefault="00191CF8" w:rsidP="00766755">
      <w:pPr>
        <w:ind w:firstLine="42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191CF8">
        <w:rPr>
          <w:rFonts w:ascii="Helvetica" w:hAnsi="Helvetica" w:cs="Helvetica" w:hint="eastAsia"/>
          <w:b/>
          <w:color w:val="666666"/>
          <w:sz w:val="21"/>
          <w:szCs w:val="21"/>
          <w:shd w:val="clear" w:color="auto" w:fill="FFFFFF"/>
        </w:rPr>
        <w:t>记录</w:t>
      </w:r>
      <w:r w:rsidRPr="00191CF8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错误：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如果不捕获错误，自然可以让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解释器来打印出错误堆栈，但程序也被结束了。既然我们能捕获错误，就可以把错误堆栈打印出来，然后分析错误原因，同时，让程序继续执行下去。</w:t>
      </w:r>
    </w:p>
    <w:p w:rsidR="00191CF8" w:rsidRDefault="00191CF8" w:rsidP="00766755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内置的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logging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模块可以非常容易地记录错误信息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同样是出错，但程序打印完错误信息后会继续执行，并正常退出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通过配置，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logging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还可以把错误记录到日志文件里，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方便事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后排查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:rsidR="00191CF8" w:rsidRDefault="00191CF8" w:rsidP="00766755">
      <w:pPr>
        <w:ind w:firstLine="42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191CF8">
        <w:rPr>
          <w:rFonts w:ascii="Helvetica" w:hAnsi="Helvetica" w:cs="Helvetica" w:hint="eastAsia"/>
          <w:b/>
          <w:color w:val="666666"/>
          <w:sz w:val="21"/>
          <w:szCs w:val="21"/>
          <w:shd w:val="clear" w:color="auto" w:fill="FFFFFF"/>
        </w:rPr>
        <w:t>抛出</w:t>
      </w:r>
      <w:r w:rsidRPr="00191CF8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错误：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因为错误是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，捕获一个错误就是捕获到该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的一个实例。因此，错误并不是凭空产生的，而是有意创建并抛出的。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的内置函数会抛出很多类型的错误，我们自己编写的函数也可以抛出错误。如果要抛出错误，首先根据需要，可以定义一个错误的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，选择好继承关系，然后，用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raise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语句抛出一个错误的实例</w:t>
      </w:r>
    </w:p>
    <w:p w:rsidR="00105A13" w:rsidRDefault="00105A13" w:rsidP="00766755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105A13" w:rsidRDefault="00105A13" w:rsidP="00105A13">
      <w:pPr>
        <w:ind w:firstLine="482"/>
        <w:rPr>
          <w:b/>
          <w:shd w:val="clear" w:color="auto" w:fill="FFFFFF"/>
        </w:rPr>
      </w:pPr>
      <w:r w:rsidRPr="00105A13">
        <w:rPr>
          <w:rFonts w:hint="eastAsia"/>
          <w:b/>
          <w:shd w:val="clear" w:color="auto" w:fill="FFFFFF"/>
        </w:rPr>
        <w:t>调试</w:t>
      </w:r>
    </w:p>
    <w:p w:rsidR="00105A13" w:rsidRDefault="00105A13" w:rsidP="00105A13">
      <w:pPr>
        <w:ind w:firstLine="42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b/>
          <w:color w:val="666666"/>
          <w:sz w:val="21"/>
          <w:szCs w:val="21"/>
          <w:shd w:val="clear" w:color="auto" w:fill="FFFFFF"/>
        </w:rPr>
        <w:t>、</w:t>
      </w:r>
      <w:r w:rsidRPr="00105A13">
        <w:rPr>
          <w:rFonts w:ascii="Helvetica" w:hAnsi="Helvetica" w:cs="Helvetica"/>
          <w:b/>
          <w:color w:val="666666"/>
          <w:sz w:val="21"/>
          <w:szCs w:val="21"/>
          <w:shd w:val="clear" w:color="auto" w:fill="FFFFFF"/>
        </w:rPr>
        <w:t>P</w:t>
      </w:r>
      <w:r w:rsidRPr="00105A13">
        <w:rPr>
          <w:rFonts w:ascii="Helvetica" w:hAnsi="Helvetica" w:cs="Helvetica" w:hint="eastAsia"/>
          <w:b/>
          <w:color w:val="666666"/>
          <w:sz w:val="21"/>
          <w:szCs w:val="21"/>
          <w:shd w:val="clear" w:color="auto" w:fill="FFFFFF"/>
        </w:rPr>
        <w:t>rint: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第一种方法简单直接粗暴有效，就是用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把可能有问题的变量打印出来看看</w:t>
      </w:r>
    </w:p>
    <w:p w:rsidR="00105A13" w:rsidRPr="00105A13" w:rsidRDefault="00105A13" w:rsidP="00105A13">
      <w:pPr>
        <w:ind w:firstLine="480"/>
        <w:rPr>
          <w:rFonts w:ascii="Consolas" w:hAnsi="Consolas" w:cs="Consolas" w:hint="eastAsia"/>
          <w:sz w:val="18"/>
          <w:szCs w:val="18"/>
        </w:rPr>
      </w:pPr>
      <w:proofErr w:type="gramStart"/>
      <w:r w:rsidRPr="00105A13">
        <w:t>print(</w:t>
      </w:r>
      <w:proofErr w:type="gramEnd"/>
      <w:r w:rsidRPr="00105A13">
        <w:rPr>
          <w:color w:val="DD1144"/>
        </w:rPr>
        <w:t>'&gt;&gt;&gt; n = %d'</w:t>
      </w:r>
      <w:r w:rsidRPr="00105A13">
        <w:t xml:space="preserve"> % n)</w:t>
      </w:r>
    </w:p>
    <w:p w:rsidR="00105A13" w:rsidRDefault="00105A13" w:rsidP="00105A13">
      <w:pPr>
        <w:ind w:firstLine="48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b/>
          <w:bCs/>
          <w:color w:val="333333"/>
        </w:rPr>
        <w:t>2</w:t>
      </w:r>
      <w:r>
        <w:rPr>
          <w:rFonts w:hint="eastAsia"/>
          <w:b/>
          <w:bCs/>
          <w:color w:val="333333"/>
        </w:rPr>
        <w:t>、</w:t>
      </w:r>
      <w:r w:rsidRPr="00105A13">
        <w:rPr>
          <w:b/>
          <w:bCs/>
          <w:color w:val="333333"/>
        </w:rPr>
        <w:t>assert</w:t>
      </w:r>
      <w:r>
        <w:rPr>
          <w:b/>
          <w:bCs/>
          <w:color w:val="333333"/>
        </w:rPr>
        <w:t xml:space="preserve">: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凡是用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来辅助查看的地方，都可以用断言（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assert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）来替代</w:t>
      </w:r>
    </w:p>
    <w:p w:rsidR="00105A13" w:rsidRPr="00105A13" w:rsidRDefault="00105A13" w:rsidP="00105A13">
      <w:pPr>
        <w:ind w:firstLine="482"/>
        <w:rPr>
          <w:rFonts w:ascii="Consolas" w:hAnsi="Consolas" w:cs="Consolas"/>
          <w:color w:val="444444"/>
          <w:sz w:val="18"/>
          <w:szCs w:val="18"/>
        </w:rPr>
      </w:pPr>
      <w:r w:rsidRPr="00105A13">
        <w:rPr>
          <w:b/>
          <w:bCs/>
          <w:color w:val="333333"/>
        </w:rPr>
        <w:t>assert</w:t>
      </w:r>
      <w:r w:rsidRPr="00105A13">
        <w:rPr>
          <w:color w:val="444444"/>
        </w:rPr>
        <w:t xml:space="preserve"> </w:t>
      </w:r>
      <w:proofErr w:type="gramStart"/>
      <w:r w:rsidRPr="00105A13">
        <w:rPr>
          <w:color w:val="444444"/>
        </w:rPr>
        <w:t>n !</w:t>
      </w:r>
      <w:proofErr w:type="gramEnd"/>
      <w:r w:rsidRPr="00105A13">
        <w:rPr>
          <w:color w:val="444444"/>
        </w:rPr>
        <w:t xml:space="preserve">= </w:t>
      </w:r>
      <w:r w:rsidRPr="00105A13">
        <w:rPr>
          <w:color w:val="009999"/>
        </w:rPr>
        <w:t>0</w:t>
      </w:r>
      <w:r w:rsidRPr="00105A13">
        <w:rPr>
          <w:color w:val="444444"/>
        </w:rPr>
        <w:t xml:space="preserve">, </w:t>
      </w:r>
      <w:r w:rsidRPr="00105A13">
        <w:t>'n is zero!'</w:t>
      </w:r>
    </w:p>
    <w:p w:rsidR="00105A13" w:rsidRDefault="00105A13" w:rsidP="00105A13">
      <w:pPr>
        <w:ind w:firstLine="420"/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程序中如果到处充斥着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assert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相比也好不到哪去。不过，启动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解释器时可以用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-O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参数来关闭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assert</w:t>
      </w:r>
    </w:p>
    <w:p w:rsidR="00105A13" w:rsidRDefault="00105A13" w:rsidP="00105A13">
      <w:pPr>
        <w:pStyle w:val="a3"/>
        <w:rPr>
          <w:b/>
        </w:rPr>
      </w:pPr>
      <w:r>
        <w:rPr>
          <w:noProof/>
        </w:rPr>
        <w:drawing>
          <wp:inline distT="0" distB="0" distL="0" distR="0" wp14:anchorId="50BC665C" wp14:editId="4D3CAA7B">
            <wp:extent cx="3200400" cy="1343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13" w:rsidRDefault="00105A13" w:rsidP="00105A13">
      <w:pPr>
        <w:pStyle w:val="a3"/>
        <w:ind w:firstLine="420"/>
        <w:jc w:val="both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b/>
        </w:rPr>
        <w:t>3</w:t>
      </w:r>
      <w:r>
        <w:rPr>
          <w:rFonts w:hint="eastAsia"/>
          <w:b/>
        </w:rPr>
        <w:t>、</w:t>
      </w:r>
      <w:r>
        <w:rPr>
          <w:b/>
        </w:rPr>
        <w:t>l</w:t>
      </w:r>
      <w:r>
        <w:rPr>
          <w:rFonts w:hint="eastAsia"/>
          <w:b/>
        </w:rPr>
        <w:t>ogging</w:t>
      </w:r>
      <w:r>
        <w:rPr>
          <w:b/>
        </w:rPr>
        <w:t>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把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print()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替换为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logging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是第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种方式，和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assert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比，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logging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不会抛出错误，而且可以输出到文件</w:t>
      </w:r>
    </w:p>
    <w:p w:rsidR="00105A13" w:rsidRPr="00105A13" w:rsidRDefault="00105A13" w:rsidP="00105A13">
      <w:pPr>
        <w:ind w:firstLine="482"/>
        <w:rPr>
          <w:rFonts w:hint="eastAsia"/>
        </w:rPr>
      </w:pPr>
      <w:r w:rsidRPr="00105A13">
        <w:rPr>
          <w:b/>
          <w:bCs/>
          <w:color w:val="333333"/>
        </w:rPr>
        <w:t>import</w:t>
      </w:r>
      <w:r w:rsidRPr="00105A13">
        <w:t xml:space="preserve"> logging</w:t>
      </w:r>
    </w:p>
    <w:p w:rsidR="00105A13" w:rsidRPr="00105A13" w:rsidRDefault="00105A13" w:rsidP="00105A13">
      <w:pPr>
        <w:ind w:firstLine="480"/>
      </w:pPr>
      <w:r w:rsidRPr="00105A13">
        <w:t xml:space="preserve">s = </w:t>
      </w:r>
      <w:r w:rsidRPr="00105A13">
        <w:rPr>
          <w:color w:val="DD1144"/>
        </w:rPr>
        <w:t>'0'</w:t>
      </w:r>
    </w:p>
    <w:p w:rsidR="00105A13" w:rsidRPr="00105A13" w:rsidRDefault="00105A13" w:rsidP="00105A13">
      <w:pPr>
        <w:ind w:firstLine="480"/>
      </w:pPr>
      <w:r w:rsidRPr="00105A13">
        <w:t xml:space="preserve">n = </w:t>
      </w:r>
      <w:proofErr w:type="spellStart"/>
      <w:r w:rsidRPr="00105A13">
        <w:rPr>
          <w:b/>
          <w:bCs/>
          <w:color w:val="333333"/>
        </w:rPr>
        <w:t>int</w:t>
      </w:r>
      <w:proofErr w:type="spellEnd"/>
      <w:r w:rsidRPr="00105A13">
        <w:t>(s)</w:t>
      </w:r>
    </w:p>
    <w:p w:rsidR="00105A13" w:rsidRPr="00105A13" w:rsidRDefault="00105A13" w:rsidP="00105A13">
      <w:pPr>
        <w:ind w:firstLine="480"/>
      </w:pPr>
      <w:proofErr w:type="gramStart"/>
      <w:r w:rsidRPr="00105A13">
        <w:t>logging.info(</w:t>
      </w:r>
      <w:proofErr w:type="gramEnd"/>
      <w:r w:rsidRPr="00105A13">
        <w:rPr>
          <w:color w:val="DD1144"/>
        </w:rPr>
        <w:t>'n = %d'</w:t>
      </w:r>
      <w:r w:rsidRPr="00105A13">
        <w:t xml:space="preserve"> % n)</w:t>
      </w:r>
    </w:p>
    <w:p w:rsidR="00105A13" w:rsidRPr="00105A13" w:rsidRDefault="00105A13" w:rsidP="00105A13">
      <w:pPr>
        <w:ind w:firstLine="480"/>
        <w:rPr>
          <w:rFonts w:ascii="Consolas" w:hAnsi="Consolas" w:cs="Consolas"/>
          <w:sz w:val="18"/>
          <w:szCs w:val="18"/>
        </w:rPr>
      </w:pPr>
      <w:proofErr w:type="gramStart"/>
      <w:r w:rsidRPr="00105A13">
        <w:t>print(</w:t>
      </w:r>
      <w:proofErr w:type="gramEnd"/>
      <w:r w:rsidRPr="00105A13">
        <w:rPr>
          <w:color w:val="009999"/>
        </w:rPr>
        <w:t>10</w:t>
      </w:r>
      <w:r w:rsidRPr="00105A13">
        <w:t xml:space="preserve"> / n)</w:t>
      </w:r>
    </w:p>
    <w:p w:rsidR="00105A13" w:rsidRPr="00105A13" w:rsidRDefault="00105A13" w:rsidP="00105A13">
      <w:pPr>
        <w:widowControl/>
        <w:shd w:val="clear" w:color="auto" w:fill="FFFFFF"/>
        <w:spacing w:before="225" w:after="225"/>
        <w:ind w:firstLineChars="0" w:firstLine="36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105A1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logging.info()</w:t>
      </w:r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就可以输出一段文本。运行，发现除了</w:t>
      </w:r>
      <w:proofErr w:type="spellStart"/>
      <w:r w:rsidRPr="00105A1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ZeroDivisionError</w:t>
      </w:r>
      <w:proofErr w:type="spellEnd"/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，没有任何信息。怎么回事？别急，在</w:t>
      </w:r>
      <w:r w:rsidRPr="00105A1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import logging</w:t>
      </w:r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之后添加一行</w:t>
      </w:r>
      <w:proofErr w:type="gramStart"/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配置再</w:t>
      </w:r>
      <w:proofErr w:type="gramEnd"/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试试：</w:t>
      </w:r>
    </w:p>
    <w:p w:rsidR="00105A13" w:rsidRPr="00105A13" w:rsidRDefault="00105A13" w:rsidP="00105A13">
      <w:pPr>
        <w:ind w:firstLine="482"/>
      </w:pPr>
      <w:r w:rsidRPr="00105A13">
        <w:rPr>
          <w:b/>
          <w:bCs/>
          <w:color w:val="333333"/>
        </w:rPr>
        <w:t>import</w:t>
      </w:r>
      <w:r w:rsidRPr="00105A13">
        <w:t xml:space="preserve"> logging</w:t>
      </w:r>
    </w:p>
    <w:p w:rsidR="00105A13" w:rsidRDefault="00105A13" w:rsidP="00105A13">
      <w:pPr>
        <w:ind w:firstLine="480"/>
      </w:pPr>
      <w:proofErr w:type="spellStart"/>
      <w:r w:rsidRPr="00105A13">
        <w:t>logging.basicConfig</w:t>
      </w:r>
      <w:proofErr w:type="spellEnd"/>
      <w:r w:rsidRPr="00105A13">
        <w:t>(level=logging.INFO)</w:t>
      </w:r>
    </w:p>
    <w:p w:rsidR="00105A13" w:rsidRPr="00105A13" w:rsidRDefault="00105A13" w:rsidP="00105A13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lastRenderedPageBreak/>
        <w:t>这就是</w:t>
      </w:r>
      <w:r w:rsidRPr="00105A1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logging</w:t>
      </w:r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的好处，它允许你指定记录信息的级别，有</w:t>
      </w:r>
      <w:r w:rsidRPr="00105A1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debug</w:t>
      </w:r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，</w:t>
      </w:r>
      <w:r w:rsidRPr="00105A1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info</w:t>
      </w:r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，</w:t>
      </w:r>
      <w:r w:rsidRPr="00105A1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warning</w:t>
      </w:r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，</w:t>
      </w:r>
      <w:r w:rsidRPr="00105A1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error</w:t>
      </w:r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等几个级别，当我们指定</w:t>
      </w:r>
      <w:r w:rsidRPr="00105A1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level=INFO</w:t>
      </w:r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时，</w:t>
      </w:r>
      <w:proofErr w:type="spellStart"/>
      <w:r w:rsidRPr="00105A1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logging.debug</w:t>
      </w:r>
      <w:proofErr w:type="spellEnd"/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就不起作用了。同理，指定</w:t>
      </w:r>
      <w:r w:rsidRPr="00105A1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level=WARNING</w:t>
      </w:r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后，</w:t>
      </w:r>
      <w:r w:rsidRPr="00105A1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debug</w:t>
      </w:r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和</w:t>
      </w:r>
      <w:r w:rsidRPr="00105A1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info</w:t>
      </w:r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就不起作用了。这样一来，你可以放心地输出不同级别的信息，也不用删除，最后统一控制输出哪个级别的信息。</w:t>
      </w:r>
    </w:p>
    <w:p w:rsidR="00105A13" w:rsidRDefault="00105A13" w:rsidP="00105A13">
      <w:pPr>
        <w:widowControl/>
        <w:shd w:val="clear" w:color="auto" w:fill="FFFFFF"/>
        <w:spacing w:before="225" w:after="225"/>
        <w:ind w:firstLineChars="0" w:firstLine="360"/>
        <w:jc w:val="left"/>
        <w:rPr>
          <w:rFonts w:ascii="Helvetica" w:eastAsia="宋体" w:hAnsi="Helvetica" w:cs="Helvetica" w:hint="eastAsia"/>
          <w:color w:val="666666"/>
          <w:kern w:val="0"/>
          <w:sz w:val="21"/>
          <w:szCs w:val="21"/>
        </w:rPr>
      </w:pPr>
      <w:r w:rsidRPr="00105A1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logging</w:t>
      </w:r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的另一个好处是通过简单的配置，一条语句可以同时输出到不同的地方，比如</w:t>
      </w:r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console</w:t>
      </w:r>
      <w:r w:rsidRPr="00105A13">
        <w:rPr>
          <w:rFonts w:ascii="Helvetica" w:eastAsia="宋体" w:hAnsi="Helvetica" w:cs="Helvetica"/>
          <w:color w:val="666666"/>
          <w:kern w:val="0"/>
          <w:sz w:val="21"/>
          <w:szCs w:val="21"/>
        </w:rPr>
        <w:t>和文件。</w:t>
      </w:r>
    </w:p>
    <w:p w:rsidR="00105A13" w:rsidRPr="00105A13" w:rsidRDefault="00105A13" w:rsidP="00105A13">
      <w:pPr>
        <w:widowControl/>
        <w:shd w:val="clear" w:color="auto" w:fill="FFFFFF"/>
        <w:spacing w:before="225" w:after="225"/>
        <w:ind w:firstLineChars="0" w:firstLine="360"/>
        <w:jc w:val="left"/>
        <w:rPr>
          <w:rFonts w:ascii="Helvetica" w:eastAsia="宋体" w:hAnsi="Helvetica" w:cs="Helvetica" w:hint="eastAsia"/>
          <w:color w:val="666666"/>
          <w:kern w:val="0"/>
          <w:sz w:val="21"/>
          <w:szCs w:val="21"/>
        </w:rPr>
      </w:pPr>
      <w:r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4</w:t>
      </w:r>
      <w:r>
        <w:rPr>
          <w:rFonts w:ascii="Helvetica" w:eastAsia="宋体" w:hAnsi="Helvetica" w:cs="Helvetica" w:hint="eastAsia"/>
          <w:b/>
          <w:color w:val="666666"/>
          <w:kern w:val="0"/>
          <w:sz w:val="21"/>
          <w:szCs w:val="21"/>
        </w:rPr>
        <w:t>、</w:t>
      </w:r>
      <w:proofErr w:type="spellStart"/>
      <w:r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p</w:t>
      </w:r>
      <w:r w:rsidRPr="00105A13"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db</w:t>
      </w:r>
      <w:proofErr w:type="spellEnd"/>
      <w:r w:rsidRPr="00105A13"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:</w:t>
      </w:r>
      <w:r w:rsidRPr="00105A13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种方式是启动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的调试器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pdb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，让程序以单步方式运行，可以随时查看运行状态。</w:t>
      </w:r>
    </w:p>
    <w:p w:rsidR="00105A13" w:rsidRDefault="00101263" w:rsidP="00105A13">
      <w:pPr>
        <w:ind w:firstLine="420"/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以参数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-m 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pdb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启动后，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pdb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定位到下一步要执行的代码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-&gt; s = '0'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。输入命令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来查看代码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输入命令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可以单步执行代码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任何时候都可以输入命令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p 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变量名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来查看变量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输入命令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q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结束调试，退出程序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:rsidR="00101263" w:rsidRPr="00105A13" w:rsidRDefault="00101263" w:rsidP="00105A13">
      <w:pPr>
        <w:ind w:firstLine="420"/>
        <w:rPr>
          <w:rFonts w:ascii="Consolas" w:hAnsi="Consolas" w:cs="Consolas" w:hint="eastAsia"/>
          <w:sz w:val="18"/>
          <w:szCs w:val="18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这种通过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pdb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在命令行调试的方法理论上是万能的，但实在是太麻烦了，如果有一千行代码，要运行到第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999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行得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敲多少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命令啊。还好，我们还有另一种调试方法。</w:t>
      </w:r>
    </w:p>
    <w:p w:rsidR="00105A13" w:rsidRDefault="00101263" w:rsidP="00101263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101263">
        <w:rPr>
          <w:rFonts w:ascii="Helvetica" w:eastAsia="宋体" w:hAnsi="Helvetica" w:cs="Helvetica"/>
          <w:color w:val="666666"/>
          <w:kern w:val="0"/>
          <w:sz w:val="21"/>
          <w:szCs w:val="21"/>
        </w:rPr>
        <w:t>这个方法也是用</w:t>
      </w:r>
      <w:proofErr w:type="spellStart"/>
      <w:r w:rsidRPr="00101263">
        <w:rPr>
          <w:rFonts w:ascii="Helvetica" w:eastAsia="宋体" w:hAnsi="Helvetica" w:cs="Helvetica"/>
          <w:color w:val="666666"/>
          <w:kern w:val="0"/>
          <w:sz w:val="21"/>
          <w:szCs w:val="21"/>
        </w:rPr>
        <w:t>pdb</w:t>
      </w:r>
      <w:proofErr w:type="spellEnd"/>
      <w:r w:rsidRPr="00101263">
        <w:rPr>
          <w:rFonts w:ascii="Helvetica" w:eastAsia="宋体" w:hAnsi="Helvetica" w:cs="Helvetica"/>
          <w:color w:val="666666"/>
          <w:kern w:val="0"/>
          <w:sz w:val="21"/>
          <w:szCs w:val="21"/>
        </w:rPr>
        <w:t>，但是不需要单步执行，我们只需要</w:t>
      </w:r>
      <w:r w:rsidRPr="0010126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 xml:space="preserve">import </w:t>
      </w:r>
      <w:proofErr w:type="spellStart"/>
      <w:r w:rsidRPr="0010126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pdb</w:t>
      </w:r>
      <w:proofErr w:type="spellEnd"/>
      <w:r w:rsidRPr="00101263">
        <w:rPr>
          <w:rFonts w:ascii="Helvetica" w:eastAsia="宋体" w:hAnsi="Helvetica" w:cs="Helvetica"/>
          <w:color w:val="666666"/>
          <w:kern w:val="0"/>
          <w:sz w:val="21"/>
          <w:szCs w:val="21"/>
        </w:rPr>
        <w:t>，然后，在可能出错的地方放一个</w:t>
      </w:r>
      <w:proofErr w:type="spellStart"/>
      <w:r w:rsidRPr="0010126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pdb.set_trace</w:t>
      </w:r>
      <w:proofErr w:type="spellEnd"/>
      <w:r w:rsidRPr="00101263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eastAsia="宋体" w:hAnsi="Helvetica" w:cs="Helvetica"/>
          <w:color w:val="666666"/>
          <w:kern w:val="0"/>
          <w:sz w:val="21"/>
          <w:szCs w:val="21"/>
        </w:rPr>
        <w:t>，就可以设置一个断点</w:t>
      </w:r>
      <w:r>
        <w:rPr>
          <w:rFonts w:ascii="Helvetica" w:eastAsia="宋体" w:hAnsi="Helvetica" w:cs="Helvetica" w:hint="eastAsia"/>
          <w:color w:val="666666"/>
          <w:kern w:val="0"/>
          <w:sz w:val="21"/>
          <w:szCs w:val="21"/>
        </w:rPr>
        <w:t>；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运行代码，程序会自动在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pdb.set_trace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暂停并进入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pdb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调试环境，可以用命令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查看变量，或者用命令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继续运行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</w:p>
    <w:p w:rsidR="00101263" w:rsidRDefault="00101263" w:rsidP="00101263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</w:pPr>
      <w:r w:rsidRPr="00101263">
        <w:rPr>
          <w:rFonts w:ascii="Helvetica" w:eastAsia="宋体" w:hAnsi="Helvetica" w:cs="Helvetica"/>
          <w:color w:val="666666"/>
          <w:kern w:val="0"/>
          <w:sz w:val="21"/>
          <w:szCs w:val="21"/>
        </w:rPr>
        <w:t>写程序最痛苦的事情莫过于调试，程序往往会以你意想不到的流程来运行，你期待执行的语句其实根本没有执行，这时候，就需要调试了。</w:t>
      </w:r>
      <w:r w:rsidRPr="00101263"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虽然用</w:t>
      </w:r>
      <w:r w:rsidRPr="00101263"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IDE</w:t>
      </w:r>
      <w:r w:rsidRPr="00101263"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调试起来比较方便，但是最后你会发现，</w:t>
      </w:r>
      <w:r w:rsidRPr="00101263"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logging</w:t>
      </w:r>
      <w:r w:rsidRPr="00101263"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  <w:t>才是终极武器。</w:t>
      </w:r>
    </w:p>
    <w:p w:rsidR="00F812A9" w:rsidRPr="00F812A9" w:rsidRDefault="00F812A9" w:rsidP="00F812A9">
      <w:pPr>
        <w:ind w:firstLine="480"/>
      </w:pPr>
      <w:r w:rsidRPr="00F812A9">
        <w:t>单元测试可以有效地测试某个程序模块的行为，是未来重构代码的信心保证。</w:t>
      </w:r>
    </w:p>
    <w:p w:rsidR="00F812A9" w:rsidRPr="00F812A9" w:rsidRDefault="00F812A9" w:rsidP="00F812A9">
      <w:pPr>
        <w:ind w:firstLine="480"/>
      </w:pPr>
      <w:r w:rsidRPr="00F812A9">
        <w:t>单元测试的测试用例要覆盖常用的输入组合、边界条件和异常。</w:t>
      </w:r>
    </w:p>
    <w:p w:rsidR="00F812A9" w:rsidRPr="00F812A9" w:rsidRDefault="00F812A9" w:rsidP="00F812A9">
      <w:pPr>
        <w:ind w:firstLine="480"/>
      </w:pPr>
      <w:r w:rsidRPr="00F812A9">
        <w:t>单元测试代码要非常简单，如果测试代码太复杂，那么测试代码本身就可能有</w:t>
      </w:r>
      <w:r w:rsidRPr="00F812A9">
        <w:t>bug</w:t>
      </w:r>
      <w:r w:rsidRPr="00F812A9">
        <w:t>。</w:t>
      </w:r>
    </w:p>
    <w:p w:rsidR="00F812A9" w:rsidRPr="00F812A9" w:rsidRDefault="00F812A9" w:rsidP="00F812A9">
      <w:pPr>
        <w:ind w:firstLine="480"/>
      </w:pPr>
      <w:r w:rsidRPr="00F812A9">
        <w:t>单元测试通过了并不意味着程序就没有</w:t>
      </w:r>
      <w:r w:rsidRPr="00F812A9">
        <w:t>bug</w:t>
      </w:r>
      <w:r w:rsidRPr="00F812A9">
        <w:t>了，但是不通过程序肯定有</w:t>
      </w:r>
      <w:r w:rsidRPr="00F812A9">
        <w:t>bug</w:t>
      </w:r>
    </w:p>
    <w:p w:rsidR="00101263" w:rsidRDefault="00101263" w:rsidP="00101263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b/>
          <w:color w:val="666666"/>
          <w:kern w:val="0"/>
          <w:sz w:val="21"/>
          <w:szCs w:val="21"/>
        </w:rPr>
      </w:pPr>
    </w:p>
    <w:p w:rsidR="00181F33" w:rsidRPr="00181F33" w:rsidRDefault="00181F33" w:rsidP="00181F33">
      <w:pPr>
        <w:ind w:firstLine="482"/>
        <w:rPr>
          <w:rFonts w:hint="eastAsia"/>
          <w:b/>
        </w:rPr>
      </w:pPr>
      <w:r w:rsidRPr="00181F33">
        <w:rPr>
          <w:rFonts w:hint="eastAsia"/>
          <w:b/>
        </w:rPr>
        <w:t>文档</w:t>
      </w:r>
      <w:r w:rsidRPr="00181F33">
        <w:rPr>
          <w:b/>
        </w:rPr>
        <w:t>测试</w:t>
      </w:r>
    </w:p>
    <w:p w:rsidR="00101263" w:rsidRDefault="00BE60C4" w:rsidP="00101263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E8C75DD" wp14:editId="374442B3">
            <wp:extent cx="2819400" cy="2505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0C4" w:rsidRPr="00BE60C4" w:rsidRDefault="00BE60C4" w:rsidP="00BE60C4">
      <w:pPr>
        <w:ind w:firstLine="480"/>
      </w:pPr>
      <w:r w:rsidRPr="00BE60C4">
        <w:t>无疑更明确地告诉函数的调用者该函数的期望输入和输出。</w:t>
      </w:r>
    </w:p>
    <w:p w:rsidR="00BE60C4" w:rsidRPr="00BE60C4" w:rsidRDefault="00BE60C4" w:rsidP="00BE60C4">
      <w:pPr>
        <w:ind w:firstLine="480"/>
      </w:pPr>
      <w:r w:rsidRPr="00BE60C4">
        <w:t>并且，</w:t>
      </w:r>
      <w:r w:rsidRPr="00BE60C4">
        <w:t>Python</w:t>
      </w:r>
      <w:r w:rsidRPr="00BE60C4">
        <w:t>内置的</w:t>
      </w:r>
      <w:r w:rsidRPr="00BE60C4">
        <w:t>“</w:t>
      </w:r>
      <w:r w:rsidRPr="00BE60C4">
        <w:t>文档测试</w:t>
      </w:r>
      <w:r w:rsidRPr="00BE60C4">
        <w:t>”</w:t>
      </w:r>
      <w:r w:rsidRPr="00BE60C4">
        <w:t>（</w:t>
      </w:r>
      <w:proofErr w:type="spellStart"/>
      <w:r w:rsidRPr="00BE60C4">
        <w:t>doctest</w:t>
      </w:r>
      <w:proofErr w:type="spellEnd"/>
      <w:r w:rsidRPr="00BE60C4">
        <w:t>）模块可以直接提取注释中的代码并执行测试。</w:t>
      </w:r>
    </w:p>
    <w:p w:rsidR="00BE60C4" w:rsidRDefault="00BE60C4" w:rsidP="00BE60C4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注意到最后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行代码。当模块正常导入时，</w:t>
      </w:r>
      <w:proofErr w:type="spellStart"/>
      <w:r>
        <w:rPr>
          <w:shd w:val="clear" w:color="auto" w:fill="FFFFFF"/>
        </w:rPr>
        <w:t>doctest</w:t>
      </w:r>
      <w:proofErr w:type="spellEnd"/>
      <w:r>
        <w:rPr>
          <w:shd w:val="clear" w:color="auto" w:fill="FFFFFF"/>
        </w:rPr>
        <w:t>不会被执行。只有在命令行直接运行时，才执行</w:t>
      </w:r>
      <w:proofErr w:type="spellStart"/>
      <w:r>
        <w:rPr>
          <w:shd w:val="clear" w:color="auto" w:fill="FFFFFF"/>
        </w:rPr>
        <w:t>doctest</w:t>
      </w:r>
      <w:proofErr w:type="spellEnd"/>
      <w:r>
        <w:rPr>
          <w:shd w:val="clear" w:color="auto" w:fill="FFFFFF"/>
        </w:rPr>
        <w:t>。所以，不必担心</w:t>
      </w:r>
      <w:proofErr w:type="spellStart"/>
      <w:r>
        <w:rPr>
          <w:shd w:val="clear" w:color="auto" w:fill="FFFFFF"/>
        </w:rPr>
        <w:t>doctest</w:t>
      </w:r>
      <w:proofErr w:type="spellEnd"/>
      <w:r>
        <w:rPr>
          <w:shd w:val="clear" w:color="auto" w:fill="FFFFFF"/>
        </w:rPr>
        <w:t>会在非测试环境下执行</w:t>
      </w:r>
    </w:p>
    <w:p w:rsidR="00BE60C4" w:rsidRDefault="00BE60C4" w:rsidP="00BE60C4">
      <w:pPr>
        <w:pStyle w:val="1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I</w:t>
      </w:r>
      <w:r>
        <w:rPr>
          <w:shd w:val="clear" w:color="auto" w:fill="FFFFFF"/>
        </w:rPr>
        <w:t>/</w:t>
      </w:r>
      <w:r>
        <w:rPr>
          <w:rFonts w:hint="eastAsia"/>
          <w:shd w:val="clear" w:color="auto" w:fill="FFFFFF"/>
        </w:rPr>
        <w:t>O</w:t>
      </w:r>
    </w:p>
    <w:p w:rsidR="00BE60C4" w:rsidRDefault="00480C87" w:rsidP="00BE60C4">
      <w:pPr>
        <w:ind w:firstLine="480"/>
      </w:pPr>
      <w:r>
        <w:rPr>
          <w:rFonts w:hint="eastAsia"/>
        </w:rPr>
        <w:t>两个重要</w:t>
      </w:r>
      <w:r>
        <w:t>概念：同步</w:t>
      </w:r>
      <w:r>
        <w:rPr>
          <w:rFonts w:hint="eastAsia"/>
        </w:rPr>
        <w:t>I/O</w:t>
      </w:r>
      <w:r>
        <w:rPr>
          <w:rFonts w:hint="eastAsia"/>
        </w:rPr>
        <w:t>、</w:t>
      </w:r>
      <w:r>
        <w:t>异步</w:t>
      </w:r>
      <w:r>
        <w:t>I/O</w:t>
      </w:r>
      <w:r>
        <w:rPr>
          <w:rFonts w:hint="eastAsia"/>
        </w:rPr>
        <w:t>，</w:t>
      </w:r>
      <w:r>
        <w:t>前者简单效率低，后者复杂效率高。</w:t>
      </w:r>
    </w:p>
    <w:p w:rsidR="00480C87" w:rsidRDefault="00480C87" w:rsidP="00BE60C4">
      <w:pPr>
        <w:ind w:firstLine="482"/>
        <w:rPr>
          <w:b/>
        </w:rPr>
      </w:pPr>
      <w:r w:rsidRPr="00480C87">
        <w:rPr>
          <w:rFonts w:hint="eastAsia"/>
          <w:b/>
        </w:rPr>
        <w:t>文件</w:t>
      </w:r>
      <w:r w:rsidRPr="00480C87">
        <w:rPr>
          <w:b/>
        </w:rPr>
        <w:t>读写</w:t>
      </w:r>
      <w:r>
        <w:rPr>
          <w:rFonts w:hint="eastAsia"/>
          <w:b/>
        </w:rPr>
        <w:t>：</w:t>
      </w:r>
    </w:p>
    <w:p w:rsidR="00480C87" w:rsidRDefault="00480C87" w:rsidP="00480C87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要以读文件的模式打开一个文件对象，使用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内置的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open()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函数，传入文件名和标示符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如果文件打开成功，接下来，调用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方法可以一次读取文件的全部内容，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把内容读到内存，用一个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对象表示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最后一步是调用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close()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方法关闭文件。文件使用完毕后必须关闭，因为文件对象会占用操作系统的资源，并且操作系统同一时间能打开的文件数量也是有限的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由于文件读写时都有可能产生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IOError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，一旦出错，后面的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f.close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就不会调用。所以，为了保证无论是否出错都能正确地关闭文件，我们可以使用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try ... finally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来实现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：</w:t>
      </w:r>
    </w:p>
    <w:p w:rsidR="00480C87" w:rsidRPr="00480C87" w:rsidRDefault="00480C87" w:rsidP="00480C87">
      <w:pPr>
        <w:ind w:firstLine="480"/>
        <w:rPr>
          <w:color w:val="444444"/>
        </w:rPr>
      </w:pPr>
      <w:r w:rsidRPr="00480C87">
        <w:t>try</w:t>
      </w:r>
      <w:r w:rsidRPr="00480C87">
        <w:rPr>
          <w:color w:val="444444"/>
        </w:rPr>
        <w:t>:</w:t>
      </w:r>
    </w:p>
    <w:p w:rsidR="00480C87" w:rsidRPr="00480C87" w:rsidRDefault="00480C87" w:rsidP="00480C87">
      <w:pPr>
        <w:ind w:firstLine="480"/>
        <w:rPr>
          <w:color w:val="444444"/>
        </w:rPr>
      </w:pPr>
      <w:r w:rsidRPr="00480C87">
        <w:rPr>
          <w:color w:val="444444"/>
        </w:rPr>
        <w:t xml:space="preserve">    f = </w:t>
      </w:r>
      <w:proofErr w:type="gramStart"/>
      <w:r w:rsidRPr="00480C87">
        <w:rPr>
          <w:color w:val="444444"/>
        </w:rPr>
        <w:t>open(</w:t>
      </w:r>
      <w:proofErr w:type="gramEnd"/>
      <w:r w:rsidRPr="00480C87">
        <w:rPr>
          <w:color w:val="DD1144"/>
        </w:rPr>
        <w:t>'/path/to/file'</w:t>
      </w:r>
      <w:r w:rsidRPr="00480C87">
        <w:rPr>
          <w:color w:val="444444"/>
        </w:rPr>
        <w:t xml:space="preserve">, </w:t>
      </w:r>
      <w:r w:rsidRPr="00480C87">
        <w:rPr>
          <w:color w:val="DD1144"/>
        </w:rPr>
        <w:t>'r'</w:t>
      </w:r>
      <w:r w:rsidRPr="00480C87">
        <w:rPr>
          <w:color w:val="444444"/>
        </w:rPr>
        <w:t>)</w:t>
      </w:r>
    </w:p>
    <w:p w:rsidR="00480C87" w:rsidRPr="00480C87" w:rsidRDefault="00480C87" w:rsidP="00480C87">
      <w:pPr>
        <w:ind w:firstLine="480"/>
        <w:rPr>
          <w:color w:val="444444"/>
        </w:rPr>
      </w:pPr>
      <w:r w:rsidRPr="00480C87">
        <w:rPr>
          <w:color w:val="444444"/>
        </w:rPr>
        <w:t xml:space="preserve">    print(</w:t>
      </w:r>
      <w:proofErr w:type="spellStart"/>
      <w:proofErr w:type="gramStart"/>
      <w:r w:rsidRPr="00480C87">
        <w:rPr>
          <w:color w:val="444444"/>
        </w:rPr>
        <w:t>f.read</w:t>
      </w:r>
      <w:proofErr w:type="spellEnd"/>
      <w:proofErr w:type="gramEnd"/>
      <w:r w:rsidRPr="00480C87">
        <w:rPr>
          <w:color w:val="444444"/>
        </w:rPr>
        <w:t>())</w:t>
      </w:r>
    </w:p>
    <w:p w:rsidR="00480C87" w:rsidRPr="00480C87" w:rsidRDefault="00480C87" w:rsidP="00480C87">
      <w:pPr>
        <w:ind w:firstLine="480"/>
        <w:rPr>
          <w:color w:val="444444"/>
        </w:rPr>
      </w:pPr>
      <w:r w:rsidRPr="00480C87">
        <w:t>finally</w:t>
      </w:r>
      <w:r w:rsidRPr="00480C87">
        <w:rPr>
          <w:color w:val="444444"/>
        </w:rPr>
        <w:t>:</w:t>
      </w:r>
    </w:p>
    <w:p w:rsidR="00480C87" w:rsidRPr="00480C87" w:rsidRDefault="00480C87" w:rsidP="00480C87">
      <w:pPr>
        <w:ind w:firstLine="480"/>
        <w:rPr>
          <w:color w:val="444444"/>
        </w:rPr>
      </w:pPr>
      <w:r w:rsidRPr="00480C87">
        <w:rPr>
          <w:color w:val="444444"/>
        </w:rPr>
        <w:t xml:space="preserve">    </w:t>
      </w:r>
      <w:r w:rsidRPr="00480C87">
        <w:t>if</w:t>
      </w:r>
      <w:r w:rsidRPr="00480C87">
        <w:rPr>
          <w:color w:val="444444"/>
        </w:rPr>
        <w:t xml:space="preserve"> f:</w:t>
      </w:r>
    </w:p>
    <w:p w:rsidR="00480C87" w:rsidRPr="00480C87" w:rsidRDefault="00480C87" w:rsidP="00480C87">
      <w:pPr>
        <w:ind w:firstLine="480"/>
        <w:rPr>
          <w:rFonts w:ascii="Consolas" w:hAnsi="Consolas" w:cs="Consolas"/>
          <w:color w:val="444444"/>
          <w:sz w:val="18"/>
          <w:szCs w:val="18"/>
        </w:rPr>
      </w:pPr>
      <w:r w:rsidRPr="00480C87">
        <w:rPr>
          <w:color w:val="444444"/>
        </w:rPr>
        <w:t xml:space="preserve">        </w:t>
      </w:r>
      <w:proofErr w:type="spellStart"/>
      <w:proofErr w:type="gramStart"/>
      <w:r w:rsidRPr="00480C87">
        <w:rPr>
          <w:color w:val="444444"/>
        </w:rPr>
        <w:t>f.close</w:t>
      </w:r>
      <w:proofErr w:type="spellEnd"/>
      <w:proofErr w:type="gramEnd"/>
      <w:r w:rsidRPr="00480C87">
        <w:rPr>
          <w:color w:val="444444"/>
        </w:rPr>
        <w:t>()</w:t>
      </w:r>
    </w:p>
    <w:p w:rsidR="00480C87" w:rsidRPr="00480C87" w:rsidRDefault="00480C87" w:rsidP="00480C87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480C87">
        <w:rPr>
          <w:rFonts w:ascii="Helvetica" w:eastAsia="宋体" w:hAnsi="Helvetica" w:cs="Helvetica"/>
          <w:color w:val="666666"/>
          <w:kern w:val="0"/>
          <w:sz w:val="21"/>
          <w:szCs w:val="21"/>
        </w:rPr>
        <w:t>但是每次都这么写实在太繁琐，所以，</w:t>
      </w:r>
      <w:r w:rsidRPr="00480C87">
        <w:rPr>
          <w:rFonts w:ascii="Helvetica" w:eastAsia="宋体" w:hAnsi="Helvetica" w:cs="Helvetica"/>
          <w:color w:val="666666"/>
          <w:kern w:val="0"/>
          <w:sz w:val="21"/>
          <w:szCs w:val="21"/>
        </w:rPr>
        <w:t>Python</w:t>
      </w:r>
      <w:r w:rsidRPr="00480C87">
        <w:rPr>
          <w:rFonts w:ascii="Helvetica" w:eastAsia="宋体" w:hAnsi="Helvetica" w:cs="Helvetica"/>
          <w:color w:val="666666"/>
          <w:kern w:val="0"/>
          <w:sz w:val="21"/>
          <w:szCs w:val="21"/>
        </w:rPr>
        <w:t>引入了</w:t>
      </w:r>
      <w:r w:rsidRPr="00480C8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with</w:t>
      </w:r>
      <w:r w:rsidRPr="00480C87">
        <w:rPr>
          <w:rFonts w:ascii="Helvetica" w:eastAsia="宋体" w:hAnsi="Helvetica" w:cs="Helvetica"/>
          <w:color w:val="666666"/>
          <w:kern w:val="0"/>
          <w:sz w:val="21"/>
          <w:szCs w:val="21"/>
        </w:rPr>
        <w:t>语句来自动帮我们调用</w:t>
      </w:r>
      <w:r w:rsidRPr="00480C87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close()</w:t>
      </w:r>
      <w:r w:rsidRPr="00480C87">
        <w:rPr>
          <w:rFonts w:ascii="Helvetica" w:eastAsia="宋体" w:hAnsi="Helvetica" w:cs="Helvetica"/>
          <w:color w:val="666666"/>
          <w:kern w:val="0"/>
          <w:sz w:val="21"/>
          <w:szCs w:val="21"/>
        </w:rPr>
        <w:t>方法：</w:t>
      </w:r>
    </w:p>
    <w:p w:rsidR="00480C87" w:rsidRPr="00480C87" w:rsidRDefault="00480C87" w:rsidP="00480C87">
      <w:pPr>
        <w:ind w:firstLine="482"/>
        <w:rPr>
          <w:color w:val="444444"/>
        </w:rPr>
      </w:pPr>
      <w:r w:rsidRPr="00480C87">
        <w:rPr>
          <w:b/>
          <w:bCs/>
          <w:color w:val="333333"/>
        </w:rPr>
        <w:t>with</w:t>
      </w:r>
      <w:r w:rsidRPr="00480C87">
        <w:rPr>
          <w:color w:val="444444"/>
        </w:rPr>
        <w:t xml:space="preserve"> </w:t>
      </w:r>
      <w:proofErr w:type="gramStart"/>
      <w:r w:rsidRPr="00480C87">
        <w:rPr>
          <w:color w:val="444444"/>
        </w:rPr>
        <w:t>open(</w:t>
      </w:r>
      <w:proofErr w:type="gramEnd"/>
      <w:r w:rsidRPr="00480C87">
        <w:t>'/path/to/file'</w:t>
      </w:r>
      <w:r w:rsidRPr="00480C87">
        <w:rPr>
          <w:color w:val="444444"/>
        </w:rPr>
        <w:t xml:space="preserve">, </w:t>
      </w:r>
      <w:r w:rsidRPr="00480C87">
        <w:t>'r'</w:t>
      </w:r>
      <w:r w:rsidRPr="00480C87">
        <w:rPr>
          <w:color w:val="444444"/>
        </w:rPr>
        <w:t xml:space="preserve">) </w:t>
      </w:r>
      <w:r w:rsidRPr="00480C87">
        <w:rPr>
          <w:b/>
          <w:bCs/>
          <w:color w:val="333333"/>
        </w:rPr>
        <w:t>as</w:t>
      </w:r>
      <w:r w:rsidRPr="00480C87">
        <w:rPr>
          <w:color w:val="444444"/>
        </w:rPr>
        <w:t xml:space="preserve"> f:</w:t>
      </w:r>
    </w:p>
    <w:p w:rsidR="00480C87" w:rsidRPr="00480C87" w:rsidRDefault="00480C87" w:rsidP="00480C87">
      <w:pPr>
        <w:ind w:firstLine="480"/>
        <w:rPr>
          <w:rFonts w:ascii="Consolas" w:hAnsi="Consolas" w:cs="Consolas"/>
          <w:color w:val="444444"/>
          <w:sz w:val="18"/>
          <w:szCs w:val="18"/>
        </w:rPr>
      </w:pPr>
      <w:r w:rsidRPr="00480C87">
        <w:rPr>
          <w:color w:val="444444"/>
        </w:rPr>
        <w:t xml:space="preserve">    print(</w:t>
      </w:r>
      <w:proofErr w:type="spellStart"/>
      <w:proofErr w:type="gramStart"/>
      <w:r w:rsidRPr="00480C87">
        <w:rPr>
          <w:color w:val="444444"/>
        </w:rPr>
        <w:t>f.read</w:t>
      </w:r>
      <w:proofErr w:type="spellEnd"/>
      <w:proofErr w:type="gramEnd"/>
      <w:r w:rsidRPr="00480C87">
        <w:rPr>
          <w:color w:val="444444"/>
        </w:rPr>
        <w:t>()</w:t>
      </w:r>
    </w:p>
    <w:p w:rsidR="00480C87" w:rsidRDefault="00480C87" w:rsidP="00480C87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会一次性读取文件的全部内容，如果文件有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10G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，内存就爆了，所以，要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lastRenderedPageBreak/>
        <w:t>保险起见，可以反复调用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read(size)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方法，每次最多读取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size</w:t>
      </w:r>
      <w:proofErr w:type="gram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字节的内容。另外，调用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readline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可以每次读取一行内容，调用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readlines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一次读取所有内容并按行返回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list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。因此，要根据需要决定怎么调用。如果文件很小，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一次性读取最方便；如果不能确定文件大小，反复调用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read(size)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比较保险；如果是配置文件，调用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readlines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最方便</w:t>
      </w:r>
    </w:p>
    <w:p w:rsidR="00480C87" w:rsidRPr="00480C87" w:rsidRDefault="00480C87" w:rsidP="00480C87">
      <w:pPr>
        <w:ind w:firstLine="482"/>
      </w:pPr>
      <w:r w:rsidRPr="00480C87">
        <w:rPr>
          <w:b/>
          <w:bCs/>
          <w:color w:val="333333"/>
        </w:rPr>
        <w:t>for</w:t>
      </w:r>
      <w:r w:rsidRPr="00480C87">
        <w:t xml:space="preserve"> line </w:t>
      </w:r>
      <w:r w:rsidRPr="00480C87">
        <w:rPr>
          <w:b/>
          <w:bCs/>
          <w:color w:val="333333"/>
        </w:rPr>
        <w:t>in</w:t>
      </w:r>
      <w:r w:rsidRPr="00480C87">
        <w:t xml:space="preserve"> </w:t>
      </w:r>
      <w:proofErr w:type="spellStart"/>
      <w:proofErr w:type="gramStart"/>
      <w:r w:rsidRPr="00480C87">
        <w:t>f.readlines</w:t>
      </w:r>
      <w:proofErr w:type="spellEnd"/>
      <w:proofErr w:type="gramEnd"/>
      <w:r w:rsidRPr="00480C87">
        <w:t>():</w:t>
      </w:r>
    </w:p>
    <w:p w:rsidR="00480C87" w:rsidRPr="00480C87" w:rsidRDefault="00480C87" w:rsidP="00480C87">
      <w:pPr>
        <w:ind w:firstLine="480"/>
        <w:rPr>
          <w:rFonts w:ascii="Consolas" w:hAnsi="Consolas" w:cs="Consolas"/>
          <w:sz w:val="18"/>
          <w:szCs w:val="18"/>
        </w:rPr>
      </w:pPr>
      <w:r w:rsidRPr="00480C87">
        <w:t xml:space="preserve">    print(</w:t>
      </w:r>
      <w:proofErr w:type="spellStart"/>
      <w:r w:rsidRPr="00480C87">
        <w:t>line.strip</w:t>
      </w:r>
      <w:proofErr w:type="spellEnd"/>
      <w:r w:rsidRPr="00480C87">
        <w:t xml:space="preserve">()) </w:t>
      </w:r>
      <w:r w:rsidRPr="00480C87">
        <w:rPr>
          <w:i/>
          <w:iCs/>
          <w:color w:val="999988"/>
        </w:rPr>
        <w:t xml:space="preserve"># </w:t>
      </w:r>
      <w:r w:rsidRPr="00480C87">
        <w:rPr>
          <w:i/>
          <w:iCs/>
          <w:color w:val="999988"/>
        </w:rPr>
        <w:t>把末尾的</w:t>
      </w:r>
      <w:r w:rsidRPr="00480C87">
        <w:rPr>
          <w:i/>
          <w:iCs/>
          <w:color w:val="999988"/>
        </w:rPr>
        <w:t>'\n'</w:t>
      </w:r>
      <w:r w:rsidRPr="00480C87">
        <w:rPr>
          <w:i/>
          <w:iCs/>
          <w:color w:val="999988"/>
        </w:rPr>
        <w:t>删掉</w:t>
      </w:r>
    </w:p>
    <w:p w:rsidR="00480C87" w:rsidRPr="00857B18" w:rsidRDefault="00857B18" w:rsidP="00480C87">
      <w:pPr>
        <w:ind w:firstLine="482"/>
        <w:rPr>
          <w:b/>
        </w:rPr>
      </w:pPr>
      <w:r w:rsidRPr="00857B18">
        <w:rPr>
          <w:rFonts w:hint="eastAsia"/>
          <w:b/>
        </w:rPr>
        <w:t>file</w:t>
      </w:r>
      <w:r w:rsidRPr="00857B18">
        <w:rPr>
          <w:b/>
        </w:rPr>
        <w:t>-like object</w:t>
      </w:r>
    </w:p>
    <w:p w:rsidR="00857B18" w:rsidRDefault="00857B18" w:rsidP="00480C87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像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open()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函数返回的这种有个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方法的对象，在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中统称为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file-like Object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。除了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file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外，还可以是内存的字节流，网络流，自定义流等等。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file-like Object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不要求从特定类继承，只要写个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方法就行。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StringIO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就是在内存中创建的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file-like Object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，常用作临时缓冲。</w:t>
      </w:r>
    </w:p>
    <w:p w:rsidR="00857B18" w:rsidRDefault="00857B18" w:rsidP="00480C87">
      <w:pPr>
        <w:ind w:firstLine="48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857B18">
        <w:rPr>
          <w:rFonts w:hint="eastAsia"/>
          <w:b/>
        </w:rPr>
        <w:t>二进制</w:t>
      </w:r>
      <w:r w:rsidRPr="00857B18">
        <w:rPr>
          <w:b/>
        </w:rPr>
        <w:t>文件：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前面讲的默认都是读取文本文件，并且是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UTF-8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编码的文本文件。要读取二进制文件，比如图片、视频等等，用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rb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模式打开文件即可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</w:p>
    <w:p w:rsidR="00857B18" w:rsidRPr="00857B18" w:rsidRDefault="00857B18" w:rsidP="00857B18">
      <w:pPr>
        <w:ind w:firstLine="482"/>
        <w:rPr>
          <w:rFonts w:ascii="Consolas" w:hAnsi="Consolas" w:cs="Consolas" w:hint="eastAsia"/>
          <w:color w:val="444444"/>
          <w:sz w:val="18"/>
          <w:szCs w:val="18"/>
        </w:rPr>
      </w:pPr>
      <w:r w:rsidRPr="00857B18">
        <w:rPr>
          <w:rFonts w:hint="eastAsia"/>
          <w:b/>
        </w:rPr>
        <w:t>字符</w:t>
      </w:r>
      <w:r w:rsidRPr="00857B18">
        <w:rPr>
          <w:b/>
        </w:rPr>
        <w:t>编码：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要读取非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UTF-8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编码的文本文件，需要给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open()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函数传入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encoding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参数，例如，读取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GBK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编码的文件</w:t>
      </w:r>
      <w:r>
        <w:rPr>
          <w:rFonts w:ascii="Helvetica" w:hAnsi="Helvetica" w:cs="Helvetica" w:hint="eastAsia"/>
          <w:sz w:val="21"/>
          <w:szCs w:val="21"/>
          <w:shd w:val="clear" w:color="auto" w:fill="FFFFFF"/>
        </w:rPr>
        <w:t>：</w:t>
      </w:r>
      <w:r w:rsidRPr="00857B18">
        <w:rPr>
          <w:color w:val="444444"/>
        </w:rPr>
        <w:t xml:space="preserve">f = </w:t>
      </w:r>
      <w:proofErr w:type="gramStart"/>
      <w:r w:rsidRPr="00857B18">
        <w:rPr>
          <w:color w:val="444444"/>
        </w:rPr>
        <w:t>open(</w:t>
      </w:r>
      <w:proofErr w:type="gramEnd"/>
      <w:r w:rsidRPr="00857B18">
        <w:rPr>
          <w:color w:val="DD1144"/>
        </w:rPr>
        <w:t>'/Users/</w:t>
      </w:r>
      <w:proofErr w:type="spellStart"/>
      <w:r w:rsidRPr="00857B18">
        <w:rPr>
          <w:color w:val="DD1144"/>
        </w:rPr>
        <w:t>michael</w:t>
      </w:r>
      <w:proofErr w:type="spellEnd"/>
      <w:r w:rsidRPr="00857B18">
        <w:rPr>
          <w:color w:val="DD1144"/>
        </w:rPr>
        <w:t>/gbk.txt'</w:t>
      </w:r>
      <w:r w:rsidRPr="00857B18">
        <w:rPr>
          <w:color w:val="444444"/>
        </w:rPr>
        <w:t xml:space="preserve">, </w:t>
      </w:r>
      <w:r w:rsidRPr="00857B18">
        <w:rPr>
          <w:color w:val="DD1144"/>
        </w:rPr>
        <w:t>'r'</w:t>
      </w:r>
      <w:r w:rsidRPr="00857B18">
        <w:rPr>
          <w:color w:val="444444"/>
        </w:rPr>
        <w:t>, encoding=</w:t>
      </w:r>
      <w:r w:rsidRPr="00857B18">
        <w:rPr>
          <w:color w:val="DD1144"/>
        </w:rPr>
        <w:t>'</w:t>
      </w:r>
      <w:proofErr w:type="spellStart"/>
      <w:r w:rsidRPr="00857B18">
        <w:rPr>
          <w:color w:val="DD1144"/>
        </w:rPr>
        <w:t>gbk</w:t>
      </w:r>
      <w:proofErr w:type="spellEnd"/>
      <w:r w:rsidRPr="00857B18">
        <w:rPr>
          <w:color w:val="DD1144"/>
        </w:rPr>
        <w:t>'</w:t>
      </w:r>
      <w:r w:rsidRPr="00857B18">
        <w:rPr>
          <w:color w:val="444444"/>
        </w:rPr>
        <w:t>)</w:t>
      </w:r>
    </w:p>
    <w:p w:rsidR="00857B18" w:rsidRDefault="00857B18" w:rsidP="00857B18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遇到有些编码不规范的文件，你可能会遇到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UnicodeDecodeError</w:t>
      </w:r>
      <w:proofErr w:type="spellEnd"/>
      <w:r>
        <w:rPr>
          <w:shd w:val="clear" w:color="auto" w:fill="FFFFFF"/>
        </w:rPr>
        <w:t>，因为在文本文件中可能夹杂了一些非法编码的字符。遇到这种情况，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open()</w:t>
      </w:r>
      <w:r>
        <w:rPr>
          <w:shd w:val="clear" w:color="auto" w:fill="FFFFFF"/>
        </w:rPr>
        <w:t>函数还接收一个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errors</w:t>
      </w:r>
      <w:r>
        <w:rPr>
          <w:shd w:val="clear" w:color="auto" w:fill="FFFFFF"/>
        </w:rPr>
        <w:t>参数，表示如果遇到编码错误后如何处理。最简单的方式是直接忽略：</w:t>
      </w:r>
    </w:p>
    <w:p w:rsidR="00857B18" w:rsidRDefault="00857B18" w:rsidP="00857B18">
      <w:pPr>
        <w:ind w:firstLine="48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f = </w:t>
      </w:r>
      <w:proofErr w:type="gramStart"/>
      <w:r>
        <w:rPr>
          <w:rStyle w:val="HTML"/>
          <w:color w:val="444444"/>
        </w:rPr>
        <w:t>open(</w:t>
      </w:r>
      <w:proofErr w:type="gramEnd"/>
      <w:r>
        <w:rPr>
          <w:rStyle w:val="string"/>
          <w:color w:val="DD1144"/>
        </w:rPr>
        <w:t>'/Users/</w:t>
      </w:r>
      <w:proofErr w:type="spellStart"/>
      <w:r>
        <w:rPr>
          <w:rStyle w:val="string"/>
          <w:color w:val="DD1144"/>
        </w:rPr>
        <w:t>michael</w:t>
      </w:r>
      <w:proofErr w:type="spellEnd"/>
      <w:r>
        <w:rPr>
          <w:rStyle w:val="string"/>
          <w:color w:val="DD1144"/>
        </w:rPr>
        <w:t>/gbk.txt'</w:t>
      </w:r>
      <w:r>
        <w:rPr>
          <w:rStyle w:val="HTML"/>
          <w:color w:val="444444"/>
        </w:rPr>
        <w:t xml:space="preserve">, </w:t>
      </w:r>
      <w:r>
        <w:rPr>
          <w:rStyle w:val="string"/>
          <w:color w:val="DD1144"/>
        </w:rPr>
        <w:t>'r'</w:t>
      </w:r>
      <w:r>
        <w:rPr>
          <w:rStyle w:val="HTML"/>
          <w:color w:val="444444"/>
        </w:rPr>
        <w:t>, encoding=</w:t>
      </w:r>
      <w:r>
        <w:rPr>
          <w:rStyle w:val="string"/>
          <w:color w:val="DD1144"/>
        </w:rPr>
        <w:t>'</w:t>
      </w:r>
      <w:proofErr w:type="spellStart"/>
      <w:r>
        <w:rPr>
          <w:rStyle w:val="string"/>
          <w:color w:val="DD1144"/>
        </w:rPr>
        <w:t>gbk</w:t>
      </w:r>
      <w:proofErr w:type="spellEnd"/>
      <w:r>
        <w:rPr>
          <w:rStyle w:val="string"/>
          <w:color w:val="DD1144"/>
        </w:rPr>
        <w:t>'</w:t>
      </w:r>
      <w:r>
        <w:rPr>
          <w:rStyle w:val="HTML"/>
          <w:color w:val="444444"/>
        </w:rPr>
        <w:t>, errors=</w:t>
      </w:r>
      <w:r>
        <w:rPr>
          <w:rStyle w:val="string"/>
          <w:color w:val="DD1144"/>
        </w:rPr>
        <w:t>'ignore'</w:t>
      </w:r>
      <w:r>
        <w:rPr>
          <w:rStyle w:val="HTML"/>
          <w:color w:val="444444"/>
        </w:rPr>
        <w:t>)</w:t>
      </w:r>
    </w:p>
    <w:p w:rsidR="00857B18" w:rsidRDefault="00857B18" w:rsidP="00857B18">
      <w:pPr>
        <w:ind w:firstLine="48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857B18">
        <w:rPr>
          <w:rFonts w:hint="eastAsia"/>
          <w:b/>
        </w:rPr>
        <w:t>写文件</w:t>
      </w:r>
      <w:r w:rsidRPr="00857B18">
        <w:rPr>
          <w:b/>
        </w:rPr>
        <w:t>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写文件和读文件是一样的，唯一区别是调用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open()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函数时，传入标识符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'w'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或者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wb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表示写文本文件或写二进制文件</w:t>
      </w:r>
    </w:p>
    <w:p w:rsidR="00857B18" w:rsidRDefault="00857B18" w:rsidP="00857B1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可以反复调用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write()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来写入文件，但是务必要调用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f.close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来关闭文件。当我们写文件时，操作系统往往不会立刻把数据写入磁盘，而是放到内存缓存起来，空闲的时候再慢慢写入。只有调用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close()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方法时，操作系统才保证把没有写入的数据全部写入磁盘。忘记调用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close()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的后果是数据可能只写了一部分到磁盘，剩下的丢失了。所以，还是用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with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语句来得保险</w:t>
      </w:r>
    </w:p>
    <w:p w:rsidR="00857B18" w:rsidRPr="00857B18" w:rsidRDefault="00857B18" w:rsidP="00857B18">
      <w:pPr>
        <w:ind w:firstLine="482"/>
        <w:rPr>
          <w:color w:val="444444"/>
        </w:rPr>
      </w:pPr>
      <w:r w:rsidRPr="00857B18">
        <w:rPr>
          <w:b/>
          <w:bCs/>
          <w:color w:val="333333"/>
        </w:rPr>
        <w:t>with</w:t>
      </w:r>
      <w:r w:rsidRPr="00857B18">
        <w:rPr>
          <w:color w:val="444444"/>
        </w:rPr>
        <w:t xml:space="preserve"> </w:t>
      </w:r>
      <w:proofErr w:type="gramStart"/>
      <w:r w:rsidRPr="00857B18">
        <w:rPr>
          <w:color w:val="444444"/>
        </w:rPr>
        <w:t>open(</w:t>
      </w:r>
      <w:proofErr w:type="gramEnd"/>
      <w:r w:rsidRPr="00857B18">
        <w:t>'/Users/</w:t>
      </w:r>
      <w:proofErr w:type="spellStart"/>
      <w:r w:rsidRPr="00857B18">
        <w:t>michael</w:t>
      </w:r>
      <w:proofErr w:type="spellEnd"/>
      <w:r w:rsidRPr="00857B18">
        <w:t>/test.txt'</w:t>
      </w:r>
      <w:r w:rsidRPr="00857B18">
        <w:rPr>
          <w:color w:val="444444"/>
        </w:rPr>
        <w:t xml:space="preserve">, </w:t>
      </w:r>
      <w:r w:rsidRPr="00857B18">
        <w:t>'w'</w:t>
      </w:r>
      <w:r w:rsidRPr="00857B18">
        <w:rPr>
          <w:color w:val="444444"/>
        </w:rPr>
        <w:t xml:space="preserve">) </w:t>
      </w:r>
      <w:r w:rsidRPr="00857B18">
        <w:rPr>
          <w:b/>
          <w:bCs/>
          <w:color w:val="333333"/>
        </w:rPr>
        <w:t>as</w:t>
      </w:r>
      <w:r w:rsidRPr="00857B18">
        <w:rPr>
          <w:color w:val="444444"/>
        </w:rPr>
        <w:t xml:space="preserve"> f:</w:t>
      </w:r>
    </w:p>
    <w:p w:rsidR="00857B18" w:rsidRPr="00857B18" w:rsidRDefault="00857B18" w:rsidP="00857B18">
      <w:pPr>
        <w:ind w:firstLine="480"/>
        <w:rPr>
          <w:rFonts w:ascii="Consolas" w:hAnsi="Consolas" w:cs="Consolas"/>
          <w:color w:val="444444"/>
          <w:sz w:val="18"/>
          <w:szCs w:val="18"/>
        </w:rPr>
      </w:pPr>
      <w:r w:rsidRPr="00857B18">
        <w:rPr>
          <w:color w:val="444444"/>
        </w:rPr>
        <w:t xml:space="preserve">    </w:t>
      </w:r>
      <w:proofErr w:type="spellStart"/>
      <w:proofErr w:type="gramStart"/>
      <w:r w:rsidRPr="00857B18">
        <w:rPr>
          <w:color w:val="444444"/>
        </w:rPr>
        <w:t>f.write</w:t>
      </w:r>
      <w:proofErr w:type="spellEnd"/>
      <w:proofErr w:type="gramEnd"/>
      <w:r w:rsidRPr="00857B18">
        <w:rPr>
          <w:color w:val="444444"/>
        </w:rPr>
        <w:t>(</w:t>
      </w:r>
      <w:r w:rsidRPr="00857B18">
        <w:t>'Hello, world!'</w:t>
      </w:r>
      <w:r w:rsidRPr="00857B18">
        <w:rPr>
          <w:color w:val="444444"/>
        </w:rPr>
        <w:t>)</w:t>
      </w:r>
    </w:p>
    <w:p w:rsidR="00857B18" w:rsidRPr="00857B18" w:rsidRDefault="00857B18" w:rsidP="00857B18">
      <w:pPr>
        <w:ind w:firstLine="480"/>
      </w:pPr>
      <w:r w:rsidRPr="00857B18">
        <w:t>要写入特定编码的文本文件，请给</w:t>
      </w:r>
      <w:r w:rsidRPr="00857B18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open()</w:t>
      </w:r>
      <w:r w:rsidRPr="00857B18">
        <w:t>函数传入</w:t>
      </w:r>
      <w:r w:rsidRPr="00857B18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encoding</w:t>
      </w:r>
      <w:r w:rsidRPr="00857B18">
        <w:t>参数，将字符串自动转换成指定编码。</w:t>
      </w:r>
    </w:p>
    <w:p w:rsidR="00857B18" w:rsidRPr="00857B18" w:rsidRDefault="00857B18" w:rsidP="00857B18">
      <w:pPr>
        <w:ind w:firstLine="480"/>
      </w:pPr>
      <w:r w:rsidRPr="00857B18">
        <w:t>细心的童鞋会发现，以</w:t>
      </w:r>
      <w:r w:rsidRPr="00857B18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'w'</w:t>
      </w:r>
      <w:r w:rsidRPr="00857B18">
        <w:t>模式写入文件时，如果文件已存在，会直接覆盖（相当于删掉后新写入一个文件）。如果我们希望追加到文件末尾怎么办？可以传入</w:t>
      </w:r>
      <w:r w:rsidRPr="00857B18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'a'</w:t>
      </w:r>
      <w:r w:rsidRPr="00857B18">
        <w:t>以追加（</w:t>
      </w:r>
      <w:r w:rsidRPr="00857B18">
        <w:t>append</w:t>
      </w:r>
      <w:r w:rsidRPr="00857B18">
        <w:t>）模式写入。</w:t>
      </w:r>
    </w:p>
    <w:p w:rsidR="00857B18" w:rsidRPr="00857B18" w:rsidRDefault="00857B18" w:rsidP="00857B18">
      <w:pPr>
        <w:ind w:firstLine="482"/>
        <w:rPr>
          <w:b/>
        </w:rPr>
      </w:pPr>
      <w:proofErr w:type="spellStart"/>
      <w:r w:rsidRPr="00857B18">
        <w:rPr>
          <w:rFonts w:hint="eastAsia"/>
          <w:b/>
        </w:rPr>
        <w:t>String</w:t>
      </w:r>
      <w:r w:rsidRPr="00857B18">
        <w:rPr>
          <w:b/>
        </w:rPr>
        <w:t>IO</w:t>
      </w:r>
      <w:proofErr w:type="spellEnd"/>
      <w:r w:rsidRPr="00857B18">
        <w:rPr>
          <w:b/>
        </w:rPr>
        <w:t xml:space="preserve"> </w:t>
      </w:r>
      <w:r w:rsidRPr="00857B18">
        <w:rPr>
          <w:rFonts w:hint="eastAsia"/>
          <w:b/>
        </w:rPr>
        <w:t>和</w:t>
      </w:r>
      <w:proofErr w:type="spellStart"/>
      <w:r w:rsidRPr="00857B18">
        <w:rPr>
          <w:b/>
        </w:rPr>
        <w:t>ByteIO</w:t>
      </w:r>
      <w:proofErr w:type="spellEnd"/>
    </w:p>
    <w:p w:rsidR="00857B18" w:rsidRDefault="00857B18" w:rsidP="00857B1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很多时候，数据读写不一定是文件，也可以在内存中读写。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StringIO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顾名思义就是在内存中读写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str</w:t>
      </w:r>
      <w:proofErr w:type="spellEnd"/>
      <w:r w:rsidR="00661FB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;</w:t>
      </w:r>
      <w:r w:rsidR="00661FB8" w:rsidRPr="00661FB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 w:rsidR="00661FB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要把</w:t>
      </w:r>
      <w:proofErr w:type="spellStart"/>
      <w:r w:rsidR="00661FB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str</w:t>
      </w:r>
      <w:proofErr w:type="spellEnd"/>
      <w:r w:rsidR="00661FB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写入</w:t>
      </w:r>
      <w:proofErr w:type="spellStart"/>
      <w:r w:rsidR="00661FB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StringIO</w:t>
      </w:r>
      <w:proofErr w:type="spellEnd"/>
      <w:r w:rsidR="00661FB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，我们需要先创建一个</w:t>
      </w:r>
      <w:proofErr w:type="spellStart"/>
      <w:r w:rsidR="00661FB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StringIO</w:t>
      </w:r>
      <w:proofErr w:type="spellEnd"/>
      <w:r w:rsidR="00661FB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，然后，像文件一样写入即可</w:t>
      </w:r>
      <w:r w:rsidR="00661FB8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  <w:proofErr w:type="spellStart"/>
      <w:r w:rsidR="00661FB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getvalue</w:t>
      </w:r>
      <w:proofErr w:type="spellEnd"/>
      <w:r w:rsidR="00661FB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="00661FB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方法用于获得写入后的</w:t>
      </w:r>
      <w:proofErr w:type="spellStart"/>
      <w:r w:rsidR="00661FB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str</w:t>
      </w:r>
      <w:proofErr w:type="spellEnd"/>
      <w:r w:rsidR="00661FB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</w:p>
    <w:p w:rsidR="00661FB8" w:rsidRDefault="00661FB8" w:rsidP="00857B1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StringIO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操作的只能是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str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，如果要操作二进制数据，就需要使用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BytesIO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BytesIO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实现了在内存中读写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bytes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，我们创建一个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BytesIO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，然后写入一些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bytes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请注意，写入的不是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str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，而是经过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UTF-8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编码的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bytes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</w:p>
    <w:p w:rsidR="00661FB8" w:rsidRDefault="00661FB8" w:rsidP="00857B1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StringIO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和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BytesIO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是在内存中操作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str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bytes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的方法，使得和读写文件具有一致的接口。</w:t>
      </w:r>
    </w:p>
    <w:p w:rsidR="00661FB8" w:rsidRDefault="00661FB8" w:rsidP="00857B1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661FB8" w:rsidRDefault="00661FB8" w:rsidP="00857B18">
      <w:pPr>
        <w:ind w:firstLine="48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661FB8">
        <w:rPr>
          <w:rFonts w:hint="eastAsia"/>
          <w:b/>
        </w:rPr>
        <w:t>操作</w:t>
      </w:r>
      <w:r w:rsidRPr="00661FB8">
        <w:rPr>
          <w:b/>
        </w:rPr>
        <w:t>文件和目录：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主要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通过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os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模块</w:t>
      </w:r>
    </w:p>
    <w:p w:rsidR="00661FB8" w:rsidRDefault="00661FB8" w:rsidP="00661FB8">
      <w:pPr>
        <w:ind w:firstLine="48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 w:rsidRPr="00661FB8">
        <w:rPr>
          <w:rFonts w:hint="eastAsia"/>
          <w:b/>
          <w:shd w:val="clear" w:color="auto" w:fill="FFFFFF"/>
        </w:rPr>
        <w:lastRenderedPageBreak/>
        <w:t>序列化</w:t>
      </w:r>
      <w:r w:rsidRPr="00661FB8">
        <w:rPr>
          <w:b/>
          <w:shd w:val="clear" w:color="auto" w:fill="FFFFFF"/>
        </w:rPr>
        <w:t>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我们把变量从内存中变成可存储或传输的过程称之为序列化，在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中叫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pickling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，在其他语言中也被称之为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serialization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marshalling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flattening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等等，都是一个意思。序列化之后，就可以把序列化后的内容写入磁盘，或者通过网络传输到别的机器上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反过来，把变量内容从序列化的对象重新读到内存里称之为反序列化，即</w:t>
      </w: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unpickling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</w:t>
      </w:r>
    </w:p>
    <w:p w:rsidR="00661FB8" w:rsidRDefault="00661FB8" w:rsidP="00661FB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提供了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pickle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模块来实现序列化。</w:t>
      </w:r>
      <w:proofErr w:type="spellStart"/>
      <w:r w:rsidR="000233C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pickle.dumps</w:t>
      </w:r>
      <w:proofErr w:type="spellEnd"/>
      <w:r w:rsidR="000233C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="000233C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方法把任意对象序列化成一个</w:t>
      </w:r>
      <w:r w:rsidR="000233C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="000233C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，然后，就可以把这个</w:t>
      </w:r>
      <w:r w:rsidR="000233C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 w:rsidR="000233C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写入文件。或者用另一个方法</w:t>
      </w:r>
      <w:proofErr w:type="spellStart"/>
      <w:r w:rsidR="000233C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pickle.dump</w:t>
      </w:r>
      <w:proofErr w:type="spellEnd"/>
      <w:r w:rsidR="000233C8"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 w:rsidR="000233C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直接把对象序列化后写入一个</w:t>
      </w:r>
      <w:r w:rsidR="000233C8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file-like Object</w:t>
      </w:r>
      <w:r w:rsidR="000233C8"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；</w:t>
      </w:r>
    </w:p>
    <w:p w:rsidR="000233C8" w:rsidRDefault="000233C8" w:rsidP="00661FB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当我们要把对象从磁盘读到内存时，可以先把内容读到一个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bytes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，然后用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pickle.loads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方法反序列化出对象，也可以直接用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pickle.load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方法从一个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file-like Object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中直接反序列化出对象。我们打开另一个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命令行来反序列化刚才保存的对象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。</w:t>
      </w:r>
    </w:p>
    <w:p w:rsidR="000233C8" w:rsidRDefault="000233C8" w:rsidP="00661FB8">
      <w:pPr>
        <w:ind w:firstLine="482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 w:rsidRPr="000233C8">
        <w:rPr>
          <w:b/>
        </w:rPr>
        <w:t>Json</w:t>
      </w:r>
      <w:proofErr w:type="spellEnd"/>
      <w:r w:rsidRPr="000233C8">
        <w:rPr>
          <w:b/>
        </w:rPr>
        <w:t xml:space="preserve">: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JSON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表示的对象就是标准的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JavaScript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语言的对象</w:t>
      </w:r>
    </w:p>
    <w:p w:rsidR="000233C8" w:rsidRDefault="000233C8" w:rsidP="00661FB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如果我们要在不同的编程语言之间传递对象，就必须把对象序列化为标准格式，比如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XML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，但更好的方法是序列化为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JSON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，因为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JSON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表示出来就是一个字符串，可以被所有语言读取，也可以方便地存储到磁盘或者通过网络传输。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JSON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不仅是标准格式，并且比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XML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更快，而且可以直接在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Web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页面中读取，非常方便。</w:t>
      </w:r>
    </w:p>
    <w:p w:rsidR="000233C8" w:rsidRDefault="000233C8" w:rsidP="00661FB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0233C8" w:rsidRDefault="000233C8" w:rsidP="00661FB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JSON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内置的数据类型对应如下</w:t>
      </w:r>
    </w:p>
    <w:p w:rsidR="000233C8" w:rsidRDefault="000233C8" w:rsidP="00661FB8">
      <w:pPr>
        <w:ind w:firstLine="480"/>
        <w:rPr>
          <w:b/>
        </w:rPr>
      </w:pPr>
      <w:r>
        <w:rPr>
          <w:noProof/>
        </w:rPr>
        <w:drawing>
          <wp:inline distT="0" distB="0" distL="0" distR="0" wp14:anchorId="030F23CA" wp14:editId="24EDE057">
            <wp:extent cx="5274310" cy="2372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3C8" w:rsidRDefault="000233C8" w:rsidP="00661FB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内置的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json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模块提供了非常完善的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对象到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JSON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格式的转换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:</w:t>
      </w:r>
    </w:p>
    <w:p w:rsidR="000233C8" w:rsidRDefault="000233C8" w:rsidP="00661FB8">
      <w:pPr>
        <w:ind w:firstLine="420"/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json</w:t>
      </w:r>
      <w:proofErr w:type="spellEnd"/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模块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专门处理这种转换</w:t>
      </w:r>
    </w:p>
    <w:p w:rsidR="000233C8" w:rsidRDefault="000233C8" w:rsidP="00661FB8">
      <w:pPr>
        <w:ind w:firstLine="36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json.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dumps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方法返回一个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str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，内容就是标准的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JSON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。类似的，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dump()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方法可以直接把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JSON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写入一个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file-like Object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。要把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JSON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反序列化为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对象，用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json.loads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或者对应的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json.load</w:t>
      </w:r>
      <w:proofErr w:type="spellEnd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()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方法，前者把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JSON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的字符串反序列化，后者从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file-like Object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中读取字符串并反序列化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;</w:t>
      </w:r>
    </w:p>
    <w:p w:rsidR="000233C8" w:rsidRDefault="000233C8" w:rsidP="00661FB8">
      <w:pPr>
        <w:ind w:firstLine="420"/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Python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</w:t>
      </w:r>
      <w:proofErr w:type="spellStart"/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对象可以直接序列化为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JSON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{}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，不过，很多时候，我们更喜欢用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class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表示对象，比如定义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Student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类，然后序列化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;</w:t>
      </w:r>
    </w:p>
    <w:p w:rsidR="000233C8" w:rsidRDefault="000233C8" w:rsidP="00661FB8">
      <w:pPr>
        <w:ind w:firstLine="420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0233C8" w:rsidRDefault="000233C8" w:rsidP="000233C8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/>
          <w:color w:val="666666"/>
          <w:kern w:val="0"/>
          <w:sz w:val="21"/>
          <w:szCs w:val="21"/>
        </w:rPr>
      </w:pP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因为通常</w:t>
      </w:r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class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的实例都有一个</w:t>
      </w:r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</w:t>
      </w:r>
      <w:proofErr w:type="spellStart"/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属性，它就是一个</w:t>
      </w:r>
      <w:proofErr w:type="spellStart"/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，用来存储实例变量。也有少数例外，比如定义了</w:t>
      </w:r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的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class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。</w:t>
      </w:r>
    </w:p>
    <w:p w:rsidR="000233C8" w:rsidRDefault="000233C8" w:rsidP="000233C8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 w:hint="eastAsia"/>
          <w:color w:val="666666"/>
          <w:kern w:val="0"/>
          <w:sz w:val="21"/>
          <w:szCs w:val="21"/>
        </w:rPr>
      </w:pP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lastRenderedPageBreak/>
        <w:t>这些可选参数就是让我们来定制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JSON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序列化。前面的代码之所以无法把</w:t>
      </w:r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Student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类实例序列化为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JSON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，是因为默认情况下，</w:t>
      </w:r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dumps()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方法不知道如何将</w:t>
      </w:r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Student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实例变为一个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JSON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的</w:t>
      </w:r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{}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对象。可选参数</w:t>
      </w:r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default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就是把任意一个对象变成一个可序列为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JSON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的对象，我们只需要为</w:t>
      </w:r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Student</w:t>
      </w:r>
      <w:r>
        <w:rPr>
          <w:rFonts w:ascii="Helvetica" w:eastAsia="宋体" w:hAnsi="Helvetica" w:cs="Helvetica"/>
          <w:color w:val="666666"/>
          <w:kern w:val="0"/>
          <w:sz w:val="21"/>
          <w:szCs w:val="21"/>
        </w:rPr>
        <w:t>专门写一个转换函数，再把函数传进去即可</w:t>
      </w:r>
      <w:r w:rsidR="00BB1726">
        <w:rPr>
          <w:rFonts w:ascii="Helvetica" w:eastAsia="宋体" w:hAnsi="Helvetica" w:cs="Helvetica" w:hint="eastAsia"/>
          <w:color w:val="666666"/>
          <w:kern w:val="0"/>
          <w:sz w:val="21"/>
          <w:szCs w:val="21"/>
        </w:rPr>
        <w:t>：</w:t>
      </w:r>
    </w:p>
    <w:p w:rsidR="00BB1726" w:rsidRPr="00BB1726" w:rsidRDefault="00BB1726" w:rsidP="00BB1726">
      <w:pPr>
        <w:ind w:firstLine="480"/>
        <w:rPr>
          <w:rFonts w:ascii="Consolas" w:hAnsi="Consolas" w:cs="Consolas"/>
          <w:sz w:val="18"/>
          <w:szCs w:val="18"/>
        </w:rPr>
      </w:pPr>
      <w:proofErr w:type="spellStart"/>
      <w:r w:rsidRPr="00BB1726">
        <w:t>json.dumps</w:t>
      </w:r>
      <w:proofErr w:type="spellEnd"/>
      <w:r w:rsidRPr="00BB1726">
        <w:t xml:space="preserve">(s, </w:t>
      </w:r>
      <w:r w:rsidRPr="00BB1726">
        <w:rPr>
          <w:b/>
          <w:bCs/>
          <w:color w:val="333333"/>
        </w:rPr>
        <w:t>default</w:t>
      </w:r>
      <w:r w:rsidRPr="00BB1726">
        <w:t>=student2dict))</w:t>
      </w:r>
      <w:r>
        <w:t xml:space="preserve"> #</w:t>
      </w:r>
      <w:r>
        <w:t>序列化</w:t>
      </w:r>
    </w:p>
    <w:p w:rsidR="00BB1726" w:rsidRPr="00BB1726" w:rsidRDefault="00BB1726" w:rsidP="000233C8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 w:hint="eastAsia"/>
          <w:color w:val="666666"/>
          <w:kern w:val="0"/>
          <w:sz w:val="21"/>
          <w:szCs w:val="21"/>
        </w:rPr>
      </w:pPr>
    </w:p>
    <w:p w:rsidR="00BB1726" w:rsidRPr="00BB1726" w:rsidRDefault="000233C8" w:rsidP="00BB1726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 w:hint="eastAsia"/>
          <w:color w:val="666666"/>
          <w:kern w:val="0"/>
          <w:sz w:val="21"/>
          <w:szCs w:val="21"/>
        </w:rPr>
      </w:pP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同样的道理，如果我们要把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JSON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反序列化为一个</w:t>
      </w:r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Student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对象实例，</w:t>
      </w:r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loads()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方法首先转换出一个</w:t>
      </w:r>
      <w:proofErr w:type="spellStart"/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对象，然后，我们传入的</w:t>
      </w:r>
      <w:proofErr w:type="spellStart"/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object_hook</w:t>
      </w:r>
      <w:proofErr w:type="spellEnd"/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函数负责把</w:t>
      </w:r>
      <w:proofErr w:type="spellStart"/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dict</w:t>
      </w:r>
      <w:proofErr w:type="spellEnd"/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转换为</w:t>
      </w:r>
      <w:r w:rsidRPr="000233C8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Student</w:t>
      </w:r>
      <w:r w:rsidRPr="000233C8">
        <w:rPr>
          <w:rFonts w:ascii="Helvetica" w:eastAsia="宋体" w:hAnsi="Helvetica" w:cs="Helvetica"/>
          <w:color w:val="666666"/>
          <w:kern w:val="0"/>
          <w:sz w:val="21"/>
          <w:szCs w:val="21"/>
        </w:rPr>
        <w:t>实例：</w:t>
      </w:r>
    </w:p>
    <w:p w:rsidR="000233C8" w:rsidRDefault="000233C8" w:rsidP="00BB1726">
      <w:pPr>
        <w:ind w:firstLine="480"/>
      </w:pPr>
      <w:proofErr w:type="spellStart"/>
      <w:r w:rsidRPr="000233C8">
        <w:rPr>
          <w:rFonts w:ascii="宋体" w:hAnsi="宋体" w:cs="宋体"/>
          <w:color w:val="444444"/>
          <w:szCs w:val="24"/>
        </w:rPr>
        <w:t>json.loads</w:t>
      </w:r>
      <w:proofErr w:type="spellEnd"/>
      <w:r w:rsidRPr="000233C8">
        <w:rPr>
          <w:rFonts w:ascii="宋体" w:hAnsi="宋体" w:cs="宋体"/>
          <w:color w:val="444444"/>
          <w:szCs w:val="24"/>
        </w:rPr>
        <w:t>(</w:t>
      </w:r>
      <w:proofErr w:type="spellStart"/>
      <w:r w:rsidRPr="000233C8">
        <w:rPr>
          <w:rFonts w:ascii="宋体" w:hAnsi="宋体" w:cs="宋体"/>
          <w:color w:val="444444"/>
          <w:szCs w:val="24"/>
        </w:rPr>
        <w:t>json_str</w:t>
      </w:r>
      <w:proofErr w:type="spellEnd"/>
      <w:r w:rsidRPr="000233C8">
        <w:rPr>
          <w:rFonts w:ascii="宋体" w:hAnsi="宋体" w:cs="宋体"/>
          <w:color w:val="444444"/>
          <w:szCs w:val="24"/>
        </w:rPr>
        <w:t xml:space="preserve">, </w:t>
      </w:r>
      <w:proofErr w:type="spellStart"/>
      <w:r w:rsidRPr="000233C8">
        <w:rPr>
          <w:rFonts w:ascii="宋体" w:hAnsi="宋体" w:cs="宋体"/>
          <w:color w:val="444444"/>
          <w:szCs w:val="24"/>
        </w:rPr>
        <w:t>object_hook</w:t>
      </w:r>
      <w:proofErr w:type="spellEnd"/>
      <w:r w:rsidRPr="000233C8">
        <w:rPr>
          <w:rFonts w:ascii="宋体" w:hAnsi="宋体" w:cs="宋体"/>
          <w:color w:val="444444"/>
          <w:szCs w:val="24"/>
        </w:rPr>
        <w:t>=dict2student)</w:t>
      </w:r>
      <w:r w:rsidR="00BB1726">
        <w:rPr>
          <w:rFonts w:ascii="宋体" w:hAnsi="宋体" w:cs="宋体"/>
          <w:color w:val="444444"/>
          <w:szCs w:val="24"/>
        </w:rPr>
        <w:t xml:space="preserve"> #</w:t>
      </w:r>
      <w:r w:rsidR="00BB1726">
        <w:rPr>
          <w:rFonts w:ascii="宋体" w:hAnsi="宋体" w:cs="宋体" w:hint="eastAsia"/>
          <w:color w:val="444444"/>
          <w:szCs w:val="24"/>
        </w:rPr>
        <w:t>反</w:t>
      </w:r>
      <w:r w:rsidR="00BB1726">
        <w:t>序列化</w:t>
      </w:r>
    </w:p>
    <w:p w:rsidR="00BB1726" w:rsidRPr="00BB1726" w:rsidRDefault="00BB1726" w:rsidP="00BB1726">
      <w:pPr>
        <w:ind w:firstLine="482"/>
        <w:rPr>
          <w:rFonts w:ascii="Consolas" w:hAnsi="Consolas" w:cs="Consolas" w:hint="eastAsia"/>
          <w:b/>
          <w:color w:val="444444"/>
          <w:sz w:val="18"/>
          <w:szCs w:val="18"/>
        </w:rPr>
      </w:pPr>
      <w:r w:rsidRPr="00BB1726">
        <w:rPr>
          <w:rFonts w:hint="eastAsia"/>
          <w:b/>
        </w:rPr>
        <w:t>小结</w:t>
      </w:r>
    </w:p>
    <w:p w:rsidR="00BB1726" w:rsidRPr="00BB1726" w:rsidRDefault="00BB1726" w:rsidP="00BB1726">
      <w:pPr>
        <w:ind w:firstLine="480"/>
      </w:pPr>
      <w:r w:rsidRPr="00BB1726">
        <w:t>Python</w:t>
      </w:r>
      <w:r w:rsidRPr="00BB1726">
        <w:t>语言特定的序列化模块是</w:t>
      </w:r>
      <w:r w:rsidRPr="00BB17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pickle</w:t>
      </w:r>
      <w:r w:rsidRPr="00BB1726">
        <w:t>，但如果要把序列化搞得更通用、更符合</w:t>
      </w:r>
      <w:r w:rsidRPr="00BB1726">
        <w:t>Web</w:t>
      </w:r>
      <w:r w:rsidRPr="00BB1726">
        <w:t>标准，就可以使用</w:t>
      </w:r>
      <w:proofErr w:type="spellStart"/>
      <w:r w:rsidRPr="00BB17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json</w:t>
      </w:r>
      <w:proofErr w:type="spellEnd"/>
      <w:r w:rsidRPr="00BB1726">
        <w:t>模块。</w:t>
      </w:r>
    </w:p>
    <w:p w:rsidR="00BB1726" w:rsidRPr="00BB1726" w:rsidRDefault="00BB1726" w:rsidP="00BB1726">
      <w:pPr>
        <w:ind w:firstLine="360"/>
      </w:pPr>
      <w:proofErr w:type="spellStart"/>
      <w:r w:rsidRPr="00BB17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json</w:t>
      </w:r>
      <w:proofErr w:type="spellEnd"/>
      <w:r w:rsidRPr="00BB1726">
        <w:t>模块的</w:t>
      </w:r>
      <w:r w:rsidRPr="00BB17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dumps()</w:t>
      </w:r>
      <w:r w:rsidRPr="00BB1726">
        <w:t>和</w:t>
      </w:r>
      <w:r w:rsidRPr="00BB1726">
        <w:rPr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loads()</w:t>
      </w:r>
      <w:r w:rsidRPr="00BB1726">
        <w:t>函数是定义得非常好的接口的典范。当我们使用时，只需要传入一个必须的参数。但是，当默认的序列化或反序列机制不满足我们的要求时，我们又可以传入更多的参数来定制序列化或反序列化的规则，既做到了接口简单易用，又做到了充分的扩展性和灵活性。</w:t>
      </w:r>
      <w:bookmarkStart w:id="0" w:name="_GoBack"/>
      <w:bookmarkEnd w:id="0"/>
    </w:p>
    <w:p w:rsidR="000233C8" w:rsidRPr="000233C8" w:rsidRDefault="000233C8" w:rsidP="000233C8">
      <w:pPr>
        <w:widowControl/>
        <w:shd w:val="clear" w:color="auto" w:fill="FFFFFF"/>
        <w:spacing w:before="225" w:after="225"/>
        <w:ind w:firstLineChars="0" w:firstLine="420"/>
        <w:jc w:val="left"/>
        <w:rPr>
          <w:rFonts w:ascii="Helvetica" w:eastAsia="宋体" w:hAnsi="Helvetica" w:cs="Helvetica" w:hint="eastAsia"/>
          <w:color w:val="666666"/>
          <w:kern w:val="0"/>
          <w:sz w:val="21"/>
          <w:szCs w:val="21"/>
        </w:rPr>
      </w:pPr>
    </w:p>
    <w:p w:rsidR="000233C8" w:rsidRPr="000233C8" w:rsidRDefault="000233C8" w:rsidP="00661FB8">
      <w:pPr>
        <w:ind w:firstLine="482"/>
        <w:rPr>
          <w:rFonts w:hint="eastAsia"/>
          <w:b/>
        </w:rPr>
      </w:pPr>
    </w:p>
    <w:sectPr w:rsidR="000233C8" w:rsidRPr="000233C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72B" w:rsidRDefault="0050272B" w:rsidP="00A24428">
      <w:pPr>
        <w:ind w:firstLine="480"/>
      </w:pPr>
      <w:r>
        <w:separator/>
      </w:r>
    </w:p>
  </w:endnote>
  <w:endnote w:type="continuationSeparator" w:id="0">
    <w:p w:rsidR="0050272B" w:rsidRDefault="0050272B" w:rsidP="00A2442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FB8" w:rsidRDefault="00661FB8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FB8" w:rsidRDefault="00661FB8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FB8" w:rsidRDefault="00661FB8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72B" w:rsidRDefault="0050272B" w:rsidP="00A24428">
      <w:pPr>
        <w:ind w:firstLine="480"/>
      </w:pPr>
      <w:r>
        <w:separator/>
      </w:r>
    </w:p>
  </w:footnote>
  <w:footnote w:type="continuationSeparator" w:id="0">
    <w:p w:rsidR="0050272B" w:rsidRDefault="0050272B" w:rsidP="00A2442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FB8" w:rsidRDefault="00661FB8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FB8" w:rsidRDefault="00661FB8">
    <w:pPr>
      <w:pStyle w:val="ab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FB8" w:rsidRDefault="00661FB8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4BD4"/>
    <w:multiLevelType w:val="multilevel"/>
    <w:tmpl w:val="7366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4726C"/>
    <w:multiLevelType w:val="multilevel"/>
    <w:tmpl w:val="B0DC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A941DB"/>
    <w:multiLevelType w:val="multilevel"/>
    <w:tmpl w:val="4AEE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D6"/>
    <w:rsid w:val="000233C8"/>
    <w:rsid w:val="000A1F55"/>
    <w:rsid w:val="000A529F"/>
    <w:rsid w:val="000D48ED"/>
    <w:rsid w:val="00101263"/>
    <w:rsid w:val="00105A13"/>
    <w:rsid w:val="00181F33"/>
    <w:rsid w:val="00186DEF"/>
    <w:rsid w:val="00191CF8"/>
    <w:rsid w:val="001D7D54"/>
    <w:rsid w:val="001E79F8"/>
    <w:rsid w:val="00224524"/>
    <w:rsid w:val="00235675"/>
    <w:rsid w:val="002B6E2D"/>
    <w:rsid w:val="002F12A4"/>
    <w:rsid w:val="00340902"/>
    <w:rsid w:val="003A40AD"/>
    <w:rsid w:val="003F45ED"/>
    <w:rsid w:val="00480C87"/>
    <w:rsid w:val="004924C0"/>
    <w:rsid w:val="004B130B"/>
    <w:rsid w:val="004C13E8"/>
    <w:rsid w:val="0050272B"/>
    <w:rsid w:val="0051291E"/>
    <w:rsid w:val="0057382D"/>
    <w:rsid w:val="005B65E3"/>
    <w:rsid w:val="005C035E"/>
    <w:rsid w:val="005C6F5E"/>
    <w:rsid w:val="00661FB8"/>
    <w:rsid w:val="0066236D"/>
    <w:rsid w:val="007022FD"/>
    <w:rsid w:val="00703518"/>
    <w:rsid w:val="007415F3"/>
    <w:rsid w:val="00766755"/>
    <w:rsid w:val="00814C7B"/>
    <w:rsid w:val="00816598"/>
    <w:rsid w:val="00857B18"/>
    <w:rsid w:val="00877DF6"/>
    <w:rsid w:val="00880DD1"/>
    <w:rsid w:val="0089102B"/>
    <w:rsid w:val="008B177C"/>
    <w:rsid w:val="008C5292"/>
    <w:rsid w:val="00924434"/>
    <w:rsid w:val="009360F6"/>
    <w:rsid w:val="0095095D"/>
    <w:rsid w:val="009538FA"/>
    <w:rsid w:val="00994E08"/>
    <w:rsid w:val="00A24428"/>
    <w:rsid w:val="00AC0873"/>
    <w:rsid w:val="00AC732A"/>
    <w:rsid w:val="00AE0C00"/>
    <w:rsid w:val="00B04211"/>
    <w:rsid w:val="00B4657D"/>
    <w:rsid w:val="00B53757"/>
    <w:rsid w:val="00B74226"/>
    <w:rsid w:val="00B9728E"/>
    <w:rsid w:val="00BB1726"/>
    <w:rsid w:val="00BE60C4"/>
    <w:rsid w:val="00BF0B29"/>
    <w:rsid w:val="00BF7467"/>
    <w:rsid w:val="00C36C55"/>
    <w:rsid w:val="00C5452C"/>
    <w:rsid w:val="00C7486C"/>
    <w:rsid w:val="00CA4E82"/>
    <w:rsid w:val="00D274A8"/>
    <w:rsid w:val="00D90E7C"/>
    <w:rsid w:val="00E705D6"/>
    <w:rsid w:val="00EA69EE"/>
    <w:rsid w:val="00EE70FB"/>
    <w:rsid w:val="00EF5B5D"/>
    <w:rsid w:val="00F812A9"/>
    <w:rsid w:val="00F87F37"/>
    <w:rsid w:val="00F95F48"/>
    <w:rsid w:val="00F97AF4"/>
    <w:rsid w:val="00FE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9D82A"/>
  <w15:chartTrackingRefBased/>
  <w15:docId w15:val="{81C91848-19D1-4848-9961-6B91ABC5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035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0"/>
    <w:uiPriority w:val="9"/>
    <w:qFormat/>
    <w:rsid w:val="005C035E"/>
    <w:pPr>
      <w:keepNext/>
      <w:keepLines/>
      <w:spacing w:beforeLines="50" w:before="50" w:afterLines="50" w:after="50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0"/>
    <w:uiPriority w:val="9"/>
    <w:unhideWhenUsed/>
    <w:qFormat/>
    <w:rsid w:val="005C035E"/>
    <w:pPr>
      <w:keepNext/>
      <w:keepLines/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aliases w:val="二级标题"/>
    <w:next w:val="a"/>
    <w:link w:val="30"/>
    <w:uiPriority w:val="9"/>
    <w:unhideWhenUsed/>
    <w:qFormat/>
    <w:rsid w:val="00FE201D"/>
    <w:pPr>
      <w:keepNext/>
      <w:keepLines/>
      <w:spacing w:beforeLines="100" w:before="100" w:line="360" w:lineRule="auto"/>
      <w:jc w:val="center"/>
      <w:outlineLvl w:val="2"/>
      <w15:collapsed/>
    </w:pPr>
    <w:rPr>
      <w:rFonts w:asciiTheme="minorEastAsia" w:eastAsiaTheme="majorEastAsia" w:hAnsiTheme="minorEastAsia"/>
      <w:b/>
      <w:bCs/>
      <w:sz w:val="28"/>
      <w:szCs w:val="32"/>
    </w:rPr>
  </w:style>
  <w:style w:type="paragraph" w:styleId="4">
    <w:name w:val="heading 4"/>
    <w:next w:val="a"/>
    <w:link w:val="40"/>
    <w:uiPriority w:val="9"/>
    <w:unhideWhenUsed/>
    <w:qFormat/>
    <w:rsid w:val="005C035E"/>
    <w:pPr>
      <w:keepNext/>
      <w:keepLines/>
      <w:ind w:firstLineChars="200" w:firstLine="2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二级标题 字符"/>
    <w:basedOn w:val="a0"/>
    <w:link w:val="3"/>
    <w:uiPriority w:val="9"/>
    <w:rsid w:val="00FE201D"/>
    <w:rPr>
      <w:rFonts w:asciiTheme="minorEastAsia" w:eastAsiaTheme="majorEastAsia" w:hAnsiTheme="minorEastAsia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5C035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10">
    <w:name w:val="标题 1 字符"/>
    <w:basedOn w:val="a0"/>
    <w:link w:val="1"/>
    <w:uiPriority w:val="9"/>
    <w:rsid w:val="005C035E"/>
    <w:rPr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rsid w:val="005C035E"/>
    <w:rPr>
      <w:rFonts w:asciiTheme="majorHAnsi" w:eastAsiaTheme="majorEastAsia" w:hAnsiTheme="majorHAnsi" w:cstheme="majorBidi"/>
      <w:b/>
      <w:bCs/>
      <w:sz w:val="24"/>
      <w:szCs w:val="28"/>
    </w:rPr>
  </w:style>
  <w:style w:type="paragraph" w:customStyle="1" w:styleId="31">
    <w:name w:val="标题3"/>
    <w:link w:val="32"/>
    <w:qFormat/>
    <w:rsid w:val="005C035E"/>
    <w:rPr>
      <w:b/>
      <w:bCs/>
      <w:kern w:val="44"/>
      <w:sz w:val="28"/>
      <w:szCs w:val="44"/>
    </w:rPr>
  </w:style>
  <w:style w:type="paragraph" w:customStyle="1" w:styleId="a3">
    <w:name w:val="图片"/>
    <w:link w:val="a4"/>
    <w:qFormat/>
    <w:rsid w:val="00816598"/>
    <w:pPr>
      <w:jc w:val="center"/>
    </w:pPr>
    <w:rPr>
      <w:bCs/>
      <w:kern w:val="44"/>
      <w:sz w:val="24"/>
      <w:szCs w:val="44"/>
    </w:rPr>
  </w:style>
  <w:style w:type="character" w:customStyle="1" w:styleId="32">
    <w:name w:val="标题3 字符"/>
    <w:basedOn w:val="10"/>
    <w:link w:val="31"/>
    <w:rsid w:val="005C035E"/>
    <w:rPr>
      <w:b/>
      <w:bCs/>
      <w:kern w:val="44"/>
      <w:sz w:val="28"/>
      <w:szCs w:val="44"/>
    </w:rPr>
  </w:style>
  <w:style w:type="paragraph" w:customStyle="1" w:styleId="a5">
    <w:name w:val="表格"/>
    <w:link w:val="a6"/>
    <w:qFormat/>
    <w:rsid w:val="005C035E"/>
    <w:rPr>
      <w:bCs/>
      <w:kern w:val="44"/>
      <w:szCs w:val="44"/>
    </w:rPr>
  </w:style>
  <w:style w:type="character" w:customStyle="1" w:styleId="a4">
    <w:name w:val="图片 字符"/>
    <w:basedOn w:val="32"/>
    <w:link w:val="a3"/>
    <w:rsid w:val="00816598"/>
    <w:rPr>
      <w:b w:val="0"/>
      <w:bCs/>
      <w:kern w:val="44"/>
      <w:sz w:val="24"/>
      <w:szCs w:val="44"/>
    </w:rPr>
  </w:style>
  <w:style w:type="paragraph" w:customStyle="1" w:styleId="a7">
    <w:name w:val="图形名称"/>
    <w:link w:val="a8"/>
    <w:qFormat/>
    <w:rsid w:val="005C035E"/>
    <w:pPr>
      <w:spacing w:afterLines="50" w:after="50"/>
    </w:pPr>
    <w:rPr>
      <w:rFonts w:eastAsia="Adobe 黑体 Std R"/>
      <w:bCs/>
      <w:kern w:val="44"/>
      <w:szCs w:val="44"/>
    </w:rPr>
  </w:style>
  <w:style w:type="character" w:customStyle="1" w:styleId="a6">
    <w:name w:val="表格 字符"/>
    <w:basedOn w:val="a4"/>
    <w:link w:val="a5"/>
    <w:rsid w:val="005C035E"/>
    <w:rPr>
      <w:b w:val="0"/>
      <w:bCs/>
      <w:kern w:val="44"/>
      <w:sz w:val="24"/>
      <w:szCs w:val="44"/>
    </w:rPr>
  </w:style>
  <w:style w:type="paragraph" w:customStyle="1" w:styleId="a9">
    <w:name w:val="表头"/>
    <w:next w:val="a"/>
    <w:link w:val="aa"/>
    <w:qFormat/>
    <w:rsid w:val="005C035E"/>
    <w:pPr>
      <w:spacing w:beforeLines="50" w:before="50"/>
      <w:jc w:val="center"/>
    </w:pPr>
    <w:rPr>
      <w:rFonts w:eastAsia="Adobe 黑体 Std R"/>
      <w:bCs/>
      <w:kern w:val="44"/>
      <w:szCs w:val="44"/>
    </w:rPr>
  </w:style>
  <w:style w:type="character" w:customStyle="1" w:styleId="a8">
    <w:name w:val="图形名称 字符"/>
    <w:basedOn w:val="a6"/>
    <w:link w:val="a7"/>
    <w:rsid w:val="005C035E"/>
    <w:rPr>
      <w:rFonts w:eastAsia="Adobe 黑体 Std R"/>
      <w:b w:val="0"/>
      <w:bCs/>
      <w:kern w:val="44"/>
      <w:sz w:val="24"/>
      <w:szCs w:val="44"/>
    </w:rPr>
  </w:style>
  <w:style w:type="paragraph" w:styleId="ab">
    <w:name w:val="header"/>
    <w:basedOn w:val="a"/>
    <w:link w:val="ac"/>
    <w:uiPriority w:val="99"/>
    <w:unhideWhenUsed/>
    <w:rsid w:val="00A24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表头 字符"/>
    <w:basedOn w:val="a0"/>
    <w:link w:val="a9"/>
    <w:rsid w:val="005C035E"/>
    <w:rPr>
      <w:rFonts w:eastAsia="Adobe 黑体 Std R"/>
      <w:bCs/>
      <w:kern w:val="44"/>
      <w:szCs w:val="44"/>
    </w:rPr>
  </w:style>
  <w:style w:type="character" w:customStyle="1" w:styleId="ac">
    <w:name w:val="页眉 字符"/>
    <w:basedOn w:val="a0"/>
    <w:link w:val="ab"/>
    <w:uiPriority w:val="99"/>
    <w:rsid w:val="00A2442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A24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A24428"/>
    <w:rPr>
      <w:sz w:val="18"/>
      <w:szCs w:val="18"/>
    </w:rPr>
  </w:style>
  <w:style w:type="paragraph" w:styleId="af">
    <w:name w:val="Normal (Web)"/>
    <w:basedOn w:val="a"/>
    <w:uiPriority w:val="99"/>
    <w:unhideWhenUsed/>
    <w:rsid w:val="0066236D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66236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6623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66236D"/>
    <w:rPr>
      <w:rFonts w:ascii="宋体" w:eastAsia="宋体" w:hAnsi="宋体" w:cs="宋体"/>
      <w:kern w:val="0"/>
      <w:sz w:val="24"/>
      <w:szCs w:val="24"/>
    </w:rPr>
  </w:style>
  <w:style w:type="character" w:customStyle="1" w:styleId="setting">
    <w:name w:val="setting"/>
    <w:basedOn w:val="a0"/>
    <w:rsid w:val="0066236D"/>
  </w:style>
  <w:style w:type="character" w:customStyle="1" w:styleId="value">
    <w:name w:val="value"/>
    <w:basedOn w:val="a0"/>
    <w:rsid w:val="0066236D"/>
  </w:style>
  <w:style w:type="character" w:customStyle="1" w:styleId="prompt">
    <w:name w:val="prompt"/>
    <w:basedOn w:val="a0"/>
    <w:rsid w:val="0066236D"/>
  </w:style>
  <w:style w:type="character" w:customStyle="1" w:styleId="string">
    <w:name w:val="string"/>
    <w:basedOn w:val="a0"/>
    <w:rsid w:val="0066236D"/>
  </w:style>
  <w:style w:type="character" w:customStyle="1" w:styleId="comment">
    <w:name w:val="comment"/>
    <w:basedOn w:val="a0"/>
    <w:rsid w:val="0066236D"/>
  </w:style>
  <w:style w:type="character" w:customStyle="1" w:styleId="number">
    <w:name w:val="number"/>
    <w:basedOn w:val="a0"/>
    <w:rsid w:val="00224524"/>
  </w:style>
  <w:style w:type="character" w:styleId="af0">
    <w:name w:val="Emphasis"/>
    <w:basedOn w:val="a0"/>
    <w:uiPriority w:val="20"/>
    <w:qFormat/>
    <w:rsid w:val="003A40AD"/>
    <w:rPr>
      <w:i/>
      <w:iCs/>
    </w:rPr>
  </w:style>
  <w:style w:type="character" w:styleId="af1">
    <w:name w:val="Strong"/>
    <w:basedOn w:val="a0"/>
    <w:uiPriority w:val="22"/>
    <w:qFormat/>
    <w:rsid w:val="005B65E3"/>
    <w:rPr>
      <w:b/>
      <w:bCs/>
    </w:rPr>
  </w:style>
  <w:style w:type="character" w:customStyle="1" w:styleId="keyword">
    <w:name w:val="keyword"/>
    <w:basedOn w:val="a0"/>
    <w:rsid w:val="00B9728E"/>
  </w:style>
  <w:style w:type="character" w:customStyle="1" w:styleId="builtin">
    <w:name w:val="built_in"/>
    <w:basedOn w:val="a0"/>
    <w:rsid w:val="00340902"/>
  </w:style>
  <w:style w:type="paragraph" w:styleId="af2">
    <w:name w:val="List Paragraph"/>
    <w:basedOn w:val="a"/>
    <w:uiPriority w:val="34"/>
    <w:qFormat/>
    <w:rsid w:val="00AC0873"/>
    <w:pPr>
      <w:ind w:firstLine="420"/>
    </w:pPr>
  </w:style>
  <w:style w:type="character" w:customStyle="1" w:styleId="function">
    <w:name w:val="function"/>
    <w:basedOn w:val="a0"/>
    <w:rsid w:val="00816598"/>
  </w:style>
  <w:style w:type="character" w:customStyle="1" w:styleId="11">
    <w:name w:val="标题1"/>
    <w:basedOn w:val="a0"/>
    <w:rsid w:val="00816598"/>
  </w:style>
  <w:style w:type="character" w:customStyle="1" w:styleId="params">
    <w:name w:val="params"/>
    <w:basedOn w:val="a0"/>
    <w:rsid w:val="00816598"/>
  </w:style>
  <w:style w:type="character" w:customStyle="1" w:styleId="class">
    <w:name w:val="class"/>
    <w:basedOn w:val="a0"/>
    <w:rsid w:val="00BF0B29"/>
  </w:style>
  <w:style w:type="paragraph" w:styleId="af3">
    <w:name w:val="Title"/>
    <w:basedOn w:val="a"/>
    <w:next w:val="a"/>
    <w:link w:val="af4"/>
    <w:uiPriority w:val="10"/>
    <w:qFormat/>
    <w:rsid w:val="00BF0B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0"/>
    <w:link w:val="af3"/>
    <w:uiPriority w:val="10"/>
    <w:rsid w:val="00BF0B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5">
    <w:name w:val="Balloon Text"/>
    <w:basedOn w:val="a"/>
    <w:link w:val="af6"/>
    <w:uiPriority w:val="99"/>
    <w:semiHidden/>
    <w:unhideWhenUsed/>
    <w:rsid w:val="00186DEF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186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&#33258;&#23450;&#20041;%20Office%20&#27169;&#26495;\&#20010;&#20154;&#25991;&#26696;&#32534;&#3675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个人文案编辑模板.dotx</Template>
  <TotalTime>1856</TotalTime>
  <Pages>17</Pages>
  <Words>2628</Words>
  <Characters>14985</Characters>
  <Application>Microsoft Office Word</Application>
  <DocSecurity>0</DocSecurity>
  <Lines>124</Lines>
  <Paragraphs>35</Paragraphs>
  <ScaleCrop>false</ScaleCrop>
  <Company>Microsoft</Company>
  <LinksUpToDate>false</LinksUpToDate>
  <CharactersWithSpaces>17578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zou jinglong</cp:lastModifiedBy>
  <cp:revision>12</cp:revision>
  <dcterms:created xsi:type="dcterms:W3CDTF">2018-12-21T07:59:00Z</dcterms:created>
  <dcterms:modified xsi:type="dcterms:W3CDTF">2018-12-24T12:04:00Z</dcterms:modified>
</cp:coreProperties>
</file>