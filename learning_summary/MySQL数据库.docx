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2B60A1" w:rsidP="002B60A1">
      <w:pPr>
        <w:pStyle w:val="af"/>
        <w:ind w:firstLine="643"/>
      </w:pP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2B60A1" w:rsidRDefault="007B2795" w:rsidP="002B60A1">
      <w:pPr>
        <w:pStyle w:val="1"/>
      </w:pPr>
      <w:r>
        <w:rPr>
          <w:rFonts w:hint="eastAsia"/>
        </w:rPr>
        <w:t>一</w:t>
      </w:r>
      <w:r>
        <w:t>、</w:t>
      </w:r>
      <w:r w:rsidR="002B60A1" w:rsidRPr="002B60A1">
        <w:t xml:space="preserve">MySQL </w:t>
      </w:r>
      <w:r w:rsidR="002B60A1" w:rsidRPr="002B60A1">
        <w:t>数据类型</w:t>
      </w:r>
    </w:p>
    <w:p w:rsidR="002B60A1" w:rsidRDefault="002B60A1" w:rsidP="002B60A1">
      <w:pPr>
        <w:ind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支持所有标准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SQL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数值数据类型。</w:t>
      </w:r>
    </w:p>
    <w:p w:rsidR="002B60A1" w:rsidRPr="002B60A1" w:rsidRDefault="002B60A1" w:rsidP="002B60A1">
      <w:pPr>
        <w:pStyle w:val="a9"/>
        <w:spacing w:before="97"/>
        <w:rPr>
          <w:rFonts w:hint="eastAsia"/>
        </w:rPr>
      </w:pPr>
      <w:r>
        <w:t>数值类型</w:t>
      </w:r>
    </w:p>
    <w:tbl>
      <w:tblPr>
        <w:tblW w:w="79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1664"/>
        <w:gridCol w:w="2779"/>
        <w:gridCol w:w="1362"/>
        <w:gridCol w:w="934"/>
      </w:tblGrid>
      <w:tr w:rsidR="002B60A1" w:rsidRPr="002B60A1" w:rsidTr="002B60A1">
        <w:tc>
          <w:tcPr>
            <w:tcW w:w="78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pStyle w:val="a6"/>
            </w:pPr>
            <w:r w:rsidRPr="002B60A1">
              <w:t>类型</w:t>
            </w:r>
          </w:p>
        </w:tc>
        <w:tc>
          <w:tcPr>
            <w:tcW w:w="90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pStyle w:val="a6"/>
            </w:pPr>
            <w:r w:rsidRPr="002B60A1">
              <w:t>大小</w:t>
            </w:r>
          </w:p>
        </w:tc>
        <w:tc>
          <w:tcPr>
            <w:tcW w:w="178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pStyle w:val="a6"/>
            </w:pPr>
            <w:r w:rsidRPr="002B60A1">
              <w:t>范围（有符号）</w:t>
            </w:r>
          </w:p>
        </w:tc>
        <w:tc>
          <w:tcPr>
            <w:tcW w:w="89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pStyle w:val="a6"/>
            </w:pPr>
            <w:r w:rsidRPr="002B60A1">
              <w:t>范围（无符号）</w:t>
            </w:r>
          </w:p>
        </w:tc>
        <w:tc>
          <w:tcPr>
            <w:tcW w:w="62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pStyle w:val="a6"/>
            </w:pPr>
            <w:r w:rsidRPr="002B60A1">
              <w:t>用途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TINYINT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 xml:space="preserve">1 </w:t>
            </w:r>
            <w:r w:rsidRPr="002B60A1">
              <w:rPr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(-128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127)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255)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小整数值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SMALLINT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 xml:space="preserve">2 </w:t>
            </w:r>
            <w:r w:rsidRPr="002B60A1">
              <w:rPr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(-32 768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32 767)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65 535)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大整数值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MEDIUMINT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 xml:space="preserve">3 </w:t>
            </w:r>
            <w:r w:rsidRPr="002B60A1">
              <w:rPr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(-8 388 608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8 388 607)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16 777 215)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大整数值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INT</w:t>
            </w:r>
            <w:r w:rsidRPr="002B60A1">
              <w:rPr>
                <w:color w:val="333333"/>
                <w:sz w:val="20"/>
                <w:szCs w:val="20"/>
              </w:rPr>
              <w:t>或</w:t>
            </w:r>
            <w:r w:rsidRPr="002B60A1">
              <w:rPr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 xml:space="preserve">4 </w:t>
            </w:r>
            <w:r w:rsidRPr="002B60A1">
              <w:rPr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(-2 147 483 648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2 147 483 647)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4 294 967 295)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大整数值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BIGINT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 xml:space="preserve">8 </w:t>
            </w:r>
            <w:r w:rsidRPr="002B60A1">
              <w:rPr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(-9,223,372,036,854,775,808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9 223 372 036 854 775 807)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18 446 744 073 709 551 615)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极大整数值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 xml:space="preserve">4 </w:t>
            </w:r>
            <w:r w:rsidRPr="002B60A1">
              <w:rPr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(-3.402 823 466 E+38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-1.175 494 351 E-38)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(1.175 494 351 E-38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3.402 823 466 351 E+38)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(1.175 494 351 E-38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3.402 823 466 E+38)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单精度</w:t>
            </w:r>
            <w:r w:rsidRPr="002B60A1">
              <w:rPr>
                <w:color w:val="333333"/>
                <w:sz w:val="20"/>
                <w:szCs w:val="20"/>
              </w:rPr>
              <w:br/>
            </w:r>
            <w:r w:rsidRPr="002B60A1">
              <w:rPr>
                <w:color w:val="333333"/>
                <w:sz w:val="20"/>
                <w:szCs w:val="20"/>
              </w:rPr>
              <w:t>浮点数值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 xml:space="preserve">8 </w:t>
            </w:r>
            <w:r w:rsidRPr="002B60A1">
              <w:rPr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(-1.797 693 134 862 315 7 E+308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-2.225 073 858 507 201 4 E-308)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(2.225 073 858 507 201 4 E-308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1.797 693 134 862 315 7 E+308)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0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(2.225 073 858 507 201 4 E-308</w:t>
            </w:r>
            <w:r w:rsidRPr="002B60A1">
              <w:rPr>
                <w:color w:val="333333"/>
                <w:sz w:val="20"/>
                <w:szCs w:val="20"/>
              </w:rPr>
              <w:t>，</w:t>
            </w:r>
            <w:r w:rsidRPr="002B60A1">
              <w:rPr>
                <w:color w:val="333333"/>
                <w:sz w:val="20"/>
                <w:szCs w:val="20"/>
              </w:rPr>
              <w:t>1.797 693 134 862 315 7 E+308)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双精度</w:t>
            </w:r>
            <w:r w:rsidRPr="002B60A1">
              <w:rPr>
                <w:color w:val="333333"/>
                <w:sz w:val="20"/>
                <w:szCs w:val="20"/>
              </w:rPr>
              <w:br/>
            </w:r>
            <w:r w:rsidRPr="002B60A1">
              <w:rPr>
                <w:color w:val="333333"/>
                <w:sz w:val="20"/>
                <w:szCs w:val="20"/>
              </w:rPr>
              <w:t>浮点数值</w:t>
            </w:r>
          </w:p>
        </w:tc>
      </w:tr>
      <w:tr w:rsidR="002B60A1" w:rsidRPr="002B60A1" w:rsidTr="002B60A1">
        <w:tc>
          <w:tcPr>
            <w:tcW w:w="78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DECIMAL</w:t>
            </w:r>
          </w:p>
        </w:tc>
        <w:tc>
          <w:tcPr>
            <w:tcW w:w="90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对</w:t>
            </w:r>
            <w:r w:rsidRPr="002B60A1">
              <w:rPr>
                <w:color w:val="333333"/>
                <w:sz w:val="20"/>
                <w:szCs w:val="20"/>
              </w:rPr>
              <w:t xml:space="preserve">DECIMAL(M,D) </w:t>
            </w:r>
            <w:r w:rsidRPr="002B60A1">
              <w:rPr>
                <w:color w:val="333333"/>
                <w:sz w:val="20"/>
                <w:szCs w:val="20"/>
              </w:rPr>
              <w:t>，如果</w:t>
            </w:r>
            <w:r w:rsidRPr="002B60A1">
              <w:rPr>
                <w:color w:val="333333"/>
                <w:sz w:val="20"/>
                <w:szCs w:val="20"/>
              </w:rPr>
              <w:t>M&gt;D</w:t>
            </w:r>
            <w:r w:rsidRPr="002B60A1">
              <w:rPr>
                <w:color w:val="333333"/>
                <w:sz w:val="20"/>
                <w:szCs w:val="20"/>
              </w:rPr>
              <w:t>，为</w:t>
            </w:r>
            <w:r w:rsidRPr="002B60A1">
              <w:rPr>
                <w:color w:val="333333"/>
                <w:sz w:val="20"/>
                <w:szCs w:val="20"/>
              </w:rPr>
              <w:t>M+2</w:t>
            </w:r>
            <w:r w:rsidRPr="002B60A1">
              <w:rPr>
                <w:color w:val="333333"/>
                <w:sz w:val="20"/>
                <w:szCs w:val="20"/>
              </w:rPr>
              <w:t>否则为</w:t>
            </w:r>
            <w:r w:rsidRPr="002B60A1">
              <w:rPr>
                <w:color w:val="333333"/>
                <w:sz w:val="20"/>
                <w:szCs w:val="20"/>
              </w:rPr>
              <w:t>D+2</w:t>
            </w:r>
          </w:p>
        </w:tc>
        <w:tc>
          <w:tcPr>
            <w:tcW w:w="178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依赖于</w:t>
            </w:r>
            <w:r w:rsidRPr="002B60A1">
              <w:rPr>
                <w:color w:val="333333"/>
                <w:sz w:val="20"/>
                <w:szCs w:val="20"/>
              </w:rPr>
              <w:t>M</w:t>
            </w:r>
            <w:r w:rsidRPr="002B60A1">
              <w:rPr>
                <w:color w:val="333333"/>
                <w:sz w:val="20"/>
                <w:szCs w:val="20"/>
              </w:rPr>
              <w:t>和</w:t>
            </w:r>
            <w:r w:rsidRPr="002B60A1">
              <w:rPr>
                <w:color w:val="333333"/>
                <w:sz w:val="20"/>
                <w:szCs w:val="20"/>
              </w:rPr>
              <w:t>D</w:t>
            </w:r>
            <w:r w:rsidRPr="002B60A1">
              <w:rPr>
                <w:color w:val="333333"/>
                <w:sz w:val="20"/>
                <w:szCs w:val="20"/>
              </w:rPr>
              <w:t>的值</w:t>
            </w:r>
          </w:p>
        </w:tc>
        <w:tc>
          <w:tcPr>
            <w:tcW w:w="89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依赖于</w:t>
            </w:r>
            <w:r w:rsidRPr="002B60A1">
              <w:rPr>
                <w:color w:val="333333"/>
                <w:sz w:val="20"/>
                <w:szCs w:val="20"/>
              </w:rPr>
              <w:t>M</w:t>
            </w:r>
            <w:r w:rsidRPr="002B60A1">
              <w:rPr>
                <w:color w:val="333333"/>
                <w:sz w:val="20"/>
                <w:szCs w:val="20"/>
              </w:rPr>
              <w:t>和</w:t>
            </w:r>
            <w:r w:rsidRPr="002B60A1">
              <w:rPr>
                <w:color w:val="333333"/>
                <w:sz w:val="20"/>
                <w:szCs w:val="20"/>
              </w:rPr>
              <w:t>D</w:t>
            </w:r>
            <w:r w:rsidRPr="002B60A1">
              <w:rPr>
                <w:color w:val="333333"/>
                <w:sz w:val="20"/>
                <w:szCs w:val="20"/>
              </w:rPr>
              <w:t>的值</w:t>
            </w:r>
          </w:p>
        </w:tc>
        <w:tc>
          <w:tcPr>
            <w:tcW w:w="62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pStyle w:val="a6"/>
              <w:rPr>
                <w:color w:val="333333"/>
                <w:sz w:val="20"/>
                <w:szCs w:val="20"/>
              </w:rPr>
            </w:pPr>
            <w:r w:rsidRPr="002B60A1">
              <w:rPr>
                <w:color w:val="333333"/>
                <w:sz w:val="20"/>
                <w:szCs w:val="20"/>
              </w:rPr>
              <w:t>小数值</w:t>
            </w:r>
          </w:p>
        </w:tc>
      </w:tr>
    </w:tbl>
    <w:p w:rsidR="002B60A1" w:rsidRPr="002B60A1" w:rsidRDefault="002B60A1" w:rsidP="002B60A1">
      <w:pPr>
        <w:pStyle w:val="a6"/>
        <w:rPr>
          <w:rFonts w:hint="eastAsia"/>
        </w:rPr>
      </w:pPr>
    </w:p>
    <w:p w:rsidR="002B60A1" w:rsidRDefault="002B60A1" w:rsidP="002B60A1">
      <w:pPr>
        <w:pStyle w:val="a9"/>
        <w:spacing w:before="97"/>
      </w:pPr>
    </w:p>
    <w:p w:rsidR="002B60A1" w:rsidRDefault="002B60A1" w:rsidP="002B60A1">
      <w:pPr>
        <w:pStyle w:val="a9"/>
        <w:spacing w:before="97"/>
      </w:pPr>
    </w:p>
    <w:p w:rsidR="002B60A1" w:rsidRDefault="002B60A1" w:rsidP="002B60A1">
      <w:pPr>
        <w:pStyle w:val="a9"/>
        <w:spacing w:before="97"/>
      </w:pPr>
      <w:r>
        <w:t>日期和时间类型</w:t>
      </w:r>
    </w:p>
    <w:tbl>
      <w:tblPr>
        <w:tblW w:w="79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803"/>
        <w:gridCol w:w="2952"/>
        <w:gridCol w:w="1442"/>
        <w:gridCol w:w="1416"/>
      </w:tblGrid>
      <w:tr w:rsidR="002B60A1" w:rsidRPr="002B60A1" w:rsidTr="002B60A1">
        <w:tc>
          <w:tcPr>
            <w:tcW w:w="83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50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br/>
              <w:t>(</w:t>
            </w: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字节</w:t>
            </w: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)</w:t>
            </w:r>
          </w:p>
        </w:tc>
        <w:tc>
          <w:tcPr>
            <w:tcW w:w="186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范围</w:t>
            </w:r>
          </w:p>
        </w:tc>
        <w:tc>
          <w:tcPr>
            <w:tcW w:w="9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格式</w:t>
            </w:r>
          </w:p>
        </w:tc>
        <w:tc>
          <w:tcPr>
            <w:tcW w:w="89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</w:p>
        </w:tc>
      </w:tr>
      <w:tr w:rsidR="002B60A1" w:rsidRPr="002B60A1" w:rsidTr="002B60A1">
        <w:tc>
          <w:tcPr>
            <w:tcW w:w="8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5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86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1000-01-01/9999-12-31</w:t>
            </w:r>
          </w:p>
        </w:tc>
        <w:tc>
          <w:tcPr>
            <w:tcW w:w="90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YYYY-MM-DD</w:t>
            </w:r>
          </w:p>
        </w:tc>
        <w:tc>
          <w:tcPr>
            <w:tcW w:w="89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日期值</w:t>
            </w:r>
          </w:p>
        </w:tc>
      </w:tr>
      <w:tr w:rsidR="002B60A1" w:rsidRPr="002B60A1" w:rsidTr="002B60A1">
        <w:tc>
          <w:tcPr>
            <w:tcW w:w="8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</w:t>
            </w:r>
          </w:p>
        </w:tc>
        <w:tc>
          <w:tcPr>
            <w:tcW w:w="5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86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'-838:59:59'/'838:59:59'</w:t>
            </w:r>
          </w:p>
        </w:tc>
        <w:tc>
          <w:tcPr>
            <w:tcW w:w="90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HH:MM:SS</w:t>
            </w:r>
          </w:p>
        </w:tc>
        <w:tc>
          <w:tcPr>
            <w:tcW w:w="89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时间值或持续时间</w:t>
            </w:r>
          </w:p>
        </w:tc>
      </w:tr>
      <w:tr w:rsidR="002B60A1" w:rsidRPr="002B60A1" w:rsidTr="002B60A1">
        <w:tc>
          <w:tcPr>
            <w:tcW w:w="8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YEAR</w:t>
            </w:r>
          </w:p>
        </w:tc>
        <w:tc>
          <w:tcPr>
            <w:tcW w:w="5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86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1901/2155</w:t>
            </w:r>
          </w:p>
        </w:tc>
        <w:tc>
          <w:tcPr>
            <w:tcW w:w="90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</w:t>
            </w:r>
          </w:p>
        </w:tc>
        <w:tc>
          <w:tcPr>
            <w:tcW w:w="89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年份值</w:t>
            </w:r>
          </w:p>
        </w:tc>
      </w:tr>
      <w:tr w:rsidR="002B60A1" w:rsidRPr="002B60A1" w:rsidTr="002B60A1">
        <w:tc>
          <w:tcPr>
            <w:tcW w:w="8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86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1000-01-01 00:00:00/9999-12-31 23:59:59</w:t>
            </w:r>
          </w:p>
        </w:tc>
        <w:tc>
          <w:tcPr>
            <w:tcW w:w="90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YYYY-MM-DD HH:MM:SS</w:t>
            </w:r>
          </w:p>
        </w:tc>
        <w:tc>
          <w:tcPr>
            <w:tcW w:w="89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混合日期和时间值</w:t>
            </w:r>
          </w:p>
        </w:tc>
      </w:tr>
      <w:tr w:rsidR="002B60A1" w:rsidRPr="002B60A1" w:rsidTr="002B60A1">
        <w:tc>
          <w:tcPr>
            <w:tcW w:w="8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5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86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wordWrap w:val="0"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1970-01-01 00:00:00/2038</w:t>
            </w:r>
          </w:p>
          <w:p w:rsidR="002B60A1" w:rsidRPr="002B60A1" w:rsidRDefault="002B60A1" w:rsidP="002B60A1">
            <w:pPr>
              <w:widowControl/>
              <w:wordWrap w:val="0"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结束时间是第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B60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2147483647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秒，北京时间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B60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2038-1-19 11:14:07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，格林尼治时间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2038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年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月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凌晨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03:14:07</w:t>
            </w:r>
          </w:p>
        </w:tc>
        <w:tc>
          <w:tcPr>
            <w:tcW w:w="90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YYYYMMDD HHMMSS</w:t>
            </w:r>
          </w:p>
        </w:tc>
        <w:tc>
          <w:tcPr>
            <w:tcW w:w="89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混合日期和时间值，时间戳</w:t>
            </w:r>
          </w:p>
        </w:tc>
      </w:tr>
    </w:tbl>
    <w:p w:rsidR="002B60A1" w:rsidRDefault="002B60A1" w:rsidP="002B60A1">
      <w:pPr>
        <w:pStyle w:val="a9"/>
        <w:spacing w:before="97"/>
      </w:pPr>
    </w:p>
    <w:p w:rsidR="002B60A1" w:rsidRPr="002B60A1" w:rsidRDefault="002B60A1" w:rsidP="002B60A1">
      <w:pPr>
        <w:pStyle w:val="a9"/>
        <w:spacing w:before="97"/>
      </w:pPr>
      <w:r w:rsidRPr="002B60A1">
        <w:t>字符串类型</w:t>
      </w:r>
    </w:p>
    <w:tbl>
      <w:tblPr>
        <w:tblW w:w="79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125"/>
        <w:gridCol w:w="3970"/>
      </w:tblGrid>
      <w:tr w:rsidR="002B60A1" w:rsidRPr="002B60A1" w:rsidTr="002B60A1">
        <w:tc>
          <w:tcPr>
            <w:tcW w:w="115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3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</w:p>
        </w:tc>
        <w:tc>
          <w:tcPr>
            <w:tcW w:w="250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0A1" w:rsidRPr="002B60A1" w:rsidRDefault="002B60A1" w:rsidP="002B60A1">
            <w:pPr>
              <w:widowControl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B60A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0-255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定长字符串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0-65535 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变长字符串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TINYBLOB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0-255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不超过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255 </w:t>
            </w:r>
            <w:proofErr w:type="gramStart"/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字符的二进制字符串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TINYTEXT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0-255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短文本字符串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BLOB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0-65 535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二进制形式的长文本数据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0-65 535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长文本数据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MEDIUMBLOB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0-16 777 215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二进制形式的中等长度文本数据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0-16 777 215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中等长度文本数据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LONGBLOB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0-4 294 967 295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二进制形式的极大文本数据</w:t>
            </w:r>
          </w:p>
        </w:tc>
      </w:tr>
      <w:tr w:rsidR="002B60A1" w:rsidRPr="002B60A1" w:rsidTr="002B60A1">
        <w:tc>
          <w:tcPr>
            <w:tcW w:w="115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LONGTEXT</w:t>
            </w:r>
          </w:p>
        </w:tc>
        <w:tc>
          <w:tcPr>
            <w:tcW w:w="13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0-4 294 967 295</w:t>
            </w: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</w:t>
            </w:r>
          </w:p>
        </w:tc>
        <w:tc>
          <w:tcPr>
            <w:tcW w:w="25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60A1" w:rsidRPr="002B60A1" w:rsidRDefault="002B60A1" w:rsidP="002B60A1">
            <w:pPr>
              <w:widowControl/>
              <w:spacing w:line="48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B60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极大文本数据</w:t>
            </w:r>
          </w:p>
        </w:tc>
      </w:tr>
    </w:tbl>
    <w:p w:rsidR="002B60A1" w:rsidRPr="002B60A1" w:rsidRDefault="002B60A1" w:rsidP="002B60A1">
      <w:pPr>
        <w:pStyle w:val="a6"/>
        <w:rPr>
          <w:rFonts w:hint="eastAsia"/>
        </w:rPr>
      </w:pPr>
    </w:p>
    <w:p w:rsidR="002B60A1" w:rsidRDefault="002B60A1" w:rsidP="002B60A1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MySQL</w:t>
      </w:r>
      <w:r>
        <w:rPr>
          <w:rFonts w:hint="eastAsia"/>
        </w:rPr>
        <w:t>指令</w:t>
      </w:r>
    </w:p>
    <w:p w:rsidR="00421467" w:rsidRPr="00732413" w:rsidRDefault="00421467" w:rsidP="00421467">
      <w:pPr>
        <w:ind w:firstLine="480"/>
        <w:rPr>
          <w:rFonts w:hint="eastAsia"/>
          <w:b/>
        </w:rPr>
      </w:pPr>
      <w:r>
        <w:tab/>
      </w:r>
      <w:r w:rsidRPr="00732413">
        <w:rPr>
          <w:rFonts w:hint="eastAsia"/>
          <w:b/>
        </w:rPr>
        <w:t>创建</w:t>
      </w:r>
      <w:r w:rsidRPr="00732413">
        <w:rPr>
          <w:b/>
        </w:rPr>
        <w:t>库</w:t>
      </w:r>
    </w:p>
    <w:p w:rsidR="007B2795" w:rsidRDefault="007B2795" w:rsidP="00451E9C">
      <w:pPr>
        <w:pStyle w:val="af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reate</w:t>
      </w:r>
      <w:r>
        <w:t xml:space="preserve"> database </w:t>
      </w:r>
      <w:proofErr w:type="spellStart"/>
      <w:r>
        <w:t>database_name</w:t>
      </w:r>
      <w:proofErr w:type="spellEnd"/>
      <w:r>
        <w:t>;</w:t>
      </w:r>
    </w:p>
    <w:p w:rsidR="007B2795" w:rsidRDefault="007B2795" w:rsidP="00451E9C">
      <w:pPr>
        <w:pStyle w:val="af5"/>
        <w:numPr>
          <w:ilvl w:val="0"/>
          <w:numId w:val="1"/>
        </w:numPr>
        <w:ind w:firstLineChars="0"/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:rsidR="007B2795" w:rsidRDefault="007B2795" w:rsidP="00451E9C">
      <w:pPr>
        <w:pStyle w:val="af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how </w:t>
      </w:r>
      <w:r>
        <w:t>databases;</w:t>
      </w:r>
    </w:p>
    <w:p w:rsidR="007B2795" w:rsidRDefault="007B2795" w:rsidP="00451E9C">
      <w:pPr>
        <w:pStyle w:val="af5"/>
        <w:numPr>
          <w:ilvl w:val="0"/>
          <w:numId w:val="1"/>
        </w:numPr>
        <w:ind w:firstLineChars="0"/>
      </w:pPr>
      <w:r>
        <w:t>Show tables;</w:t>
      </w:r>
    </w:p>
    <w:p w:rsidR="0050619B" w:rsidRDefault="0050619B" w:rsidP="00451E9C">
      <w:pPr>
        <w:pStyle w:val="af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how </w:t>
      </w:r>
      <w:r>
        <w:t xml:space="preserve">columns from </w:t>
      </w:r>
      <w:proofErr w:type="spellStart"/>
      <w:r>
        <w:t>table_name</w:t>
      </w:r>
      <w:proofErr w:type="spellEnd"/>
    </w:p>
    <w:p w:rsidR="0022038A" w:rsidRDefault="0022038A" w:rsidP="0022038A">
      <w:pPr>
        <w:pStyle w:val="af5"/>
        <w:numPr>
          <w:ilvl w:val="0"/>
          <w:numId w:val="1"/>
        </w:numPr>
        <w:ind w:firstLineChars="0"/>
        <w:rPr>
          <w:rFonts w:hint="eastAsia"/>
        </w:rPr>
      </w:pPr>
      <w:r>
        <w:t xml:space="preserve">show index from </w:t>
      </w:r>
      <w:proofErr w:type="spellStart"/>
      <w:r>
        <w:t>table_name</w:t>
      </w:r>
      <w:proofErr w:type="spellEnd"/>
      <w:r>
        <w:t xml:space="preserve">;  </w:t>
      </w:r>
      <w:r w:rsidRPr="0022038A">
        <w:t>#</w:t>
      </w:r>
      <w:r w:rsidRPr="0022038A">
        <w:rPr>
          <w:rFonts w:hint="eastAsia"/>
        </w:rPr>
        <w:t>显示索引信息</w:t>
      </w:r>
    </w:p>
    <w:p w:rsidR="00421467" w:rsidRPr="00732413" w:rsidRDefault="00421467" w:rsidP="00732413">
      <w:pPr>
        <w:pStyle w:val="af5"/>
        <w:ind w:left="900" w:firstLineChars="0" w:firstLine="0"/>
        <w:rPr>
          <w:b/>
        </w:rPr>
      </w:pPr>
      <w:r w:rsidRPr="00732413">
        <w:rPr>
          <w:rFonts w:hint="eastAsia"/>
          <w:b/>
        </w:rPr>
        <w:t>创建</w:t>
      </w:r>
      <w:r w:rsidRPr="00732413">
        <w:rPr>
          <w:b/>
        </w:rPr>
        <w:t>表</w:t>
      </w:r>
    </w:p>
    <w:p w:rsidR="007B2795" w:rsidRDefault="007B2795" w:rsidP="00451E9C">
      <w:pPr>
        <w:pStyle w:val="af5"/>
        <w:numPr>
          <w:ilvl w:val="0"/>
          <w:numId w:val="1"/>
        </w:numPr>
        <w:ind w:firstLineChars="0"/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421467" w:rsidRPr="00732413" w:rsidRDefault="00421467" w:rsidP="00421467">
      <w:pPr>
        <w:pStyle w:val="af5"/>
        <w:ind w:left="900" w:firstLineChars="0" w:firstLine="0"/>
        <w:rPr>
          <w:rFonts w:hint="eastAsia"/>
          <w:b/>
        </w:rPr>
      </w:pPr>
      <w:r w:rsidRPr="00732413">
        <w:rPr>
          <w:rFonts w:hint="eastAsia"/>
          <w:b/>
        </w:rPr>
        <w:t>删除</w:t>
      </w:r>
      <w:r w:rsidRPr="00732413">
        <w:rPr>
          <w:b/>
        </w:rPr>
        <w:t>表</w:t>
      </w:r>
    </w:p>
    <w:p w:rsidR="007B2795" w:rsidRDefault="007B2795" w:rsidP="00451E9C">
      <w:pPr>
        <w:pStyle w:val="af5"/>
        <w:numPr>
          <w:ilvl w:val="0"/>
          <w:numId w:val="1"/>
        </w:numPr>
        <w:ind w:firstLineChars="0"/>
        <w:rPr>
          <w:bdr w:val="none" w:sz="0" w:space="0" w:color="auto" w:frame="1"/>
        </w:rPr>
      </w:pPr>
      <w:r w:rsidRPr="00451E9C">
        <w:rPr>
          <w:bdr w:val="none" w:sz="0" w:space="0" w:color="auto" w:frame="1"/>
        </w:rPr>
        <w:t xml:space="preserve">DROP TABLE </w:t>
      </w:r>
      <w:proofErr w:type="spellStart"/>
      <w:r w:rsidRPr="00451E9C">
        <w:rPr>
          <w:bdr w:val="none" w:sz="0" w:space="0" w:color="auto" w:frame="1"/>
        </w:rPr>
        <w:t>table</w:t>
      </w:r>
      <w:r>
        <w:t>_</w:t>
      </w:r>
      <w:r w:rsidRPr="00451E9C">
        <w:rPr>
          <w:bdr w:val="none" w:sz="0" w:space="0" w:color="auto" w:frame="1"/>
        </w:rPr>
        <w:t>name</w:t>
      </w:r>
      <w:proofErr w:type="spellEnd"/>
      <w:r w:rsidRPr="00451E9C">
        <w:rPr>
          <w:bdr w:val="none" w:sz="0" w:space="0" w:color="auto" w:frame="1"/>
        </w:rPr>
        <w:t>;</w:t>
      </w:r>
    </w:p>
    <w:p w:rsidR="00421467" w:rsidRPr="00732413" w:rsidRDefault="00421467" w:rsidP="00421467">
      <w:pPr>
        <w:pStyle w:val="af5"/>
        <w:ind w:left="900" w:firstLineChars="0" w:firstLine="0"/>
        <w:rPr>
          <w:rFonts w:hint="eastAsia"/>
          <w:b/>
          <w:bdr w:val="none" w:sz="0" w:space="0" w:color="auto" w:frame="1"/>
        </w:rPr>
      </w:pPr>
      <w:r w:rsidRPr="00732413">
        <w:rPr>
          <w:rFonts w:hint="eastAsia"/>
          <w:b/>
          <w:bdr w:val="none" w:sz="0" w:space="0" w:color="auto" w:frame="1"/>
        </w:rPr>
        <w:t>插入表</w:t>
      </w:r>
      <w:r w:rsidRPr="00732413">
        <w:rPr>
          <w:b/>
          <w:bdr w:val="none" w:sz="0" w:space="0" w:color="auto" w:frame="1"/>
        </w:rPr>
        <w:t>数据</w:t>
      </w:r>
    </w:p>
    <w:p w:rsidR="007B2795" w:rsidRDefault="007B2795" w:rsidP="00451E9C">
      <w:pPr>
        <w:pStyle w:val="af5"/>
        <w:numPr>
          <w:ilvl w:val="0"/>
          <w:numId w:val="1"/>
        </w:numPr>
        <w:ind w:firstLineChars="0"/>
        <w:rPr>
          <w:rFonts w:hint="eastAsia"/>
          <w:bdr w:val="none" w:sz="0" w:space="0" w:color="auto" w:frame="1"/>
        </w:rPr>
      </w:pPr>
      <w:r w:rsidRPr="00451E9C">
        <w:rPr>
          <w:bdr w:val="none" w:sz="0" w:space="0" w:color="auto" w:frame="1"/>
        </w:rPr>
        <w:t xml:space="preserve">Insert into </w:t>
      </w:r>
      <w:proofErr w:type="spellStart"/>
      <w:r w:rsidRPr="00451E9C">
        <w:rPr>
          <w:bdr w:val="none" w:sz="0" w:space="0" w:color="auto" w:frame="1"/>
        </w:rPr>
        <w:t>table_name</w:t>
      </w:r>
      <w:proofErr w:type="spellEnd"/>
      <w:r w:rsidRPr="00451E9C">
        <w:rPr>
          <w:bdr w:val="none" w:sz="0" w:space="0" w:color="auto" w:frame="1"/>
        </w:rPr>
        <w:t xml:space="preserve"> (field) values (value);</w:t>
      </w:r>
    </w:p>
    <w:p w:rsidR="00421467" w:rsidRPr="00732413" w:rsidRDefault="00421467" w:rsidP="00421467">
      <w:pPr>
        <w:pStyle w:val="af5"/>
        <w:ind w:left="900" w:firstLineChars="0" w:firstLine="0"/>
        <w:rPr>
          <w:rFonts w:hint="eastAsia"/>
          <w:b/>
          <w:bdr w:val="none" w:sz="0" w:space="0" w:color="auto" w:frame="1"/>
        </w:rPr>
      </w:pPr>
      <w:r w:rsidRPr="00732413">
        <w:rPr>
          <w:rFonts w:hint="eastAsia"/>
          <w:b/>
          <w:bdr w:val="none" w:sz="0" w:space="0" w:color="auto" w:frame="1"/>
        </w:rPr>
        <w:t>读取</w:t>
      </w:r>
      <w:r w:rsidRPr="00732413">
        <w:rPr>
          <w:b/>
          <w:bdr w:val="none" w:sz="0" w:space="0" w:color="auto" w:frame="1"/>
        </w:rPr>
        <w:t>数据</w:t>
      </w:r>
    </w:p>
    <w:p w:rsidR="007B2795" w:rsidRPr="00451E9C" w:rsidRDefault="007B2795" w:rsidP="00451E9C">
      <w:pPr>
        <w:pStyle w:val="af5"/>
        <w:numPr>
          <w:ilvl w:val="0"/>
          <w:numId w:val="1"/>
        </w:numPr>
        <w:ind w:firstLineChars="0"/>
        <w:rPr>
          <w:bdr w:val="none" w:sz="0" w:space="0" w:color="auto" w:frame="1"/>
        </w:rPr>
      </w:pPr>
      <w:r w:rsidRPr="00451E9C">
        <w:rPr>
          <w:bdr w:val="none" w:sz="0" w:space="0" w:color="auto" w:frame="1"/>
        </w:rPr>
        <w:t xml:space="preserve">Select * from </w:t>
      </w:r>
      <w:proofErr w:type="spellStart"/>
      <w:r w:rsidRPr="00451E9C">
        <w:rPr>
          <w:bdr w:val="none" w:sz="0" w:space="0" w:color="auto" w:frame="1"/>
        </w:rPr>
        <w:t>table_name</w:t>
      </w:r>
      <w:proofErr w:type="spellEnd"/>
      <w:r w:rsidRPr="00451E9C">
        <w:rPr>
          <w:bdr w:val="none" w:sz="0" w:space="0" w:color="auto" w:frame="1"/>
        </w:rPr>
        <w:t>;</w:t>
      </w:r>
    </w:p>
    <w:p w:rsidR="00451E9C" w:rsidRPr="00451E9C" w:rsidRDefault="007B2795" w:rsidP="00451E9C">
      <w:pPr>
        <w:pStyle w:val="af5"/>
        <w:numPr>
          <w:ilvl w:val="0"/>
          <w:numId w:val="1"/>
        </w:numPr>
        <w:ind w:firstLineChars="0"/>
        <w:rPr>
          <w:bdr w:val="none" w:sz="0" w:space="0" w:color="auto" w:frame="1"/>
        </w:rPr>
      </w:pPr>
      <w:r w:rsidRPr="00451E9C">
        <w:rPr>
          <w:bdr w:val="none" w:sz="0" w:space="0" w:color="auto" w:frame="1"/>
        </w:rPr>
        <w:t xml:space="preserve">Select </w:t>
      </w:r>
      <w:proofErr w:type="spellStart"/>
      <w:r w:rsidRPr="00451E9C">
        <w:rPr>
          <w:bdr w:val="none" w:sz="0" w:space="0" w:color="auto" w:frame="1"/>
        </w:rPr>
        <w:t>column_</w:t>
      </w:r>
      <w:r w:rsidR="00451E9C" w:rsidRPr="00451E9C">
        <w:rPr>
          <w:bdr w:val="none" w:sz="0" w:space="0" w:color="auto" w:frame="1"/>
        </w:rPr>
        <w:t>name</w:t>
      </w:r>
      <w:proofErr w:type="spellEnd"/>
      <w:r w:rsidR="00451E9C" w:rsidRPr="00451E9C">
        <w:rPr>
          <w:bdr w:val="none" w:sz="0" w:space="0" w:color="auto" w:frame="1"/>
        </w:rPr>
        <w:t xml:space="preserve"> from </w:t>
      </w:r>
      <w:proofErr w:type="spellStart"/>
      <w:r w:rsidR="00451E9C" w:rsidRPr="00451E9C">
        <w:rPr>
          <w:bdr w:val="none" w:sz="0" w:space="0" w:color="auto" w:frame="1"/>
        </w:rPr>
        <w:t>table_name</w:t>
      </w:r>
      <w:proofErr w:type="spellEnd"/>
      <w:r w:rsidR="00451E9C" w:rsidRPr="00451E9C">
        <w:rPr>
          <w:bdr w:val="none" w:sz="0" w:space="0" w:color="auto" w:frame="1"/>
        </w:rPr>
        <w:t xml:space="preserve"> [where N];</w:t>
      </w:r>
    </w:p>
    <w:p w:rsidR="00D219D9" w:rsidRDefault="00D219D9" w:rsidP="00451E9C">
      <w:pPr>
        <w:pStyle w:val="af5"/>
        <w:numPr>
          <w:ilvl w:val="0"/>
          <w:numId w:val="1"/>
        </w:numPr>
        <w:ind w:firstLineChars="0"/>
      </w:pPr>
      <w:r w:rsidRPr="00451E9C">
        <w:t>SELECT field1, field</w:t>
      </w:r>
      <w:proofErr w:type="gramStart"/>
      <w:r w:rsidRPr="00451E9C">
        <w:t>2,...</w:t>
      </w:r>
      <w:proofErr w:type="spellStart"/>
      <w:proofErr w:type="gramEnd"/>
      <w:r w:rsidRPr="00451E9C">
        <w:t>fieldN</w:t>
      </w:r>
      <w:proofErr w:type="spellEnd"/>
      <w:r w:rsidRPr="00451E9C">
        <w:t xml:space="preserve"> FROM table_name1, table_name2...</w:t>
      </w:r>
      <w:r w:rsidR="00451E9C">
        <w:t xml:space="preserve"> </w:t>
      </w:r>
      <w:r w:rsidRPr="00451E9C">
        <w:t>[WHERE condition1 [AND [OR] condition2..... ]</w:t>
      </w:r>
      <w:r w:rsidR="00451E9C">
        <w:t>;</w:t>
      </w:r>
    </w:p>
    <w:p w:rsidR="00421467" w:rsidRPr="00732413" w:rsidRDefault="00421467" w:rsidP="00421467">
      <w:pPr>
        <w:pStyle w:val="af5"/>
        <w:ind w:left="900" w:firstLineChars="0" w:firstLine="0"/>
        <w:rPr>
          <w:rFonts w:hint="eastAsia"/>
          <w:b/>
        </w:rPr>
      </w:pPr>
      <w:r w:rsidRPr="00732413">
        <w:rPr>
          <w:rFonts w:hint="eastAsia"/>
          <w:b/>
        </w:rPr>
        <w:t>更改数据</w:t>
      </w:r>
    </w:p>
    <w:p w:rsidR="00451E9C" w:rsidRDefault="00D219D9" w:rsidP="00451E9C">
      <w:pPr>
        <w:pStyle w:val="af5"/>
        <w:numPr>
          <w:ilvl w:val="0"/>
          <w:numId w:val="1"/>
        </w:numPr>
        <w:ind w:firstLineChars="0"/>
      </w:pPr>
      <w:r w:rsidRPr="00451E9C">
        <w:t xml:space="preserve">UPDATE </w:t>
      </w:r>
      <w:proofErr w:type="spellStart"/>
      <w:r w:rsidRPr="00451E9C">
        <w:t>table_name</w:t>
      </w:r>
      <w:proofErr w:type="spellEnd"/>
      <w:r w:rsidRPr="00451E9C">
        <w:t xml:space="preserve"> SET field1=new-value1, field2=new-</w:t>
      </w:r>
      <w:r w:rsidR="00451E9C">
        <w:t>value2</w:t>
      </w:r>
      <w:r w:rsidR="00451E9C">
        <w:rPr>
          <w:rFonts w:hint="eastAsia"/>
        </w:rPr>
        <w:t xml:space="preserve"> </w:t>
      </w:r>
      <w:r w:rsidRPr="00451E9C">
        <w:t>[WHERE Clause]</w:t>
      </w:r>
      <w:r w:rsidR="00451E9C">
        <w:t>;</w:t>
      </w:r>
    </w:p>
    <w:p w:rsidR="00421467" w:rsidRPr="00732413" w:rsidRDefault="00421467" w:rsidP="00421467">
      <w:pPr>
        <w:pStyle w:val="af5"/>
        <w:ind w:left="900" w:firstLineChars="0" w:firstLine="0"/>
        <w:rPr>
          <w:rFonts w:hint="eastAsia"/>
          <w:b/>
        </w:rPr>
      </w:pPr>
      <w:r w:rsidRPr="00732413">
        <w:rPr>
          <w:rFonts w:hint="eastAsia"/>
          <w:b/>
        </w:rPr>
        <w:t>删除表</w:t>
      </w:r>
      <w:r w:rsidRPr="00732413">
        <w:rPr>
          <w:b/>
        </w:rPr>
        <w:t>中</w:t>
      </w:r>
      <w:r w:rsidRPr="00732413">
        <w:rPr>
          <w:rFonts w:hint="eastAsia"/>
          <w:b/>
        </w:rPr>
        <w:t>数据</w:t>
      </w:r>
    </w:p>
    <w:p w:rsidR="00421467" w:rsidRDefault="00451E9C" w:rsidP="00421467">
      <w:pPr>
        <w:pStyle w:val="af5"/>
        <w:numPr>
          <w:ilvl w:val="0"/>
          <w:numId w:val="1"/>
        </w:numPr>
        <w:ind w:firstLineChars="0"/>
      </w:pPr>
      <w:r>
        <w:t xml:space="preserve">Delete from </w:t>
      </w:r>
      <w:proofErr w:type="spellStart"/>
      <w:r>
        <w:t>table_name</w:t>
      </w:r>
      <w:proofErr w:type="spellEnd"/>
      <w:r>
        <w:t xml:space="preserve"> [where conditions];</w:t>
      </w:r>
    </w:p>
    <w:p w:rsidR="00421467" w:rsidRPr="00732413" w:rsidRDefault="00421467" w:rsidP="00421467">
      <w:pPr>
        <w:pStyle w:val="af5"/>
        <w:ind w:left="900" w:firstLineChars="0" w:firstLine="0"/>
        <w:rPr>
          <w:rFonts w:hint="eastAsia"/>
          <w:b/>
        </w:rPr>
      </w:pPr>
      <w:r w:rsidRPr="00732413">
        <w:rPr>
          <w:rFonts w:hint="eastAsia"/>
          <w:b/>
        </w:rPr>
        <w:t>读取数据</w:t>
      </w:r>
    </w:p>
    <w:p w:rsidR="00451E9C" w:rsidRDefault="00451E9C" w:rsidP="00451E9C">
      <w:pPr>
        <w:pStyle w:val="af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field</w:t>
      </w:r>
      <w:proofErr w:type="gramStart"/>
      <w:r>
        <w:t>1,field</w:t>
      </w:r>
      <w:proofErr w:type="gramEnd"/>
      <w:r>
        <w:t xml:space="preserve">2 from </w:t>
      </w:r>
      <w:proofErr w:type="spellStart"/>
      <w:r>
        <w:t>table_name</w:t>
      </w:r>
      <w:proofErr w:type="spellEnd"/>
      <w:r>
        <w:t xml:space="preserve"> where field1 LIKE condition1 [and [or]] filed2 = ‘</w:t>
      </w:r>
      <w:proofErr w:type="spellStart"/>
      <w:r>
        <w:t>aomevalue</w:t>
      </w:r>
      <w:proofErr w:type="spellEnd"/>
      <w:r>
        <w:t>’;</w:t>
      </w:r>
    </w:p>
    <w:p w:rsidR="00451E9C" w:rsidRDefault="00451E9C" w:rsidP="00451E9C">
      <w:pPr>
        <w:pStyle w:val="af5"/>
        <w:numPr>
          <w:ilvl w:val="0"/>
          <w:numId w:val="1"/>
        </w:numPr>
        <w:ind w:firstLineChars="0"/>
      </w:pPr>
      <w:r w:rsidRPr="00451E9C">
        <w:t xml:space="preserve">SELECT expression1, expression2, ... </w:t>
      </w:r>
      <w:proofErr w:type="spellStart"/>
      <w:r w:rsidRPr="00451E9C">
        <w:t>expression_n</w:t>
      </w:r>
      <w:proofErr w:type="spellEnd"/>
      <w:r>
        <w:rPr>
          <w:rFonts w:hint="eastAsia"/>
        </w:rPr>
        <w:t xml:space="preserve"> </w:t>
      </w:r>
      <w:r>
        <w:t>FROM tables</w:t>
      </w:r>
      <w:r>
        <w:rPr>
          <w:rFonts w:hint="eastAsia"/>
        </w:rPr>
        <w:t xml:space="preserve"> </w:t>
      </w:r>
      <w:r w:rsidRPr="00451E9C">
        <w:t>[WHERE conditions]</w:t>
      </w:r>
      <w:r>
        <w:rPr>
          <w:rFonts w:hint="eastAsia"/>
        </w:rPr>
        <w:t xml:space="preserve"> </w:t>
      </w:r>
    </w:p>
    <w:p w:rsidR="00451E9C" w:rsidRDefault="00451E9C" w:rsidP="00451E9C">
      <w:pPr>
        <w:pStyle w:val="af5"/>
        <w:ind w:left="900" w:firstLineChars="0" w:firstLine="0"/>
      </w:pPr>
      <w:r w:rsidRPr="00451E9C">
        <w:t>UNION [ALL | DISTINCT]</w:t>
      </w:r>
      <w:r>
        <w:rPr>
          <w:rFonts w:hint="eastAsia"/>
        </w:rPr>
        <w:t xml:space="preserve"> </w:t>
      </w:r>
    </w:p>
    <w:p w:rsidR="00451E9C" w:rsidRDefault="00451E9C" w:rsidP="00451E9C">
      <w:pPr>
        <w:pStyle w:val="af5"/>
        <w:ind w:left="900" w:firstLineChars="0" w:firstLine="0"/>
      </w:pPr>
      <w:r w:rsidRPr="00451E9C">
        <w:t xml:space="preserve">SELECT expression1, expression2, ... </w:t>
      </w:r>
      <w:proofErr w:type="spellStart"/>
      <w:r>
        <w:t>expression_n</w:t>
      </w:r>
      <w:proofErr w:type="spellEnd"/>
      <w:r>
        <w:rPr>
          <w:rFonts w:hint="eastAsia"/>
        </w:rPr>
        <w:t xml:space="preserve"> </w:t>
      </w:r>
      <w:r>
        <w:t>FROM tables</w:t>
      </w:r>
      <w:r>
        <w:rPr>
          <w:rFonts w:hint="eastAsia"/>
        </w:rPr>
        <w:t xml:space="preserve"> </w:t>
      </w:r>
      <w:r w:rsidRPr="00451E9C">
        <w:t>[WHERE conditions];</w:t>
      </w:r>
    </w:p>
    <w:p w:rsidR="00451E9C" w:rsidRDefault="00DF071B" w:rsidP="00451E9C">
      <w:pPr>
        <w:pStyle w:val="af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field1, field2 from table_name1, table_name2 ordered by field1, [field2] [ASC [DESC]];</w:t>
      </w:r>
    </w:p>
    <w:p w:rsidR="00DF071B" w:rsidRDefault="00DF071B" w:rsidP="00451E9C">
      <w:pPr>
        <w:pStyle w:val="af5"/>
        <w:numPr>
          <w:ilvl w:val="0"/>
          <w:numId w:val="1"/>
        </w:numPr>
        <w:ind w:firstLineChars="0"/>
      </w:pPr>
      <w:r>
        <w:t xml:space="preserve">Select </w:t>
      </w:r>
      <w:proofErr w:type="spellStart"/>
      <w:r>
        <w:t>column_name</w:t>
      </w:r>
      <w:proofErr w:type="spellEnd"/>
      <w:r>
        <w:t>, function(</w:t>
      </w:r>
      <w:proofErr w:type="spellStart"/>
      <w:r>
        <w:t>column_name</w:t>
      </w:r>
      <w:proofErr w:type="spellEnd"/>
      <w:r>
        <w:t>)</w:t>
      </w:r>
    </w:p>
    <w:p w:rsidR="00DF071B" w:rsidRDefault="00DF071B" w:rsidP="00DF071B">
      <w:pPr>
        <w:pStyle w:val="af5"/>
        <w:ind w:left="900" w:firstLineChars="0" w:firstLine="0"/>
      </w:pPr>
      <w:r>
        <w:t xml:space="preserve">From </w:t>
      </w:r>
      <w:proofErr w:type="spellStart"/>
      <w:r>
        <w:t>table_name</w:t>
      </w:r>
      <w:proofErr w:type="spellEnd"/>
    </w:p>
    <w:p w:rsidR="00AF4A80" w:rsidRDefault="00DF071B" w:rsidP="00DF071B">
      <w:pPr>
        <w:pStyle w:val="af5"/>
        <w:ind w:left="900" w:firstLineChars="0" w:firstLine="0"/>
      </w:pPr>
      <w:r>
        <w:lastRenderedPageBreak/>
        <w:t xml:space="preserve">Where </w:t>
      </w:r>
      <w:proofErr w:type="spellStart"/>
      <w:r>
        <w:t>column_name</w:t>
      </w:r>
      <w:proofErr w:type="spellEnd"/>
      <w:r>
        <w:t xml:space="preserve"> operator value </w:t>
      </w:r>
    </w:p>
    <w:p w:rsidR="00DF071B" w:rsidRDefault="00DF071B" w:rsidP="00DF071B">
      <w:pPr>
        <w:pStyle w:val="af5"/>
        <w:ind w:left="900" w:firstLineChars="0" w:firstLine="0"/>
        <w:rPr>
          <w:rFonts w:hint="eastAsia"/>
        </w:rPr>
      </w:pPr>
      <w:r>
        <w:t xml:space="preserve">GROUP BY </w:t>
      </w:r>
      <w:proofErr w:type="spellStart"/>
      <w:r>
        <w:t>column_name</w:t>
      </w:r>
      <w:proofErr w:type="spellEnd"/>
      <w:r w:rsidR="00AF4A80">
        <w:t xml:space="preserve"> [with rollup]</w:t>
      </w:r>
      <w:r>
        <w:t>;</w:t>
      </w:r>
      <w:r w:rsidR="00AF4A80">
        <w:t xml:space="preserve"> #with rollup </w:t>
      </w:r>
      <w:r w:rsidR="00AF4A80">
        <w:rPr>
          <w:rFonts w:hint="eastAsia"/>
        </w:rPr>
        <w:t>在</w:t>
      </w:r>
      <w:r w:rsidR="00AF4A80">
        <w:t>分组统计的基础</w:t>
      </w:r>
      <w:r w:rsidR="00AF4A80">
        <w:rPr>
          <w:rFonts w:hint="eastAsia"/>
        </w:rPr>
        <w:t>上</w:t>
      </w:r>
      <w:r w:rsidR="00AF4A80">
        <w:t>再进行相同的统计</w:t>
      </w:r>
    </w:p>
    <w:p w:rsidR="00885561" w:rsidRDefault="00885561" w:rsidP="00885561">
      <w:pPr>
        <w:pStyle w:val="af5"/>
        <w:numPr>
          <w:ilvl w:val="0"/>
          <w:numId w:val="1"/>
        </w:numPr>
        <w:ind w:firstLineChars="0"/>
      </w:pPr>
      <w:r>
        <w:t>Select</w:t>
      </w:r>
      <w:r>
        <w:rPr>
          <w:rFonts w:hint="eastAsia"/>
        </w:rPr>
        <w:t xml:space="preserve"> </w:t>
      </w:r>
      <w:r>
        <w:t>coalesce(</w:t>
      </w:r>
      <w:proofErr w:type="spellStart"/>
      <w:r>
        <w:t>a,b,c</w:t>
      </w:r>
      <w:proofErr w:type="spellEnd"/>
      <w:r>
        <w:t xml:space="preserve">); </w:t>
      </w:r>
      <w:r>
        <w:t>参数说明：如果</w:t>
      </w:r>
      <w:r>
        <w:t>a==null,</w:t>
      </w:r>
      <w:r>
        <w:t>则选择</w:t>
      </w:r>
      <w:r>
        <w:t>b</w:t>
      </w:r>
      <w:r>
        <w:t>；如果</w:t>
      </w:r>
      <w:r>
        <w:t>b==null,</w:t>
      </w:r>
      <w:r>
        <w:t>则选择</w:t>
      </w:r>
      <w:r>
        <w:t>c</w:t>
      </w:r>
      <w:r>
        <w:t>；如果</w:t>
      </w:r>
      <w:r>
        <w:t>a!=null,</w:t>
      </w:r>
      <w:r>
        <w:t>则选择</w:t>
      </w:r>
      <w:r>
        <w:t>a</w:t>
      </w:r>
      <w:r>
        <w:t>；如果</w:t>
      </w:r>
      <w:r>
        <w:t xml:space="preserve">a b c </w:t>
      </w:r>
      <w:r>
        <w:t>都为</w:t>
      </w:r>
      <w:r>
        <w:t xml:space="preserve">null </w:t>
      </w:r>
      <w:r>
        <w:t>，则返回为</w:t>
      </w:r>
      <w:r>
        <w:t>null</w:t>
      </w:r>
      <w:r>
        <w:t>（没意义）。</w:t>
      </w:r>
    </w:p>
    <w:p w:rsidR="00885561" w:rsidRDefault="00885561" w:rsidP="00885561">
      <w:pPr>
        <w:pStyle w:val="af5"/>
        <w:ind w:left="900" w:firstLineChars="0" w:firstLine="0"/>
      </w:pPr>
      <w:r>
        <w:t>以下实例中如果名字为空我们使用总数代替：</w:t>
      </w:r>
    </w:p>
    <w:p w:rsidR="00885561" w:rsidRDefault="00885561" w:rsidP="00885561">
      <w:pPr>
        <w:pStyle w:val="af5"/>
        <w:ind w:left="900" w:firstLineChars="0" w:firstLine="0"/>
      </w:pPr>
      <w:proofErr w:type="spellStart"/>
      <w: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select coalesce(name,</w:t>
      </w:r>
      <w:proofErr w:type="gramStart"/>
      <w:r>
        <w:t>’</w:t>
      </w:r>
      <w:proofErr w:type="gramEnd"/>
      <w:r>
        <w:rPr>
          <w:rFonts w:hint="eastAsia"/>
        </w:rPr>
        <w:t>总数</w:t>
      </w:r>
      <w:proofErr w:type="gramStart"/>
      <w:r>
        <w:t>’</w:t>
      </w:r>
      <w:proofErr w:type="gramEnd"/>
      <w:r>
        <w:rPr>
          <w:rFonts w:hint="eastAsia"/>
        </w:rPr>
        <w:t>), sum(</w:t>
      </w:r>
      <w:proofErr w:type="spellStart"/>
      <w:r>
        <w:rPr>
          <w:rFonts w:hint="eastAsia"/>
        </w:rPr>
        <w:t>sighin</w:t>
      </w:r>
      <w:proofErr w:type="spellEnd"/>
      <w:r>
        <w:t xml:space="preserve">) as </w:t>
      </w:r>
      <w:proofErr w:type="spellStart"/>
      <w:r>
        <w:t>signin_count</w:t>
      </w:r>
      <w:proofErr w:type="spellEnd"/>
      <w:r>
        <w:t xml:space="preserve"> from employee_tb1 GROUP BY name WITH ROLLUP;</w:t>
      </w:r>
    </w:p>
    <w:p w:rsidR="009D2636" w:rsidRPr="00732413" w:rsidRDefault="00885561" w:rsidP="009D2636">
      <w:pPr>
        <w:pStyle w:val="af5"/>
        <w:numPr>
          <w:ilvl w:val="0"/>
          <w:numId w:val="1"/>
        </w:numPr>
        <w:ind w:firstLineChars="0"/>
        <w:rPr>
          <w:b/>
        </w:rPr>
      </w:pPr>
      <w:r w:rsidRPr="00732413">
        <w:rPr>
          <w:rFonts w:hint="eastAsia"/>
          <w:b/>
        </w:rPr>
        <w:t>连接</w:t>
      </w:r>
    </w:p>
    <w:p w:rsidR="009D2636" w:rsidRDefault="00421467" w:rsidP="009D2636">
      <w:pPr>
        <w:pStyle w:val="af5"/>
        <w:ind w:left="900" w:firstLineChars="0" w:firstLine="0"/>
        <w:rPr>
          <w:shd w:val="clear" w:color="auto" w:fill="FFFFFF"/>
        </w:rPr>
      </w:pPr>
      <w:r w:rsidRPr="009D2636">
        <w:rPr>
          <w:shd w:val="clear" w:color="auto" w:fill="FFFFFF"/>
        </w:rPr>
        <w:t>在真正的应用中经常需要从多个数据表中读取数据。使用</w:t>
      </w:r>
      <w:r w:rsidRPr="009D2636">
        <w:rPr>
          <w:shd w:val="clear" w:color="auto" w:fill="FFFFFF"/>
        </w:rPr>
        <w:t xml:space="preserve"> MySQL </w:t>
      </w:r>
      <w:r w:rsidRPr="009D2636">
        <w:rPr>
          <w:shd w:val="clear" w:color="auto" w:fill="FFFFFF"/>
        </w:rPr>
        <w:t>的</w:t>
      </w:r>
      <w:r w:rsidRPr="009D2636">
        <w:rPr>
          <w:shd w:val="clear" w:color="auto" w:fill="FFFFFF"/>
        </w:rPr>
        <w:t xml:space="preserve"> JOIN </w:t>
      </w:r>
      <w:r w:rsidRPr="009D2636">
        <w:rPr>
          <w:shd w:val="clear" w:color="auto" w:fill="FFFFFF"/>
        </w:rPr>
        <w:t>在两个或多个表中查询数据。可以在</w:t>
      </w:r>
      <w:r w:rsidRPr="009D2636">
        <w:rPr>
          <w:shd w:val="clear" w:color="auto" w:fill="FFFFFF"/>
        </w:rPr>
        <w:t xml:space="preserve"> SELECT, UPDATE </w:t>
      </w:r>
      <w:r w:rsidRPr="009D2636">
        <w:rPr>
          <w:shd w:val="clear" w:color="auto" w:fill="FFFFFF"/>
        </w:rPr>
        <w:t>和</w:t>
      </w:r>
      <w:r w:rsidRPr="009D2636">
        <w:rPr>
          <w:shd w:val="clear" w:color="auto" w:fill="FFFFFF"/>
        </w:rPr>
        <w:t xml:space="preserve"> DELETE </w:t>
      </w:r>
      <w:r w:rsidRPr="009D2636">
        <w:rPr>
          <w:shd w:val="clear" w:color="auto" w:fill="FFFFFF"/>
        </w:rPr>
        <w:t>语句中使用</w:t>
      </w:r>
      <w:r w:rsidRPr="009D2636">
        <w:rPr>
          <w:shd w:val="clear" w:color="auto" w:fill="FFFFFF"/>
        </w:rPr>
        <w:t xml:space="preserve"> </w:t>
      </w:r>
      <w:proofErr w:type="spellStart"/>
      <w:r w:rsidRPr="009D2636">
        <w:rPr>
          <w:shd w:val="clear" w:color="auto" w:fill="FFFFFF"/>
        </w:rPr>
        <w:t>Mysql</w:t>
      </w:r>
      <w:proofErr w:type="spellEnd"/>
      <w:r w:rsidRPr="009D2636">
        <w:rPr>
          <w:shd w:val="clear" w:color="auto" w:fill="FFFFFF"/>
        </w:rPr>
        <w:t xml:space="preserve"> </w:t>
      </w:r>
      <w:r w:rsidRPr="009D2636">
        <w:rPr>
          <w:shd w:val="clear" w:color="auto" w:fill="FFFFFF"/>
        </w:rPr>
        <w:t>的</w:t>
      </w:r>
      <w:r w:rsidRPr="009D2636">
        <w:rPr>
          <w:shd w:val="clear" w:color="auto" w:fill="FFFFFF"/>
        </w:rPr>
        <w:t xml:space="preserve"> JOIN </w:t>
      </w:r>
      <w:r w:rsidRPr="009D2636">
        <w:rPr>
          <w:shd w:val="clear" w:color="auto" w:fill="FFFFFF"/>
        </w:rPr>
        <w:t>来联合多表查询。</w:t>
      </w:r>
    </w:p>
    <w:p w:rsidR="009D2636" w:rsidRDefault="00421467" w:rsidP="009D2636">
      <w:pPr>
        <w:pStyle w:val="af5"/>
        <w:ind w:left="900" w:firstLineChars="0" w:firstLine="0"/>
      </w:pPr>
      <w:r w:rsidRPr="00421467">
        <w:rPr>
          <w:bdr w:val="none" w:sz="0" w:space="0" w:color="auto" w:frame="1"/>
        </w:rPr>
        <w:t>INNER JOIN</w:t>
      </w:r>
      <w:r w:rsidRPr="00421467">
        <w:rPr>
          <w:bdr w:val="none" w:sz="0" w:space="0" w:color="auto" w:frame="1"/>
        </w:rPr>
        <w:t>（内连接</w:t>
      </w:r>
      <w:r w:rsidRPr="00421467">
        <w:rPr>
          <w:bdr w:val="none" w:sz="0" w:space="0" w:color="auto" w:frame="1"/>
        </w:rPr>
        <w:t>,</w:t>
      </w:r>
      <w:r w:rsidRPr="00421467">
        <w:rPr>
          <w:bdr w:val="none" w:sz="0" w:space="0" w:color="auto" w:frame="1"/>
        </w:rPr>
        <w:t>或等值连接）</w:t>
      </w:r>
      <w:r>
        <w:t>：获取两个表中字段匹配关系的记录</w:t>
      </w:r>
      <w:r>
        <w:rPr>
          <w:rFonts w:hint="eastAsia"/>
        </w:rPr>
        <w:t>，求</w:t>
      </w:r>
      <w:r>
        <w:t>交集；</w:t>
      </w:r>
    </w:p>
    <w:p w:rsidR="009D2636" w:rsidRDefault="00421467" w:rsidP="009D2636">
      <w:pPr>
        <w:pStyle w:val="af5"/>
        <w:ind w:left="900" w:firstLineChars="0" w:firstLine="0"/>
      </w:pPr>
      <w:r w:rsidRPr="00421467">
        <w:rPr>
          <w:bdr w:val="none" w:sz="0" w:space="0" w:color="auto" w:frame="1"/>
        </w:rPr>
        <w:t>LEFT JOIN</w:t>
      </w:r>
      <w:r w:rsidRPr="00421467">
        <w:rPr>
          <w:bdr w:val="none" w:sz="0" w:space="0" w:color="auto" w:frame="1"/>
        </w:rPr>
        <w:t>（左连接）：</w:t>
      </w:r>
      <w:r>
        <w:t>获取左表所有记录，即使右表没有对应匹配的记录</w:t>
      </w:r>
      <w:r>
        <w:rPr>
          <w:rFonts w:hint="eastAsia"/>
        </w:rPr>
        <w:t>，</w:t>
      </w:r>
      <w:r>
        <w:t>求左侧的表</w:t>
      </w:r>
      <w:r>
        <w:rPr>
          <w:rFonts w:hint="eastAsia"/>
        </w:rPr>
        <w:t>；</w:t>
      </w:r>
    </w:p>
    <w:p w:rsidR="009D2636" w:rsidRDefault="00421467" w:rsidP="009D2636">
      <w:pPr>
        <w:pStyle w:val="af5"/>
        <w:ind w:left="900" w:firstLineChars="0" w:firstLine="0"/>
      </w:pPr>
      <w:r w:rsidRPr="00421467">
        <w:rPr>
          <w:bdr w:val="none" w:sz="0" w:space="0" w:color="auto" w:frame="1"/>
        </w:rPr>
        <w:t>RIGHT JOIN</w:t>
      </w:r>
      <w:r w:rsidRPr="00421467">
        <w:rPr>
          <w:bdr w:val="none" w:sz="0" w:space="0" w:color="auto" w:frame="1"/>
        </w:rPr>
        <w:t>（右连接）：</w:t>
      </w:r>
      <w:r w:rsidRPr="00421467">
        <w:t> </w:t>
      </w:r>
      <w:r w:rsidRPr="00421467">
        <w:t>与</w:t>
      </w:r>
      <w:r w:rsidRPr="00421467">
        <w:t xml:space="preserve"> LEFT JOIN </w:t>
      </w:r>
      <w:r w:rsidRPr="00421467">
        <w:t>相反，用于获取右表所有记录，即使左表没有对应匹配的记录</w:t>
      </w:r>
      <w:r>
        <w:rPr>
          <w:rFonts w:hint="eastAsia"/>
        </w:rPr>
        <w:t>，</w:t>
      </w:r>
      <w:r>
        <w:t>求右侧的表。</w:t>
      </w:r>
    </w:p>
    <w:p w:rsidR="009D2636" w:rsidRDefault="00421467" w:rsidP="009D2636">
      <w:pPr>
        <w:pStyle w:val="af5"/>
        <w:ind w:left="900" w:firstLineChars="0" w:firstLine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</w:t>
      </w:r>
      <w:proofErr w:type="gramEnd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_id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runoob_count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runoob_tbl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INNER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JOIN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tcount_tbl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  <w:proofErr w:type="spellEnd"/>
    </w:p>
    <w:p w:rsidR="009D2636" w:rsidRDefault="00421467" w:rsidP="009D2636">
      <w:pPr>
        <w:pStyle w:val="af5"/>
        <w:ind w:left="900" w:firstLineChars="0" w:firstLine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</w:t>
      </w:r>
      <w:proofErr w:type="gramEnd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_id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runoob_count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runoob_tbl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LEFT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JOIN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tcount_tbl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  <w:proofErr w:type="spellEnd"/>
    </w:p>
    <w:p w:rsidR="00421467" w:rsidRPr="009D2636" w:rsidRDefault="00421467" w:rsidP="009D2636">
      <w:pPr>
        <w:pStyle w:val="af5"/>
        <w:ind w:left="900" w:firstLineChars="0" w:firstLine="0"/>
        <w:rPr>
          <w:rStyle w:val="hl-code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</w:t>
      </w:r>
      <w:proofErr w:type="gramEnd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_id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runoob_count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runoob_tbl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RIGHT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JOIN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tcount_tbl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9D2636" w:rsidRDefault="009D2636" w:rsidP="00421467">
      <w:pPr>
        <w:ind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</w:p>
    <w:p w:rsidR="009D2636" w:rsidRPr="00732413" w:rsidRDefault="009D2636" w:rsidP="009D2636">
      <w:pPr>
        <w:pStyle w:val="af5"/>
        <w:numPr>
          <w:ilvl w:val="0"/>
          <w:numId w:val="1"/>
        </w:numPr>
        <w:ind w:firstLineChars="0"/>
        <w:rPr>
          <w:rFonts w:hint="eastAsia"/>
          <w:b/>
        </w:rPr>
      </w:pPr>
      <w:r w:rsidRPr="00732413">
        <w:rPr>
          <w:rFonts w:hint="eastAsia"/>
          <w:b/>
        </w:rPr>
        <w:t>关于选择</w:t>
      </w:r>
      <w:r w:rsidRPr="00732413">
        <w:rPr>
          <w:b/>
        </w:rPr>
        <w:t>Null</w:t>
      </w:r>
      <w:r w:rsidRPr="00732413">
        <w:rPr>
          <w:b/>
        </w:rPr>
        <w:t>的条件</w:t>
      </w:r>
    </w:p>
    <w:p w:rsidR="009D2636" w:rsidRDefault="009D2636" w:rsidP="009D2636">
      <w:pPr>
        <w:pStyle w:val="af5"/>
        <w:ind w:left="900" w:firstLineChars="0" w:firstLine="0"/>
      </w:pPr>
      <w:r w:rsidRPr="009D2636">
        <w:t xml:space="preserve">select </w:t>
      </w:r>
      <w:proofErr w:type="gramStart"/>
      <w:r w:rsidRPr="009D2636">
        <w:t>* ,</w:t>
      </w:r>
      <w:proofErr w:type="gramEnd"/>
      <w:r w:rsidRPr="009D2636">
        <w:t xml:space="preserve"> columnName1+ifnull(columnName2,0) from tableName;</w:t>
      </w:r>
    </w:p>
    <w:p w:rsidR="009D2636" w:rsidRDefault="009D2636" w:rsidP="009D2636">
      <w:pPr>
        <w:pStyle w:val="af5"/>
        <w:ind w:left="900" w:firstLineChars="0" w:firstLine="0"/>
        <w:rPr>
          <w:shd w:val="clear" w:color="auto" w:fill="F3F7F0"/>
        </w:rPr>
      </w:pPr>
      <w:r w:rsidRPr="009D2636">
        <w:rPr>
          <w:shd w:val="clear" w:color="auto" w:fill="F3F7F0"/>
        </w:rPr>
        <w:t>columnName1</w:t>
      </w:r>
      <w:r w:rsidRPr="009D2636">
        <w:rPr>
          <w:shd w:val="clear" w:color="auto" w:fill="F3F7F0"/>
        </w:rPr>
        <w:t>，</w:t>
      </w:r>
      <w:r w:rsidRPr="009D2636">
        <w:rPr>
          <w:shd w:val="clear" w:color="auto" w:fill="F3F7F0"/>
        </w:rPr>
        <w:t xml:space="preserve">columnName2 </w:t>
      </w:r>
      <w:r w:rsidRPr="009D2636">
        <w:rPr>
          <w:shd w:val="clear" w:color="auto" w:fill="F3F7F0"/>
        </w:rPr>
        <w:t>为</w:t>
      </w:r>
      <w:r w:rsidRPr="009D2636">
        <w:rPr>
          <w:shd w:val="clear" w:color="auto" w:fill="F3F7F0"/>
        </w:rPr>
        <w:t xml:space="preserve"> </w:t>
      </w:r>
      <w:proofErr w:type="spellStart"/>
      <w:r w:rsidRPr="009D2636">
        <w:rPr>
          <w:shd w:val="clear" w:color="auto" w:fill="F3F7F0"/>
        </w:rPr>
        <w:t>int</w:t>
      </w:r>
      <w:proofErr w:type="spellEnd"/>
      <w:r w:rsidRPr="009D2636">
        <w:rPr>
          <w:shd w:val="clear" w:color="auto" w:fill="F3F7F0"/>
        </w:rPr>
        <w:t xml:space="preserve"> </w:t>
      </w:r>
      <w:r w:rsidRPr="009D2636">
        <w:rPr>
          <w:shd w:val="clear" w:color="auto" w:fill="F3F7F0"/>
        </w:rPr>
        <w:t>型，当</w:t>
      </w:r>
      <w:r w:rsidRPr="009D2636">
        <w:rPr>
          <w:shd w:val="clear" w:color="auto" w:fill="F3F7F0"/>
        </w:rPr>
        <w:t xml:space="preserve"> columnName2 </w:t>
      </w:r>
      <w:r w:rsidRPr="009D2636">
        <w:rPr>
          <w:shd w:val="clear" w:color="auto" w:fill="F3F7F0"/>
        </w:rPr>
        <w:t>中，有值为</w:t>
      </w:r>
      <w:r w:rsidRPr="009D2636">
        <w:rPr>
          <w:shd w:val="clear" w:color="auto" w:fill="F3F7F0"/>
        </w:rPr>
        <w:t xml:space="preserve"> null </w:t>
      </w:r>
      <w:r w:rsidRPr="009D2636">
        <w:rPr>
          <w:shd w:val="clear" w:color="auto" w:fill="F3F7F0"/>
        </w:rPr>
        <w:t>时，</w:t>
      </w:r>
      <w:r w:rsidRPr="009D2636">
        <w:rPr>
          <w:shd w:val="clear" w:color="auto" w:fill="F3F7F0"/>
        </w:rPr>
        <w:t>columnName1+columnName2=null</w:t>
      </w:r>
      <w:r w:rsidRPr="009D2636">
        <w:rPr>
          <w:shd w:val="clear" w:color="auto" w:fill="F3F7F0"/>
        </w:rPr>
        <w:t>，</w:t>
      </w:r>
      <w:r w:rsidRPr="009D2636">
        <w:rPr>
          <w:shd w:val="clear" w:color="auto" w:fill="F3F7F0"/>
        </w:rPr>
        <w:t xml:space="preserve"> </w:t>
      </w:r>
      <w:proofErr w:type="spellStart"/>
      <w:r w:rsidRPr="009D2636">
        <w:rPr>
          <w:shd w:val="clear" w:color="auto" w:fill="F3F7F0"/>
        </w:rPr>
        <w:t>ifnull</w:t>
      </w:r>
      <w:proofErr w:type="spellEnd"/>
      <w:r w:rsidRPr="009D2636">
        <w:rPr>
          <w:shd w:val="clear" w:color="auto" w:fill="F3F7F0"/>
        </w:rPr>
        <w:t xml:space="preserve">(columnName2,0) </w:t>
      </w:r>
      <w:r w:rsidRPr="009D2636">
        <w:rPr>
          <w:shd w:val="clear" w:color="auto" w:fill="F3F7F0"/>
        </w:rPr>
        <w:t>把</w:t>
      </w:r>
      <w:r w:rsidRPr="009D2636">
        <w:rPr>
          <w:shd w:val="clear" w:color="auto" w:fill="F3F7F0"/>
        </w:rPr>
        <w:t xml:space="preserve"> columnName2 </w:t>
      </w:r>
      <w:r w:rsidRPr="009D2636">
        <w:rPr>
          <w:shd w:val="clear" w:color="auto" w:fill="F3F7F0"/>
        </w:rPr>
        <w:t>中</w:t>
      </w:r>
      <w:r w:rsidRPr="009D2636">
        <w:rPr>
          <w:shd w:val="clear" w:color="auto" w:fill="F3F7F0"/>
        </w:rPr>
        <w:t xml:space="preserve"> null </w:t>
      </w:r>
      <w:r w:rsidRPr="009D2636">
        <w:rPr>
          <w:shd w:val="clear" w:color="auto" w:fill="F3F7F0"/>
        </w:rPr>
        <w:t>值转为</w:t>
      </w:r>
      <w:r w:rsidRPr="009D2636">
        <w:rPr>
          <w:shd w:val="clear" w:color="auto" w:fill="F3F7F0"/>
        </w:rPr>
        <w:t xml:space="preserve"> 0</w:t>
      </w:r>
      <w:r w:rsidRPr="009D2636">
        <w:rPr>
          <w:shd w:val="clear" w:color="auto" w:fill="F3F7F0"/>
        </w:rPr>
        <w:t>。</w:t>
      </w:r>
    </w:p>
    <w:p w:rsidR="009D2636" w:rsidRDefault="009D2636" w:rsidP="009D2636">
      <w:pPr>
        <w:pStyle w:val="af5"/>
        <w:ind w:left="900" w:firstLineChars="0" w:firstLine="0"/>
      </w:pPr>
      <w:r w:rsidRPr="009D2636">
        <w:rPr>
          <w:shd w:val="clear" w:color="auto" w:fill="FFFFFF"/>
        </w:rPr>
        <w:t xml:space="preserve">MySQL </w:t>
      </w:r>
      <w:r w:rsidRPr="009D2636">
        <w:rPr>
          <w:shd w:val="clear" w:color="auto" w:fill="FFFFFF"/>
        </w:rPr>
        <w:t>使用</w:t>
      </w:r>
      <w:r w:rsidRPr="009D2636">
        <w:rPr>
          <w:shd w:val="clear" w:color="auto" w:fill="FFFFFF"/>
        </w:rPr>
        <w:t xml:space="preserve"> SQL SELECT </w:t>
      </w:r>
      <w:r w:rsidRPr="009D2636">
        <w:rPr>
          <w:shd w:val="clear" w:color="auto" w:fill="FFFFFF"/>
        </w:rPr>
        <w:t>命令及</w:t>
      </w:r>
      <w:r w:rsidRPr="009D2636">
        <w:rPr>
          <w:shd w:val="clear" w:color="auto" w:fill="FFFFFF"/>
        </w:rPr>
        <w:t xml:space="preserve"> WHERE </w:t>
      </w:r>
      <w:r w:rsidRPr="009D2636">
        <w:rPr>
          <w:shd w:val="clear" w:color="auto" w:fill="FFFFFF"/>
        </w:rPr>
        <w:t>子句来读取数据表中的数据</w:t>
      </w:r>
      <w:r w:rsidRPr="009D2636">
        <w:rPr>
          <w:shd w:val="clear" w:color="auto" w:fill="FFFFFF"/>
        </w:rPr>
        <w:t>,</w:t>
      </w:r>
      <w:r w:rsidRPr="009D2636">
        <w:rPr>
          <w:shd w:val="clear" w:color="auto" w:fill="FFFFFF"/>
        </w:rPr>
        <w:t>但是</w:t>
      </w:r>
      <w:proofErr w:type="gramStart"/>
      <w:r w:rsidRPr="009D2636">
        <w:rPr>
          <w:shd w:val="clear" w:color="auto" w:fill="FFFFFF"/>
        </w:rPr>
        <w:t>当提供</w:t>
      </w:r>
      <w:proofErr w:type="gramEnd"/>
      <w:r w:rsidRPr="009D2636">
        <w:rPr>
          <w:shd w:val="clear" w:color="auto" w:fill="FFFFFF"/>
        </w:rPr>
        <w:t>的查询条件字段为</w:t>
      </w:r>
      <w:r w:rsidRPr="009D2636">
        <w:rPr>
          <w:shd w:val="clear" w:color="auto" w:fill="FFFFFF"/>
        </w:rPr>
        <w:t xml:space="preserve"> NULL </w:t>
      </w:r>
      <w:r w:rsidRPr="009D2636">
        <w:rPr>
          <w:shd w:val="clear" w:color="auto" w:fill="FFFFFF"/>
        </w:rPr>
        <w:t>时，该命令可能就无法正常工作。</w:t>
      </w:r>
      <w:r w:rsidRPr="009D2636">
        <w:rPr>
          <w:b/>
          <w:bCs/>
          <w:bdr w:val="none" w:sz="0" w:space="0" w:color="auto" w:frame="1"/>
        </w:rPr>
        <w:t>IS NULL:</w:t>
      </w:r>
      <w:r w:rsidRPr="009D2636">
        <w:t> </w:t>
      </w:r>
      <w:r>
        <w:t>当列的值</w:t>
      </w:r>
      <w:r>
        <w:rPr>
          <w:rFonts w:hint="eastAsia"/>
        </w:rPr>
        <w:t>是</w:t>
      </w:r>
      <w:r w:rsidRPr="009D2636">
        <w:t>NULL,</w:t>
      </w:r>
      <w:r w:rsidRPr="009D2636">
        <w:t>此运算符返回</w:t>
      </w:r>
      <w:r w:rsidRPr="009D2636">
        <w:t xml:space="preserve"> true</w:t>
      </w:r>
      <w:r w:rsidRPr="009D2636">
        <w:t>。</w:t>
      </w:r>
    </w:p>
    <w:p w:rsidR="009D2636" w:rsidRDefault="009D2636" w:rsidP="009D2636">
      <w:pPr>
        <w:pStyle w:val="af5"/>
        <w:ind w:left="900" w:firstLineChars="0" w:firstLine="0"/>
      </w:pPr>
      <w:r w:rsidRPr="009D2636">
        <w:rPr>
          <w:b/>
          <w:bCs/>
          <w:bdr w:val="none" w:sz="0" w:space="0" w:color="auto" w:frame="1"/>
        </w:rPr>
        <w:t>IS NOT NULL:</w:t>
      </w:r>
      <w:r w:rsidRPr="009D2636">
        <w:t> </w:t>
      </w:r>
      <w:r w:rsidRPr="009D2636">
        <w:t>当列的值不为</w:t>
      </w:r>
      <w:r w:rsidRPr="009D2636">
        <w:t xml:space="preserve"> NULL, </w:t>
      </w:r>
      <w:r w:rsidRPr="009D2636">
        <w:t>运算符返回</w:t>
      </w:r>
      <w:r w:rsidRPr="009D2636">
        <w:t xml:space="preserve"> true</w:t>
      </w:r>
      <w:r w:rsidRPr="009D2636">
        <w:t>。</w:t>
      </w:r>
    </w:p>
    <w:p w:rsidR="009D2636" w:rsidRDefault="009D2636" w:rsidP="009D2636">
      <w:pPr>
        <w:pStyle w:val="af5"/>
        <w:ind w:left="900" w:firstLineChars="0" w:firstLine="0"/>
      </w:pPr>
      <w:r w:rsidRPr="009D2636">
        <w:rPr>
          <w:b/>
          <w:bCs/>
          <w:bdr w:val="none" w:sz="0" w:space="0" w:color="auto" w:frame="1"/>
        </w:rPr>
        <w:t>&lt;=&gt;:</w:t>
      </w:r>
      <w:r w:rsidRPr="009D2636">
        <w:t> </w:t>
      </w:r>
      <w:r w:rsidRPr="009D2636">
        <w:t>比较操作符（不同于</w:t>
      </w:r>
      <w:r w:rsidRPr="009D2636">
        <w:t>=</w:t>
      </w:r>
      <w:r w:rsidRPr="009D2636">
        <w:t>运算符），</w:t>
      </w:r>
      <w:proofErr w:type="gramStart"/>
      <w:r w:rsidRPr="009D2636">
        <w:t>当比较</w:t>
      </w:r>
      <w:proofErr w:type="gramEnd"/>
      <w:r w:rsidRPr="009D2636">
        <w:t>的</w:t>
      </w:r>
      <w:proofErr w:type="gramStart"/>
      <w:r w:rsidRPr="009D2636">
        <w:t>的</w:t>
      </w:r>
      <w:proofErr w:type="gramEnd"/>
      <w:r w:rsidRPr="009D2636">
        <w:t>两个值为</w:t>
      </w:r>
      <w:r w:rsidRPr="009D2636">
        <w:t xml:space="preserve"> NULL </w:t>
      </w:r>
      <w:r w:rsidRPr="009D2636">
        <w:t>时返回</w:t>
      </w:r>
      <w:r w:rsidRPr="009D2636">
        <w:t xml:space="preserve"> true</w:t>
      </w:r>
      <w:r w:rsidRPr="009D2636">
        <w:t>。</w:t>
      </w:r>
    </w:p>
    <w:p w:rsidR="009D2636" w:rsidRDefault="009D2636" w:rsidP="009D2636">
      <w:pPr>
        <w:pStyle w:val="af5"/>
        <w:numPr>
          <w:ilvl w:val="0"/>
          <w:numId w:val="1"/>
        </w:numPr>
        <w:ind w:firstLineChars="0"/>
      </w:pPr>
      <w:r w:rsidRPr="00732413">
        <w:rPr>
          <w:b/>
        </w:rPr>
        <w:t>MySQL</w:t>
      </w:r>
      <w:r w:rsidRPr="00732413">
        <w:rPr>
          <w:b/>
        </w:rPr>
        <w:t>正则表达式</w:t>
      </w:r>
      <w:r w:rsidR="009A27F3">
        <w:rPr>
          <w:rFonts w:hint="eastAsia"/>
        </w:rPr>
        <w:t>:</w:t>
      </w:r>
    </w:p>
    <w:tbl>
      <w:tblPr>
        <w:tblStyle w:val="af6"/>
        <w:tblW w:w="0" w:type="auto"/>
        <w:tblInd w:w="900" w:type="dxa"/>
        <w:tblLook w:val="04A0" w:firstRow="1" w:lastRow="0" w:firstColumn="1" w:lastColumn="0" w:noHBand="0" w:noVBand="1"/>
      </w:tblPr>
      <w:tblGrid>
        <w:gridCol w:w="593"/>
        <w:gridCol w:w="593"/>
        <w:gridCol w:w="566"/>
        <w:gridCol w:w="686"/>
        <w:gridCol w:w="897"/>
        <w:gridCol w:w="1333"/>
        <w:gridCol w:w="594"/>
        <w:gridCol w:w="634"/>
        <w:gridCol w:w="733"/>
        <w:gridCol w:w="767"/>
      </w:tblGrid>
      <w:tr w:rsidR="009A27F3" w:rsidTr="009A27F3">
        <w:tc>
          <w:tcPr>
            <w:tcW w:w="597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^</w:t>
            </w:r>
          </w:p>
        </w:tc>
        <w:tc>
          <w:tcPr>
            <w:tcW w:w="596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$</w:t>
            </w:r>
          </w:p>
        </w:tc>
        <w:tc>
          <w:tcPr>
            <w:tcW w:w="569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.</w:t>
            </w:r>
          </w:p>
        </w:tc>
        <w:tc>
          <w:tcPr>
            <w:tcW w:w="687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[</w:t>
            </w:r>
            <w:r w:rsidRPr="009A27F3">
              <w:rPr>
                <w:b/>
              </w:rPr>
              <w:t>…]</w:t>
            </w:r>
          </w:p>
        </w:tc>
        <w:tc>
          <w:tcPr>
            <w:tcW w:w="899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b/>
              </w:rPr>
              <w:t>[^…]</w:t>
            </w:r>
          </w:p>
        </w:tc>
        <w:tc>
          <w:tcPr>
            <w:tcW w:w="1334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P1|P2|P3</w:t>
            </w:r>
          </w:p>
        </w:tc>
        <w:tc>
          <w:tcPr>
            <w:tcW w:w="597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*</w:t>
            </w:r>
          </w:p>
        </w:tc>
        <w:tc>
          <w:tcPr>
            <w:tcW w:w="637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+</w:t>
            </w:r>
          </w:p>
        </w:tc>
        <w:tc>
          <w:tcPr>
            <w:tcW w:w="735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{n}</w:t>
            </w:r>
          </w:p>
        </w:tc>
        <w:tc>
          <w:tcPr>
            <w:tcW w:w="745" w:type="dxa"/>
          </w:tcPr>
          <w:p w:rsidR="009A27F3" w:rsidRPr="009A27F3" w:rsidRDefault="009A27F3" w:rsidP="009A27F3">
            <w:pPr>
              <w:pStyle w:val="af5"/>
              <w:ind w:firstLineChars="0" w:firstLine="0"/>
              <w:rPr>
                <w:b/>
              </w:rPr>
            </w:pPr>
            <w:r w:rsidRPr="009A27F3">
              <w:rPr>
                <w:rFonts w:hint="eastAsia"/>
                <w:b/>
              </w:rPr>
              <w:t>{</w:t>
            </w:r>
            <w:proofErr w:type="spellStart"/>
            <w:r w:rsidRPr="009A27F3">
              <w:rPr>
                <w:rFonts w:hint="eastAsia"/>
                <w:b/>
              </w:rPr>
              <w:t>n,m</w:t>
            </w:r>
            <w:proofErr w:type="spellEnd"/>
            <w:r w:rsidRPr="009A27F3">
              <w:rPr>
                <w:rFonts w:hint="eastAsia"/>
                <w:b/>
              </w:rPr>
              <w:t>}</w:t>
            </w:r>
          </w:p>
        </w:tc>
      </w:tr>
    </w:tbl>
    <w:p w:rsidR="00732413" w:rsidRDefault="009A27F3" w:rsidP="00732413">
      <w:pPr>
        <w:pStyle w:val="af5"/>
        <w:numPr>
          <w:ilvl w:val="0"/>
          <w:numId w:val="1"/>
        </w:numPr>
        <w:ind w:firstLineChars="0"/>
        <w:rPr>
          <w:rFonts w:hint="eastAsia"/>
          <w:b/>
        </w:rPr>
      </w:pPr>
      <w:r w:rsidRPr="00732413">
        <w:rPr>
          <w:b/>
        </w:rPr>
        <w:t>M</w:t>
      </w:r>
      <w:r w:rsidRPr="00732413">
        <w:rPr>
          <w:rFonts w:hint="eastAsia"/>
          <w:b/>
        </w:rPr>
        <w:t>ySQL</w:t>
      </w:r>
      <w:r w:rsidRPr="00732413">
        <w:rPr>
          <w:rFonts w:hint="eastAsia"/>
          <w:b/>
        </w:rPr>
        <w:t>事务</w:t>
      </w:r>
    </w:p>
    <w:p w:rsidR="00732413" w:rsidRDefault="009A27F3" w:rsidP="00732413">
      <w:pPr>
        <w:pStyle w:val="af5"/>
        <w:ind w:left="900" w:firstLineChars="0" w:firstLine="0"/>
        <w:rPr>
          <w:shd w:val="clear" w:color="auto" w:fill="FFFFFF"/>
        </w:rPr>
      </w:pPr>
      <w:r w:rsidRPr="00732413">
        <w:rPr>
          <w:shd w:val="clear" w:color="auto" w:fill="FFFFFF"/>
        </w:rPr>
        <w:t xml:space="preserve">MySQL </w:t>
      </w:r>
      <w:r w:rsidRPr="00732413">
        <w:rPr>
          <w:shd w:val="clear" w:color="auto" w:fill="FFFFFF"/>
        </w:rPr>
        <w:t>事务主要用于处理操作量大，复杂度高的数据。</w:t>
      </w:r>
    </w:p>
    <w:p w:rsidR="00732413" w:rsidRDefault="009A27F3" w:rsidP="00732413">
      <w:pPr>
        <w:pStyle w:val="af5"/>
        <w:ind w:left="900" w:firstLineChars="0" w:firstLine="0"/>
      </w:pPr>
      <w:r w:rsidRPr="009A27F3">
        <w:t>在</w:t>
      </w:r>
      <w:r w:rsidRPr="009A27F3">
        <w:t xml:space="preserve"> MySQL </w:t>
      </w:r>
      <w:r w:rsidRPr="009A27F3">
        <w:t>中只有使用了</w:t>
      </w:r>
      <w:r w:rsidRPr="009A27F3">
        <w:t xml:space="preserve"> </w:t>
      </w:r>
      <w:proofErr w:type="spellStart"/>
      <w:r w:rsidRPr="009A27F3">
        <w:t>Innodb</w:t>
      </w:r>
      <w:proofErr w:type="spellEnd"/>
      <w:r w:rsidRPr="009A27F3">
        <w:t xml:space="preserve"> </w:t>
      </w:r>
      <w:r w:rsidR="00732413">
        <w:t>数据库引擎的数据库或表才支持事务</w:t>
      </w:r>
      <w:r w:rsidR="00732413">
        <w:rPr>
          <w:rFonts w:hint="eastAsia"/>
        </w:rPr>
        <w:t>。</w:t>
      </w:r>
      <w:r w:rsidRPr="009A27F3">
        <w:lastRenderedPageBreak/>
        <w:t>事务处理可以用来维护数据库的完整性，保证成批的</w:t>
      </w:r>
      <w:r w:rsidRPr="009A27F3">
        <w:t xml:space="preserve"> SQL </w:t>
      </w:r>
      <w:r w:rsidRPr="009A27F3">
        <w:t>语句要么全部执行，要么全部不执行。</w:t>
      </w:r>
    </w:p>
    <w:p w:rsidR="00732413" w:rsidRDefault="009A27F3" w:rsidP="00732413">
      <w:pPr>
        <w:pStyle w:val="af5"/>
        <w:ind w:left="900" w:firstLineChars="0" w:firstLine="0"/>
      </w:pPr>
      <w:r w:rsidRPr="009A27F3">
        <w:t>事务用来管理</w:t>
      </w:r>
      <w:r w:rsidRPr="009A27F3">
        <w:t xml:space="preserve"> </w:t>
      </w:r>
      <w:proofErr w:type="spellStart"/>
      <w:r w:rsidRPr="009A27F3">
        <w:t>insert,update,delete</w:t>
      </w:r>
      <w:proofErr w:type="spellEnd"/>
      <w:r w:rsidRPr="009A27F3">
        <w:t xml:space="preserve"> </w:t>
      </w:r>
      <w:r w:rsidRPr="009A27F3">
        <w:t>语句</w:t>
      </w:r>
      <w:r>
        <w:rPr>
          <w:rFonts w:hint="eastAsia"/>
        </w:rPr>
        <w:t>.</w:t>
      </w:r>
    </w:p>
    <w:p w:rsidR="00732413" w:rsidRDefault="009A27F3" w:rsidP="00732413">
      <w:pPr>
        <w:pStyle w:val="af5"/>
        <w:ind w:left="900" w:firstLineChars="0" w:firstLine="0"/>
        <w:rPr>
          <w:shd w:val="clear" w:color="auto" w:fill="FFFFFF"/>
        </w:rPr>
      </w:pPr>
      <w:r>
        <w:rPr>
          <w:shd w:val="clear" w:color="auto" w:fill="FFFFFF"/>
        </w:rPr>
        <w:t>事务是必须满足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个条件（</w:t>
      </w:r>
      <w:r>
        <w:rPr>
          <w:shd w:val="clear" w:color="auto" w:fill="FFFFFF"/>
        </w:rPr>
        <w:t>ACID</w:t>
      </w:r>
      <w:r>
        <w:rPr>
          <w:shd w:val="clear" w:color="auto" w:fill="FFFFFF"/>
        </w:rPr>
        <w:t>）：原子性（</w:t>
      </w: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shd w:val="clear" w:color="auto" w:fill="FFFFFF"/>
        </w:rPr>
        <w:t>tomicity</w:t>
      </w:r>
      <w:r>
        <w:rPr>
          <w:shd w:val="clear" w:color="auto" w:fill="FFFFFF"/>
        </w:rPr>
        <w:t>，或称不可分割性）、一致性（</w:t>
      </w: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</w:t>
      </w:r>
      <w:r>
        <w:rPr>
          <w:shd w:val="clear" w:color="auto" w:fill="FFFFFF"/>
        </w:rPr>
        <w:t>onsistency</w:t>
      </w:r>
      <w:r>
        <w:rPr>
          <w:shd w:val="clear" w:color="auto" w:fill="FFFFFF"/>
        </w:rPr>
        <w:t>）、隔离性（</w:t>
      </w: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shd w:val="clear" w:color="auto" w:fill="FFFFFF"/>
        </w:rPr>
        <w:t>solation</w:t>
      </w:r>
      <w:r>
        <w:rPr>
          <w:shd w:val="clear" w:color="auto" w:fill="FFFFFF"/>
        </w:rPr>
        <w:t>，又称独立性）、持久性（</w:t>
      </w: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</w:t>
      </w:r>
      <w:r>
        <w:rPr>
          <w:shd w:val="clear" w:color="auto" w:fill="FFFFFF"/>
        </w:rPr>
        <w:t>urability</w:t>
      </w:r>
      <w:r>
        <w:rPr>
          <w:shd w:val="clear" w:color="auto" w:fill="FFFFFF"/>
        </w:rPr>
        <w:t>）。</w:t>
      </w:r>
    </w:p>
    <w:p w:rsidR="00732413" w:rsidRDefault="009A27F3" w:rsidP="00732413">
      <w:pPr>
        <w:pStyle w:val="af5"/>
        <w:ind w:left="90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原子性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事务</w:t>
      </w:r>
      <w:r>
        <w:rPr>
          <w:shd w:val="clear" w:color="auto" w:fill="FFFFFF"/>
        </w:rPr>
        <w:t>的执行必须完整；一致性：</w:t>
      </w:r>
      <w:r>
        <w:rPr>
          <w:rFonts w:hint="eastAsia"/>
          <w:shd w:val="clear" w:color="auto" w:fill="FFFFFF"/>
        </w:rPr>
        <w:t>事务</w:t>
      </w:r>
      <w:r>
        <w:rPr>
          <w:shd w:val="clear" w:color="auto" w:fill="FFFFFF"/>
        </w:rPr>
        <w:t>开始</w:t>
      </w:r>
      <w:r>
        <w:rPr>
          <w:rFonts w:hint="eastAsia"/>
          <w:shd w:val="clear" w:color="auto" w:fill="FFFFFF"/>
        </w:rPr>
        <w:t>前</w:t>
      </w:r>
      <w:r>
        <w:rPr>
          <w:shd w:val="clear" w:color="auto" w:fill="FFFFFF"/>
        </w:rPr>
        <w:t>和结束后，数据库完整性没有破坏</w:t>
      </w:r>
      <w:r>
        <w:rPr>
          <w:rFonts w:hint="eastAsia"/>
          <w:shd w:val="clear" w:color="auto" w:fill="FFFFFF"/>
        </w:rPr>
        <w:t>；</w:t>
      </w:r>
      <w:r>
        <w:rPr>
          <w:shd w:val="clear" w:color="auto" w:fill="FFFFFF"/>
        </w:rPr>
        <w:t>隔离</w:t>
      </w:r>
      <w:r>
        <w:rPr>
          <w:rFonts w:hint="eastAsia"/>
          <w:shd w:val="clear" w:color="auto" w:fill="FFFFFF"/>
        </w:rPr>
        <w:t>性</w:t>
      </w:r>
      <w:r>
        <w:rPr>
          <w:shd w:val="clear" w:color="auto" w:fill="FFFFFF"/>
        </w:rPr>
        <w:t>：允许多个事务并发执行，事务隔离分为不同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等级，包括未提交，读提交，可重复</w:t>
      </w:r>
      <w:r>
        <w:rPr>
          <w:rFonts w:hint="eastAsia"/>
          <w:shd w:val="clear" w:color="auto" w:fill="FFFFFF"/>
        </w:rPr>
        <w:t>读</w:t>
      </w:r>
      <w:r>
        <w:rPr>
          <w:shd w:val="clear" w:color="auto" w:fill="FFFFFF"/>
        </w:rPr>
        <w:t>，串行化；持久性：</w:t>
      </w:r>
      <w:r>
        <w:rPr>
          <w:rFonts w:hint="eastAsia"/>
          <w:shd w:val="clear" w:color="auto" w:fill="FFFFFF"/>
        </w:rPr>
        <w:t>事务</w:t>
      </w:r>
      <w:r>
        <w:rPr>
          <w:shd w:val="clear" w:color="auto" w:fill="FFFFFF"/>
        </w:rPr>
        <w:t>结束后，</w:t>
      </w:r>
      <w:r>
        <w:rPr>
          <w:rFonts w:hint="eastAsia"/>
          <w:shd w:val="clear" w:color="auto" w:fill="FFFFFF"/>
        </w:rPr>
        <w:t>对</w:t>
      </w:r>
      <w:r>
        <w:rPr>
          <w:shd w:val="clear" w:color="auto" w:fill="FFFFFF"/>
        </w:rPr>
        <w:t>数据的修改是</w:t>
      </w:r>
      <w:r>
        <w:rPr>
          <w:rFonts w:hint="eastAsia"/>
          <w:shd w:val="clear" w:color="auto" w:fill="FFFFFF"/>
        </w:rPr>
        <w:t>永久</w:t>
      </w:r>
      <w:r>
        <w:rPr>
          <w:shd w:val="clear" w:color="auto" w:fill="FFFFFF"/>
        </w:rPr>
        <w:t>的。</w:t>
      </w:r>
    </w:p>
    <w:p w:rsidR="00732413" w:rsidRDefault="00732413" w:rsidP="00732413">
      <w:pPr>
        <w:pStyle w:val="af5"/>
        <w:ind w:left="900" w:firstLineChars="0" w:firstLine="0"/>
        <w:rPr>
          <w:shd w:val="clear" w:color="auto" w:fill="F3F7F0"/>
        </w:rPr>
      </w:pPr>
      <w:r w:rsidRPr="00732413">
        <w:rPr>
          <w:rFonts w:hint="eastAsia"/>
          <w:b/>
          <w:shd w:val="clear" w:color="auto" w:fill="FFFFFF"/>
        </w:rPr>
        <w:t>备注</w:t>
      </w:r>
      <w:r>
        <w:rPr>
          <w:shd w:val="clear" w:color="auto" w:fill="FFFFFF"/>
        </w:rPr>
        <w:t>：</w:t>
      </w:r>
      <w:r>
        <w:rPr>
          <w:shd w:val="clear" w:color="auto" w:fill="F3F7F0"/>
        </w:rPr>
        <w:t>在</w:t>
      </w:r>
      <w:r>
        <w:rPr>
          <w:shd w:val="clear" w:color="auto" w:fill="F3F7F0"/>
        </w:rPr>
        <w:t xml:space="preserve"> MySQL </w:t>
      </w:r>
      <w:r>
        <w:rPr>
          <w:shd w:val="clear" w:color="auto" w:fill="F3F7F0"/>
        </w:rPr>
        <w:t>命令行的默认设置下，事务都是自动提交的，即执行</w:t>
      </w:r>
      <w:r>
        <w:rPr>
          <w:shd w:val="clear" w:color="auto" w:fill="F3F7F0"/>
        </w:rPr>
        <w:t xml:space="preserve"> SQL </w:t>
      </w:r>
      <w:r>
        <w:rPr>
          <w:shd w:val="clear" w:color="auto" w:fill="F3F7F0"/>
        </w:rPr>
        <w:t>语句后就会马上执行</w:t>
      </w:r>
      <w:r>
        <w:rPr>
          <w:shd w:val="clear" w:color="auto" w:fill="F3F7F0"/>
        </w:rPr>
        <w:t xml:space="preserve"> COMMIT </w:t>
      </w:r>
      <w:r>
        <w:rPr>
          <w:shd w:val="clear" w:color="auto" w:fill="F3F7F0"/>
        </w:rPr>
        <w:t>操作。因此要显式地开启一个事务</w:t>
      </w:r>
      <w:r>
        <w:rPr>
          <w:rFonts w:hint="eastAsia"/>
          <w:shd w:val="clear" w:color="auto" w:fill="F3F7F0"/>
        </w:rPr>
        <w:t>必</w:t>
      </w:r>
      <w:r>
        <w:rPr>
          <w:shd w:val="clear" w:color="auto" w:fill="F3F7F0"/>
        </w:rPr>
        <w:t>须使用命令</w:t>
      </w:r>
      <w:r>
        <w:rPr>
          <w:shd w:val="clear" w:color="auto" w:fill="F3F7F0"/>
        </w:rPr>
        <w:t xml:space="preserve"> BEGIN </w:t>
      </w:r>
      <w:r>
        <w:rPr>
          <w:shd w:val="clear" w:color="auto" w:fill="F3F7F0"/>
        </w:rPr>
        <w:t>或</w:t>
      </w:r>
      <w:r>
        <w:rPr>
          <w:shd w:val="clear" w:color="auto" w:fill="F3F7F0"/>
        </w:rPr>
        <w:t xml:space="preserve"> START TRANSACTION</w:t>
      </w:r>
      <w:r>
        <w:rPr>
          <w:shd w:val="clear" w:color="auto" w:fill="F3F7F0"/>
        </w:rPr>
        <w:t>，或者执行命令</w:t>
      </w:r>
      <w:r>
        <w:rPr>
          <w:shd w:val="clear" w:color="auto" w:fill="F3F7F0"/>
        </w:rPr>
        <w:t xml:space="preserve"> SET AUTOCOMMIT=0</w:t>
      </w:r>
      <w:r>
        <w:rPr>
          <w:shd w:val="clear" w:color="auto" w:fill="F3F7F0"/>
        </w:rPr>
        <w:t>，用来禁止使用当前会话的自动提交。</w:t>
      </w:r>
    </w:p>
    <w:p w:rsidR="00732413" w:rsidRDefault="00732413" w:rsidP="00732413">
      <w:pPr>
        <w:pStyle w:val="af5"/>
        <w:ind w:left="900" w:firstLineChars="0" w:firstLine="0"/>
        <w:rPr>
          <w:b/>
        </w:rPr>
      </w:pPr>
      <w:r w:rsidRPr="00732413">
        <w:rPr>
          <w:b/>
        </w:rPr>
        <w:t>事务控制语句：</w:t>
      </w:r>
    </w:p>
    <w:p w:rsidR="00732413" w:rsidRDefault="00732413" w:rsidP="00732413">
      <w:pPr>
        <w:pStyle w:val="af5"/>
        <w:ind w:left="900" w:firstLineChars="0" w:firstLine="0"/>
      </w:pPr>
      <w:r>
        <w:t>BEGIN</w:t>
      </w:r>
      <w:r>
        <w:t>或</w:t>
      </w:r>
      <w:r>
        <w:t>START TRANSACTION</w:t>
      </w:r>
      <w:r>
        <w:t>；显式地开启一个事务</w:t>
      </w:r>
      <w:r>
        <w:rPr>
          <w:rFonts w:hint="eastAsia"/>
        </w:rPr>
        <w:t>。</w:t>
      </w:r>
    </w:p>
    <w:p w:rsidR="00732413" w:rsidRDefault="00732413" w:rsidP="00732413">
      <w:pPr>
        <w:pStyle w:val="af5"/>
        <w:ind w:left="900" w:firstLineChars="0" w:firstLine="0"/>
      </w:pPr>
      <w:r>
        <w:t>COMMIT</w:t>
      </w:r>
      <w:r>
        <w:t>；也可以使用</w:t>
      </w:r>
      <w:r>
        <w:t>COMMIT WORK</w:t>
      </w:r>
      <w:r>
        <w:t>，不过二者是等价的。</w:t>
      </w:r>
      <w:r>
        <w:t>COMMIT</w:t>
      </w:r>
      <w:r>
        <w:t>会提交事务，并使已对数据库进行的所有修改成为永久性的；</w:t>
      </w:r>
    </w:p>
    <w:p w:rsidR="00732413" w:rsidRDefault="00732413" w:rsidP="00732413">
      <w:pPr>
        <w:pStyle w:val="af5"/>
        <w:ind w:left="900" w:firstLineChars="0" w:firstLine="0"/>
      </w:pPr>
      <w:r>
        <w:t>ROLLBACK</w:t>
      </w:r>
      <w:r>
        <w:t>；有可以使用</w:t>
      </w:r>
      <w:r>
        <w:t>ROLLBACK WORK</w:t>
      </w:r>
      <w:r>
        <w:t>，不过二者是等价的。</w:t>
      </w:r>
      <w:proofErr w:type="gramStart"/>
      <w:r>
        <w:t>回滚会</w:t>
      </w:r>
      <w:proofErr w:type="gramEnd"/>
      <w:r>
        <w:t>结束用户的事务，并撤销正在进行的所有未提交的修改；</w:t>
      </w:r>
    </w:p>
    <w:p w:rsidR="00732413" w:rsidRDefault="00732413" w:rsidP="00732413">
      <w:pPr>
        <w:pStyle w:val="af5"/>
        <w:ind w:left="900" w:firstLineChars="0" w:firstLine="0"/>
      </w:pPr>
      <w:r>
        <w:t>SAVEPOINT identifier</w:t>
      </w:r>
      <w:r>
        <w:t>；</w:t>
      </w:r>
      <w:r>
        <w:t>SAVEPOINT</w:t>
      </w:r>
      <w:r>
        <w:t>允许在事务中创建一个保存点，一个事务中可以有多个</w:t>
      </w:r>
      <w:r>
        <w:t>SAVEPOINT</w:t>
      </w:r>
      <w:r>
        <w:t>；</w:t>
      </w:r>
    </w:p>
    <w:p w:rsidR="00732413" w:rsidRDefault="00732413" w:rsidP="00732413">
      <w:pPr>
        <w:pStyle w:val="af5"/>
        <w:ind w:left="900" w:firstLineChars="0" w:firstLine="0"/>
      </w:pPr>
      <w:r>
        <w:t>RELEASE SAVEPOINT identifier</w:t>
      </w:r>
      <w:r>
        <w:t>；删除一个事务的保存点，当没有指定的保存点时，执行该语句会抛出一个异常；</w:t>
      </w:r>
    </w:p>
    <w:p w:rsidR="00732413" w:rsidRDefault="00732413" w:rsidP="00732413">
      <w:pPr>
        <w:pStyle w:val="af5"/>
        <w:ind w:left="900" w:firstLineChars="0" w:firstLine="0"/>
      </w:pPr>
      <w:r>
        <w:t>ROLLBACK TO identifier</w:t>
      </w:r>
      <w:r>
        <w:t>；把事务回滚到标记点；</w:t>
      </w:r>
    </w:p>
    <w:p w:rsidR="00732413" w:rsidRDefault="00732413" w:rsidP="00732413">
      <w:pPr>
        <w:pStyle w:val="af5"/>
        <w:ind w:left="900" w:firstLineChars="0" w:firstLine="0"/>
      </w:pPr>
      <w:r>
        <w:t>SET TRANSACTION</w:t>
      </w:r>
      <w:r>
        <w:t>；用来设置事务的隔离级别。</w:t>
      </w:r>
      <w:proofErr w:type="spellStart"/>
      <w:r>
        <w:t>InnoDB</w:t>
      </w:r>
      <w:proofErr w:type="spellEnd"/>
      <w:r>
        <w:t>存储引擎提供事务的隔离级别有</w:t>
      </w:r>
      <w:r>
        <w:t>READ UNCOMMITTED</w:t>
      </w:r>
      <w:r>
        <w:t>、</w:t>
      </w:r>
      <w:r>
        <w:t>READ COMMITTED</w:t>
      </w:r>
      <w:r>
        <w:t>、</w:t>
      </w:r>
      <w:r>
        <w:t>REPEATABLE READ</w:t>
      </w:r>
      <w:r>
        <w:t>和</w:t>
      </w:r>
      <w:r>
        <w:t>SERIALIZABLE</w:t>
      </w:r>
      <w:r>
        <w:t>。</w:t>
      </w:r>
    </w:p>
    <w:p w:rsidR="00732413" w:rsidRDefault="00732413" w:rsidP="00732413">
      <w:pPr>
        <w:pStyle w:val="af5"/>
        <w:ind w:left="900" w:firstLineChars="0" w:firstLine="0"/>
        <w:rPr>
          <w:b/>
        </w:rPr>
      </w:pPr>
      <w:r w:rsidRPr="00732413">
        <w:rPr>
          <w:b/>
        </w:rPr>
        <w:t xml:space="preserve">MYSQL </w:t>
      </w:r>
      <w:r w:rsidRPr="00732413">
        <w:rPr>
          <w:b/>
        </w:rPr>
        <w:t>事务处理主要有两种方法：</w:t>
      </w:r>
    </w:p>
    <w:p w:rsidR="00732413" w:rsidRDefault="00732413" w:rsidP="00732413">
      <w:pPr>
        <w:pStyle w:val="af5"/>
        <w:ind w:left="900" w:firstLineChars="0" w:firstLine="0"/>
      </w:pPr>
      <w:r>
        <w:t>1</w:t>
      </w:r>
      <w:r>
        <w:t>、用</w:t>
      </w:r>
      <w:r>
        <w:t xml:space="preserve"> BEGIN, ROLLBACK, COMMIT</w:t>
      </w:r>
      <w:r>
        <w:t>来实现</w:t>
      </w:r>
    </w:p>
    <w:p w:rsidR="00732413" w:rsidRDefault="00732413" w:rsidP="00732413">
      <w:pPr>
        <w:pStyle w:val="af5"/>
        <w:ind w:left="900" w:firstLineChars="0" w:firstLine="0"/>
      </w:pP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BEGIN</w:t>
      </w:r>
      <w:r>
        <w:t> </w:t>
      </w:r>
      <w:r>
        <w:t>开始一个事务</w:t>
      </w:r>
    </w:p>
    <w:p w:rsidR="00732413" w:rsidRDefault="00732413" w:rsidP="00732413">
      <w:pPr>
        <w:pStyle w:val="af5"/>
        <w:ind w:left="900" w:firstLineChars="0" w:firstLine="0"/>
      </w:pP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ROLLBACK</w:t>
      </w:r>
      <w:r>
        <w:t> </w:t>
      </w:r>
      <w:r>
        <w:t>事务回滚</w:t>
      </w:r>
    </w:p>
    <w:p w:rsidR="00732413" w:rsidRDefault="00732413" w:rsidP="00732413">
      <w:pPr>
        <w:pStyle w:val="af5"/>
        <w:ind w:left="900" w:firstLineChars="0" w:firstLine="0"/>
      </w:pP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COMMIT</w:t>
      </w:r>
      <w:r>
        <w:t> </w:t>
      </w:r>
      <w:r>
        <w:t>事务确认</w:t>
      </w:r>
    </w:p>
    <w:p w:rsidR="00732413" w:rsidRDefault="00732413" w:rsidP="00732413">
      <w:pPr>
        <w:pStyle w:val="af5"/>
        <w:ind w:left="900" w:firstLineChars="0" w:firstLine="0"/>
      </w:pPr>
      <w:r>
        <w:t>2</w:t>
      </w:r>
      <w:r>
        <w:t>、直接用</w:t>
      </w:r>
      <w:r>
        <w:t xml:space="preserve"> SET </w:t>
      </w:r>
      <w:r>
        <w:t>来改变</w:t>
      </w:r>
      <w:r>
        <w:t xml:space="preserve"> MySQL </w:t>
      </w:r>
      <w:r>
        <w:t>的自动提交模式</w:t>
      </w:r>
      <w:r>
        <w:t>:</w:t>
      </w:r>
    </w:p>
    <w:p w:rsidR="00732413" w:rsidRDefault="00732413" w:rsidP="00732413">
      <w:pPr>
        <w:pStyle w:val="af5"/>
        <w:ind w:left="900" w:firstLineChars="0" w:firstLine="0"/>
      </w:pP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SET AUTOCOMMIT=0</w:t>
      </w:r>
      <w:r>
        <w:t> </w:t>
      </w:r>
      <w:r>
        <w:t>禁止自动提交</w:t>
      </w:r>
    </w:p>
    <w:p w:rsidR="00732413" w:rsidRDefault="00732413" w:rsidP="00732413">
      <w:pPr>
        <w:pStyle w:val="af5"/>
        <w:ind w:left="900" w:firstLineChars="0" w:firstLine="0"/>
      </w:pPr>
      <w:r>
        <w:rPr>
          <w:rStyle w:val="af2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SET AUTOCOMMIT=1</w:t>
      </w:r>
      <w:r>
        <w:t> </w:t>
      </w:r>
      <w:r>
        <w:t>开启自动提交</w:t>
      </w:r>
    </w:p>
    <w:p w:rsidR="0050619B" w:rsidRDefault="00732413" w:rsidP="0050619B">
      <w:pPr>
        <w:pStyle w:val="af5"/>
        <w:numPr>
          <w:ilvl w:val="0"/>
          <w:numId w:val="1"/>
        </w:numPr>
        <w:ind w:firstLineChars="0"/>
      </w:pPr>
      <w:r w:rsidRPr="00732413">
        <w:rPr>
          <w:b/>
          <w:bCs/>
        </w:rPr>
        <w:t xml:space="preserve">Alter </w:t>
      </w:r>
      <w:r w:rsidRPr="00732413">
        <w:rPr>
          <w:rFonts w:hint="eastAsia"/>
          <w:b/>
          <w:bCs/>
        </w:rPr>
        <w:t>命令</w:t>
      </w:r>
      <w:r>
        <w:rPr>
          <w:rFonts w:hint="eastAsia"/>
          <w:b/>
          <w:bCs/>
        </w:rPr>
        <w:t>：</w:t>
      </w:r>
      <w:r w:rsidRPr="00732413">
        <w:t>当我们需要修改数据表名或者修改数据表字段时，就需要使用到</w:t>
      </w:r>
      <w:r w:rsidRPr="00732413">
        <w:t>MySQL ALTER</w:t>
      </w:r>
      <w:r w:rsidRPr="00732413">
        <w:t>命令。</w:t>
      </w:r>
    </w:p>
    <w:p w:rsidR="00927011" w:rsidRDefault="00927011" w:rsidP="00927011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  <w:b/>
          <w:bCs/>
        </w:rPr>
        <w:t>对表字段</w:t>
      </w:r>
      <w:r>
        <w:rPr>
          <w:b/>
          <w:bCs/>
        </w:rPr>
        <w:t>修改</w:t>
      </w:r>
    </w:p>
    <w:p w:rsidR="0050619B" w:rsidRDefault="0050619B" w:rsidP="0050619B">
      <w:pPr>
        <w:pStyle w:val="af5"/>
        <w:ind w:left="900" w:firstLineChars="0" w:firstLine="0"/>
      </w:pPr>
      <w:r>
        <w:t>删除表字段</w:t>
      </w:r>
      <w:r>
        <w:rPr>
          <w:rFonts w:hint="eastAsia"/>
        </w:rPr>
        <w:t>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drop </w:t>
      </w:r>
      <w:proofErr w:type="spellStart"/>
      <w:r>
        <w:rPr>
          <w:rFonts w:hint="eastAsia"/>
        </w:rPr>
        <w:t>field_name</w:t>
      </w:r>
      <w:proofErr w:type="spellEnd"/>
      <w:r>
        <w:t>;</w:t>
      </w:r>
    </w:p>
    <w:p w:rsidR="0050619B" w:rsidRPr="0050619B" w:rsidRDefault="0050619B" w:rsidP="00927011">
      <w:pPr>
        <w:pStyle w:val="af5"/>
        <w:ind w:left="900" w:firstLineChars="0" w:firstLine="0"/>
        <w:rPr>
          <w:rFonts w:hint="eastAsia"/>
        </w:rPr>
      </w:pPr>
      <w:r>
        <w:t>添加表字段</w:t>
      </w:r>
      <w:r>
        <w:rPr>
          <w:rFonts w:hint="eastAsia"/>
        </w:rPr>
        <w:t>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field_name</w:t>
      </w:r>
      <w:proofErr w:type="spellEnd"/>
      <w:r>
        <w:t xml:space="preserve"> </w:t>
      </w:r>
      <w:proofErr w:type="spellStart"/>
      <w:r>
        <w:t>field_type</w:t>
      </w:r>
      <w:proofErr w:type="spellEnd"/>
      <w:r>
        <w:t xml:space="preserve"> [</w:t>
      </w:r>
      <w:proofErr w:type="spellStart"/>
      <w:r>
        <w:t>fisrt</w:t>
      </w:r>
      <w:proofErr w:type="spellEnd"/>
      <w:r>
        <w:t xml:space="preserve"> [after </w:t>
      </w:r>
      <w:proofErr w:type="spellStart"/>
      <w:r>
        <w:t>field_name</w:t>
      </w:r>
      <w:proofErr w:type="spellEnd"/>
      <w:r>
        <w:t xml:space="preserve">]]; </w:t>
      </w:r>
    </w:p>
    <w:p w:rsidR="0050619B" w:rsidRDefault="0050619B" w:rsidP="0050619B">
      <w:pPr>
        <w:pStyle w:val="af5"/>
        <w:ind w:left="900" w:firstLineChars="0" w:firstLine="0"/>
      </w:pPr>
      <w:r>
        <w:lastRenderedPageBreak/>
        <w:t>修改表字段</w:t>
      </w:r>
      <w:r>
        <w:rPr>
          <w:rFonts w:hint="eastAsia"/>
        </w:rPr>
        <w:t>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</w:t>
      </w:r>
      <w:r>
        <w:t>modify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field_name</w:t>
      </w:r>
      <w:proofErr w:type="spellEnd"/>
      <w:r>
        <w:t xml:space="preserve"> </w:t>
      </w:r>
      <w:proofErr w:type="spellStart"/>
      <w:r>
        <w:t>new_field_type</w:t>
      </w:r>
      <w:proofErr w:type="spellEnd"/>
      <w:r>
        <w:t>;</w:t>
      </w:r>
    </w:p>
    <w:p w:rsidR="0050619B" w:rsidRDefault="0050619B" w:rsidP="0050619B">
      <w:pPr>
        <w:pStyle w:val="af5"/>
        <w:ind w:left="900" w:firstLineChars="0" w:firstLine="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change </w:t>
      </w:r>
      <w:proofErr w:type="spellStart"/>
      <w:r>
        <w:rPr>
          <w:rFonts w:hint="eastAsia"/>
        </w:rPr>
        <w:t>field_name</w:t>
      </w:r>
      <w:proofErr w:type="spellEnd"/>
      <w:r>
        <w:t xml:space="preserve"> </w:t>
      </w:r>
      <w:proofErr w:type="spellStart"/>
      <w:r>
        <w:t>new_field_name</w:t>
      </w:r>
      <w:proofErr w:type="spellEnd"/>
      <w:r>
        <w:t xml:space="preserve"> </w:t>
      </w:r>
      <w:proofErr w:type="spellStart"/>
      <w:r>
        <w:t>new_field_type</w:t>
      </w:r>
      <w:proofErr w:type="spellEnd"/>
      <w:r>
        <w:t>;</w:t>
      </w:r>
    </w:p>
    <w:p w:rsidR="00927011" w:rsidRPr="00927011" w:rsidRDefault="00927011" w:rsidP="0050619B">
      <w:pPr>
        <w:pStyle w:val="af5"/>
        <w:ind w:left="900" w:firstLineChars="0" w:firstLine="0"/>
        <w:rPr>
          <w:rFonts w:hint="eastAsia"/>
          <w:b/>
        </w:rPr>
      </w:pPr>
      <w:r w:rsidRPr="00927011">
        <w:rPr>
          <w:rFonts w:hint="eastAsia"/>
          <w:b/>
        </w:rPr>
        <w:t>对默认值修改</w:t>
      </w:r>
    </w:p>
    <w:p w:rsidR="0050619B" w:rsidRDefault="0050619B" w:rsidP="0050619B">
      <w:pPr>
        <w:pStyle w:val="af5"/>
        <w:ind w:left="900" w:firstLineChars="0" w:firstLine="0"/>
      </w:pPr>
      <w:r>
        <w:rPr>
          <w:rFonts w:hint="eastAsia"/>
        </w:rPr>
        <w:t>修改</w:t>
      </w:r>
      <w:r>
        <w:t>默认值：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</w:t>
      </w:r>
      <w:r>
        <w:t>modify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field_name</w:t>
      </w:r>
      <w:proofErr w:type="spellEnd"/>
      <w:r>
        <w:t xml:space="preserve"> </w:t>
      </w:r>
      <w:proofErr w:type="spellStart"/>
      <w:r>
        <w:t>new_field_type</w:t>
      </w:r>
      <w:proofErr w:type="spellEnd"/>
      <w:r>
        <w:t xml:space="preserve"> [not Null] [default </w:t>
      </w:r>
      <w:proofErr w:type="spellStart"/>
      <w:r>
        <w:t>new_default_value</w:t>
      </w:r>
      <w:proofErr w:type="spellEnd"/>
      <w:r>
        <w:t>];</w:t>
      </w:r>
    </w:p>
    <w:p w:rsidR="0050619B" w:rsidRDefault="0050619B" w:rsidP="0050619B">
      <w:pPr>
        <w:pStyle w:val="af5"/>
        <w:ind w:left="900" w:firstLineChars="0" w:firstLine="0"/>
      </w:pPr>
      <w:r>
        <w:rPr>
          <w:rFonts w:hint="eastAsia"/>
        </w:rPr>
        <w:t>删除</w:t>
      </w:r>
      <w:r>
        <w:t>默认值：</w:t>
      </w:r>
      <w:r w:rsidR="00927011">
        <w:rPr>
          <w:rFonts w:hint="eastAsia"/>
        </w:rPr>
        <w:t xml:space="preserve">alter table </w:t>
      </w:r>
      <w:proofErr w:type="spellStart"/>
      <w:r w:rsidR="00927011">
        <w:rPr>
          <w:rFonts w:hint="eastAsia"/>
        </w:rPr>
        <w:t>table_name</w:t>
      </w:r>
      <w:proofErr w:type="spellEnd"/>
      <w:r w:rsidR="00927011">
        <w:rPr>
          <w:rFonts w:hint="eastAsia"/>
        </w:rPr>
        <w:t xml:space="preserve"> </w:t>
      </w:r>
      <w:r w:rsidR="00927011">
        <w:t>alter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field_name</w:t>
      </w:r>
      <w:proofErr w:type="spellEnd"/>
      <w:r w:rsidR="00927011">
        <w:t xml:space="preserve"> drop default;</w:t>
      </w:r>
    </w:p>
    <w:p w:rsidR="00927011" w:rsidRDefault="00927011" w:rsidP="0050619B">
      <w:pPr>
        <w:pStyle w:val="af5"/>
        <w:ind w:left="900" w:firstLineChars="0" w:firstLine="0"/>
        <w:rPr>
          <w:b/>
        </w:rPr>
      </w:pPr>
      <w:r w:rsidRPr="00927011">
        <w:rPr>
          <w:rFonts w:hint="eastAsia"/>
          <w:b/>
        </w:rPr>
        <w:t>对</w:t>
      </w:r>
      <w:r w:rsidRPr="00927011">
        <w:rPr>
          <w:b/>
        </w:rPr>
        <w:t>表</w:t>
      </w:r>
      <w:r w:rsidRPr="00927011">
        <w:rPr>
          <w:rFonts w:hint="eastAsia"/>
          <w:b/>
        </w:rPr>
        <w:t>的</w:t>
      </w:r>
      <w:r w:rsidRPr="00927011">
        <w:rPr>
          <w:b/>
        </w:rPr>
        <w:t>修改</w:t>
      </w:r>
    </w:p>
    <w:p w:rsidR="0050619B" w:rsidRPr="00927011" w:rsidRDefault="00927011" w:rsidP="00927011">
      <w:pPr>
        <w:pStyle w:val="af5"/>
        <w:ind w:left="900" w:firstLineChars="0" w:firstLine="0"/>
        <w:rPr>
          <w:b/>
        </w:rPr>
      </w:pPr>
      <w:r w:rsidRPr="00927011">
        <w:rPr>
          <w:rFonts w:hint="eastAsia"/>
        </w:rPr>
        <w:t>修改</w:t>
      </w:r>
      <w:r w:rsidRPr="00927011">
        <w:t>表类型：</w:t>
      </w:r>
      <w:r>
        <w:t xml:space="preserve">Alter </w:t>
      </w:r>
      <w:proofErr w:type="spellStart"/>
      <w:r>
        <w:t>table_name</w:t>
      </w:r>
      <w:proofErr w:type="spellEnd"/>
      <w:r>
        <w:t xml:space="preserve"> engine = </w:t>
      </w:r>
      <w:proofErr w:type="spellStart"/>
      <w:r>
        <w:t>new_table_type</w:t>
      </w:r>
      <w:proofErr w:type="spellEnd"/>
      <w:r>
        <w:t xml:space="preserve">; </w:t>
      </w:r>
    </w:p>
    <w:p w:rsidR="00927011" w:rsidRDefault="00927011" w:rsidP="0050619B">
      <w:pPr>
        <w:pStyle w:val="af5"/>
        <w:ind w:left="900" w:firstLineChars="0" w:firstLine="0"/>
      </w:pPr>
      <w:r>
        <w:rPr>
          <w:rFonts w:hint="eastAsia"/>
        </w:rPr>
        <w:t>备注</w:t>
      </w:r>
      <w:r>
        <w:t>：表的类型</w:t>
      </w:r>
      <w:r>
        <w:rPr>
          <w:rFonts w:hint="eastAsia"/>
        </w:rPr>
        <w:t>有</w:t>
      </w:r>
      <w:proofErr w:type="spellStart"/>
      <w:r>
        <w:t>innodb</w:t>
      </w:r>
      <w:proofErr w:type="spellEnd"/>
      <w:r>
        <w:t xml:space="preserve">, </w:t>
      </w:r>
      <w:proofErr w:type="spellStart"/>
      <w:r>
        <w:t>myisam</w:t>
      </w:r>
      <w:proofErr w:type="spellEnd"/>
    </w:p>
    <w:p w:rsidR="00927011" w:rsidRDefault="00927011" w:rsidP="0050619B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修改</w:t>
      </w:r>
      <w:r>
        <w:t>表</w:t>
      </w:r>
      <w:r>
        <w:rPr>
          <w:rFonts w:hint="eastAsia"/>
        </w:rPr>
        <w:t>名</w:t>
      </w:r>
      <w:r>
        <w:t>：</w:t>
      </w:r>
      <w:r>
        <w:t xml:space="preserve">alter </w:t>
      </w:r>
      <w:proofErr w:type="spellStart"/>
      <w:r>
        <w:t>table_name</w:t>
      </w:r>
      <w:proofErr w:type="spellEnd"/>
      <w:r>
        <w:t xml:space="preserve"> rename to </w:t>
      </w:r>
      <w:proofErr w:type="spellStart"/>
      <w:r>
        <w:t>new_table_name</w:t>
      </w:r>
      <w:proofErr w:type="spellEnd"/>
      <w:r>
        <w:t>;</w:t>
      </w:r>
    </w:p>
    <w:p w:rsidR="00927011" w:rsidRPr="0050619B" w:rsidRDefault="00927011" w:rsidP="00927011">
      <w:pPr>
        <w:pStyle w:val="af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索引</w:t>
      </w:r>
    </w:p>
    <w:p w:rsidR="00830F82" w:rsidRDefault="000E2329" w:rsidP="00830F82">
      <w:pPr>
        <w:pStyle w:val="af5"/>
        <w:ind w:left="900" w:firstLineChars="0" w:firstLine="0"/>
      </w:pPr>
      <w:r w:rsidRPr="000E2329">
        <w:t>MySQL</w:t>
      </w:r>
      <w:r w:rsidRPr="000E2329">
        <w:t>索引的建立对于</w:t>
      </w:r>
      <w:r w:rsidRPr="000E2329">
        <w:t>MySQL</w:t>
      </w:r>
      <w:r w:rsidRPr="000E2329">
        <w:t>的高效运行是很重要的，索引可以大大提高</w:t>
      </w:r>
      <w:r w:rsidRPr="000E2329">
        <w:t>MySQL</w:t>
      </w:r>
      <w:r w:rsidRPr="000E2329">
        <w:t>的检索速度</w:t>
      </w:r>
      <w:r>
        <w:rPr>
          <w:rFonts w:hint="eastAsia"/>
        </w:rPr>
        <w:t>。</w:t>
      </w:r>
    </w:p>
    <w:p w:rsidR="00830F82" w:rsidRPr="00830F82" w:rsidRDefault="00830F82" w:rsidP="00830F82">
      <w:pPr>
        <w:pStyle w:val="af5"/>
        <w:ind w:left="900" w:firstLineChars="0" w:firstLine="0"/>
        <w:rPr>
          <w:rFonts w:hint="eastAsia"/>
          <w:b/>
        </w:rPr>
      </w:pPr>
      <w:r w:rsidRPr="00830F82">
        <w:rPr>
          <w:rFonts w:hint="eastAsia"/>
          <w:b/>
        </w:rPr>
        <w:t>普通</w:t>
      </w:r>
      <w:r w:rsidRPr="00830F82">
        <w:rPr>
          <w:b/>
        </w:rPr>
        <w:t>索引：</w:t>
      </w:r>
    </w:p>
    <w:p w:rsidR="0050619B" w:rsidRDefault="00830F82" w:rsidP="0050619B">
      <w:pPr>
        <w:pStyle w:val="af5"/>
        <w:ind w:left="900" w:firstLineChars="0" w:firstLine="0"/>
      </w:pPr>
      <w:r>
        <w:rPr>
          <w:rFonts w:hint="eastAsia"/>
        </w:rPr>
        <w:t>创建</w:t>
      </w:r>
      <w:r>
        <w:t>索引：</w:t>
      </w:r>
      <w:r>
        <w:t>C</w:t>
      </w:r>
      <w:r>
        <w:rPr>
          <w:rFonts w:hint="eastAsia"/>
        </w:rPr>
        <w:t>reate</w:t>
      </w:r>
      <w:r>
        <w:t xml:space="preserve"> index </w:t>
      </w:r>
      <w:proofErr w:type="spellStart"/>
      <w:r>
        <w:t>index_name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</w:t>
      </w:r>
      <w:proofErr w:type="spellStart"/>
      <w:r>
        <w:t>field_name</w:t>
      </w:r>
      <w:proofErr w:type="spellEnd"/>
      <w:r>
        <w:t>(length));</w:t>
      </w:r>
    </w:p>
    <w:p w:rsidR="00830F82" w:rsidRPr="0050619B" w:rsidRDefault="00830F82" w:rsidP="0050619B">
      <w:pPr>
        <w:pStyle w:val="af5"/>
        <w:ind w:left="900" w:firstLineChars="0" w:firstLine="0"/>
      </w:pPr>
      <w:r w:rsidRPr="00830F82">
        <w:rPr>
          <w:rFonts w:hint="eastAsia"/>
          <w:b/>
        </w:rPr>
        <w:t>备注</w:t>
      </w:r>
      <w:r>
        <w:t>：</w:t>
      </w:r>
      <w:r w:rsidRPr="00830F82">
        <w:t>如果是</w:t>
      </w:r>
      <w:r w:rsidRPr="00830F82">
        <w:t>CHAR</w:t>
      </w:r>
      <w:r w:rsidRPr="00830F82">
        <w:t>，</w:t>
      </w:r>
      <w:r w:rsidRPr="00830F82">
        <w:t>VARCHAR</w:t>
      </w:r>
      <w:r w:rsidRPr="00830F82">
        <w:t>类型，</w:t>
      </w:r>
      <w:r w:rsidRPr="00830F82">
        <w:t>length</w:t>
      </w:r>
      <w:r w:rsidRPr="00830F82">
        <w:t>可以小于字段实际长度；如果是</w:t>
      </w:r>
      <w:r w:rsidRPr="00830F82">
        <w:t>BLOB</w:t>
      </w:r>
      <w:r w:rsidRPr="00830F82">
        <w:t>和</w:t>
      </w:r>
      <w:r w:rsidRPr="00830F82">
        <w:t>TEXT</w:t>
      </w:r>
      <w:r w:rsidRPr="00830F82">
        <w:t>类型，必须指定</w:t>
      </w:r>
      <w:r w:rsidRPr="00830F82">
        <w:t xml:space="preserve"> length</w:t>
      </w:r>
      <w:r w:rsidRPr="00830F82">
        <w:t>。</w:t>
      </w:r>
    </w:p>
    <w:p w:rsidR="00830F82" w:rsidRDefault="00830F82" w:rsidP="00830F82">
      <w:pPr>
        <w:pStyle w:val="af5"/>
        <w:ind w:left="900" w:firstLineChars="0" w:firstLine="0"/>
      </w:pPr>
      <w:r>
        <w:rPr>
          <w:rFonts w:hint="eastAsia"/>
        </w:rPr>
        <w:t>添加</w:t>
      </w:r>
      <w:r>
        <w:t>索引：</w:t>
      </w:r>
      <w:r w:rsidRPr="00830F82">
        <w:t>A</w:t>
      </w:r>
      <w:r w:rsidRPr="00830F82">
        <w:rPr>
          <w:rFonts w:hint="eastAsia"/>
        </w:rPr>
        <w:t>lter</w:t>
      </w:r>
      <w:r w:rsidRPr="00830F82">
        <w:t xml:space="preserve"> table </w:t>
      </w:r>
      <w:proofErr w:type="spellStart"/>
      <w:r w:rsidRPr="00830F82">
        <w:t>table_name</w:t>
      </w:r>
      <w:proofErr w:type="spellEnd"/>
      <w:r w:rsidRPr="00830F82">
        <w:t xml:space="preserve"> add index </w:t>
      </w:r>
      <w:proofErr w:type="spellStart"/>
      <w:r w:rsidRPr="00830F82">
        <w:t>index_name</w:t>
      </w:r>
      <w:proofErr w:type="spellEnd"/>
      <w:r w:rsidRPr="00830F82">
        <w:t>(</w:t>
      </w:r>
      <w:proofErr w:type="spellStart"/>
      <w:r w:rsidRPr="00830F82">
        <w:t>column_name</w:t>
      </w:r>
      <w:proofErr w:type="spellEnd"/>
      <w:r w:rsidRPr="00830F82">
        <w:t>);</w:t>
      </w:r>
    </w:p>
    <w:p w:rsidR="00830F82" w:rsidRDefault="00830F82" w:rsidP="00830F82">
      <w:pPr>
        <w:pStyle w:val="af5"/>
        <w:ind w:left="900" w:firstLineChars="0" w:firstLine="0"/>
      </w:pPr>
      <w:r>
        <w:rPr>
          <w:rFonts w:hint="eastAsia"/>
        </w:rPr>
        <w:t>删除</w:t>
      </w:r>
      <w:r>
        <w:t>索引：</w:t>
      </w:r>
      <w:r>
        <w:t>drop index [</w:t>
      </w:r>
      <w:proofErr w:type="spellStart"/>
      <w:r>
        <w:t>index_name</w:t>
      </w:r>
      <w:proofErr w:type="spellEnd"/>
      <w:r>
        <w:t xml:space="preserve">] on </w:t>
      </w:r>
      <w:proofErr w:type="spellStart"/>
      <w:r>
        <w:t>table_name</w:t>
      </w:r>
      <w:proofErr w:type="spellEnd"/>
      <w:r>
        <w:t>;</w:t>
      </w:r>
    </w:p>
    <w:p w:rsidR="00830F82" w:rsidRPr="00830F82" w:rsidRDefault="00830F82" w:rsidP="00830F82">
      <w:pPr>
        <w:pStyle w:val="af5"/>
        <w:ind w:left="900" w:firstLineChars="0" w:firstLine="0"/>
        <w:rPr>
          <w:rFonts w:hint="eastAsia"/>
          <w:b/>
        </w:rPr>
      </w:pPr>
      <w:r w:rsidRPr="00830F82">
        <w:rPr>
          <w:rFonts w:hint="eastAsia"/>
          <w:b/>
        </w:rPr>
        <w:t>唯一</w:t>
      </w:r>
      <w:r w:rsidRPr="00830F82">
        <w:rPr>
          <w:b/>
        </w:rPr>
        <w:t>索引：</w:t>
      </w:r>
    </w:p>
    <w:p w:rsidR="00830F82" w:rsidRDefault="00830F82" w:rsidP="009D2636">
      <w:pPr>
        <w:pStyle w:val="af5"/>
        <w:ind w:left="900" w:firstLineChars="0" w:firstLine="0"/>
      </w:pPr>
      <w:r>
        <w:rPr>
          <w:rFonts w:hint="eastAsia"/>
        </w:rPr>
        <w:t>创建</w:t>
      </w:r>
      <w:r>
        <w:t>索引：</w:t>
      </w:r>
      <w:r>
        <w:t xml:space="preserve">create unique index </w:t>
      </w:r>
      <w:proofErr w:type="spellStart"/>
      <w:r>
        <w:t>index_name</w:t>
      </w:r>
      <w:proofErr w:type="spellEnd"/>
      <w:r>
        <w:t xml:space="preserve"> on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field_name</w:t>
      </w:r>
      <w:proofErr w:type="spellEnd"/>
    </w:p>
    <w:p w:rsidR="009D2636" w:rsidRDefault="00830F82" w:rsidP="009D2636">
      <w:pPr>
        <w:pStyle w:val="af5"/>
        <w:ind w:left="900" w:firstLineChars="0" w:firstLine="0"/>
      </w:pPr>
      <w:r>
        <w:t>(length));</w:t>
      </w:r>
    </w:p>
    <w:p w:rsidR="000140AE" w:rsidRDefault="00830F82" w:rsidP="000140AE">
      <w:pPr>
        <w:pStyle w:val="af5"/>
        <w:ind w:left="900" w:firstLineChars="0" w:firstLine="0"/>
      </w:pPr>
      <w:r>
        <w:rPr>
          <w:rFonts w:hint="eastAsia"/>
        </w:rPr>
        <w:t>添加</w:t>
      </w:r>
      <w:r>
        <w:t>索引：</w:t>
      </w:r>
      <w:r>
        <w:t xml:space="preserve">alter table </w:t>
      </w:r>
      <w:proofErr w:type="spellStart"/>
      <w:r>
        <w:t>table_name</w:t>
      </w:r>
      <w:proofErr w:type="spellEnd"/>
      <w:r>
        <w:t xml:space="preserve"> add unique</w:t>
      </w:r>
      <w:r w:rsidR="000140AE">
        <w:t xml:space="preserve"> index</w:t>
      </w:r>
      <w:r>
        <w:t xml:space="preserve"> [</w:t>
      </w:r>
      <w:proofErr w:type="spellStart"/>
      <w:r>
        <w:t>index_name</w:t>
      </w:r>
      <w:proofErr w:type="spellEnd"/>
      <w:r>
        <w:t>] (</w:t>
      </w:r>
      <w:proofErr w:type="spellStart"/>
      <w:r>
        <w:t>field_name</w:t>
      </w:r>
      <w:proofErr w:type="spellEnd"/>
      <w:r>
        <w:t>(length));</w:t>
      </w:r>
    </w:p>
    <w:p w:rsidR="000140AE" w:rsidRPr="000140AE" w:rsidRDefault="000140AE" w:rsidP="000140AE">
      <w:pPr>
        <w:pStyle w:val="af5"/>
        <w:ind w:left="900" w:firstLineChars="0" w:firstLine="0"/>
        <w:rPr>
          <w:b/>
        </w:rPr>
      </w:pPr>
      <w:r w:rsidRPr="000140AE">
        <w:rPr>
          <w:b/>
        </w:rPr>
        <w:t>使用</w:t>
      </w:r>
      <w:r w:rsidRPr="000140AE">
        <w:rPr>
          <w:b/>
        </w:rPr>
        <w:t xml:space="preserve">ALTER </w:t>
      </w:r>
      <w:r w:rsidRPr="000140AE">
        <w:rPr>
          <w:b/>
        </w:rPr>
        <w:t>命令添加和删除索引</w:t>
      </w:r>
      <w:r>
        <w:rPr>
          <w:rFonts w:hint="eastAsia"/>
          <w:b/>
        </w:rPr>
        <w:t>:</w:t>
      </w:r>
    </w:p>
    <w:p w:rsidR="000140AE" w:rsidRPr="000140AE" w:rsidRDefault="000140AE" w:rsidP="000140AE">
      <w:pPr>
        <w:pStyle w:val="af5"/>
        <w:ind w:left="900" w:firstLineChars="0" w:firstLine="0"/>
      </w:pPr>
      <w:r w:rsidRPr="000140AE">
        <w:t xml:space="preserve">ALTER TABLE </w:t>
      </w:r>
      <w:proofErr w:type="spellStart"/>
      <w:r w:rsidRPr="000140AE">
        <w:t>tbl_name</w:t>
      </w:r>
      <w:proofErr w:type="spellEnd"/>
      <w:r w:rsidRPr="000140AE">
        <w:t xml:space="preserve"> ADD PRIMARY KEY (</w:t>
      </w:r>
      <w:proofErr w:type="spellStart"/>
      <w:r w:rsidRPr="000140AE">
        <w:t>column_list</w:t>
      </w:r>
      <w:proofErr w:type="spellEnd"/>
      <w:r w:rsidRPr="000140AE">
        <w:t>): </w:t>
      </w:r>
      <w:r w:rsidRPr="000140AE">
        <w:t>该语句添加一个主键，这意味着索引</w:t>
      </w:r>
      <w:proofErr w:type="gramStart"/>
      <w:r w:rsidRPr="000140AE">
        <w:t>值必须</w:t>
      </w:r>
      <w:proofErr w:type="gramEnd"/>
      <w:r w:rsidRPr="000140AE">
        <w:t>是唯一的，且不能为</w:t>
      </w:r>
      <w:r w:rsidRPr="000140AE">
        <w:t>NULL</w:t>
      </w:r>
      <w:r w:rsidRPr="000140AE">
        <w:t>。</w:t>
      </w:r>
    </w:p>
    <w:p w:rsidR="000140AE" w:rsidRPr="000140AE" w:rsidRDefault="000140AE" w:rsidP="000140AE">
      <w:pPr>
        <w:pStyle w:val="af5"/>
        <w:ind w:left="900" w:firstLineChars="0" w:firstLine="0"/>
      </w:pPr>
      <w:r w:rsidRPr="000140AE">
        <w:t xml:space="preserve">ALTER TABLE </w:t>
      </w:r>
      <w:proofErr w:type="spellStart"/>
      <w:r w:rsidRPr="000140AE">
        <w:t>tbl_name</w:t>
      </w:r>
      <w:proofErr w:type="spellEnd"/>
      <w:r w:rsidRPr="000140AE">
        <w:t xml:space="preserve"> ADD UNIQUE </w:t>
      </w:r>
      <w:proofErr w:type="spellStart"/>
      <w:r w:rsidRPr="000140AE">
        <w:t>index_name</w:t>
      </w:r>
      <w:proofErr w:type="spellEnd"/>
      <w:r w:rsidRPr="000140AE">
        <w:t xml:space="preserve"> (</w:t>
      </w:r>
      <w:proofErr w:type="spellStart"/>
      <w:r w:rsidRPr="000140AE">
        <w:t>column_list</w:t>
      </w:r>
      <w:proofErr w:type="spellEnd"/>
      <w:r w:rsidRPr="000140AE">
        <w:t>): </w:t>
      </w:r>
      <w:r w:rsidRPr="000140AE">
        <w:t>这条语句创建索引的</w:t>
      </w:r>
      <w:proofErr w:type="gramStart"/>
      <w:r w:rsidRPr="000140AE">
        <w:t>值必须</w:t>
      </w:r>
      <w:proofErr w:type="gramEnd"/>
      <w:r w:rsidRPr="000140AE">
        <w:t>是唯一的（除了</w:t>
      </w:r>
      <w:r w:rsidRPr="000140AE">
        <w:t>NULL</w:t>
      </w:r>
      <w:r w:rsidRPr="000140AE">
        <w:t>外，</w:t>
      </w:r>
      <w:r w:rsidRPr="000140AE">
        <w:t>NULL</w:t>
      </w:r>
      <w:r w:rsidRPr="000140AE">
        <w:t>可能会出现多次）。</w:t>
      </w:r>
    </w:p>
    <w:p w:rsidR="000140AE" w:rsidRPr="000140AE" w:rsidRDefault="000140AE" w:rsidP="000140AE">
      <w:pPr>
        <w:pStyle w:val="af5"/>
        <w:ind w:left="900" w:firstLineChars="0" w:firstLine="0"/>
      </w:pPr>
      <w:r w:rsidRPr="000140AE">
        <w:t xml:space="preserve">ALTER TABLE </w:t>
      </w:r>
      <w:proofErr w:type="spellStart"/>
      <w:r w:rsidRPr="000140AE">
        <w:t>tbl_name</w:t>
      </w:r>
      <w:proofErr w:type="spellEnd"/>
      <w:r w:rsidRPr="000140AE">
        <w:t xml:space="preserve"> ADD INDEX </w:t>
      </w:r>
      <w:proofErr w:type="spellStart"/>
      <w:r w:rsidRPr="000140AE">
        <w:t>index_name</w:t>
      </w:r>
      <w:proofErr w:type="spellEnd"/>
      <w:r w:rsidRPr="000140AE">
        <w:t xml:space="preserve"> (</w:t>
      </w:r>
      <w:proofErr w:type="spellStart"/>
      <w:r w:rsidRPr="000140AE">
        <w:t>column_list</w:t>
      </w:r>
      <w:proofErr w:type="spellEnd"/>
      <w:r w:rsidRPr="000140AE">
        <w:t>): </w:t>
      </w:r>
      <w:r w:rsidRPr="000140AE">
        <w:t>添加普通索引，索引值可出现多次。</w:t>
      </w:r>
    </w:p>
    <w:p w:rsidR="000140AE" w:rsidRPr="000140AE" w:rsidRDefault="000140AE" w:rsidP="000140AE">
      <w:pPr>
        <w:pStyle w:val="af5"/>
        <w:ind w:left="900" w:firstLineChars="0" w:firstLine="0"/>
      </w:pPr>
      <w:r w:rsidRPr="000140AE">
        <w:t xml:space="preserve">ALTER TABLE </w:t>
      </w:r>
      <w:proofErr w:type="spellStart"/>
      <w:r w:rsidRPr="000140AE">
        <w:t>tbl_name</w:t>
      </w:r>
      <w:proofErr w:type="spellEnd"/>
      <w:r w:rsidRPr="000140AE">
        <w:t xml:space="preserve"> ADD FULLTEXT </w:t>
      </w:r>
      <w:proofErr w:type="spellStart"/>
      <w:r w:rsidRPr="000140AE">
        <w:t>index_name</w:t>
      </w:r>
      <w:proofErr w:type="spellEnd"/>
      <w:r w:rsidRPr="000140AE">
        <w:t xml:space="preserve"> (</w:t>
      </w:r>
      <w:proofErr w:type="spellStart"/>
      <w:r w:rsidRPr="000140AE">
        <w:t>column_list</w:t>
      </w:r>
      <w:proofErr w:type="spellEnd"/>
      <w:r w:rsidRPr="000140AE">
        <w:t>):</w:t>
      </w:r>
      <w:r w:rsidRPr="000140AE">
        <w:t>该语句指定了索引为</w:t>
      </w:r>
      <w:r w:rsidRPr="000140AE">
        <w:t xml:space="preserve"> FULLTEXT </w:t>
      </w:r>
      <w:r w:rsidRPr="000140AE">
        <w:t>，用于全文索引。</w:t>
      </w:r>
    </w:p>
    <w:p w:rsidR="000140AE" w:rsidRDefault="000140AE" w:rsidP="000140AE">
      <w:pPr>
        <w:pStyle w:val="af5"/>
        <w:ind w:left="90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>
        <w:t xml:space="preserve"> alter table </w:t>
      </w:r>
      <w:proofErr w:type="spellStart"/>
      <w:r>
        <w:t>table_name</w:t>
      </w:r>
      <w:proofErr w:type="spellEnd"/>
      <w:r>
        <w:t xml:space="preserve"> add index </w:t>
      </w:r>
      <w:proofErr w:type="spellStart"/>
      <w:r>
        <w:t>index_name</w:t>
      </w:r>
      <w:proofErr w:type="spellEnd"/>
      <w:r>
        <w:t>(</w:t>
      </w:r>
      <w:proofErr w:type="spellStart"/>
      <w:r>
        <w:t>field_name</w:t>
      </w:r>
      <w:proofErr w:type="spellEnd"/>
      <w:r>
        <w:t>)</w:t>
      </w:r>
    </w:p>
    <w:p w:rsidR="000140AE" w:rsidRDefault="000140AE" w:rsidP="000140AE">
      <w:pPr>
        <w:pStyle w:val="af5"/>
        <w:ind w:left="900" w:firstLineChars="0" w:firstLine="0"/>
      </w:pPr>
      <w:r>
        <w:tab/>
        <w:t xml:space="preserve">Alter table </w:t>
      </w:r>
      <w:proofErr w:type="spellStart"/>
      <w:r>
        <w:t>table_name</w:t>
      </w:r>
      <w:proofErr w:type="spellEnd"/>
      <w:r>
        <w:t xml:space="preserve"> drop index </w:t>
      </w:r>
      <w:proofErr w:type="spellStart"/>
      <w:r>
        <w:t>index_name</w:t>
      </w:r>
      <w:proofErr w:type="spellEnd"/>
      <w:r w:rsidR="0022038A">
        <w:t>;</w:t>
      </w:r>
    </w:p>
    <w:p w:rsidR="0022038A" w:rsidRPr="0022038A" w:rsidRDefault="0022038A" w:rsidP="000140AE">
      <w:pPr>
        <w:pStyle w:val="af5"/>
        <w:ind w:left="900" w:firstLineChars="0" w:firstLine="0"/>
        <w:rPr>
          <w:b/>
        </w:rPr>
      </w:pPr>
      <w:r w:rsidRPr="0022038A">
        <w:rPr>
          <w:rFonts w:hint="eastAsia"/>
          <w:b/>
        </w:rPr>
        <w:t>使用</w:t>
      </w:r>
      <w:r w:rsidRPr="0022038A">
        <w:rPr>
          <w:b/>
        </w:rPr>
        <w:t>alter</w:t>
      </w:r>
      <w:r w:rsidRPr="0022038A">
        <w:rPr>
          <w:rFonts w:hint="eastAsia"/>
          <w:b/>
        </w:rPr>
        <w:t>命令</w:t>
      </w:r>
      <w:r w:rsidRPr="0022038A">
        <w:rPr>
          <w:b/>
        </w:rPr>
        <w:t>添加和删除</w:t>
      </w:r>
      <w:r w:rsidRPr="0022038A">
        <w:rPr>
          <w:rFonts w:hint="eastAsia"/>
          <w:b/>
        </w:rPr>
        <w:t>主键</w:t>
      </w:r>
      <w:r>
        <w:rPr>
          <w:rFonts w:hint="eastAsia"/>
          <w:b/>
        </w:rPr>
        <w:t>：</w:t>
      </w:r>
    </w:p>
    <w:p w:rsidR="0022038A" w:rsidRDefault="0022038A" w:rsidP="000140AE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为了</w:t>
      </w:r>
      <w:r>
        <w:t>保证主要默认不为空（</w:t>
      </w:r>
      <w:r>
        <w:rPr>
          <w:rFonts w:hint="eastAsia"/>
        </w:rPr>
        <w:t>not</w:t>
      </w:r>
      <w:r>
        <w:t xml:space="preserve"> Null</w:t>
      </w:r>
      <w:r>
        <w:t>）</w:t>
      </w:r>
      <w:r>
        <w:rPr>
          <w:rFonts w:hint="eastAsia"/>
        </w:rPr>
        <w:t>:</w:t>
      </w:r>
    </w:p>
    <w:p w:rsidR="0022038A" w:rsidRDefault="0022038A" w:rsidP="000140AE">
      <w:pPr>
        <w:pStyle w:val="af5"/>
        <w:ind w:left="900" w:firstLineChars="0" w:firstLine="0"/>
      </w:pPr>
      <w:r>
        <w:t xml:space="preserve">Alter table </w:t>
      </w:r>
      <w:proofErr w:type="spellStart"/>
      <w:r>
        <w:t>table_name</w:t>
      </w:r>
      <w:proofErr w:type="spellEnd"/>
      <w:r>
        <w:t xml:space="preserve"> modify </w:t>
      </w:r>
      <w:proofErr w:type="spellStart"/>
      <w:r>
        <w:t>field_name</w:t>
      </w:r>
      <w:proofErr w:type="spellEnd"/>
      <w:r>
        <w:t xml:space="preserve"> </w:t>
      </w:r>
      <w:proofErr w:type="spellStart"/>
      <w:r>
        <w:t>field_type</w:t>
      </w:r>
      <w:proofErr w:type="spellEnd"/>
      <w:r>
        <w:t xml:space="preserve"> not Null;</w:t>
      </w:r>
    </w:p>
    <w:p w:rsidR="0022038A" w:rsidRDefault="0022038A" w:rsidP="000140AE">
      <w:pPr>
        <w:pStyle w:val="af5"/>
        <w:ind w:left="900" w:firstLineChars="0" w:firstLine="0"/>
      </w:pPr>
      <w:r>
        <w:rPr>
          <w:rFonts w:hint="eastAsia"/>
        </w:rPr>
        <w:t>然后</w:t>
      </w:r>
      <w:r>
        <w:t>添加主键：</w:t>
      </w:r>
    </w:p>
    <w:p w:rsidR="0022038A" w:rsidRDefault="0022038A" w:rsidP="000140AE">
      <w:pPr>
        <w:pStyle w:val="af5"/>
        <w:ind w:left="900" w:firstLineChars="0" w:firstLine="0"/>
      </w:pPr>
      <w:r>
        <w:t xml:space="preserve">Alter table </w:t>
      </w:r>
      <w:proofErr w:type="spellStart"/>
      <w:r>
        <w:t>table_name</w:t>
      </w:r>
      <w:proofErr w:type="spellEnd"/>
      <w:r>
        <w:t xml:space="preserve"> add primary key (</w:t>
      </w:r>
      <w:proofErr w:type="spellStart"/>
      <w:r>
        <w:t>field_name</w:t>
      </w:r>
      <w:proofErr w:type="spellEnd"/>
      <w:r>
        <w:t>);</w:t>
      </w:r>
    </w:p>
    <w:p w:rsidR="0022038A" w:rsidRDefault="0022038A" w:rsidP="000140AE">
      <w:pPr>
        <w:pStyle w:val="af5"/>
        <w:ind w:left="900" w:firstLineChars="0" w:firstLine="0"/>
      </w:pPr>
      <w:r>
        <w:rPr>
          <w:rFonts w:hint="eastAsia"/>
        </w:rPr>
        <w:t>删除</w:t>
      </w:r>
      <w:r>
        <w:t>主键：</w:t>
      </w:r>
    </w:p>
    <w:p w:rsidR="0022038A" w:rsidRPr="000140AE" w:rsidRDefault="0022038A" w:rsidP="000140AE">
      <w:pPr>
        <w:pStyle w:val="af5"/>
        <w:ind w:left="900" w:firstLineChars="0" w:firstLine="0"/>
        <w:rPr>
          <w:rFonts w:hint="eastAsia"/>
        </w:rPr>
      </w:pPr>
      <w:r>
        <w:t xml:space="preserve">Alter table </w:t>
      </w:r>
      <w:proofErr w:type="spellStart"/>
      <w:r>
        <w:t>table_name</w:t>
      </w:r>
      <w:proofErr w:type="spellEnd"/>
      <w:r>
        <w:t xml:space="preserve"> drop primary key;</w:t>
      </w:r>
    </w:p>
    <w:p w:rsidR="00830F82" w:rsidRDefault="0022038A" w:rsidP="00830F82">
      <w:pPr>
        <w:pStyle w:val="af5"/>
        <w:ind w:left="900" w:firstLineChars="0" w:firstLine="0"/>
      </w:pPr>
      <w:r w:rsidRPr="0022038A">
        <w:rPr>
          <w:rFonts w:hint="eastAsia"/>
          <w:b/>
        </w:rPr>
        <w:lastRenderedPageBreak/>
        <w:t>备注</w:t>
      </w:r>
      <w:r w:rsidRPr="0022038A">
        <w:rPr>
          <w:b/>
        </w:rPr>
        <w:t>：</w:t>
      </w:r>
      <w:r w:rsidRPr="0022038A">
        <w:t>删除主键时只需指定</w:t>
      </w:r>
      <w:r w:rsidRPr="0022038A">
        <w:t>PRIMARY KEY</w:t>
      </w:r>
      <w:r w:rsidRPr="0022038A">
        <w:t>，但在删除索引时，你必须知道索引名</w:t>
      </w:r>
      <w:r>
        <w:rPr>
          <w:rFonts w:hint="eastAsia"/>
        </w:rPr>
        <w:t>。</w:t>
      </w:r>
    </w:p>
    <w:p w:rsidR="0022038A" w:rsidRPr="0022038A" w:rsidRDefault="0022038A" w:rsidP="00830F82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  <w:b/>
        </w:rPr>
        <w:t>显示索引</w:t>
      </w:r>
      <w:r>
        <w:rPr>
          <w:b/>
        </w:rPr>
        <w:t>信息：</w:t>
      </w:r>
      <w:r>
        <w:t xml:space="preserve">show index from </w:t>
      </w:r>
      <w:proofErr w:type="spellStart"/>
      <w:r>
        <w:t>table_name</w:t>
      </w:r>
      <w:proofErr w:type="spellEnd"/>
      <w:r>
        <w:t>;</w:t>
      </w:r>
    </w:p>
    <w:p w:rsidR="00AF4A80" w:rsidRDefault="005A58C9" w:rsidP="005A58C9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临时表</w:t>
      </w:r>
    </w:p>
    <w:p w:rsidR="005A58C9" w:rsidRPr="009D2636" w:rsidRDefault="005A58C9" w:rsidP="005A58C9">
      <w:pPr>
        <w:pStyle w:val="af5"/>
        <w:ind w:left="900" w:firstLineChars="0" w:firstLine="0"/>
        <w:rPr>
          <w:rFonts w:hint="eastAsia"/>
        </w:rPr>
      </w:pPr>
      <w:r w:rsidRPr="005A58C9">
        <w:t xml:space="preserve">MySQL </w:t>
      </w:r>
      <w:r w:rsidRPr="005A58C9">
        <w:t>临时表在我们需要保存一些临时数据时是非常有用的。临时表只在当前连接可见，当关闭连接时，</w:t>
      </w:r>
      <w:proofErr w:type="spellStart"/>
      <w:r w:rsidRPr="005A58C9">
        <w:t>Mysql</w:t>
      </w:r>
      <w:proofErr w:type="spellEnd"/>
      <w:r w:rsidRPr="005A58C9">
        <w:t>会自动删除表并释放所有空间。</w:t>
      </w:r>
    </w:p>
    <w:p w:rsidR="00451E9C" w:rsidRDefault="005A58C9" w:rsidP="00451E9C">
      <w:pPr>
        <w:pStyle w:val="af5"/>
        <w:ind w:left="900" w:firstLineChars="0" w:firstLine="0"/>
      </w:pPr>
      <w:r>
        <w:t>C</w:t>
      </w:r>
      <w:r>
        <w:rPr>
          <w:rFonts w:hint="eastAsia"/>
        </w:rPr>
        <w:t>reate</w:t>
      </w:r>
      <w:r>
        <w:t xml:space="preserve"> temporary table </w:t>
      </w:r>
      <w:proofErr w:type="spellStart"/>
      <w:r>
        <w:t>temporary_table_name</w:t>
      </w:r>
      <w:proofErr w:type="spellEnd"/>
      <w:r>
        <w:t xml:space="preserve"> ();</w:t>
      </w:r>
    </w:p>
    <w:p w:rsidR="005A58C9" w:rsidRDefault="005A58C9" w:rsidP="00451E9C">
      <w:pPr>
        <w:pStyle w:val="af5"/>
        <w:ind w:left="900" w:firstLineChars="0" w:firstLine="0"/>
      </w:pPr>
      <w:r>
        <w:t xml:space="preserve">Insert into </w:t>
      </w:r>
      <w:proofErr w:type="spellStart"/>
      <w:r>
        <w:t>temporary_table_name</w:t>
      </w:r>
      <w:proofErr w:type="spellEnd"/>
      <w:r>
        <w:t xml:space="preserve"> ();</w:t>
      </w:r>
    </w:p>
    <w:p w:rsidR="005A58C9" w:rsidRDefault="005A58C9" w:rsidP="005A58C9">
      <w:pPr>
        <w:pStyle w:val="af5"/>
        <w:ind w:left="900" w:firstLineChars="0" w:firstLine="0"/>
        <w:rPr>
          <w:rFonts w:hint="eastAsia"/>
        </w:rPr>
      </w:pPr>
      <w:r>
        <w:t xml:space="preserve">Select * from </w:t>
      </w:r>
      <w:proofErr w:type="spellStart"/>
      <w:r>
        <w:t>temporary_table_name</w:t>
      </w:r>
      <w:proofErr w:type="spellEnd"/>
      <w:r>
        <w:rPr>
          <w:rFonts w:hint="eastAsia"/>
        </w:rPr>
        <w:t>;</w:t>
      </w:r>
    </w:p>
    <w:p w:rsidR="005A58C9" w:rsidRDefault="005A58C9" w:rsidP="005A58C9">
      <w:pPr>
        <w:pStyle w:val="af5"/>
        <w:ind w:left="900" w:firstLineChars="0" w:firstLine="0"/>
      </w:pPr>
      <w:r>
        <w:t xml:space="preserve">Drop table </w:t>
      </w:r>
      <w:proofErr w:type="spellStart"/>
      <w:r>
        <w:t>temporary_table_name</w:t>
      </w:r>
      <w:proofErr w:type="spellEnd"/>
      <w:r>
        <w:t>;</w:t>
      </w:r>
    </w:p>
    <w:p w:rsidR="005A58C9" w:rsidRDefault="005A58C9" w:rsidP="005A58C9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t>表</w:t>
      </w:r>
    </w:p>
    <w:p w:rsidR="005A58C9" w:rsidRDefault="005A58C9" w:rsidP="005A58C9">
      <w:pPr>
        <w:pStyle w:val="af5"/>
        <w:ind w:left="900" w:firstLineChars="0" w:firstLine="0"/>
      </w:pPr>
      <w:r w:rsidRPr="005A58C9">
        <w:t>如果我们需要完全的复制</w:t>
      </w:r>
      <w:r w:rsidRPr="005A58C9">
        <w:t>MySQL</w:t>
      </w:r>
      <w:r w:rsidRPr="005A58C9">
        <w:t>的数据表，包括表的结构，索引，默认值等。</w:t>
      </w:r>
      <w:r w:rsidRPr="005A58C9">
        <w:t xml:space="preserve"> </w:t>
      </w:r>
      <w:r w:rsidRPr="005A58C9">
        <w:t>如果仅仅使用</w:t>
      </w:r>
      <w:r w:rsidRPr="005A58C9">
        <w:rPr>
          <w:b/>
          <w:bCs/>
        </w:rPr>
        <w:t>CREATE TABLE ... SELECT </w:t>
      </w:r>
      <w:r w:rsidRPr="005A58C9">
        <w:t>命令，是无法实现的。</w:t>
      </w:r>
    </w:p>
    <w:p w:rsidR="005A58C9" w:rsidRDefault="005A58C9" w:rsidP="005A58C9">
      <w:pPr>
        <w:pStyle w:val="af5"/>
        <w:ind w:left="900" w:firstLineChars="0" w:firstLine="0"/>
      </w:pPr>
      <w:r w:rsidRPr="005A58C9">
        <w:t>完整的复制</w:t>
      </w:r>
      <w:r w:rsidRPr="005A58C9">
        <w:t>MySQL</w:t>
      </w:r>
      <w:r w:rsidRPr="005A58C9">
        <w:t>数据表</w:t>
      </w:r>
      <w:r w:rsidRPr="005A58C9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A58C9">
        <w:t>使用</w:t>
      </w:r>
      <w:r w:rsidRPr="005A58C9">
        <w:t> </w:t>
      </w:r>
      <w:r w:rsidRPr="005A58C9">
        <w:rPr>
          <w:b/>
        </w:rPr>
        <w:t>SHOW CREATE TABLE </w:t>
      </w:r>
      <w:r w:rsidRPr="005A58C9">
        <w:t>命令获取创建数据表</w:t>
      </w:r>
      <w:r w:rsidRPr="005A58C9">
        <w:t xml:space="preserve">(CREATE TABLE) </w:t>
      </w:r>
      <w:r>
        <w:t>语句，该语句包含了原数据表的结构，索引等</w:t>
      </w:r>
      <w:r>
        <w:rPr>
          <w:rFonts w:hint="eastAsia"/>
        </w:rPr>
        <w:t>；</w:t>
      </w:r>
      <w:r>
        <w:t>2</w:t>
      </w:r>
      <w:r>
        <w:rPr>
          <w:rFonts w:hint="eastAsia"/>
        </w:rPr>
        <w:t>）</w:t>
      </w:r>
      <w:r w:rsidRPr="005A58C9">
        <w:t>复制以下命令显示的</w:t>
      </w:r>
      <w:r w:rsidRPr="005A58C9">
        <w:t>SQL</w:t>
      </w:r>
      <w:r w:rsidRPr="005A58C9">
        <w:t>语句，修改数据表名，并执行</w:t>
      </w:r>
      <w:r w:rsidRPr="005A58C9">
        <w:t>SQL</w:t>
      </w:r>
      <w:r w:rsidRPr="005A58C9">
        <w:t>语句，通过以上命令</w:t>
      </w:r>
      <w:r w:rsidRPr="005A58C9">
        <w:t xml:space="preserve"> </w:t>
      </w:r>
      <w:r>
        <w:t>将完全的复制数据表结构</w: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）</w:t>
      </w:r>
      <w:r w:rsidRPr="005A58C9">
        <w:t>如果你想复制表的内容，你就可以使用</w:t>
      </w:r>
      <w:r w:rsidRPr="005A58C9">
        <w:t> INSERT INTO ... SELECT </w:t>
      </w:r>
      <w:r w:rsidRPr="005A58C9">
        <w:t>语句来实现。</w:t>
      </w:r>
    </w:p>
    <w:p w:rsidR="005A58C9" w:rsidRDefault="005A58C9" w:rsidP="005A58C9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元数据</w:t>
      </w:r>
    </w:p>
    <w:p w:rsidR="005A58C9" w:rsidRPr="005A58C9" w:rsidRDefault="005A58C9" w:rsidP="005A58C9">
      <w:pPr>
        <w:pStyle w:val="af5"/>
        <w:ind w:left="900" w:firstLineChars="0" w:firstLine="0"/>
      </w:pPr>
      <w:r w:rsidRPr="005A58C9">
        <w:t>查询结果信息：</w:t>
      </w:r>
      <w:r w:rsidRPr="005A58C9">
        <w:t xml:space="preserve"> SELECT, UPDATE </w:t>
      </w:r>
      <w:r w:rsidRPr="005A58C9">
        <w:t>或</w:t>
      </w:r>
      <w:r w:rsidRPr="005A58C9">
        <w:t xml:space="preserve"> DELETE</w:t>
      </w:r>
      <w:r w:rsidRPr="005A58C9">
        <w:t>语句影响的记录数。</w:t>
      </w:r>
    </w:p>
    <w:p w:rsidR="005A58C9" w:rsidRPr="005A58C9" w:rsidRDefault="005A58C9" w:rsidP="005A58C9">
      <w:pPr>
        <w:pStyle w:val="af5"/>
        <w:ind w:left="900" w:firstLineChars="0" w:firstLine="0"/>
      </w:pPr>
      <w:r w:rsidRPr="005A58C9">
        <w:t>数据库和数据表的信息：</w:t>
      </w:r>
      <w:r w:rsidRPr="005A58C9">
        <w:t> </w:t>
      </w:r>
      <w:r w:rsidRPr="005A58C9">
        <w:t>包含了数据库及数据表的结构信息。</w:t>
      </w:r>
    </w:p>
    <w:p w:rsidR="005A58C9" w:rsidRPr="005A58C9" w:rsidRDefault="005A58C9" w:rsidP="005A58C9">
      <w:pPr>
        <w:pStyle w:val="af5"/>
        <w:ind w:left="900" w:firstLineChars="0" w:firstLine="0"/>
      </w:pPr>
      <w:r w:rsidRPr="005A58C9">
        <w:t>MySQL</w:t>
      </w:r>
      <w:r w:rsidRPr="005A58C9">
        <w:t>服务器信息：</w:t>
      </w:r>
      <w:r w:rsidRPr="005A58C9">
        <w:t> </w:t>
      </w:r>
      <w:r w:rsidRPr="005A58C9">
        <w:t>包含了数据库服务器的当前状态，版本号等。</w:t>
      </w:r>
    </w:p>
    <w:p w:rsidR="005A58C9" w:rsidRDefault="00FB04F6" w:rsidP="00FB04F6">
      <w:pPr>
        <w:pStyle w:val="af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序列</w:t>
      </w:r>
    </w:p>
    <w:p w:rsidR="00FB04F6" w:rsidRPr="00FB04F6" w:rsidRDefault="00FB04F6" w:rsidP="00FB04F6">
      <w:pPr>
        <w:pStyle w:val="af5"/>
        <w:ind w:left="900" w:firstLineChars="0" w:firstLine="0"/>
      </w:pPr>
      <w:r w:rsidRPr="00FB04F6">
        <w:t xml:space="preserve">MySQL </w:t>
      </w:r>
      <w:r w:rsidRPr="00FB04F6">
        <w:t>序列是一组整数：</w:t>
      </w:r>
      <w:r w:rsidRPr="00FB04F6">
        <w:t>1, 2, 3, ...</w:t>
      </w:r>
      <w:r w:rsidRPr="00FB04F6">
        <w:t>，由于一张数据表只能有一个字段自增主键，</w:t>
      </w:r>
      <w:r w:rsidRPr="00FB04F6">
        <w:t xml:space="preserve"> </w:t>
      </w:r>
      <w:r w:rsidRPr="00FB04F6">
        <w:t>如果你想实现其他字段也实现自动增加，就可以使用</w:t>
      </w:r>
      <w:r w:rsidRPr="00FB04F6">
        <w:t>MySQL</w:t>
      </w:r>
      <w:r w:rsidRPr="00FB04F6">
        <w:t>序列来实现。</w:t>
      </w:r>
    </w:p>
    <w:p w:rsidR="00FB04F6" w:rsidRPr="00FB04F6" w:rsidRDefault="00FB04F6" w:rsidP="00FB04F6">
      <w:pPr>
        <w:pStyle w:val="af5"/>
        <w:ind w:left="900" w:firstLineChars="0" w:firstLine="0"/>
        <w:rPr>
          <w:rFonts w:hint="eastAsia"/>
          <w:b/>
        </w:rPr>
      </w:pPr>
      <w:r w:rsidRPr="00FB04F6">
        <w:rPr>
          <w:rFonts w:hint="eastAsia"/>
          <w:b/>
        </w:rPr>
        <w:t>使用</w:t>
      </w:r>
      <w:r w:rsidRPr="00FB04F6">
        <w:rPr>
          <w:b/>
        </w:rPr>
        <w:t>序列：</w:t>
      </w:r>
    </w:p>
    <w:p w:rsidR="00FB04F6" w:rsidRPr="00FB04F6" w:rsidRDefault="00FB04F6" w:rsidP="00FB04F6">
      <w:pPr>
        <w:pStyle w:val="af5"/>
        <w:ind w:left="900" w:firstLineChars="0" w:firstLine="0"/>
      </w:pPr>
      <w:r w:rsidRPr="00FB04F6">
        <w:t xml:space="preserve">MySQL </w:t>
      </w:r>
      <w:r w:rsidRPr="00FB04F6">
        <w:t>中最简单使用序列的方法就是使用</w:t>
      </w:r>
      <w:r w:rsidRPr="00FB04F6">
        <w:t xml:space="preserve"> MySQL AUTO_INCREMENT </w:t>
      </w:r>
      <w:r w:rsidRPr="00FB04F6">
        <w:t>来定义列。</w:t>
      </w:r>
    </w:p>
    <w:p w:rsidR="00FB04F6" w:rsidRPr="00FB04F6" w:rsidRDefault="00FB04F6" w:rsidP="00FB04F6">
      <w:pPr>
        <w:pStyle w:val="af5"/>
        <w:ind w:left="900" w:firstLineChars="0" w:firstLine="0"/>
      </w:pPr>
      <w:r w:rsidRPr="00FB04F6">
        <w:t>在</w:t>
      </w:r>
      <w:r w:rsidRPr="00FB04F6">
        <w:t>MySQL</w:t>
      </w:r>
      <w:r w:rsidRPr="00FB04F6">
        <w:t>的客户端中你可以使用</w:t>
      </w:r>
      <w:r w:rsidRPr="00FB04F6">
        <w:t xml:space="preserve"> SQL</w:t>
      </w:r>
      <w:r w:rsidRPr="00FB04F6">
        <w:t>中的</w:t>
      </w:r>
      <w:r w:rsidRPr="00FB04F6">
        <w:t xml:space="preserve">LAST_INSERT_ID( ) </w:t>
      </w:r>
      <w:r w:rsidRPr="00FB04F6">
        <w:t>函数来获取最后的插入表中的自增列的值。</w:t>
      </w:r>
    </w:p>
    <w:p w:rsidR="00FB04F6" w:rsidRPr="00FB04F6" w:rsidRDefault="00FB04F6" w:rsidP="00FB04F6">
      <w:pPr>
        <w:pStyle w:val="af5"/>
        <w:ind w:left="900" w:firstLineChars="0" w:firstLine="0"/>
        <w:rPr>
          <w:b/>
        </w:rPr>
      </w:pPr>
      <w:r w:rsidRPr="00FB04F6">
        <w:rPr>
          <w:rFonts w:hint="eastAsia"/>
          <w:b/>
        </w:rPr>
        <w:t>重置</w:t>
      </w:r>
      <w:r w:rsidRPr="00FB04F6">
        <w:rPr>
          <w:b/>
        </w:rPr>
        <w:t>序列：</w:t>
      </w:r>
    </w:p>
    <w:p w:rsidR="00FB04F6" w:rsidRDefault="00FB04F6" w:rsidP="00FB04F6">
      <w:pPr>
        <w:pStyle w:val="af5"/>
        <w:ind w:left="900" w:firstLineChars="0" w:firstLine="0"/>
      </w:pPr>
      <w:r w:rsidRPr="00FB04F6">
        <w:t>如果你删除了数据表中的多条记录，并希望对剩下数据的</w:t>
      </w:r>
      <w:r w:rsidRPr="00FB04F6">
        <w:t>AUTO_INCREMENT</w:t>
      </w:r>
      <w:proofErr w:type="gramStart"/>
      <w:r w:rsidRPr="00FB04F6">
        <w:t>列进行</w:t>
      </w:r>
      <w:proofErr w:type="gramEnd"/>
      <w:r w:rsidRPr="00FB04F6">
        <w:t>重新排列，那么你可以通过删除自增的列，然后重新添加来实现。</w:t>
      </w:r>
      <w:r w:rsidRPr="00FB04F6">
        <w:t xml:space="preserve"> </w:t>
      </w:r>
      <w:r w:rsidRPr="00FB04F6">
        <w:t>不过该操作要非常小心，如果在删除的同时又有新记录添加，有可能会出现数据混乱。</w:t>
      </w:r>
    </w:p>
    <w:p w:rsidR="00FB04F6" w:rsidRDefault="00FB04F6" w:rsidP="00FB04F6">
      <w:pPr>
        <w:pStyle w:val="af5"/>
        <w:ind w:left="900" w:firstLineChars="0" w:firstLine="0"/>
        <w:rPr>
          <w:rFonts w:hint="eastAsia"/>
        </w:rPr>
      </w:pPr>
      <w:r>
        <w:t>A</w:t>
      </w:r>
      <w:r>
        <w:rPr>
          <w:rFonts w:hint="eastAsia"/>
        </w:rPr>
        <w:t>lter</w:t>
      </w:r>
      <w:proofErr w:type="gramStart"/>
      <w:r>
        <w:t xml:space="preserve"> table </w:t>
      </w:r>
      <w:proofErr w:type="spellStart"/>
      <w:r>
        <w:t>table</w:t>
      </w:r>
      <w:proofErr w:type="gramEnd"/>
      <w:r>
        <w:t>_name</w:t>
      </w:r>
      <w:proofErr w:type="spellEnd"/>
      <w:r>
        <w:t xml:space="preserve"> drop </w:t>
      </w:r>
      <w:proofErr w:type="spellStart"/>
      <w:r>
        <w:rPr>
          <w:rFonts w:hint="eastAsia"/>
        </w:rPr>
        <w:t>f</w:t>
      </w:r>
      <w:r>
        <w:t>ield_name</w:t>
      </w:r>
      <w:proofErr w:type="spellEnd"/>
      <w:r>
        <w:t>; #</w:t>
      </w:r>
      <w:r>
        <w:rPr>
          <w:rFonts w:hint="eastAsia"/>
        </w:rPr>
        <w:t>备注</w:t>
      </w:r>
      <w:r>
        <w:t>：这个</w:t>
      </w:r>
      <w:r>
        <w:rPr>
          <w:rFonts w:hint="eastAsia"/>
        </w:rPr>
        <w:t>列是被</w:t>
      </w:r>
      <w:r>
        <w:t>定</w:t>
      </w:r>
      <w:r>
        <w:rPr>
          <w:rFonts w:hint="eastAsia"/>
        </w:rPr>
        <w:t>义</w:t>
      </w:r>
      <w:r>
        <w:t>为序列的</w:t>
      </w:r>
    </w:p>
    <w:p w:rsidR="00FB04F6" w:rsidRDefault="00FB04F6" w:rsidP="00FB04F6">
      <w:pPr>
        <w:pStyle w:val="af5"/>
        <w:ind w:left="900" w:firstLineChars="0" w:firstLine="0"/>
      </w:pPr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field_name</w:t>
      </w:r>
      <w:proofErr w:type="spellEnd"/>
      <w:r>
        <w:t xml:space="preserve"> </w:t>
      </w:r>
      <w:proofErr w:type="spellStart"/>
      <w:r>
        <w:t>field_type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fisrt</w:t>
      </w:r>
      <w:proofErr w:type="spellEnd"/>
      <w:r>
        <w:t>;</w:t>
      </w:r>
    </w:p>
    <w:p w:rsidR="00FB04F6" w:rsidRDefault="00FB04F6" w:rsidP="00FB04F6">
      <w:pPr>
        <w:pStyle w:val="af5"/>
        <w:ind w:left="900" w:firstLineChars="0" w:firstLine="0"/>
      </w:pPr>
      <w:r>
        <w:rPr>
          <w:rFonts w:hint="eastAsia"/>
        </w:rPr>
        <w:t>设置</w:t>
      </w:r>
      <w:r>
        <w:t>序列开始</w:t>
      </w:r>
      <w:r>
        <w:rPr>
          <w:rFonts w:hint="eastAsia"/>
        </w:rPr>
        <w:t>值</w:t>
      </w:r>
      <w:r>
        <w:t>：</w:t>
      </w:r>
    </w:p>
    <w:p w:rsidR="00FB04F6" w:rsidRDefault="00FB04F6" w:rsidP="00FB04F6">
      <w:pPr>
        <w:pStyle w:val="af5"/>
        <w:ind w:left="900" w:firstLineChars="0" w:firstLine="0"/>
      </w:pPr>
      <w:r w:rsidRPr="00FB04F6">
        <w:t>一般情况下序列的开始值为</w:t>
      </w:r>
      <w:r w:rsidRPr="00FB04F6">
        <w:t>1</w:t>
      </w:r>
      <w:r w:rsidRPr="00FB04F6">
        <w:t>，但如果你需要指定一个开始值</w:t>
      </w:r>
      <w:r w:rsidRPr="00FB04F6">
        <w:t>100</w:t>
      </w:r>
      <w:r w:rsidRPr="00FB04F6">
        <w:t>，那</w:t>
      </w:r>
      <w:r w:rsidRPr="00FB04F6">
        <w:lastRenderedPageBreak/>
        <w:t>我们可以通过以下语句来实现：</w:t>
      </w:r>
    </w:p>
    <w:p w:rsidR="000E01E1" w:rsidRDefault="000E01E1" w:rsidP="000E01E1">
      <w:pPr>
        <w:pStyle w:val="a3"/>
        <w:spacing w:before="97"/>
      </w:pPr>
      <w:r>
        <w:rPr>
          <w:noProof/>
        </w:rPr>
        <w:drawing>
          <wp:inline distT="0" distB="0" distL="0" distR="0" wp14:anchorId="5EAC590E" wp14:editId="243E0396">
            <wp:extent cx="3038095" cy="1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E1" w:rsidRPr="000E01E1" w:rsidRDefault="000E01E1" w:rsidP="000E01E1">
      <w:pPr>
        <w:pStyle w:val="a4"/>
        <w:spacing w:after="97"/>
        <w:jc w:val="both"/>
        <w:rPr>
          <w:rFonts w:hint="eastAsia"/>
        </w:rPr>
      </w:pPr>
    </w:p>
    <w:p w:rsidR="005A58C9" w:rsidRDefault="000E01E1" w:rsidP="000E01E1">
      <w:pPr>
        <w:pStyle w:val="af5"/>
        <w:ind w:left="900" w:firstLineChars="0" w:firstLine="0"/>
      </w:pPr>
      <w:r>
        <w:rPr>
          <w:rFonts w:hint="eastAsia"/>
        </w:rPr>
        <w:t>或者</w:t>
      </w:r>
      <w:r>
        <w:t>创建了序列后</w:t>
      </w:r>
      <w:r>
        <w:rPr>
          <w:rFonts w:hint="eastAsia"/>
        </w:rPr>
        <w:t>，</w:t>
      </w:r>
      <w:r>
        <w:t>通过</w:t>
      </w:r>
      <w:r>
        <w:t>alter</w:t>
      </w:r>
      <w:r>
        <w:t>来修改：</w:t>
      </w:r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= 100;</w:t>
      </w:r>
    </w:p>
    <w:p w:rsidR="000E01E1" w:rsidRPr="000E01E1" w:rsidRDefault="000E01E1" w:rsidP="000E01E1">
      <w:pPr>
        <w:pStyle w:val="af5"/>
        <w:numPr>
          <w:ilvl w:val="0"/>
          <w:numId w:val="1"/>
        </w:numPr>
        <w:ind w:firstLineChars="0"/>
        <w:rPr>
          <w:b/>
        </w:rPr>
      </w:pPr>
      <w:r w:rsidRPr="000E01E1">
        <w:rPr>
          <w:b/>
        </w:rPr>
        <w:t>MySQL</w:t>
      </w:r>
      <w:r w:rsidRPr="000E01E1">
        <w:rPr>
          <w:rFonts w:hint="eastAsia"/>
          <w:b/>
        </w:rPr>
        <w:t>处理</w:t>
      </w:r>
      <w:r w:rsidRPr="000E01E1">
        <w:rPr>
          <w:b/>
        </w:rPr>
        <w:t>重复数据</w:t>
      </w:r>
    </w:p>
    <w:p w:rsidR="000E01E1" w:rsidRPr="00FB04F6" w:rsidRDefault="000E01E1" w:rsidP="000E01E1">
      <w:pPr>
        <w:pStyle w:val="af5"/>
        <w:ind w:left="900" w:firstLineChars="0" w:firstLine="0"/>
        <w:rPr>
          <w:rFonts w:hint="eastAsia"/>
        </w:rPr>
      </w:pPr>
      <w:r w:rsidRPr="000E01E1">
        <w:t>可以在</w:t>
      </w:r>
      <w:r w:rsidRPr="000E01E1">
        <w:t>MySQL</w:t>
      </w:r>
      <w:r w:rsidRPr="000E01E1">
        <w:t>数据表中设置指定的字段为</w:t>
      </w:r>
      <w:r w:rsidRPr="000E01E1">
        <w:rPr>
          <w:b/>
          <w:bCs/>
        </w:rPr>
        <w:t> PRIMARY KEY</w:t>
      </w:r>
      <w:r w:rsidRPr="000E01E1">
        <w:rPr>
          <w:b/>
          <w:bCs/>
        </w:rPr>
        <w:t>（主键）</w:t>
      </w:r>
      <w:r w:rsidRPr="000E01E1">
        <w:rPr>
          <w:b/>
          <w:bCs/>
        </w:rPr>
        <w:t> </w:t>
      </w:r>
      <w:r w:rsidRPr="000E01E1">
        <w:t>或者</w:t>
      </w:r>
      <w:r w:rsidRPr="000E01E1">
        <w:rPr>
          <w:b/>
          <w:bCs/>
        </w:rPr>
        <w:t> UNIQUE</w:t>
      </w:r>
      <w:r w:rsidRPr="000E01E1">
        <w:rPr>
          <w:b/>
          <w:bCs/>
        </w:rPr>
        <w:t>（唯一）</w:t>
      </w:r>
      <w:r w:rsidRPr="000E01E1">
        <w:rPr>
          <w:b/>
          <w:bCs/>
        </w:rPr>
        <w:t> </w:t>
      </w:r>
      <w:r w:rsidRPr="000E01E1">
        <w:t>索引来保证数据的唯一性。</w:t>
      </w:r>
    </w:p>
    <w:p w:rsidR="005A58C9" w:rsidRDefault="000E01E1" w:rsidP="005A58C9">
      <w:pPr>
        <w:pStyle w:val="af5"/>
        <w:ind w:left="90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nsert ignore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(field1,field2) values(value1,value2);</w:t>
      </w:r>
      <w:r>
        <w:t xml:space="preserve"> #</w:t>
      </w:r>
      <w:r>
        <w:rPr>
          <w:rFonts w:hint="eastAsia"/>
        </w:rPr>
        <w:t>这个</w:t>
      </w:r>
      <w:r>
        <w:t>语句会忽略重复的数据，不插入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E01E1" w:rsidRDefault="000E01E1" w:rsidP="000E01E1">
      <w:pPr>
        <w:pStyle w:val="af5"/>
        <w:ind w:left="900" w:firstLineChars="0" w:firstLine="0"/>
      </w:pPr>
      <w:r>
        <w:t>I</w:t>
      </w:r>
      <w:r>
        <w:rPr>
          <w:rFonts w:hint="eastAsia"/>
        </w:rPr>
        <w:t>nse</w:t>
      </w:r>
      <w:r>
        <w:rPr>
          <w:rFonts w:hint="eastAsia"/>
        </w:rPr>
        <w:t>rt</w:t>
      </w:r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(field</w:t>
      </w:r>
      <w:proofErr w:type="gramStart"/>
      <w:r>
        <w:rPr>
          <w:rFonts w:hint="eastAsia"/>
        </w:rPr>
        <w:t>1,field</w:t>
      </w:r>
      <w:proofErr w:type="gramEnd"/>
      <w:r>
        <w:rPr>
          <w:rFonts w:hint="eastAsia"/>
        </w:rPr>
        <w:t>2) values(value1,value2);</w:t>
      </w:r>
    </w:p>
    <w:p w:rsidR="000E01E1" w:rsidRDefault="000E01E1" w:rsidP="000E01E1">
      <w:pPr>
        <w:pStyle w:val="af5"/>
        <w:ind w:left="900" w:firstLineChars="0" w:firstLine="0"/>
        <w:rPr>
          <w:rFonts w:hint="eastAsia"/>
        </w:rPr>
      </w:pPr>
      <w:r w:rsidRPr="000E01E1">
        <w:rPr>
          <w:rFonts w:hint="eastAsia"/>
          <w:b/>
        </w:rPr>
        <w:t>备注</w:t>
      </w:r>
      <w:r w:rsidRPr="000E01E1">
        <w:rPr>
          <w:b/>
        </w:rPr>
        <w:t>：</w:t>
      </w:r>
      <w:r w:rsidRPr="000E01E1">
        <w:t>INSERT IGNORE INTO</w:t>
      </w:r>
      <w:r w:rsidRPr="000E01E1">
        <w:t>当插入数据时，在设置了记录的唯一性后，如果插入重复数据，将不返回错误，只以警告形式返回。</w:t>
      </w:r>
      <w:r w:rsidRPr="000E01E1">
        <w:t xml:space="preserve"> </w:t>
      </w:r>
      <w:r w:rsidRPr="000E01E1">
        <w:t>而</w:t>
      </w:r>
      <w:r w:rsidRPr="000E01E1">
        <w:t xml:space="preserve">REPLACE INTO </w:t>
      </w:r>
      <w:proofErr w:type="spellStart"/>
      <w:r w:rsidRPr="000E01E1">
        <w:t>into</w:t>
      </w:r>
      <w:proofErr w:type="spellEnd"/>
      <w:r w:rsidRPr="000E01E1">
        <w:t>如果存在</w:t>
      </w:r>
      <w:r w:rsidRPr="000E01E1">
        <w:t xml:space="preserve">primary </w:t>
      </w:r>
      <w:r w:rsidRPr="000E01E1">
        <w:t>或</w:t>
      </w:r>
      <w:r w:rsidRPr="000E01E1">
        <w:t xml:space="preserve"> unique</w:t>
      </w:r>
      <w:r w:rsidRPr="000E01E1">
        <w:t>相同的记录，则先删除掉。再插入新记录。</w:t>
      </w:r>
    </w:p>
    <w:p w:rsidR="000E01E1" w:rsidRPr="005F604D" w:rsidRDefault="000E01E1" w:rsidP="005A58C9">
      <w:pPr>
        <w:pStyle w:val="af5"/>
        <w:ind w:left="900" w:firstLineChars="0" w:firstLine="0"/>
        <w:rPr>
          <w:b/>
        </w:rPr>
      </w:pPr>
      <w:r w:rsidRPr="005F604D">
        <w:rPr>
          <w:rFonts w:hint="eastAsia"/>
          <w:b/>
        </w:rPr>
        <w:t>统计</w:t>
      </w:r>
      <w:r w:rsidRPr="005F604D">
        <w:rPr>
          <w:b/>
        </w:rPr>
        <w:t>重复数据：</w:t>
      </w:r>
    </w:p>
    <w:p w:rsidR="000E01E1" w:rsidRDefault="000E01E1" w:rsidP="000E01E1">
      <w:pPr>
        <w:pStyle w:val="a3"/>
        <w:spacing w:before="97"/>
      </w:pPr>
      <w:r>
        <w:rPr>
          <w:noProof/>
        </w:rPr>
        <w:drawing>
          <wp:inline distT="0" distB="0" distL="0" distR="0" wp14:anchorId="690DE4D6" wp14:editId="005E741D">
            <wp:extent cx="3876190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E1" w:rsidRPr="000E01E1" w:rsidRDefault="000E01E1" w:rsidP="000E01E1">
      <w:pPr>
        <w:pStyle w:val="a3"/>
        <w:spacing w:before="97"/>
        <w:ind w:left="900"/>
        <w:jc w:val="both"/>
        <w:rPr>
          <w:bCs w:val="0"/>
          <w:kern w:val="2"/>
          <w:szCs w:val="21"/>
        </w:rPr>
      </w:pPr>
      <w:r w:rsidRPr="000E01E1">
        <w:rPr>
          <w:bCs w:val="0"/>
          <w:kern w:val="2"/>
          <w:szCs w:val="21"/>
        </w:rPr>
        <w:t>以上查询语句将返回</w:t>
      </w:r>
      <w:r w:rsidRPr="000E01E1">
        <w:rPr>
          <w:bCs w:val="0"/>
          <w:kern w:val="2"/>
          <w:szCs w:val="21"/>
        </w:rPr>
        <w:t xml:space="preserve"> </w:t>
      </w:r>
      <w:proofErr w:type="spellStart"/>
      <w:r w:rsidRPr="000E01E1">
        <w:rPr>
          <w:bCs w:val="0"/>
          <w:kern w:val="2"/>
          <w:szCs w:val="21"/>
        </w:rPr>
        <w:t>person_tbl</w:t>
      </w:r>
      <w:proofErr w:type="spellEnd"/>
      <w:r w:rsidRPr="000E01E1">
        <w:rPr>
          <w:bCs w:val="0"/>
          <w:kern w:val="2"/>
          <w:szCs w:val="21"/>
        </w:rPr>
        <w:t xml:space="preserve"> </w:t>
      </w:r>
      <w:r w:rsidRPr="000E01E1">
        <w:rPr>
          <w:bCs w:val="0"/>
          <w:kern w:val="2"/>
          <w:szCs w:val="21"/>
        </w:rPr>
        <w:t>表中重复的记录数。</w:t>
      </w:r>
      <w:r w:rsidRPr="000E01E1">
        <w:rPr>
          <w:bCs w:val="0"/>
          <w:kern w:val="2"/>
          <w:szCs w:val="21"/>
        </w:rPr>
        <w:t xml:space="preserve"> </w:t>
      </w:r>
      <w:r w:rsidRPr="000E01E1">
        <w:rPr>
          <w:bCs w:val="0"/>
          <w:kern w:val="2"/>
          <w:szCs w:val="21"/>
        </w:rPr>
        <w:t>一般情况下，查询重复的值，请执行以下操作：</w:t>
      </w:r>
    </w:p>
    <w:p w:rsidR="000E01E1" w:rsidRPr="000E01E1" w:rsidRDefault="000E01E1" w:rsidP="000E01E1">
      <w:pPr>
        <w:pStyle w:val="a3"/>
        <w:spacing w:before="97"/>
        <w:ind w:left="900"/>
        <w:jc w:val="both"/>
        <w:rPr>
          <w:bCs w:val="0"/>
          <w:kern w:val="2"/>
          <w:szCs w:val="21"/>
        </w:rPr>
      </w:pPr>
      <w:r w:rsidRPr="000E01E1">
        <w:rPr>
          <w:bCs w:val="0"/>
          <w:kern w:val="2"/>
          <w:szCs w:val="21"/>
        </w:rPr>
        <w:t>确定哪一列包含的值可能会重复。</w:t>
      </w:r>
    </w:p>
    <w:p w:rsidR="000E01E1" w:rsidRPr="000E01E1" w:rsidRDefault="000E01E1" w:rsidP="000E01E1">
      <w:pPr>
        <w:pStyle w:val="a3"/>
        <w:spacing w:before="97"/>
        <w:ind w:left="900"/>
        <w:jc w:val="both"/>
        <w:rPr>
          <w:bCs w:val="0"/>
          <w:kern w:val="2"/>
          <w:szCs w:val="21"/>
        </w:rPr>
      </w:pPr>
      <w:r w:rsidRPr="000E01E1">
        <w:rPr>
          <w:bCs w:val="0"/>
          <w:kern w:val="2"/>
          <w:szCs w:val="21"/>
        </w:rPr>
        <w:t>在</w:t>
      </w:r>
      <w:proofErr w:type="gramStart"/>
      <w:r w:rsidRPr="000E01E1">
        <w:rPr>
          <w:bCs w:val="0"/>
          <w:kern w:val="2"/>
          <w:szCs w:val="21"/>
        </w:rPr>
        <w:t>列选择</w:t>
      </w:r>
      <w:proofErr w:type="gramEnd"/>
      <w:r w:rsidRPr="000E01E1">
        <w:rPr>
          <w:bCs w:val="0"/>
          <w:kern w:val="2"/>
          <w:szCs w:val="21"/>
        </w:rPr>
        <w:t>列表使用</w:t>
      </w:r>
      <w:r w:rsidRPr="000E01E1">
        <w:rPr>
          <w:bCs w:val="0"/>
          <w:kern w:val="2"/>
          <w:szCs w:val="21"/>
        </w:rPr>
        <w:t>COUNT(*)</w:t>
      </w:r>
      <w:r w:rsidRPr="000E01E1">
        <w:rPr>
          <w:bCs w:val="0"/>
          <w:kern w:val="2"/>
          <w:szCs w:val="21"/>
        </w:rPr>
        <w:t>列出的那些列。</w:t>
      </w:r>
    </w:p>
    <w:p w:rsidR="000E01E1" w:rsidRPr="000E01E1" w:rsidRDefault="000E01E1" w:rsidP="000E01E1">
      <w:pPr>
        <w:pStyle w:val="a3"/>
        <w:spacing w:before="97"/>
        <w:ind w:left="900"/>
        <w:jc w:val="both"/>
        <w:rPr>
          <w:bCs w:val="0"/>
          <w:kern w:val="2"/>
          <w:szCs w:val="21"/>
        </w:rPr>
      </w:pPr>
      <w:r w:rsidRPr="000E01E1">
        <w:rPr>
          <w:bCs w:val="0"/>
          <w:kern w:val="2"/>
          <w:szCs w:val="21"/>
        </w:rPr>
        <w:t>在</w:t>
      </w:r>
      <w:r w:rsidRPr="000E01E1">
        <w:rPr>
          <w:bCs w:val="0"/>
          <w:kern w:val="2"/>
          <w:szCs w:val="21"/>
        </w:rPr>
        <w:t>GROUP BY</w:t>
      </w:r>
      <w:r w:rsidRPr="000E01E1">
        <w:rPr>
          <w:bCs w:val="0"/>
          <w:kern w:val="2"/>
          <w:szCs w:val="21"/>
        </w:rPr>
        <w:t>子句中列出的列</w:t>
      </w:r>
      <w:r w:rsidRPr="000E01E1">
        <w:rPr>
          <w:rFonts w:hint="eastAsia"/>
          <w:bCs w:val="0"/>
          <w:kern w:val="2"/>
          <w:szCs w:val="21"/>
        </w:rPr>
        <w:t>。</w:t>
      </w:r>
    </w:p>
    <w:p w:rsidR="000E01E1" w:rsidRPr="000E01E1" w:rsidRDefault="000E01E1" w:rsidP="000E01E1">
      <w:pPr>
        <w:pStyle w:val="a3"/>
        <w:spacing w:before="97"/>
        <w:ind w:left="900"/>
        <w:jc w:val="both"/>
        <w:rPr>
          <w:bCs w:val="0"/>
          <w:kern w:val="2"/>
          <w:szCs w:val="21"/>
        </w:rPr>
      </w:pPr>
      <w:r w:rsidRPr="000E01E1">
        <w:rPr>
          <w:bCs w:val="0"/>
          <w:kern w:val="2"/>
          <w:szCs w:val="21"/>
        </w:rPr>
        <w:t>HAVING</w:t>
      </w:r>
      <w:r w:rsidRPr="000E01E1">
        <w:rPr>
          <w:bCs w:val="0"/>
          <w:kern w:val="2"/>
          <w:szCs w:val="21"/>
        </w:rPr>
        <w:t>子句设置重复数大于</w:t>
      </w:r>
      <w:r w:rsidRPr="000E01E1">
        <w:rPr>
          <w:bCs w:val="0"/>
          <w:kern w:val="2"/>
          <w:szCs w:val="21"/>
        </w:rPr>
        <w:t>1</w:t>
      </w:r>
      <w:r w:rsidRPr="000E01E1">
        <w:rPr>
          <w:bCs w:val="0"/>
          <w:kern w:val="2"/>
          <w:szCs w:val="21"/>
        </w:rPr>
        <w:t>。</w:t>
      </w:r>
    </w:p>
    <w:p w:rsidR="00D219D9" w:rsidRPr="005F604D" w:rsidRDefault="005F604D" w:rsidP="000E01E1">
      <w:pPr>
        <w:pStyle w:val="af5"/>
        <w:ind w:left="900" w:firstLineChars="0" w:firstLine="0"/>
        <w:rPr>
          <w:b/>
        </w:rPr>
      </w:pPr>
      <w:r w:rsidRPr="005F604D">
        <w:rPr>
          <w:rFonts w:hint="eastAsia"/>
          <w:b/>
        </w:rPr>
        <w:t>过滤</w:t>
      </w:r>
      <w:r w:rsidRPr="005F604D">
        <w:rPr>
          <w:b/>
        </w:rPr>
        <w:t>重</w:t>
      </w:r>
      <w:r w:rsidRPr="005F604D">
        <w:rPr>
          <w:rFonts w:hint="eastAsia"/>
          <w:b/>
        </w:rPr>
        <w:t>复</w:t>
      </w:r>
      <w:r w:rsidRPr="005F604D">
        <w:rPr>
          <w:b/>
        </w:rPr>
        <w:t>数据：</w:t>
      </w:r>
    </w:p>
    <w:p w:rsidR="005F604D" w:rsidRDefault="005F604D" w:rsidP="000E01E1">
      <w:pPr>
        <w:pStyle w:val="af5"/>
        <w:ind w:left="900" w:firstLineChars="0" w:firstLine="0"/>
      </w:pPr>
      <w:r>
        <w:t>Select distinct field</w:t>
      </w:r>
      <w:proofErr w:type="gramStart"/>
      <w:r>
        <w:t>1,field</w:t>
      </w:r>
      <w:proofErr w:type="gramEnd"/>
      <w:r>
        <w:t xml:space="preserve">2 from </w:t>
      </w:r>
      <w:proofErr w:type="spellStart"/>
      <w:r>
        <w:t>table_name</w:t>
      </w:r>
      <w:proofErr w:type="spellEnd"/>
      <w:r>
        <w:t>;</w:t>
      </w:r>
    </w:p>
    <w:p w:rsidR="005F604D" w:rsidRDefault="005F604D" w:rsidP="000E01E1">
      <w:pPr>
        <w:pStyle w:val="af5"/>
        <w:ind w:left="900" w:firstLineChars="0" w:firstLine="0"/>
        <w:rPr>
          <w:rFonts w:hint="eastAsia"/>
        </w:rPr>
      </w:pPr>
      <w:r>
        <w:t xml:space="preserve">Select field1,field2 from </w:t>
      </w:r>
      <w:proofErr w:type="spellStart"/>
      <w:r>
        <w:t>table_name</w:t>
      </w:r>
      <w:proofErr w:type="spellEnd"/>
      <w:r>
        <w:t xml:space="preserve"> group by (</w:t>
      </w:r>
      <w:r>
        <w:t>field1,field2</w:t>
      </w:r>
      <w:r>
        <w:t>);  #</w:t>
      </w:r>
      <w:r>
        <w:t>读取不重复的数据</w:t>
      </w:r>
    </w:p>
    <w:p w:rsidR="005F604D" w:rsidRPr="005F604D" w:rsidRDefault="005F604D" w:rsidP="000E01E1">
      <w:pPr>
        <w:pStyle w:val="af5"/>
        <w:ind w:left="900" w:firstLineChars="0" w:firstLine="0"/>
        <w:rPr>
          <w:rFonts w:hint="eastAsia"/>
          <w:b/>
        </w:rPr>
      </w:pPr>
      <w:r w:rsidRPr="005F604D">
        <w:rPr>
          <w:rFonts w:hint="eastAsia"/>
          <w:b/>
        </w:rPr>
        <w:t>删除</w:t>
      </w:r>
      <w:r w:rsidRPr="005F604D">
        <w:rPr>
          <w:b/>
        </w:rPr>
        <w:t>重复数据：</w:t>
      </w:r>
    </w:p>
    <w:p w:rsidR="007B2795" w:rsidRDefault="005F604D" w:rsidP="005F604D">
      <w:pPr>
        <w:pStyle w:val="af5"/>
        <w:ind w:left="900" w:firstLineChars="0" w:firstLine="0"/>
        <w:rPr>
          <w:color w:val="333333"/>
        </w:rPr>
      </w:pPr>
      <w:r>
        <w:rPr>
          <w:rFonts w:hint="eastAsia"/>
          <w:color w:val="333333"/>
        </w:rPr>
        <w:t>首先</w:t>
      </w:r>
      <w:r>
        <w:rPr>
          <w:color w:val="333333"/>
        </w:rPr>
        <w:t>将不重</w:t>
      </w:r>
      <w:r>
        <w:rPr>
          <w:rFonts w:hint="eastAsia"/>
          <w:color w:val="333333"/>
        </w:rPr>
        <w:t>复</w:t>
      </w:r>
      <w:r>
        <w:rPr>
          <w:color w:val="333333"/>
        </w:rPr>
        <w:t>的数据提取出</w:t>
      </w:r>
      <w:r>
        <w:rPr>
          <w:rFonts w:hint="eastAsia"/>
          <w:color w:val="333333"/>
        </w:rPr>
        <w:t>来</w:t>
      </w:r>
      <w:r>
        <w:rPr>
          <w:color w:val="333333"/>
        </w:rPr>
        <w:t>，重新</w:t>
      </w:r>
      <w:r>
        <w:rPr>
          <w:rFonts w:hint="eastAsia"/>
          <w:color w:val="333333"/>
        </w:rPr>
        <w:t>创建</w:t>
      </w:r>
      <w:r>
        <w:rPr>
          <w:color w:val="333333"/>
        </w:rPr>
        <w:t>一个表；然后删除原来的表；最后修改新表为原来的表名；</w:t>
      </w:r>
    </w:p>
    <w:p w:rsidR="005F604D" w:rsidRDefault="005F604D" w:rsidP="005F604D">
      <w:pPr>
        <w:pStyle w:val="af5"/>
        <w:ind w:left="900" w:firstLineChars="0" w:firstLine="0"/>
        <w:rPr>
          <w:color w:val="333333"/>
        </w:rPr>
      </w:pPr>
      <w:r>
        <w:rPr>
          <w:rFonts w:hint="eastAsia"/>
          <w:color w:val="333333"/>
        </w:rPr>
        <w:lastRenderedPageBreak/>
        <w:t>或者</w:t>
      </w:r>
      <w:r>
        <w:rPr>
          <w:color w:val="333333"/>
        </w:rPr>
        <w:t>直接在表中添加索引</w:t>
      </w:r>
      <w:r>
        <w:rPr>
          <w:rFonts w:hint="eastAsia"/>
          <w:color w:val="333333"/>
        </w:rPr>
        <w:t>和</w:t>
      </w:r>
      <w:r>
        <w:rPr>
          <w:color w:val="333333"/>
        </w:rPr>
        <w:t>主键来删除重复记录：</w:t>
      </w:r>
    </w:p>
    <w:p w:rsidR="005F604D" w:rsidRDefault="005F604D" w:rsidP="005F604D">
      <w:pPr>
        <w:pStyle w:val="af5"/>
        <w:ind w:left="900" w:firstLineChars="0" w:firstLine="0"/>
        <w:rPr>
          <w:color w:val="333333"/>
        </w:rPr>
      </w:pPr>
      <w:r>
        <w:rPr>
          <w:color w:val="333333"/>
        </w:rPr>
        <w:t xml:space="preserve">Alter ignore table </w:t>
      </w:r>
      <w:proofErr w:type="spellStart"/>
      <w:r>
        <w:rPr>
          <w:color w:val="333333"/>
        </w:rPr>
        <w:t>table_name</w:t>
      </w:r>
      <w:proofErr w:type="spellEnd"/>
      <w:r>
        <w:rPr>
          <w:color w:val="333333"/>
        </w:rPr>
        <w:t xml:space="preserve"> add primary key (field</w:t>
      </w:r>
      <w:proofErr w:type="gramStart"/>
      <w:r>
        <w:rPr>
          <w:color w:val="333333"/>
        </w:rPr>
        <w:t>1,field</w:t>
      </w:r>
      <w:proofErr w:type="gramEnd"/>
      <w:r>
        <w:rPr>
          <w:color w:val="333333"/>
        </w:rPr>
        <w:t xml:space="preserve">2); </w:t>
      </w:r>
    </w:p>
    <w:p w:rsidR="005F604D" w:rsidRDefault="005F604D" w:rsidP="005F604D">
      <w:pPr>
        <w:pStyle w:val="af5"/>
        <w:ind w:left="900" w:firstLineChars="0" w:firstLine="0"/>
        <w:rPr>
          <w:color w:val="333333"/>
        </w:rPr>
      </w:pPr>
      <w:r w:rsidRPr="005F604D">
        <w:rPr>
          <w:rFonts w:hint="eastAsia"/>
          <w:b/>
          <w:color w:val="333333"/>
        </w:rPr>
        <w:t>备注</w:t>
      </w:r>
      <w:r w:rsidRPr="005F604D">
        <w:rPr>
          <w:b/>
          <w:color w:val="333333"/>
        </w:rPr>
        <w:t>：</w:t>
      </w:r>
      <w:r>
        <w:rPr>
          <w:color w:val="333333"/>
        </w:rPr>
        <w:t>括号中的</w:t>
      </w:r>
      <w:r>
        <w:rPr>
          <w:color w:val="333333"/>
        </w:rPr>
        <w:t>field</w:t>
      </w:r>
      <w:r>
        <w:rPr>
          <w:color w:val="333333"/>
        </w:rPr>
        <w:t>可以为一个或者多个</w:t>
      </w:r>
    </w:p>
    <w:p w:rsidR="005F604D" w:rsidRPr="005F604D" w:rsidRDefault="005F604D" w:rsidP="005F604D">
      <w:pPr>
        <w:pStyle w:val="af5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b/>
          <w:color w:val="333333"/>
        </w:rPr>
        <w:t>MySQL</w:t>
      </w:r>
      <w:r>
        <w:rPr>
          <w:rFonts w:hint="eastAsia"/>
          <w:b/>
          <w:color w:val="333333"/>
        </w:rPr>
        <w:t>及</w:t>
      </w:r>
      <w:r>
        <w:rPr>
          <w:b/>
          <w:color w:val="333333"/>
        </w:rPr>
        <w:t>SQL</w:t>
      </w:r>
      <w:r>
        <w:rPr>
          <w:b/>
          <w:color w:val="333333"/>
        </w:rPr>
        <w:t>注入</w:t>
      </w:r>
    </w:p>
    <w:p w:rsidR="005F604D" w:rsidRPr="005F604D" w:rsidRDefault="005F604D" w:rsidP="005F604D">
      <w:pPr>
        <w:pStyle w:val="af5"/>
        <w:ind w:left="900" w:firstLineChars="0" w:firstLine="0"/>
        <w:rPr>
          <w:color w:val="333333"/>
        </w:rPr>
      </w:pPr>
      <w:r w:rsidRPr="005F604D">
        <w:rPr>
          <w:color w:val="333333"/>
        </w:rPr>
        <w:t>如果</w:t>
      </w:r>
      <w:r w:rsidRPr="005F604D">
        <w:rPr>
          <w:color w:val="333333"/>
        </w:rPr>
        <w:t>通过网页获取用户输入的数据并将其插入一个</w:t>
      </w:r>
      <w:r w:rsidRPr="005F604D">
        <w:rPr>
          <w:color w:val="333333"/>
        </w:rPr>
        <w:t>MySQL</w:t>
      </w:r>
      <w:r w:rsidRPr="005F604D">
        <w:rPr>
          <w:color w:val="333333"/>
        </w:rPr>
        <w:t>数据库，那么就有可能发生</w:t>
      </w:r>
      <w:r w:rsidRPr="005F604D">
        <w:rPr>
          <w:color w:val="333333"/>
        </w:rPr>
        <w:t>SQL</w:t>
      </w:r>
      <w:r w:rsidRPr="005F604D">
        <w:rPr>
          <w:color w:val="333333"/>
        </w:rPr>
        <w:t>注入安全的问题。</w:t>
      </w:r>
    </w:p>
    <w:p w:rsidR="0065693F" w:rsidRDefault="005F604D" w:rsidP="0065693F">
      <w:pPr>
        <w:pStyle w:val="af5"/>
        <w:ind w:left="900" w:firstLineChars="0" w:firstLine="0"/>
        <w:rPr>
          <w:color w:val="333333"/>
        </w:rPr>
      </w:pPr>
      <w:r w:rsidRPr="005F604D">
        <w:rPr>
          <w:color w:val="333333"/>
        </w:rPr>
        <w:t>所谓</w:t>
      </w:r>
      <w:r w:rsidRPr="005F604D">
        <w:rPr>
          <w:b/>
          <w:color w:val="333333"/>
        </w:rPr>
        <w:t>SQL</w:t>
      </w:r>
      <w:r w:rsidRPr="005F604D">
        <w:rPr>
          <w:b/>
          <w:color w:val="333333"/>
        </w:rPr>
        <w:t>注入</w:t>
      </w:r>
      <w:r w:rsidRPr="005F604D">
        <w:rPr>
          <w:color w:val="333333"/>
        </w:rPr>
        <w:t>，就是通过把</w:t>
      </w:r>
      <w:r w:rsidRPr="005F604D">
        <w:rPr>
          <w:color w:val="333333"/>
        </w:rPr>
        <w:t>SQL</w:t>
      </w:r>
      <w:r w:rsidRPr="005F604D">
        <w:rPr>
          <w:color w:val="333333"/>
        </w:rPr>
        <w:t>命令插入到</w:t>
      </w:r>
      <w:r w:rsidRPr="005F604D">
        <w:rPr>
          <w:color w:val="333333"/>
        </w:rPr>
        <w:t>Web</w:t>
      </w:r>
      <w:r w:rsidRPr="005F604D">
        <w:rPr>
          <w:color w:val="333333"/>
        </w:rPr>
        <w:t>表单递交或输入域名或页面请求的查询字符串，最终达到欺骗服务器执行恶意的</w:t>
      </w:r>
      <w:r w:rsidRPr="005F604D">
        <w:rPr>
          <w:color w:val="333333"/>
        </w:rPr>
        <w:t>SQL</w:t>
      </w:r>
      <w:r w:rsidRPr="005F604D">
        <w:rPr>
          <w:color w:val="333333"/>
        </w:rPr>
        <w:t>命令</w:t>
      </w:r>
      <w:r w:rsidR="0065693F">
        <w:rPr>
          <w:rFonts w:hint="eastAsia"/>
          <w:color w:val="333333"/>
        </w:rPr>
        <w:t>。</w:t>
      </w:r>
    </w:p>
    <w:p w:rsidR="0065693F" w:rsidRPr="0065693F" w:rsidRDefault="0065693F" w:rsidP="0065693F">
      <w:pPr>
        <w:pStyle w:val="af5"/>
        <w:ind w:left="900" w:firstLineChars="0" w:firstLine="0"/>
        <w:rPr>
          <w:b/>
        </w:rPr>
      </w:pPr>
      <w:r w:rsidRPr="0065693F">
        <w:rPr>
          <w:b/>
        </w:rPr>
        <w:t>防止</w:t>
      </w:r>
      <w:r w:rsidRPr="0065693F">
        <w:rPr>
          <w:b/>
        </w:rPr>
        <w:t>SQL</w:t>
      </w:r>
      <w:r w:rsidRPr="0065693F">
        <w:rPr>
          <w:b/>
        </w:rPr>
        <w:t>注入，我们需要注意以下几个要点：</w:t>
      </w:r>
    </w:p>
    <w:p w:rsidR="0065693F" w:rsidRDefault="0065693F" w:rsidP="0065693F">
      <w:pPr>
        <w:pStyle w:val="af5"/>
        <w:ind w:left="900" w:firstLineChars="0" w:firstLine="0"/>
      </w:pPr>
      <w:r w:rsidRPr="0065693F">
        <w:t>1.</w:t>
      </w:r>
      <w:r w:rsidRPr="0065693F">
        <w:t>永远不要信任用户的输入。对用户的输入进行校验，可以通过正则表达式，或限制长度；对单引号和</w:t>
      </w:r>
      <w:r w:rsidRPr="0065693F">
        <w:t xml:space="preserve"> </w:t>
      </w:r>
      <w:r w:rsidRPr="0065693F">
        <w:t>双</w:t>
      </w:r>
      <w:r w:rsidRPr="0065693F">
        <w:t>"-"</w:t>
      </w:r>
      <w:r w:rsidRPr="0065693F">
        <w:t>进行转换等。</w:t>
      </w:r>
    </w:p>
    <w:p w:rsidR="0065693F" w:rsidRDefault="0065693F" w:rsidP="0065693F">
      <w:pPr>
        <w:pStyle w:val="af5"/>
        <w:ind w:left="900" w:firstLineChars="0" w:firstLine="0"/>
      </w:pPr>
      <w:r w:rsidRPr="0065693F">
        <w:t>2.</w:t>
      </w:r>
      <w:r w:rsidRPr="0065693F">
        <w:t>永远不要使用动态拼装</w:t>
      </w:r>
      <w:proofErr w:type="spellStart"/>
      <w:r w:rsidRPr="0065693F">
        <w:t>sql</w:t>
      </w:r>
      <w:proofErr w:type="spellEnd"/>
      <w:r w:rsidRPr="0065693F">
        <w:t>，可以使用参数化的</w:t>
      </w:r>
      <w:proofErr w:type="spellStart"/>
      <w:r w:rsidRPr="0065693F">
        <w:t>sql</w:t>
      </w:r>
      <w:proofErr w:type="spellEnd"/>
      <w:r w:rsidRPr="0065693F">
        <w:t>或者直接使用存储过程进行数据查询存取。</w:t>
      </w:r>
    </w:p>
    <w:p w:rsidR="0065693F" w:rsidRDefault="0065693F" w:rsidP="0065693F">
      <w:pPr>
        <w:pStyle w:val="af5"/>
        <w:ind w:left="900" w:firstLineChars="0" w:firstLine="0"/>
      </w:pPr>
      <w:r w:rsidRPr="0065693F">
        <w:t>3.</w:t>
      </w:r>
      <w:r w:rsidRPr="0065693F">
        <w:t>永远不要使用管理员权限的数据库连接，为每个应用使用单独的权限有限的数据库连接。</w:t>
      </w:r>
    </w:p>
    <w:p w:rsidR="0065693F" w:rsidRDefault="0065693F" w:rsidP="0065693F">
      <w:pPr>
        <w:pStyle w:val="af5"/>
        <w:ind w:left="900" w:firstLineChars="0" w:firstLine="0"/>
      </w:pPr>
      <w:r w:rsidRPr="0065693F">
        <w:t>4.</w:t>
      </w:r>
      <w:r w:rsidRPr="0065693F">
        <w:t>不要把机密信息直接存放，加密或者</w:t>
      </w:r>
      <w:r w:rsidRPr="0065693F">
        <w:t>hash</w:t>
      </w:r>
      <w:r>
        <w:t>掉密码和敏感的信息</w:t>
      </w:r>
      <w:r>
        <w:rPr>
          <w:rFonts w:hint="eastAsia"/>
        </w:rPr>
        <w:t>。</w:t>
      </w:r>
    </w:p>
    <w:p w:rsidR="0065693F" w:rsidRDefault="0065693F" w:rsidP="0065693F">
      <w:pPr>
        <w:pStyle w:val="af5"/>
        <w:ind w:left="900" w:firstLineChars="0" w:firstLine="0"/>
      </w:pPr>
      <w:r w:rsidRPr="0065693F">
        <w:t>5.</w:t>
      </w:r>
      <w:r w:rsidRPr="0065693F">
        <w:t>应用的异常信息应该给出尽可能少的提示，最好使用自定义的错误信息对原始错误信息进行包装</w:t>
      </w:r>
    </w:p>
    <w:p w:rsidR="0065693F" w:rsidRPr="0065693F" w:rsidRDefault="0065693F" w:rsidP="0065693F">
      <w:pPr>
        <w:pStyle w:val="af5"/>
        <w:ind w:left="900" w:firstLineChars="0" w:firstLine="0"/>
        <w:rPr>
          <w:color w:val="333333"/>
        </w:rPr>
      </w:pPr>
      <w:r w:rsidRPr="0065693F">
        <w:t>6.sql</w:t>
      </w:r>
      <w:r w:rsidRPr="0065693F">
        <w:t>注入的检测方法一般采取辅助软件或网站平台来检测，软件一般采用</w:t>
      </w:r>
      <w:proofErr w:type="spellStart"/>
      <w:r w:rsidRPr="0065693F">
        <w:t>sql</w:t>
      </w:r>
      <w:proofErr w:type="spellEnd"/>
      <w:r w:rsidRPr="0065693F">
        <w:t>注入检测工具</w:t>
      </w:r>
      <w:proofErr w:type="spellStart"/>
      <w:r w:rsidRPr="0065693F">
        <w:t>jsky</w:t>
      </w:r>
      <w:proofErr w:type="spellEnd"/>
      <w:r w:rsidRPr="0065693F">
        <w:t>，网站平台就</w:t>
      </w:r>
      <w:proofErr w:type="gramStart"/>
      <w:r w:rsidRPr="0065693F">
        <w:t>有亿思网站</w:t>
      </w:r>
      <w:proofErr w:type="gramEnd"/>
      <w:r w:rsidRPr="0065693F">
        <w:t>安全平台检测工具。</w:t>
      </w:r>
      <w:r w:rsidRPr="0065693F">
        <w:t>MDCSOFT SCAN</w:t>
      </w:r>
      <w:r w:rsidRPr="0065693F">
        <w:t>等。采用</w:t>
      </w:r>
      <w:r w:rsidRPr="0065693F">
        <w:t>MDCSOFT-IPS</w:t>
      </w:r>
      <w:r w:rsidRPr="0065693F">
        <w:t>可以有效的防御</w:t>
      </w:r>
      <w:r w:rsidRPr="0065693F">
        <w:t>SQL</w:t>
      </w:r>
      <w:r w:rsidRPr="0065693F">
        <w:t>注入，</w:t>
      </w:r>
      <w:r w:rsidRPr="0065693F">
        <w:t>XSS</w:t>
      </w:r>
      <w:r w:rsidRPr="0065693F">
        <w:t>攻击等。</w:t>
      </w:r>
    </w:p>
    <w:p w:rsidR="0065693F" w:rsidRDefault="0065693F" w:rsidP="0065693F">
      <w:pPr>
        <w:pStyle w:val="af5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My</w:t>
      </w:r>
      <w:r>
        <w:rPr>
          <w:color w:val="333333"/>
        </w:rPr>
        <w:t>SQL</w:t>
      </w:r>
      <w:r>
        <w:rPr>
          <w:rFonts w:hint="eastAsia"/>
          <w:color w:val="333333"/>
        </w:rPr>
        <w:t>导出</w:t>
      </w:r>
      <w:r>
        <w:rPr>
          <w:color w:val="333333"/>
        </w:rPr>
        <w:t>数据</w:t>
      </w:r>
    </w:p>
    <w:p w:rsidR="0065693F" w:rsidRDefault="0065693F" w:rsidP="0065693F">
      <w:pPr>
        <w:pStyle w:val="af5"/>
        <w:ind w:left="900" w:firstLineChars="0" w:firstLine="0"/>
        <w:rPr>
          <w:color w:val="333333"/>
        </w:rPr>
      </w:pPr>
      <w:r>
        <w:rPr>
          <w:color w:val="333333"/>
        </w:rPr>
        <w:t>S</w:t>
      </w:r>
      <w:r>
        <w:rPr>
          <w:rFonts w:hint="eastAsia"/>
          <w:color w:val="333333"/>
        </w:rPr>
        <w:t>elect</w:t>
      </w:r>
      <w:r>
        <w:rPr>
          <w:color w:val="333333"/>
        </w:rPr>
        <w:t xml:space="preserve"> * from </w:t>
      </w:r>
      <w:proofErr w:type="spellStart"/>
      <w:r>
        <w:rPr>
          <w:color w:val="333333"/>
        </w:rPr>
        <w:t>table_name</w:t>
      </w:r>
      <w:proofErr w:type="spellEnd"/>
      <w:r>
        <w:rPr>
          <w:color w:val="333333"/>
        </w:rPr>
        <w:t xml:space="preserve"> into </w:t>
      </w:r>
      <w:proofErr w:type="spellStart"/>
      <w:r>
        <w:rPr>
          <w:color w:val="333333"/>
        </w:rPr>
        <w:t>outfile</w:t>
      </w:r>
      <w:proofErr w:type="spellEnd"/>
      <w:r>
        <w:rPr>
          <w:color w:val="333333"/>
        </w:rPr>
        <w:t xml:space="preserve"> ‘</w:t>
      </w:r>
      <w:r>
        <w:rPr>
          <w:rFonts w:hint="eastAsia"/>
          <w:color w:val="333333"/>
        </w:rPr>
        <w:t>路径</w:t>
      </w:r>
      <w:r>
        <w:rPr>
          <w:color w:val="333333"/>
        </w:rPr>
        <w:t>’</w:t>
      </w:r>
    </w:p>
    <w:p w:rsidR="0065693F" w:rsidRDefault="0065693F" w:rsidP="0065693F">
      <w:pPr>
        <w:pStyle w:val="af5"/>
        <w:ind w:left="900" w:firstLineChars="0" w:firstLine="0"/>
        <w:rPr>
          <w:color w:val="333333"/>
        </w:rPr>
      </w:pPr>
      <w:r>
        <w:rPr>
          <w:color w:val="333333"/>
        </w:rPr>
        <w:t xml:space="preserve">FIELDS TERMINATED BY ‘,’ ENCLOSED BY ‘”’, LINES TERMINATED BY ‘\r\n’; </w:t>
      </w:r>
    </w:p>
    <w:p w:rsidR="0065693F" w:rsidRPr="0065693F" w:rsidRDefault="0065693F" w:rsidP="0065693F">
      <w:pPr>
        <w:pStyle w:val="af5"/>
        <w:ind w:left="900" w:firstLineChars="0" w:firstLine="0"/>
        <w:rPr>
          <w:b/>
          <w:color w:val="333333"/>
        </w:rPr>
      </w:pPr>
      <w:r w:rsidRPr="0065693F">
        <w:rPr>
          <w:rFonts w:hint="eastAsia"/>
          <w:b/>
          <w:color w:val="333333"/>
        </w:rPr>
        <w:t>备注</w:t>
      </w:r>
      <w:r w:rsidRPr="0065693F">
        <w:rPr>
          <w:b/>
          <w:color w:val="333333"/>
        </w:rPr>
        <w:t>：</w:t>
      </w:r>
    </w:p>
    <w:p w:rsidR="0065693F" w:rsidRPr="0065693F" w:rsidRDefault="0065693F" w:rsidP="0065693F">
      <w:pPr>
        <w:pStyle w:val="af5"/>
        <w:ind w:left="900" w:firstLineChars="0" w:firstLine="0"/>
        <w:rPr>
          <w:b/>
        </w:rPr>
      </w:pPr>
      <w:r w:rsidRPr="0065693F">
        <w:rPr>
          <w:b/>
        </w:rPr>
        <w:t xml:space="preserve">SELECT ... INTO OUTFILE </w:t>
      </w:r>
      <w:r w:rsidRPr="0065693F">
        <w:rPr>
          <w:b/>
        </w:rPr>
        <w:t>语句有以下属性</w:t>
      </w:r>
      <w:r w:rsidRPr="0065693F">
        <w:rPr>
          <w:b/>
        </w:rPr>
        <w:t>:</w:t>
      </w:r>
    </w:p>
    <w:p w:rsidR="0065693F" w:rsidRDefault="0065693F" w:rsidP="0065693F">
      <w:pPr>
        <w:pStyle w:val="af5"/>
        <w:ind w:left="900" w:firstLineChars="0" w:firstLine="0"/>
      </w:pPr>
      <w:r>
        <w:t>LOAD DATA INFILE</w:t>
      </w:r>
      <w:r>
        <w:t>是</w:t>
      </w:r>
      <w:r>
        <w:t>SELECT ... INTO OUTFILE</w:t>
      </w:r>
      <w:r>
        <w:t>的逆操作，</w:t>
      </w:r>
      <w:r>
        <w:t>SELECT</w:t>
      </w:r>
      <w:r>
        <w:t>句法。为了将一个数据库的数据写入一个文件，使用</w:t>
      </w:r>
      <w:r>
        <w:t>SELECT ... INTO OUTFILE</w:t>
      </w:r>
      <w:r>
        <w:t>，为了将文件读回数据库，使用</w:t>
      </w:r>
      <w:r>
        <w:t>LOAD DATA INFILE</w:t>
      </w:r>
      <w:r>
        <w:t>。</w:t>
      </w:r>
    </w:p>
    <w:p w:rsidR="0065693F" w:rsidRDefault="0065693F" w:rsidP="0065693F">
      <w:pPr>
        <w:pStyle w:val="af5"/>
        <w:ind w:left="900" w:firstLineChars="0" w:firstLine="0"/>
      </w:pPr>
      <w:r>
        <w:t>SELECT...INTO OUTFILE '</w:t>
      </w:r>
      <w:proofErr w:type="spellStart"/>
      <w:r>
        <w:t>file_name</w:t>
      </w:r>
      <w:proofErr w:type="spellEnd"/>
      <w:r>
        <w:t>'</w:t>
      </w:r>
      <w:r>
        <w:t>形式的</w:t>
      </w:r>
      <w:r>
        <w:t>SELECT</w:t>
      </w:r>
      <w:r>
        <w:t>可以把被选择的行写入一个文件中。该文件被创建到服务器主机上，因此您必须拥有</w:t>
      </w:r>
      <w:r>
        <w:t>FILE</w:t>
      </w:r>
      <w:r>
        <w:t>权限，才能使用此语法。</w:t>
      </w:r>
    </w:p>
    <w:p w:rsidR="0065693F" w:rsidRDefault="0065693F" w:rsidP="0065693F">
      <w:pPr>
        <w:pStyle w:val="af5"/>
        <w:ind w:left="900" w:firstLineChars="0" w:firstLine="0"/>
      </w:pPr>
      <w:r>
        <w:t>输出不能是一个已存在的文件。防止文件数据被篡改。</w:t>
      </w:r>
    </w:p>
    <w:p w:rsidR="0065693F" w:rsidRDefault="0065693F" w:rsidP="0065693F">
      <w:pPr>
        <w:pStyle w:val="af5"/>
        <w:ind w:left="900" w:firstLineChars="0" w:firstLine="0"/>
      </w:pPr>
      <w:r>
        <w:t>需要有一个登陆服务器的账号来检索文件。否则</w:t>
      </w:r>
      <w:r>
        <w:t xml:space="preserve"> SELECT ... INTO OUTFILE </w:t>
      </w:r>
      <w:r>
        <w:t>不会起任何作用。</w:t>
      </w:r>
    </w:p>
    <w:p w:rsidR="0065693F" w:rsidRPr="0065693F" w:rsidRDefault="0065693F" w:rsidP="0065693F">
      <w:pPr>
        <w:pStyle w:val="af5"/>
        <w:ind w:left="900" w:firstLineChars="0" w:firstLine="0"/>
        <w:rPr>
          <w:color w:val="333333"/>
        </w:rPr>
      </w:pPr>
      <w:r>
        <w:t>在</w:t>
      </w:r>
      <w:r>
        <w:t>UNIX</w:t>
      </w:r>
      <w:r>
        <w:t>中，该文件被创建后是可读的，权限由</w:t>
      </w:r>
      <w:r>
        <w:t>MySQL</w:t>
      </w:r>
      <w:r>
        <w:t>服务器所拥有。这意味着，虽然你就可以读取该文件，但可能无法将其删除。</w:t>
      </w:r>
    </w:p>
    <w:p w:rsidR="0065693F" w:rsidRDefault="00FD68E8" w:rsidP="0065693F">
      <w:pPr>
        <w:pStyle w:val="af5"/>
        <w:ind w:left="900" w:firstLineChars="0" w:firstLine="0"/>
        <w:rPr>
          <w:b/>
          <w:color w:val="333333"/>
        </w:rPr>
      </w:pPr>
      <w:proofErr w:type="gramStart"/>
      <w:r w:rsidRPr="00FD68E8">
        <w:rPr>
          <w:rFonts w:hint="eastAsia"/>
          <w:b/>
          <w:color w:val="333333"/>
        </w:rPr>
        <w:t>导出</w:t>
      </w:r>
      <w:r w:rsidRPr="00FD68E8">
        <w:rPr>
          <w:b/>
          <w:color w:val="333333"/>
        </w:rPr>
        <w:t>表</w:t>
      </w:r>
      <w:proofErr w:type="gramEnd"/>
      <w:r w:rsidRPr="00FD68E8">
        <w:rPr>
          <w:b/>
          <w:color w:val="333333"/>
        </w:rPr>
        <w:t>作为原始数据</w:t>
      </w:r>
    </w:p>
    <w:p w:rsidR="00FD68E8" w:rsidRDefault="00FD68E8" w:rsidP="0065693F">
      <w:pPr>
        <w:pStyle w:val="af5"/>
        <w:ind w:left="900" w:firstLineChars="0" w:firstLine="0"/>
      </w:pPr>
      <w:proofErr w:type="spellStart"/>
      <w:r w:rsidRPr="00FD68E8">
        <w:t>mysqldump</w:t>
      </w:r>
      <w:proofErr w:type="spellEnd"/>
      <w:r w:rsidRPr="00FD68E8">
        <w:t> </w:t>
      </w:r>
      <w:r w:rsidRPr="00FD68E8">
        <w:t>是</w:t>
      </w:r>
      <w:r w:rsidRPr="00FD68E8">
        <w:t xml:space="preserve"> </w:t>
      </w:r>
      <w:proofErr w:type="spellStart"/>
      <w:r w:rsidRPr="00FD68E8">
        <w:t>mysql</w:t>
      </w:r>
      <w:proofErr w:type="spellEnd"/>
      <w:r w:rsidRPr="00FD68E8">
        <w:t xml:space="preserve"> </w:t>
      </w:r>
      <w:r w:rsidRPr="00FD68E8">
        <w:t>用于转存储数据库的实用程序。它主要产生一个</w:t>
      </w:r>
      <w:r w:rsidRPr="00FD68E8">
        <w:t xml:space="preserve"> SQL </w:t>
      </w:r>
      <w:r w:rsidRPr="00FD68E8">
        <w:t>脚本，其中包含从头重新创建数据库所必需的命令</w:t>
      </w:r>
      <w:r w:rsidRPr="00FD68E8">
        <w:t xml:space="preserve"> CREATE TABLE INSERT </w:t>
      </w:r>
      <w:r w:rsidRPr="00FD68E8">
        <w:t>等。使用</w:t>
      </w:r>
      <w:r w:rsidRPr="00FD68E8">
        <w:t> </w:t>
      </w:r>
      <w:proofErr w:type="spellStart"/>
      <w:r w:rsidRPr="00FD68E8">
        <w:t>mysqldump</w:t>
      </w:r>
      <w:proofErr w:type="spellEnd"/>
      <w:r w:rsidRPr="00FD68E8">
        <w:t> </w:t>
      </w:r>
      <w:r w:rsidRPr="00FD68E8">
        <w:t>导出数据需要使用</w:t>
      </w:r>
      <w:r w:rsidRPr="00FD68E8">
        <w:t> </w:t>
      </w:r>
      <w:r w:rsidRPr="00FD68E8">
        <w:t>--tab</w:t>
      </w:r>
      <w:r w:rsidRPr="00FD68E8">
        <w:t> </w:t>
      </w:r>
      <w:r w:rsidRPr="00FD68E8">
        <w:t>选项来指定导出文</w:t>
      </w:r>
      <w:r w:rsidRPr="00FD68E8">
        <w:lastRenderedPageBreak/>
        <w:t>件指定的目录，该目标必须是可写的。</w:t>
      </w:r>
    </w:p>
    <w:p w:rsidR="00FD68E8" w:rsidRDefault="00FD68E8" w:rsidP="0065693F">
      <w:pPr>
        <w:pStyle w:val="af5"/>
        <w:ind w:left="900" w:firstLineChars="0" w:firstLine="0"/>
      </w:pPr>
      <w:r>
        <w:rPr>
          <w:rFonts w:hint="eastAsia"/>
        </w:rPr>
        <w:t>开启服务</w:t>
      </w:r>
      <w:r>
        <w:t>后：</w:t>
      </w:r>
    </w:p>
    <w:p w:rsidR="00C2546A" w:rsidRDefault="00C2546A" w:rsidP="0065693F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导出表</w:t>
      </w:r>
    </w:p>
    <w:p w:rsidR="00FD68E8" w:rsidRDefault="00FD68E8" w:rsidP="00C2546A">
      <w:pPr>
        <w:pStyle w:val="af5"/>
        <w:ind w:left="900" w:firstLineChars="0" w:firstLine="0"/>
      </w:pPr>
      <w:r>
        <w:t xml:space="preserve">$ </w:t>
      </w:r>
      <w:proofErr w:type="spellStart"/>
      <w:r>
        <w:t>mysqldump</w:t>
      </w:r>
      <w:proofErr w:type="spellEnd"/>
      <w:r>
        <w:t xml:space="preserve"> –u –root –p</w:t>
      </w:r>
      <w:r w:rsidR="00C2546A">
        <w:t xml:space="preserve"> </w:t>
      </w:r>
      <w:proofErr w:type="spellStart"/>
      <w:r w:rsidR="00C2546A">
        <w:t>database_name</w:t>
      </w:r>
      <w:proofErr w:type="spellEnd"/>
      <w:r w:rsidR="00C2546A">
        <w:t xml:space="preserve"> </w:t>
      </w:r>
      <w:proofErr w:type="spellStart"/>
      <w:r w:rsidR="00C2546A">
        <w:t>table_name</w:t>
      </w:r>
      <w:proofErr w:type="spellEnd"/>
      <w:r w:rsidR="00C2546A">
        <w:t xml:space="preserve"> &gt; filename.txt</w:t>
      </w:r>
    </w:p>
    <w:p w:rsidR="00C2546A" w:rsidRDefault="00C2546A" w:rsidP="00C2546A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导出</w:t>
      </w:r>
      <w:r>
        <w:t>库</w:t>
      </w:r>
    </w:p>
    <w:p w:rsidR="00C2546A" w:rsidRDefault="00C2546A" w:rsidP="00C2546A">
      <w:pPr>
        <w:pStyle w:val="af5"/>
        <w:ind w:left="900" w:firstLineChars="0" w:firstLine="0"/>
      </w:pPr>
      <w:r>
        <w:t xml:space="preserve">$ </w:t>
      </w:r>
      <w:proofErr w:type="spellStart"/>
      <w:r>
        <w:t>mysqldump</w:t>
      </w:r>
      <w:proofErr w:type="spellEnd"/>
      <w:r>
        <w:t xml:space="preserve"> –u –root –p </w:t>
      </w:r>
      <w:proofErr w:type="spellStart"/>
      <w:r>
        <w:t>database_name</w:t>
      </w:r>
      <w:proofErr w:type="spellEnd"/>
      <w:r>
        <w:t xml:space="preserve"> &gt; filename.txt</w:t>
      </w:r>
    </w:p>
    <w:p w:rsidR="00C2546A" w:rsidRDefault="00C2546A" w:rsidP="00C2546A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导出所有</w:t>
      </w:r>
      <w:r>
        <w:t>库</w:t>
      </w:r>
    </w:p>
    <w:p w:rsidR="00C2546A" w:rsidRDefault="00C2546A" w:rsidP="00C2546A">
      <w:pPr>
        <w:pStyle w:val="af5"/>
        <w:ind w:left="900" w:firstLineChars="0" w:firstLine="0"/>
      </w:pPr>
      <w:r>
        <w:t xml:space="preserve">$ </w:t>
      </w:r>
      <w:proofErr w:type="spellStart"/>
      <w:r>
        <w:t>mysqldump</w:t>
      </w:r>
      <w:proofErr w:type="spellEnd"/>
      <w:r>
        <w:t xml:space="preserve"> –u –root –p </w:t>
      </w:r>
      <w:r>
        <w:t xml:space="preserve">–all-databases </w:t>
      </w:r>
      <w:r>
        <w:t>&gt; filename.txt</w:t>
      </w:r>
    </w:p>
    <w:p w:rsidR="00C2546A" w:rsidRDefault="00C2546A" w:rsidP="00C2546A">
      <w:pPr>
        <w:pStyle w:val="af5"/>
        <w:ind w:left="900" w:firstLineChars="0" w:firstLine="0"/>
      </w:pPr>
      <w:r>
        <w:rPr>
          <w:rFonts w:hint="eastAsia"/>
        </w:rPr>
        <w:t>导入</w:t>
      </w:r>
      <w:r>
        <w:t>远程的服务器上</w:t>
      </w:r>
      <w:r>
        <w:rPr>
          <w:rFonts w:hint="eastAsia"/>
        </w:rPr>
        <w:t>，</w:t>
      </w:r>
      <w:r>
        <w:t>保证两台服务器是相</w:t>
      </w:r>
      <w:r>
        <w:rPr>
          <w:rFonts w:hint="eastAsia"/>
        </w:rPr>
        <w:t>通</w:t>
      </w:r>
      <w:r>
        <w:t>的，是可以相互访问的</w:t>
      </w:r>
      <w:r>
        <w:rPr>
          <w:rFonts w:hint="eastAsia"/>
        </w:rPr>
        <w:t>：</w:t>
      </w:r>
    </w:p>
    <w:p w:rsidR="00C2546A" w:rsidRDefault="00C2546A" w:rsidP="00C2546A">
      <w:pPr>
        <w:pStyle w:val="af5"/>
        <w:ind w:left="900" w:firstLineChars="0" w:firstLine="0"/>
      </w:pPr>
      <w:r>
        <w:t xml:space="preserve">$ </w:t>
      </w:r>
      <w:proofErr w:type="spellStart"/>
      <w:r>
        <w:t>mysqldump</w:t>
      </w:r>
      <w:proofErr w:type="spellEnd"/>
      <w:r>
        <w:t xml:space="preserve"> –u –root –p </w:t>
      </w:r>
      <w:proofErr w:type="spellStart"/>
      <w:r>
        <w:t>database_name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–h other-host.com </w:t>
      </w:r>
      <w:proofErr w:type="spellStart"/>
      <w:r>
        <w:t>database_name</w:t>
      </w:r>
      <w:proofErr w:type="spellEnd"/>
    </w:p>
    <w:p w:rsidR="00C2546A" w:rsidRDefault="00C2546A" w:rsidP="00C2546A">
      <w:pPr>
        <w:pStyle w:val="af5"/>
        <w:numPr>
          <w:ilvl w:val="0"/>
          <w:numId w:val="1"/>
        </w:numPr>
        <w:ind w:firstLineChars="0"/>
      </w:pPr>
      <w:r>
        <w:t>MySQL</w:t>
      </w:r>
      <w:r>
        <w:rPr>
          <w:rFonts w:hint="eastAsia"/>
        </w:rPr>
        <w:t>导入</w:t>
      </w:r>
      <w:r>
        <w:t>服务</w:t>
      </w:r>
    </w:p>
    <w:p w:rsidR="00B67E5B" w:rsidRPr="00C2546A" w:rsidRDefault="00B67E5B" w:rsidP="00B67E5B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：行</w:t>
      </w:r>
    </w:p>
    <w:p w:rsidR="00C2546A" w:rsidRDefault="00C2546A" w:rsidP="00C2546A">
      <w:pPr>
        <w:pStyle w:val="af5"/>
        <w:ind w:left="90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–u </w:t>
      </w:r>
      <w:proofErr w:type="spellStart"/>
      <w:r>
        <w:t>user_name</w:t>
      </w:r>
      <w:proofErr w:type="spellEnd"/>
      <w:r>
        <w:t xml:space="preserve"> –</w:t>
      </w:r>
      <w:r w:rsidR="0062362B">
        <w:t>p</w:t>
      </w:r>
      <w:r w:rsidR="00B67E5B">
        <w:rPr>
          <w:rFonts w:hint="eastAsia"/>
        </w:rPr>
        <w:t xml:space="preserve"> </w:t>
      </w:r>
      <w:proofErr w:type="spellStart"/>
      <w:r w:rsidR="00B67E5B">
        <w:rPr>
          <w:rFonts w:hint="eastAsia"/>
        </w:rPr>
        <w:t>database_name</w:t>
      </w:r>
      <w:proofErr w:type="spellEnd"/>
      <w:r>
        <w:rPr>
          <w:rFonts w:hint="eastAsia"/>
        </w:rPr>
        <w:t xml:space="preserve"> &lt; </w:t>
      </w:r>
      <w:r>
        <w:rPr>
          <w:rFonts w:hint="eastAsia"/>
        </w:rPr>
        <w:t>要导入</w:t>
      </w:r>
      <w:r>
        <w:t>的数据库数据</w:t>
      </w:r>
      <w:r>
        <w:t>(</w:t>
      </w:r>
      <w:proofErr w:type="spellStart"/>
      <w:r>
        <w:t>filename.sql</w:t>
      </w:r>
      <w:proofErr w:type="spellEnd"/>
      <w:r>
        <w:t>)</w:t>
      </w:r>
    </w:p>
    <w:p w:rsidR="0062362B" w:rsidRDefault="0062362B" w:rsidP="00C2546A">
      <w:pPr>
        <w:pStyle w:val="af5"/>
        <w:ind w:left="900" w:firstLineChars="0" w:firstLine="0"/>
      </w:pPr>
      <w:proofErr w:type="spellStart"/>
      <w:r>
        <w:t>Eg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 –u root –p 123456 &lt; </w:t>
      </w:r>
      <w:proofErr w:type="spellStart"/>
      <w:r>
        <w:t>mytestdump.sql</w:t>
      </w:r>
      <w:proofErr w:type="spellEnd"/>
    </w:p>
    <w:p w:rsidR="00B67E5B" w:rsidRDefault="00B67E5B" w:rsidP="00C2546A">
      <w:pPr>
        <w:pStyle w:val="af5"/>
        <w:ind w:left="900" w:firstLineChars="0" w:firstLine="0"/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行</w:t>
      </w:r>
    </w:p>
    <w:p w:rsidR="00B67E5B" w:rsidRDefault="00B67E5B" w:rsidP="00C2546A">
      <w:pPr>
        <w:pStyle w:val="af5"/>
        <w:ind w:left="900" w:firstLineChars="0" w:firstLine="0"/>
      </w:pPr>
      <w:r>
        <w:t>C</w:t>
      </w:r>
      <w:r>
        <w:rPr>
          <w:rFonts w:hint="eastAsia"/>
        </w:rPr>
        <w:t>reate</w:t>
      </w:r>
      <w:r>
        <w:t xml:space="preserve"> database </w:t>
      </w:r>
      <w:proofErr w:type="spellStart"/>
      <w:r>
        <w:t>database_name</w:t>
      </w:r>
      <w:proofErr w:type="spellEnd"/>
      <w:r>
        <w:t>;</w:t>
      </w:r>
    </w:p>
    <w:p w:rsidR="00B67E5B" w:rsidRDefault="00B67E5B" w:rsidP="00C2546A">
      <w:pPr>
        <w:pStyle w:val="af5"/>
        <w:ind w:left="900" w:firstLineChars="0" w:firstLine="0"/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:rsidR="00B67E5B" w:rsidRDefault="00B67E5B" w:rsidP="00C2546A">
      <w:pPr>
        <w:pStyle w:val="af5"/>
        <w:ind w:left="900" w:firstLineChars="0" w:firstLine="0"/>
      </w:pPr>
      <w:r>
        <w:t>Set names utf8;</w:t>
      </w:r>
    </w:p>
    <w:p w:rsidR="00B67E5B" w:rsidRDefault="00B67E5B" w:rsidP="00C2546A">
      <w:pPr>
        <w:pStyle w:val="af5"/>
        <w:ind w:left="900" w:firstLineChars="0" w:firstLine="0"/>
      </w:pPr>
      <w:r>
        <w:t xml:space="preserve">Source </w:t>
      </w:r>
      <w:proofErr w:type="spellStart"/>
      <w:r>
        <w:t>database_name.sql</w:t>
      </w:r>
      <w:proofErr w:type="spellEnd"/>
      <w:r>
        <w:t>;</w:t>
      </w:r>
    </w:p>
    <w:p w:rsidR="00B67E5B" w:rsidRDefault="00B67E5B" w:rsidP="00C2546A">
      <w:pPr>
        <w:pStyle w:val="af5"/>
        <w:ind w:left="900" w:firstLineChars="0" w:firstLine="0"/>
      </w:pPr>
      <w:r>
        <w:rPr>
          <w:rFonts w:hint="eastAsia"/>
        </w:rPr>
        <w:t>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B67E5B" w:rsidRDefault="00B67E5B" w:rsidP="00C2546A">
      <w:pPr>
        <w:pStyle w:val="af5"/>
        <w:ind w:left="900" w:firstLineChars="0" w:firstLine="0"/>
      </w:pPr>
      <w:r>
        <w:t>L</w:t>
      </w:r>
      <w:r>
        <w:rPr>
          <w:rFonts w:hint="eastAsia"/>
        </w:rPr>
        <w:t>oad</w:t>
      </w:r>
      <w:r>
        <w:t xml:space="preserve"> data local </w:t>
      </w:r>
      <w:proofErr w:type="spellStart"/>
      <w:r>
        <w:t>infile</w:t>
      </w:r>
      <w:proofErr w:type="spellEnd"/>
      <w:r>
        <w:t xml:space="preserve"> ‘filename.txt’ into table </w:t>
      </w:r>
      <w:proofErr w:type="spellStart"/>
      <w:r>
        <w:t>table_name</w:t>
      </w:r>
      <w:proofErr w:type="spellEnd"/>
      <w:r>
        <w:t>;</w:t>
      </w:r>
    </w:p>
    <w:p w:rsidR="0026550F" w:rsidRDefault="0026550F" w:rsidP="0026550F">
      <w:pPr>
        <w:pStyle w:val="af5"/>
        <w:numPr>
          <w:ilvl w:val="0"/>
          <w:numId w:val="1"/>
        </w:numPr>
        <w:ind w:firstLineChars="0"/>
      </w:pPr>
      <w:r>
        <w:t>MySQL</w:t>
      </w:r>
      <w:r>
        <w:t>函数</w:t>
      </w:r>
    </w:p>
    <w:p w:rsidR="0026550F" w:rsidRDefault="0026550F" w:rsidP="0026550F">
      <w:pPr>
        <w:ind w:left="360" w:firstLine="480"/>
      </w:pPr>
      <w:r>
        <w:t xml:space="preserve">MySQL </w:t>
      </w:r>
      <w:r>
        <w:t>字符串函数</w:t>
      </w:r>
    </w:p>
    <w:p w:rsidR="0026550F" w:rsidRDefault="0026550F" w:rsidP="0026550F">
      <w:pPr>
        <w:ind w:left="360" w:firstLine="480"/>
      </w:pPr>
      <w:r>
        <w:t xml:space="preserve">MySQL </w:t>
      </w:r>
      <w:r>
        <w:rPr>
          <w:rFonts w:hint="eastAsia"/>
        </w:rPr>
        <w:t>数字</w:t>
      </w:r>
      <w:r>
        <w:t>函数</w:t>
      </w:r>
    </w:p>
    <w:p w:rsidR="0026550F" w:rsidRDefault="0026550F" w:rsidP="0026550F">
      <w:pPr>
        <w:ind w:left="360" w:firstLine="480"/>
      </w:pPr>
      <w:r>
        <w:t xml:space="preserve">MySQL </w:t>
      </w:r>
      <w:r>
        <w:rPr>
          <w:rFonts w:hint="eastAsia"/>
        </w:rPr>
        <w:t>日期</w:t>
      </w:r>
      <w:r>
        <w:t>函数</w:t>
      </w:r>
    </w:p>
    <w:p w:rsidR="0026550F" w:rsidRDefault="0026550F" w:rsidP="0026550F">
      <w:pPr>
        <w:ind w:left="360" w:firstLine="480"/>
      </w:pPr>
      <w:r>
        <w:t xml:space="preserve">MySQL </w:t>
      </w:r>
      <w:r>
        <w:rPr>
          <w:rFonts w:hint="eastAsia"/>
        </w:rPr>
        <w:t>高级</w:t>
      </w:r>
      <w:r>
        <w:t>函数</w:t>
      </w:r>
    </w:p>
    <w:p w:rsidR="0026550F" w:rsidRDefault="0026550F" w:rsidP="0026550F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>运算符</w:t>
      </w:r>
    </w:p>
    <w:p w:rsidR="0026550F" w:rsidRDefault="0026550F" w:rsidP="0026550F">
      <w:pPr>
        <w:pStyle w:val="af5"/>
        <w:ind w:left="900" w:firstLineChars="0" w:firstLine="0"/>
      </w:pPr>
      <w:r>
        <w:rPr>
          <w:rFonts w:hint="eastAsia"/>
        </w:rPr>
        <w:t>算术</w:t>
      </w:r>
      <w:r>
        <w:t>运算符</w:t>
      </w:r>
    </w:p>
    <w:p w:rsidR="0026550F" w:rsidRDefault="0026550F" w:rsidP="0026550F">
      <w:pPr>
        <w:pStyle w:val="af5"/>
        <w:ind w:left="900" w:firstLineChars="0" w:firstLine="0"/>
      </w:pPr>
      <w:r>
        <w:rPr>
          <w:rFonts w:hint="eastAsia"/>
        </w:rPr>
        <w:t>比较</w:t>
      </w:r>
      <w:r>
        <w:t>运算符</w:t>
      </w:r>
    </w:p>
    <w:p w:rsidR="0026550F" w:rsidRDefault="0026550F" w:rsidP="0026550F">
      <w:pPr>
        <w:pStyle w:val="af5"/>
        <w:ind w:left="900" w:firstLineChars="0" w:firstLine="0"/>
      </w:pPr>
      <w:r>
        <w:rPr>
          <w:rFonts w:hint="eastAsia"/>
        </w:rPr>
        <w:t>逻辑</w:t>
      </w:r>
      <w:r>
        <w:t>运算符</w:t>
      </w:r>
    </w:p>
    <w:p w:rsidR="0026550F" w:rsidRDefault="0026550F" w:rsidP="0026550F">
      <w:pPr>
        <w:pStyle w:val="af5"/>
        <w:ind w:left="900" w:firstLineChars="0" w:firstLine="0"/>
      </w:pPr>
      <w:r>
        <w:rPr>
          <w:rFonts w:hint="eastAsia"/>
        </w:rPr>
        <w:t>位</w:t>
      </w:r>
      <w:bookmarkStart w:id="0" w:name="_GoBack"/>
      <w:bookmarkEnd w:id="0"/>
      <w:r>
        <w:t>运算符</w:t>
      </w:r>
    </w:p>
    <w:p w:rsidR="0026550F" w:rsidRDefault="0026550F" w:rsidP="0026550F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优先级</w:t>
      </w:r>
    </w:p>
    <w:p w:rsidR="0026550F" w:rsidRDefault="0026550F" w:rsidP="0026550F">
      <w:pPr>
        <w:ind w:left="360" w:firstLine="480"/>
        <w:rPr>
          <w:rFonts w:hint="eastAsia"/>
        </w:rPr>
      </w:pPr>
    </w:p>
    <w:p w:rsidR="0026550F" w:rsidRPr="00C2546A" w:rsidRDefault="0026550F" w:rsidP="0026550F">
      <w:pPr>
        <w:pStyle w:val="af5"/>
        <w:ind w:left="900" w:firstLineChars="0" w:firstLine="0"/>
        <w:rPr>
          <w:rFonts w:hint="eastAsia"/>
        </w:rPr>
      </w:pPr>
    </w:p>
    <w:p w:rsidR="007B2795" w:rsidRPr="007B2795" w:rsidRDefault="007B2795" w:rsidP="007B2795">
      <w:pPr>
        <w:ind w:firstLine="480"/>
        <w:rPr>
          <w:rFonts w:hint="eastAsia"/>
        </w:rPr>
      </w:pPr>
    </w:p>
    <w:sectPr w:rsidR="007B2795" w:rsidRPr="007B2795" w:rsidSect="002B60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18" w:rsidRDefault="00BD7E18" w:rsidP="00A24428">
      <w:pPr>
        <w:ind w:firstLine="480"/>
      </w:pPr>
      <w:r>
        <w:separator/>
      </w:r>
    </w:p>
  </w:endnote>
  <w:endnote w:type="continuationSeparator" w:id="0">
    <w:p w:rsidR="00BD7E18" w:rsidRDefault="00BD7E18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9" w:rsidRDefault="005A58C9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9" w:rsidRDefault="005A58C9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9" w:rsidRDefault="005A58C9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18" w:rsidRDefault="00BD7E18" w:rsidP="00A24428">
      <w:pPr>
        <w:ind w:firstLine="480"/>
      </w:pPr>
      <w:r>
        <w:separator/>
      </w:r>
    </w:p>
  </w:footnote>
  <w:footnote w:type="continuationSeparator" w:id="0">
    <w:p w:rsidR="00BD7E18" w:rsidRDefault="00BD7E18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9" w:rsidRDefault="005A58C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9" w:rsidRDefault="005A58C9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C9" w:rsidRDefault="005A58C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3B6"/>
    <w:multiLevelType w:val="multilevel"/>
    <w:tmpl w:val="36C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270E"/>
    <w:multiLevelType w:val="multilevel"/>
    <w:tmpl w:val="EE9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51F2F"/>
    <w:multiLevelType w:val="multilevel"/>
    <w:tmpl w:val="0C1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0CFF"/>
    <w:multiLevelType w:val="multilevel"/>
    <w:tmpl w:val="97F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46FAA"/>
    <w:multiLevelType w:val="multilevel"/>
    <w:tmpl w:val="19B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91E47"/>
    <w:multiLevelType w:val="multilevel"/>
    <w:tmpl w:val="68B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76D41"/>
    <w:multiLevelType w:val="multilevel"/>
    <w:tmpl w:val="6B2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B3076"/>
    <w:multiLevelType w:val="multilevel"/>
    <w:tmpl w:val="B47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82231"/>
    <w:multiLevelType w:val="multilevel"/>
    <w:tmpl w:val="DF4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476C0"/>
    <w:multiLevelType w:val="multilevel"/>
    <w:tmpl w:val="0FE8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702B1"/>
    <w:multiLevelType w:val="multilevel"/>
    <w:tmpl w:val="D22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A640B"/>
    <w:multiLevelType w:val="multilevel"/>
    <w:tmpl w:val="A438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943A2"/>
    <w:multiLevelType w:val="multilevel"/>
    <w:tmpl w:val="E4E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87EBD"/>
    <w:multiLevelType w:val="hybridMultilevel"/>
    <w:tmpl w:val="4AA036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2"/>
  </w:num>
  <w:num w:numId="10">
    <w:abstractNumId w:val="7"/>
  </w:num>
  <w:num w:numId="11">
    <w:abstractNumId w:val="0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A1"/>
    <w:rsid w:val="000140AE"/>
    <w:rsid w:val="000A529F"/>
    <w:rsid w:val="000E01E1"/>
    <w:rsid w:val="000E2329"/>
    <w:rsid w:val="0022038A"/>
    <w:rsid w:val="00256795"/>
    <w:rsid w:val="0026550F"/>
    <w:rsid w:val="002B60A1"/>
    <w:rsid w:val="002B6E2D"/>
    <w:rsid w:val="0035157F"/>
    <w:rsid w:val="00421467"/>
    <w:rsid w:val="00451E9C"/>
    <w:rsid w:val="0050619B"/>
    <w:rsid w:val="005970D2"/>
    <w:rsid w:val="005A58C9"/>
    <w:rsid w:val="005C035E"/>
    <w:rsid w:val="005F604D"/>
    <w:rsid w:val="006161E0"/>
    <w:rsid w:val="0062362B"/>
    <w:rsid w:val="0065693F"/>
    <w:rsid w:val="00732413"/>
    <w:rsid w:val="007B2795"/>
    <w:rsid w:val="00814C7B"/>
    <w:rsid w:val="00830F82"/>
    <w:rsid w:val="00877DF6"/>
    <w:rsid w:val="00885561"/>
    <w:rsid w:val="008C3F55"/>
    <w:rsid w:val="00927011"/>
    <w:rsid w:val="009A27F3"/>
    <w:rsid w:val="009D2636"/>
    <w:rsid w:val="00A21989"/>
    <w:rsid w:val="00A24428"/>
    <w:rsid w:val="00AF4A80"/>
    <w:rsid w:val="00B67E5B"/>
    <w:rsid w:val="00BD7E18"/>
    <w:rsid w:val="00C2528C"/>
    <w:rsid w:val="00C2546A"/>
    <w:rsid w:val="00CD3A83"/>
    <w:rsid w:val="00D219D9"/>
    <w:rsid w:val="00DF071B"/>
    <w:rsid w:val="00EB0D67"/>
    <w:rsid w:val="00FB04F6"/>
    <w:rsid w:val="00FD68E8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FACC9"/>
  <w15:chartTrackingRefBased/>
  <w15:docId w15:val="{6E7CD967-E570-4003-AE63-BCECF8D7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0A1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2B60A1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2B6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2B60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Normal (Web)"/>
    <w:basedOn w:val="a"/>
    <w:uiPriority w:val="99"/>
    <w:semiHidden/>
    <w:unhideWhenUsed/>
    <w:rsid w:val="002B60A1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2B60A1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2B60A1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2B60A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B2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279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B2795"/>
  </w:style>
  <w:style w:type="character" w:customStyle="1" w:styleId="pun">
    <w:name w:val="pun"/>
    <w:basedOn w:val="a0"/>
    <w:rsid w:val="00D219D9"/>
  </w:style>
  <w:style w:type="character" w:customStyle="1" w:styleId="kwd">
    <w:name w:val="kwd"/>
    <w:basedOn w:val="a0"/>
    <w:rsid w:val="00D219D9"/>
  </w:style>
  <w:style w:type="character" w:customStyle="1" w:styleId="typ">
    <w:name w:val="typ"/>
    <w:basedOn w:val="a0"/>
    <w:rsid w:val="00D219D9"/>
  </w:style>
  <w:style w:type="paragraph" w:styleId="af5">
    <w:name w:val="List Paragraph"/>
    <w:basedOn w:val="a"/>
    <w:uiPriority w:val="34"/>
    <w:qFormat/>
    <w:rsid w:val="00451E9C"/>
    <w:pPr>
      <w:ind w:firstLine="420"/>
    </w:pPr>
  </w:style>
  <w:style w:type="character" w:customStyle="1" w:styleId="hl-reserved">
    <w:name w:val="hl-reserved"/>
    <w:basedOn w:val="a0"/>
    <w:rsid w:val="00421467"/>
  </w:style>
  <w:style w:type="character" w:customStyle="1" w:styleId="hl-code">
    <w:name w:val="hl-code"/>
    <w:basedOn w:val="a0"/>
    <w:rsid w:val="00421467"/>
  </w:style>
  <w:style w:type="character" w:customStyle="1" w:styleId="hl-identifier">
    <w:name w:val="hl-identifier"/>
    <w:basedOn w:val="a0"/>
    <w:rsid w:val="00421467"/>
  </w:style>
  <w:style w:type="character" w:customStyle="1" w:styleId="lit">
    <w:name w:val="lit"/>
    <w:basedOn w:val="a0"/>
    <w:rsid w:val="009D2636"/>
  </w:style>
  <w:style w:type="table" w:styleId="af6">
    <w:name w:val="Table Grid"/>
    <w:basedOn w:val="a1"/>
    <w:uiPriority w:val="39"/>
    <w:rsid w:val="009A2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">
    <w:name w:val="marked"/>
    <w:basedOn w:val="a0"/>
    <w:rsid w:val="00FD6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592</TotalTime>
  <Pages>8</Pages>
  <Words>1609</Words>
  <Characters>9172</Characters>
  <Application>Microsoft Office Word</Application>
  <DocSecurity>0</DocSecurity>
  <Lines>76</Lines>
  <Paragraphs>21</Paragraphs>
  <ScaleCrop>false</ScaleCrop>
  <Company>Microsoft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</cp:revision>
  <dcterms:created xsi:type="dcterms:W3CDTF">2019-02-28T02:13:00Z</dcterms:created>
  <dcterms:modified xsi:type="dcterms:W3CDTF">2019-02-28T12:05:00Z</dcterms:modified>
</cp:coreProperties>
</file>