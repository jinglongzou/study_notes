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1E" w:rsidRDefault="00761E1E" w:rsidP="00761E1E">
      <w:pPr>
        <w:pStyle w:val="af"/>
        <w:ind w:firstLine="643"/>
        <w:rPr>
          <w:rFonts w:hint="eastAsia"/>
        </w:rPr>
      </w:pPr>
      <w:r>
        <w:rPr>
          <w:rFonts w:hint="eastAsia"/>
        </w:rPr>
        <w:t>大数据</w:t>
      </w:r>
      <w:r>
        <w:t>框架</w:t>
      </w:r>
    </w:p>
    <w:p w:rsidR="00A21989" w:rsidRDefault="0069674C" w:rsidP="00761E1E">
      <w:pPr>
        <w:pStyle w:val="af1"/>
        <w:ind w:firstLine="643"/>
      </w:pPr>
      <w:r>
        <w:rPr>
          <w:rFonts w:hint="eastAsia"/>
        </w:rPr>
        <w:t>Ha</w:t>
      </w:r>
      <w:r>
        <w:t>doop</w:t>
      </w:r>
    </w:p>
    <w:p w:rsidR="0069674C" w:rsidRPr="0069674C" w:rsidRDefault="0069674C" w:rsidP="0069674C">
      <w:pPr>
        <w:ind w:firstLine="48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t>hadoop</w:t>
      </w:r>
      <w:proofErr w:type="spellEnd"/>
      <w:r>
        <w:t>?</w:t>
      </w:r>
    </w:p>
    <w:p w:rsidR="0069674C" w:rsidRDefault="0069674C" w:rsidP="0069674C">
      <w:pPr>
        <w:ind w:firstLine="48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是</w:t>
      </w:r>
      <w:r>
        <w:t>一个分布式系统基础架构，可以</w:t>
      </w:r>
      <w:r>
        <w:rPr>
          <w:rFonts w:hint="eastAsia"/>
        </w:rPr>
        <w:t>使</w:t>
      </w:r>
      <w:r>
        <w:t>用户</w:t>
      </w:r>
      <w:r>
        <w:rPr>
          <w:rFonts w:hint="eastAsia"/>
        </w:rPr>
        <w:t>在</w:t>
      </w:r>
      <w:r>
        <w:t>不了解分布式底层</w:t>
      </w:r>
      <w:r>
        <w:rPr>
          <w:rFonts w:hint="eastAsia"/>
        </w:rPr>
        <w:t>细节</w:t>
      </w:r>
      <w:r>
        <w:t>的情况下开发分布式</w:t>
      </w:r>
      <w:r>
        <w:rPr>
          <w:rFonts w:hint="eastAsia"/>
        </w:rPr>
        <w:t>程序。</w:t>
      </w:r>
      <w:r>
        <w:t>充分</w:t>
      </w:r>
      <w:r>
        <w:rPr>
          <w:rFonts w:hint="eastAsia"/>
        </w:rPr>
        <w:t>利用</w:t>
      </w:r>
      <w:r>
        <w:t>集群的威力来进行高速运算和存储。</w:t>
      </w:r>
    </w:p>
    <w:p w:rsidR="0069674C" w:rsidRDefault="0069674C" w:rsidP="0069674C">
      <w:pPr>
        <w:ind w:firstLine="480"/>
      </w:pPr>
      <w:r>
        <w:t>Hadoop</w:t>
      </w:r>
      <w:r>
        <w:rPr>
          <w:rFonts w:hint="eastAsia"/>
        </w:rPr>
        <w:t>的</w:t>
      </w:r>
      <w:r>
        <w:t>组成是怎样的？</w:t>
      </w:r>
    </w:p>
    <w:p w:rsidR="0069674C" w:rsidRDefault="0069674C" w:rsidP="0069674C">
      <w:pPr>
        <w:ind w:firstLine="480"/>
        <w:rPr>
          <w:rFonts w:hint="eastAsia"/>
        </w:rPr>
      </w:pPr>
      <w:r w:rsidRPr="0069674C">
        <w:rPr>
          <w:rFonts w:hint="eastAsia"/>
          <w:color w:val="FF0000"/>
        </w:rPr>
        <w:t>分布式</w:t>
      </w:r>
      <w:r w:rsidRPr="0069674C">
        <w:rPr>
          <w:color w:val="FF0000"/>
        </w:rPr>
        <w:t>文件系统</w:t>
      </w:r>
      <w:r w:rsidRPr="0069674C">
        <w:rPr>
          <w:rFonts w:hint="eastAsia"/>
          <w:color w:val="FF0000"/>
        </w:rPr>
        <w:t>HDFS</w:t>
      </w:r>
      <w:r>
        <w:rPr>
          <w:rFonts w:hint="eastAsia"/>
        </w:rPr>
        <w:t>、</w:t>
      </w:r>
      <w:proofErr w:type="spellStart"/>
      <w:r w:rsidRPr="0069674C">
        <w:rPr>
          <w:color w:val="FF0000"/>
        </w:rPr>
        <w:t>MapReduce</w:t>
      </w:r>
      <w:proofErr w:type="spellEnd"/>
      <w:r w:rsidR="00761E1E">
        <w:rPr>
          <w:rFonts w:hint="eastAsia"/>
          <w:color w:val="FF0000"/>
        </w:rPr>
        <w:t>引擎</w:t>
      </w:r>
      <w:r>
        <w:rPr>
          <w:rFonts w:hint="eastAsia"/>
        </w:rPr>
        <w:t>、</w:t>
      </w:r>
      <w:r>
        <w:t>数据厂库</w:t>
      </w:r>
      <w:r>
        <w:t>Hive</w:t>
      </w:r>
      <w:r>
        <w:rPr>
          <w:rFonts w:hint="eastAsia"/>
        </w:rPr>
        <w:t>分布式</w:t>
      </w:r>
      <w:r>
        <w:t>数据库</w:t>
      </w:r>
      <w:proofErr w:type="spellStart"/>
      <w:r>
        <w:t>Hbase</w:t>
      </w:r>
      <w:proofErr w:type="spellEnd"/>
      <w:r>
        <w:rPr>
          <w:rFonts w:hint="eastAsia"/>
        </w:rPr>
        <w:t>。</w:t>
      </w:r>
    </w:p>
    <w:p w:rsidR="0069674C" w:rsidRDefault="0069674C" w:rsidP="0069674C">
      <w:pPr>
        <w:ind w:firstLine="48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有</w:t>
      </w:r>
      <w:r>
        <w:t>什么优点？</w:t>
      </w:r>
    </w:p>
    <w:p w:rsidR="0069674C" w:rsidRDefault="0069674C" w:rsidP="0069674C">
      <w:pPr>
        <w:ind w:firstLine="480"/>
      </w:pPr>
      <w:r>
        <w:rPr>
          <w:rFonts w:hint="eastAsia"/>
        </w:rPr>
        <w:t>可靠</w:t>
      </w:r>
      <w:r>
        <w:t>、高效、可伸缩</w:t>
      </w:r>
      <w:r>
        <w:rPr>
          <w:rFonts w:hint="eastAsia"/>
        </w:rPr>
        <w:t>地进行</w:t>
      </w:r>
      <w:r>
        <w:t>分布式大数据</w:t>
      </w:r>
      <w:r>
        <w:rPr>
          <w:rFonts w:hint="eastAsia"/>
        </w:rPr>
        <w:t>处理；</w:t>
      </w:r>
    </w:p>
    <w:p w:rsidR="0069674C" w:rsidRDefault="0069674C" w:rsidP="0069674C">
      <w:pPr>
        <w:ind w:firstLine="480"/>
      </w:pPr>
      <w:r>
        <w:rPr>
          <w:rFonts w:hint="eastAsia"/>
        </w:rPr>
        <w:t>高</w:t>
      </w:r>
      <w:r>
        <w:t>可靠、高扩展、高效、高容错、低成本</w:t>
      </w:r>
      <w:r>
        <w:rPr>
          <w:rFonts w:hint="eastAsia"/>
        </w:rPr>
        <w:t>；</w:t>
      </w:r>
    </w:p>
    <w:p w:rsidR="0069674C" w:rsidRDefault="0069674C" w:rsidP="0069674C">
      <w:pPr>
        <w:ind w:firstLine="480"/>
      </w:pPr>
    </w:p>
    <w:p w:rsidR="0069674C" w:rsidRDefault="0069674C" w:rsidP="0069674C">
      <w:pPr>
        <w:ind w:firstLine="480"/>
      </w:pPr>
      <w:r>
        <w:rPr>
          <w:rFonts w:hint="eastAsia"/>
        </w:rPr>
        <w:t>备注</w:t>
      </w:r>
      <w:r>
        <w:t>：</w:t>
      </w:r>
      <w:proofErr w:type="spellStart"/>
      <w:r>
        <w:t>hadoop</w:t>
      </w:r>
      <w:proofErr w:type="spellEnd"/>
      <w:r>
        <w:t>带有</w:t>
      </w:r>
      <w:r>
        <w:t>java</w:t>
      </w:r>
      <w:r>
        <w:t>语言</w:t>
      </w:r>
      <w:r>
        <w:rPr>
          <w:rFonts w:hint="eastAsia"/>
        </w:rPr>
        <w:t>编写</w:t>
      </w:r>
      <w:r>
        <w:t>的框架，也可</w:t>
      </w:r>
      <w:r>
        <w:rPr>
          <w:rFonts w:hint="eastAsia"/>
        </w:rPr>
        <w:t>以</w:t>
      </w:r>
      <w:r>
        <w:t>使用其他编程语言；</w:t>
      </w:r>
    </w:p>
    <w:p w:rsidR="0069674C" w:rsidRDefault="0069674C" w:rsidP="0069674C">
      <w:pPr>
        <w:ind w:left="1260" w:firstLineChars="0" w:firstLine="0"/>
      </w:pPr>
      <w:r>
        <w:t>Hadoop</w:t>
      </w:r>
      <w:r>
        <w:t>在大数据中应用广</w:t>
      </w:r>
      <w:r>
        <w:rPr>
          <w:rFonts w:hint="eastAsia"/>
        </w:rPr>
        <w:t>泛</w:t>
      </w:r>
      <w:r>
        <w:t>得益于其在数据提取</w:t>
      </w:r>
      <w:r>
        <w:rPr>
          <w:rFonts w:hint="eastAsia"/>
        </w:rPr>
        <w:t>、</w:t>
      </w:r>
      <w:r>
        <w:t>变形和加载方面的优势。</w:t>
      </w:r>
      <w:r>
        <w:rPr>
          <w:rFonts w:hint="eastAsia"/>
        </w:rPr>
        <w:t>其分布式</w:t>
      </w:r>
      <w:r>
        <w:t>架构，将大数据处理引擎</w:t>
      </w:r>
      <w:r>
        <w:rPr>
          <w:rFonts w:hint="eastAsia"/>
        </w:rPr>
        <w:t>尽可能</w:t>
      </w:r>
      <w:r>
        <w:t>的靠近存储。</w:t>
      </w:r>
    </w:p>
    <w:p w:rsidR="00761E1E" w:rsidRDefault="00761E1E" w:rsidP="0069674C">
      <w:pPr>
        <w:ind w:left="1260" w:firstLineChars="0" w:firstLine="0"/>
      </w:pPr>
    </w:p>
    <w:p w:rsidR="00761E1E" w:rsidRDefault="00761E1E" w:rsidP="0069674C">
      <w:pPr>
        <w:ind w:left="1260" w:firstLineChars="0" w:firstLine="0"/>
      </w:pPr>
    </w:p>
    <w:p w:rsidR="00761E1E" w:rsidRDefault="00761E1E" w:rsidP="00761E1E">
      <w:pPr>
        <w:pStyle w:val="af1"/>
        <w:ind w:firstLine="643"/>
      </w:pPr>
      <w:r>
        <w:rPr>
          <w:rFonts w:hint="eastAsia"/>
        </w:rPr>
        <w:t>SPARK</w:t>
      </w:r>
    </w:p>
    <w:p w:rsidR="00761E1E" w:rsidRDefault="00761E1E" w:rsidP="00761E1E">
      <w:pPr>
        <w:ind w:firstLine="480"/>
      </w:pPr>
      <w:r>
        <w:rPr>
          <w:rFonts w:hint="eastAsia"/>
        </w:rPr>
        <w:t>什么</w:t>
      </w:r>
      <w:r>
        <w:t>是</w:t>
      </w:r>
      <w:r>
        <w:t>Spark?</w:t>
      </w:r>
    </w:p>
    <w:p w:rsidR="00761E1E" w:rsidRDefault="00761E1E" w:rsidP="00761E1E">
      <w:pPr>
        <w:ind w:firstLine="480"/>
      </w:pPr>
      <w:r>
        <w:t>Spark</w:t>
      </w:r>
      <w:r>
        <w:t>是</w:t>
      </w:r>
      <w:r>
        <w:rPr>
          <w:rFonts w:hint="eastAsia"/>
        </w:rPr>
        <w:t>专</w:t>
      </w:r>
      <w:r>
        <w:t>为大规模数据处理而设计的快速计算引擎，是一种</w:t>
      </w:r>
      <w:r>
        <w:rPr>
          <w:rFonts w:hint="eastAsia"/>
        </w:rPr>
        <w:t>开源</w:t>
      </w:r>
      <w:r>
        <w:t>的类似</w:t>
      </w:r>
      <w:r>
        <w:rPr>
          <w:rFonts w:hint="eastAsia"/>
        </w:rPr>
        <w:t>于</w:t>
      </w:r>
      <w:r>
        <w:t xml:space="preserve">Hadoop </w:t>
      </w:r>
      <w:proofErr w:type="spellStart"/>
      <w:r>
        <w:t>MapReduce</w:t>
      </w:r>
      <w:proofErr w:type="spellEnd"/>
      <w:r>
        <w:rPr>
          <w:rFonts w:hint="eastAsia"/>
        </w:rPr>
        <w:t>的通用</w:t>
      </w:r>
      <w:r>
        <w:t>并行框架</w:t>
      </w:r>
      <w:r>
        <w:rPr>
          <w:rFonts w:hint="eastAsia"/>
        </w:rPr>
        <w:t>。</w:t>
      </w:r>
    </w:p>
    <w:p w:rsidR="00761E1E" w:rsidRPr="00761E1E" w:rsidRDefault="00761E1E" w:rsidP="00761E1E">
      <w:pPr>
        <w:ind w:firstLine="480"/>
        <w:rPr>
          <w:rFonts w:hint="eastAsia"/>
        </w:rPr>
      </w:pPr>
      <w:r>
        <w:t>Spark</w:t>
      </w:r>
      <w:r>
        <w:t>是一种与</w:t>
      </w:r>
      <w:r>
        <w:t>Hadoop</w:t>
      </w:r>
      <w:r>
        <w:t>类似的开源集群计算环境</w:t>
      </w:r>
      <w:r>
        <w:rPr>
          <w:rFonts w:hint="eastAsia"/>
        </w:rPr>
        <w:t>，</w:t>
      </w:r>
      <w:r>
        <w:t>其在某些工作负载方面表现更加优越，</w:t>
      </w:r>
      <w:r>
        <w:t>Spark</w:t>
      </w:r>
      <w:r>
        <w:t>启用了内存分布数据集，除了提供交互式查询外，还可以</w:t>
      </w:r>
      <w:r w:rsidR="000D39F1">
        <w:rPr>
          <w:rFonts w:hint="eastAsia"/>
        </w:rPr>
        <w:t>优化</w:t>
      </w:r>
      <w:r>
        <w:t>迭代</w:t>
      </w:r>
      <w:r w:rsidR="000D39F1">
        <w:rPr>
          <w:rFonts w:hint="eastAsia"/>
        </w:rPr>
        <w:t>工作</w:t>
      </w:r>
      <w:r w:rsidR="000D39F1">
        <w:t>负载</w:t>
      </w:r>
      <w:r w:rsidR="000D39F1">
        <w:rPr>
          <w:rFonts w:hint="eastAsia"/>
        </w:rPr>
        <w:t>，</w:t>
      </w:r>
      <w:r w:rsidR="000D39F1">
        <w:t>因此能更好的适用于数据挖掘和机器学习等需要迭代的</w:t>
      </w:r>
      <w:proofErr w:type="spellStart"/>
      <w:r w:rsidR="000D39F1">
        <w:t>MapReduce</w:t>
      </w:r>
      <w:proofErr w:type="spellEnd"/>
      <w:r w:rsidR="000D39F1">
        <w:t>算法。</w:t>
      </w:r>
      <w:bookmarkStart w:id="0" w:name="_GoBack"/>
      <w:bookmarkEnd w:id="0"/>
    </w:p>
    <w:sectPr w:rsidR="00761E1E" w:rsidRPr="00761E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A7B" w:rsidRDefault="00ED2A7B" w:rsidP="00A24428">
      <w:pPr>
        <w:ind w:firstLine="480"/>
      </w:pPr>
      <w:r>
        <w:separator/>
      </w:r>
    </w:p>
  </w:endnote>
  <w:endnote w:type="continuationSeparator" w:id="0">
    <w:p w:rsidR="00ED2A7B" w:rsidRDefault="00ED2A7B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A7B" w:rsidRDefault="00ED2A7B" w:rsidP="00A24428">
      <w:pPr>
        <w:ind w:firstLine="480"/>
      </w:pPr>
      <w:r>
        <w:separator/>
      </w:r>
    </w:p>
  </w:footnote>
  <w:footnote w:type="continuationSeparator" w:id="0">
    <w:p w:rsidR="00ED2A7B" w:rsidRDefault="00ED2A7B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4C"/>
    <w:rsid w:val="000A529F"/>
    <w:rsid w:val="000D39F1"/>
    <w:rsid w:val="00256795"/>
    <w:rsid w:val="002B6E2D"/>
    <w:rsid w:val="0035157F"/>
    <w:rsid w:val="005C035E"/>
    <w:rsid w:val="0069674C"/>
    <w:rsid w:val="00761E1E"/>
    <w:rsid w:val="00814C7B"/>
    <w:rsid w:val="00877DF6"/>
    <w:rsid w:val="008C3F55"/>
    <w:rsid w:val="00A21989"/>
    <w:rsid w:val="00A24428"/>
    <w:rsid w:val="00C2528C"/>
    <w:rsid w:val="00CD3A83"/>
    <w:rsid w:val="00EB0D67"/>
    <w:rsid w:val="00ED2A7B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39F7"/>
  <w15:chartTrackingRefBased/>
  <w15:docId w15:val="{0D2484AE-9E7E-4E00-9724-3DC8E5C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E1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8"/>
    <w:qFormat/>
    <w:rsid w:val="006967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8"/>
    <w:rsid w:val="00761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8"/>
    <w:qFormat/>
    <w:rsid w:val="00761E1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8"/>
    <w:rsid w:val="00761E1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29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</cp:revision>
  <dcterms:created xsi:type="dcterms:W3CDTF">2019-03-04T01:58:00Z</dcterms:created>
  <dcterms:modified xsi:type="dcterms:W3CDTF">2019-03-04T02:27:00Z</dcterms:modified>
</cp:coreProperties>
</file>