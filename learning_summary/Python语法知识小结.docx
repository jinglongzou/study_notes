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989" w:rsidRDefault="00705DE4" w:rsidP="00705DE4">
      <w:pPr>
        <w:pStyle w:val="af"/>
        <w:ind w:firstLine="643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语法</w:t>
      </w:r>
      <w:r>
        <w:t>知识小结</w:t>
      </w:r>
    </w:p>
    <w:p w:rsidR="00705DE4" w:rsidRDefault="00705DE4" w:rsidP="00705DE4">
      <w:pPr>
        <w:ind w:firstLine="480"/>
      </w:pPr>
      <w:r>
        <w:rPr>
          <w:rFonts w:hint="eastAsia"/>
        </w:rPr>
        <w:t>引用</w:t>
      </w:r>
      <w:r>
        <w:t>、浅拷贝、深拷贝</w:t>
      </w:r>
      <w:r>
        <w:rPr>
          <w:rFonts w:hint="eastAsia"/>
        </w:rPr>
        <w:t>辨析</w:t>
      </w:r>
      <w:r>
        <w:t>：</w:t>
      </w:r>
    </w:p>
    <w:p w:rsidR="00705DE4" w:rsidRDefault="00705DE4" w:rsidP="00705DE4">
      <w:pPr>
        <w:ind w:firstLine="480"/>
      </w:pPr>
      <w:r>
        <w:t>A=[1,2,</w:t>
      </w:r>
      <w:proofErr w:type="gramStart"/>
      <w:r>
        <w:t>3,[</w:t>
      </w:r>
      <w:proofErr w:type="gramEnd"/>
      <w:r>
        <w:t>‘</w:t>
      </w:r>
      <w:proofErr w:type="spellStart"/>
      <w:r>
        <w:t>a’,’b</w:t>
      </w:r>
      <w:proofErr w:type="spellEnd"/>
      <w:r>
        <w:t>’]]</w:t>
      </w:r>
    </w:p>
    <w:p w:rsidR="00705DE4" w:rsidRDefault="00705DE4" w:rsidP="00705DE4">
      <w:pPr>
        <w:ind w:firstLine="480"/>
      </w:pPr>
      <w:r>
        <w:t>B</w:t>
      </w:r>
      <w:r>
        <w:rPr>
          <w:rFonts w:hint="eastAsia"/>
        </w:rPr>
        <w:t>=</w:t>
      </w:r>
      <w:r>
        <w:t>A</w:t>
      </w:r>
    </w:p>
    <w:p w:rsidR="00705DE4" w:rsidRDefault="00705DE4" w:rsidP="00705DE4">
      <w:pPr>
        <w:ind w:firstLine="480"/>
      </w:pPr>
      <w:r>
        <w:t>C=</w:t>
      </w:r>
      <w:proofErr w:type="spellStart"/>
      <w:r>
        <w:t>copy.copy</w:t>
      </w:r>
      <w:proofErr w:type="spellEnd"/>
      <w:r>
        <w:t>(A)</w:t>
      </w:r>
    </w:p>
    <w:p w:rsidR="00705DE4" w:rsidRDefault="00705DE4" w:rsidP="00705DE4">
      <w:pPr>
        <w:ind w:firstLine="480"/>
      </w:pPr>
      <w:r>
        <w:t>D=</w:t>
      </w:r>
      <w:proofErr w:type="spellStart"/>
      <w:r>
        <w:t>copy.deepcopy</w:t>
      </w:r>
      <w:proofErr w:type="spellEnd"/>
      <w:r>
        <w:t>(A)</w:t>
      </w:r>
    </w:p>
    <w:p w:rsidR="00705DE4" w:rsidRDefault="00705DE4" w:rsidP="00705DE4">
      <w:pPr>
        <w:ind w:firstLine="480"/>
      </w:pPr>
      <w:r>
        <w:rPr>
          <w:rFonts w:hint="eastAsia"/>
        </w:rPr>
        <w:t>引用：</w:t>
      </w:r>
      <w:r>
        <w:rPr>
          <w:rFonts w:hint="eastAsia"/>
        </w:rPr>
        <w:t>A</w:t>
      </w:r>
      <w:r>
        <w:rPr>
          <w:rFonts w:hint="eastAsia"/>
        </w:rPr>
        <w:t>变</w:t>
      </w:r>
      <w:r>
        <w:t>，</w:t>
      </w:r>
      <w:r>
        <w:t>B</w:t>
      </w:r>
      <w:r>
        <w:rPr>
          <w:rFonts w:hint="eastAsia"/>
        </w:rPr>
        <w:t>也</w:t>
      </w:r>
      <w:r>
        <w:t>变</w:t>
      </w:r>
      <w:r>
        <w:rPr>
          <w:rFonts w:hint="eastAsia"/>
        </w:rPr>
        <w:t>；</w:t>
      </w:r>
      <w:r>
        <w:t>B</w:t>
      </w:r>
      <w:r>
        <w:rPr>
          <w:rFonts w:hint="eastAsia"/>
        </w:rPr>
        <w:t>变</w:t>
      </w:r>
      <w:r>
        <w:t>，</w:t>
      </w:r>
      <w:r>
        <w:t>A</w:t>
      </w:r>
      <w:r>
        <w:t>也变；</w:t>
      </w:r>
    </w:p>
    <w:p w:rsidR="00705DE4" w:rsidRDefault="00705DE4" w:rsidP="00705DE4">
      <w:pPr>
        <w:ind w:firstLine="480"/>
      </w:pPr>
      <w:r>
        <w:rPr>
          <w:rFonts w:hint="eastAsia"/>
        </w:rPr>
        <w:t>浅拷贝</w:t>
      </w:r>
      <w:r>
        <w:t>：只拷贝父对象，不会拷贝</w:t>
      </w:r>
      <w:proofErr w:type="gramStart"/>
      <w:r>
        <w:t>父对象</w:t>
      </w:r>
      <w:proofErr w:type="gramEnd"/>
      <w:r>
        <w:t>的子对象</w:t>
      </w:r>
      <w:r>
        <w:rPr>
          <w:rFonts w:hint="eastAsia"/>
        </w:rPr>
        <w:t>；</w:t>
      </w:r>
      <w:r>
        <w:t>也就是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t>子对象</w:t>
      </w:r>
      <w:r>
        <w:rPr>
          <w:rFonts w:hint="eastAsia"/>
        </w:rPr>
        <w:t>变</w:t>
      </w:r>
      <w:r>
        <w:t>，</w:t>
      </w:r>
      <w:r>
        <w:t>C</w:t>
      </w:r>
      <w:r>
        <w:t>也变；</w:t>
      </w:r>
      <w:r>
        <w:t>A</w:t>
      </w:r>
      <w:r>
        <w:rPr>
          <w:rFonts w:hint="eastAsia"/>
        </w:rPr>
        <w:t>的</w:t>
      </w:r>
      <w:proofErr w:type="gramStart"/>
      <w:r>
        <w:t>父对象变</w:t>
      </w:r>
      <w:proofErr w:type="gramEnd"/>
      <w:r>
        <w:t>，</w:t>
      </w:r>
      <w:r>
        <w:t>C</w:t>
      </w:r>
      <w:r>
        <w:rPr>
          <w:rFonts w:hint="eastAsia"/>
        </w:rPr>
        <w:t>不变</w:t>
      </w:r>
      <w:r>
        <w:t>；</w:t>
      </w:r>
    </w:p>
    <w:p w:rsidR="00705DE4" w:rsidRDefault="00705DE4" w:rsidP="00705DE4">
      <w:pPr>
        <w:ind w:firstLine="480"/>
      </w:pPr>
      <w:r>
        <w:t>也就是说，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父对象</w:t>
      </w:r>
      <w:proofErr w:type="gramEnd"/>
      <w:r>
        <w:t>增加</w:t>
      </w:r>
      <w:r>
        <w:rPr>
          <w:rFonts w:hint="eastAsia"/>
        </w:rPr>
        <w:t>子对象</w:t>
      </w:r>
      <w:r>
        <w:t>，那么</w:t>
      </w:r>
      <w:r>
        <w:t>C</w:t>
      </w:r>
      <w:r>
        <w:t>不变；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gramStart"/>
      <w:r>
        <w:rPr>
          <w:rFonts w:hint="eastAsia"/>
        </w:rPr>
        <w:t>父对象</w:t>
      </w:r>
      <w:proofErr w:type="gramEnd"/>
      <w:r>
        <w:t>的子对象增加</w:t>
      </w:r>
      <w:r w:rsidR="00971CFF">
        <w:rPr>
          <w:rFonts w:hint="eastAsia"/>
        </w:rPr>
        <w:t>子对象</w:t>
      </w:r>
      <w:r w:rsidR="00971CFF">
        <w:t>就要变了；</w:t>
      </w:r>
    </w:p>
    <w:p w:rsidR="00971CFF" w:rsidRDefault="00971CFF" w:rsidP="00705DE4">
      <w:pPr>
        <w:ind w:firstLine="480"/>
      </w:pPr>
      <w:r>
        <w:rPr>
          <w:rFonts w:hint="eastAsia"/>
        </w:rPr>
        <w:t>深拷贝</w:t>
      </w:r>
      <w:r>
        <w:t>：相互独立，互不影响</w:t>
      </w:r>
      <w:r>
        <w:rPr>
          <w:rFonts w:hint="eastAsia"/>
        </w:rPr>
        <w:t>；</w:t>
      </w:r>
    </w:p>
    <w:p w:rsidR="001B26BD" w:rsidRDefault="001B26BD" w:rsidP="00705DE4">
      <w:pPr>
        <w:ind w:firstLine="480"/>
      </w:pPr>
    </w:p>
    <w:p w:rsidR="001B26BD" w:rsidRDefault="001B26BD" w:rsidP="00705DE4">
      <w:pPr>
        <w:ind w:firstLine="480"/>
      </w:pPr>
      <w:r>
        <w:rPr>
          <w:rFonts w:hint="eastAsia"/>
          <w:shd w:val="clear" w:color="auto" w:fill="FFFFFF"/>
        </w:rPr>
        <w:t>函数</w:t>
      </w:r>
      <w:r>
        <w:rPr>
          <w:shd w:val="clear" w:color="auto" w:fill="FFFFFF"/>
        </w:rPr>
        <w:t>参数：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>Python</w:t>
      </w:r>
      <w:r>
        <w:rPr>
          <w:shd w:val="clear" w:color="auto" w:fill="FFFFFF"/>
        </w:rPr>
        <w:t>中定义函数，可以用必选参数、默认参数、可变参数、关键字参数和命名关键字参数，这</w:t>
      </w:r>
      <w:r>
        <w:rPr>
          <w:shd w:val="clear" w:color="auto" w:fill="FFFFFF"/>
        </w:rPr>
        <w:t>5</w:t>
      </w:r>
      <w:r>
        <w:rPr>
          <w:shd w:val="clear" w:color="auto" w:fill="FFFFFF"/>
        </w:rPr>
        <w:t>种参数都可以组合使用。但是请注意，参数定义的顺序必须是：必选参数、默认参数、可变参数、命名关键字参数和关键字参数。</w:t>
      </w:r>
    </w:p>
    <w:p w:rsidR="001B26BD" w:rsidRDefault="001B26BD" w:rsidP="001B26BD">
      <w:pPr>
        <w:ind w:firstLine="480"/>
      </w:pPr>
      <w:r>
        <w:rPr>
          <w:rFonts w:hint="eastAsia"/>
        </w:rPr>
        <w:t>尾递归</w:t>
      </w:r>
      <w:r>
        <w:t>：</w:t>
      </w:r>
      <w:r>
        <w:t>解决递归调用</w:t>
      </w:r>
      <w:proofErr w:type="gramStart"/>
      <w:r>
        <w:t>栈</w:t>
      </w:r>
      <w:proofErr w:type="gramEnd"/>
      <w:r>
        <w:t>溢出的方法是通过</w:t>
      </w:r>
      <w:r>
        <w:rPr>
          <w:rStyle w:val="af2"/>
          <w:rFonts w:ascii="Helvetica" w:hAnsi="Helvetica" w:cs="Helvetica"/>
          <w:color w:val="666666"/>
          <w:sz w:val="21"/>
        </w:rPr>
        <w:t>尾递归</w:t>
      </w:r>
      <w:r>
        <w:t>优化，事实上尾递归和循环的效果是一样的，所以，把循环看成是一种特殊的尾递归函数也是可以的。</w:t>
      </w:r>
    </w:p>
    <w:p w:rsidR="001B26BD" w:rsidRDefault="001B26BD" w:rsidP="001B26BD">
      <w:pPr>
        <w:ind w:firstLine="480"/>
      </w:pPr>
      <w:r>
        <w:t>尾递归是指，在函数</w:t>
      </w:r>
      <w:r w:rsidRPr="001B26BD">
        <w:rPr>
          <w:color w:val="FF0000"/>
        </w:rPr>
        <w:t>返回的时候，调用自身本身，并且，</w:t>
      </w:r>
      <w:r w:rsidRPr="001B26BD">
        <w:rPr>
          <w:color w:val="FF0000"/>
        </w:rPr>
        <w:t>return</w:t>
      </w:r>
      <w:r w:rsidRPr="001B26BD">
        <w:rPr>
          <w:color w:val="FF0000"/>
        </w:rPr>
        <w:t>语句不能包含表达式</w:t>
      </w:r>
      <w:r>
        <w:t>。这样，编译器或者解释器就可以把尾递归做优化，使递归本身无论调用多少次，都只占用一个</w:t>
      </w:r>
      <w:proofErr w:type="gramStart"/>
      <w:r>
        <w:t>栈</w:t>
      </w:r>
      <w:proofErr w:type="gramEnd"/>
      <w:r>
        <w:t>帧，不会出现</w:t>
      </w:r>
      <w:proofErr w:type="gramStart"/>
      <w:r>
        <w:t>栈</w:t>
      </w:r>
      <w:proofErr w:type="gramEnd"/>
      <w:r>
        <w:t>溢出的情况。</w:t>
      </w:r>
    </w:p>
    <w:p w:rsidR="00380094" w:rsidRDefault="00380094" w:rsidP="00705DE4">
      <w:pPr>
        <w:ind w:firstLine="480"/>
      </w:pPr>
      <w:r>
        <w:rPr>
          <w:rFonts w:hint="eastAsia"/>
        </w:rPr>
        <w:t>列表</w:t>
      </w:r>
      <w:r>
        <w:t>生成式：指直接在中括号中利用循环，生成一个列表；</w:t>
      </w:r>
    </w:p>
    <w:p w:rsidR="00380094" w:rsidRDefault="00380094" w:rsidP="00705DE4">
      <w:pPr>
        <w:ind w:firstLine="480"/>
      </w:pPr>
      <w:r>
        <w:rPr>
          <w:rFonts w:hint="eastAsia"/>
        </w:rPr>
        <w:t>生成器</w:t>
      </w:r>
      <w:r>
        <w:t>：利用</w:t>
      </w:r>
      <w:r>
        <w:rPr>
          <w:rFonts w:hint="eastAsia"/>
        </w:rPr>
        <w:t>yield</w:t>
      </w:r>
      <w:r>
        <w:t xml:space="preserve"> </w:t>
      </w:r>
      <w:r>
        <w:rPr>
          <w:rFonts w:hint="eastAsia"/>
        </w:rPr>
        <w:t>关键字</w:t>
      </w:r>
      <w:r>
        <w:t>创建生成器</w:t>
      </w:r>
    </w:p>
    <w:p w:rsidR="00380094" w:rsidRDefault="00380094" w:rsidP="00705DE4">
      <w:pPr>
        <w:ind w:firstLine="480"/>
        <w:rPr>
          <w:rFonts w:hint="eastAsia"/>
        </w:rPr>
      </w:pPr>
      <w:r>
        <w:rPr>
          <w:rFonts w:hint="eastAsia"/>
        </w:rPr>
        <w:t>可迭代</w:t>
      </w:r>
      <w:r>
        <w:t>的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iterable</w:t>
      </w:r>
      <w:proofErr w:type="spellEnd"/>
      <w:r>
        <w:rPr>
          <w:rFonts w:hint="eastAsia"/>
        </w:rPr>
        <w:t>）</w:t>
      </w:r>
      <w:r>
        <w:t>：凡是可以用于</w:t>
      </w:r>
      <w:r>
        <w:t>for</w:t>
      </w:r>
      <w:r>
        <w:rPr>
          <w:rFonts w:hint="eastAsia"/>
        </w:rPr>
        <w:t>循环</w:t>
      </w:r>
      <w:r>
        <w:t>的对象都是可</w:t>
      </w:r>
      <w:r>
        <w:rPr>
          <w:rFonts w:hint="eastAsia"/>
        </w:rPr>
        <w:t>迭代</w:t>
      </w:r>
      <w:r>
        <w:t>的对象</w:t>
      </w:r>
      <w:r>
        <w:rPr>
          <w:rFonts w:hint="eastAsia"/>
        </w:rPr>
        <w:t>；</w:t>
      </w:r>
      <w:r>
        <w:t>可迭代的对象包含</w:t>
      </w:r>
      <w:r>
        <w:rPr>
          <w:rFonts w:hint="eastAsia"/>
        </w:rPr>
        <w:t>__</w:t>
      </w:r>
      <w:proofErr w:type="spellStart"/>
      <w:r>
        <w:rPr>
          <w:rFonts w:hint="eastAsia"/>
        </w:rPr>
        <w:t>iter</w:t>
      </w:r>
      <w:proofErr w:type="spellEnd"/>
      <w:r>
        <w:rPr>
          <w:rFonts w:hint="eastAsia"/>
        </w:rPr>
        <w:t>__()</w:t>
      </w:r>
      <w:r>
        <w:rPr>
          <w:rFonts w:hint="eastAsia"/>
        </w:rPr>
        <w:t>方法</w:t>
      </w:r>
      <w:r>
        <w:t>；</w:t>
      </w:r>
    </w:p>
    <w:p w:rsidR="002444A3" w:rsidRDefault="00380094" w:rsidP="00705DE4">
      <w:pPr>
        <w:ind w:firstLine="480"/>
      </w:pPr>
      <w:r>
        <w:rPr>
          <w:rFonts w:hint="eastAsia"/>
        </w:rPr>
        <w:t>迭代器</w:t>
      </w:r>
      <w:r>
        <w:t>（</w:t>
      </w:r>
      <w:r w:rsidR="00C9707F">
        <w:rPr>
          <w:rFonts w:hint="eastAsia"/>
        </w:rPr>
        <w:t>iterato</w:t>
      </w:r>
      <w:r>
        <w:rPr>
          <w:rFonts w:hint="eastAsia"/>
        </w:rPr>
        <w:t>r</w:t>
      </w:r>
      <w:r>
        <w:t>）</w:t>
      </w:r>
      <w:r>
        <w:rPr>
          <w:rFonts w:hint="eastAsia"/>
        </w:rPr>
        <w:t>：凡是</w:t>
      </w:r>
      <w:r>
        <w:t>可</w:t>
      </w:r>
      <w:r>
        <w:rPr>
          <w:rFonts w:hint="eastAsia"/>
        </w:rPr>
        <w:t>作用于</w:t>
      </w:r>
      <w:r>
        <w:t>next()</w:t>
      </w:r>
      <w:r>
        <w:rPr>
          <w:rFonts w:hint="eastAsia"/>
        </w:rPr>
        <w:t>的</w:t>
      </w:r>
      <w:r>
        <w:t>函数的对象都是迭代器类型；</w:t>
      </w:r>
      <w:r>
        <w:rPr>
          <w:rFonts w:hint="eastAsia"/>
        </w:rPr>
        <w:t>迭代</w:t>
      </w:r>
      <w:proofErr w:type="gramStart"/>
      <w:r>
        <w:rPr>
          <w:rFonts w:hint="eastAsia"/>
        </w:rPr>
        <w:t>器类型</w:t>
      </w:r>
      <w:proofErr w:type="gramEnd"/>
      <w:r w:rsidR="009478D8">
        <w:t>中包</w:t>
      </w:r>
      <w:r w:rsidR="009478D8">
        <w:rPr>
          <w:rFonts w:hint="eastAsia"/>
        </w:rPr>
        <w:t>含</w:t>
      </w:r>
      <w:r w:rsidR="002444A3">
        <w:t>_</w:t>
      </w:r>
      <w:r w:rsidR="009478D8">
        <w:t>_</w:t>
      </w:r>
      <w:proofErr w:type="spellStart"/>
      <w:r w:rsidR="009478D8">
        <w:t>iter</w:t>
      </w:r>
      <w:proofErr w:type="spellEnd"/>
      <w:r w:rsidR="009478D8">
        <w:t>__</w:t>
      </w:r>
      <w:r w:rsidR="009478D8">
        <w:rPr>
          <w:rFonts w:hint="eastAsia"/>
        </w:rPr>
        <w:t>和</w:t>
      </w:r>
      <w:r w:rsidR="00671E8D">
        <w:rPr>
          <w:rFonts w:hint="eastAsia"/>
        </w:rPr>
        <w:t>__</w:t>
      </w:r>
      <w:r>
        <w:t>next</w:t>
      </w:r>
      <w:r w:rsidR="00671E8D">
        <w:t>__</w:t>
      </w:r>
      <w:r>
        <w:t>()</w:t>
      </w:r>
      <w:r>
        <w:rPr>
          <w:rFonts w:hint="eastAsia"/>
        </w:rPr>
        <w:t>方法</w:t>
      </w:r>
      <w:r>
        <w:t>；</w:t>
      </w:r>
      <w:r w:rsidR="00F06E29">
        <w:rPr>
          <w:rFonts w:hint="eastAsia"/>
        </w:rPr>
        <w:t xml:space="preserve"> </w:t>
      </w:r>
    </w:p>
    <w:p w:rsidR="00F06E29" w:rsidRDefault="002444A3" w:rsidP="00705DE4">
      <w:pPr>
        <w:ind w:firstLine="480"/>
      </w:pPr>
      <w:r>
        <w:t>__</w:t>
      </w:r>
      <w:proofErr w:type="spellStart"/>
      <w:r>
        <w:t>iter</w:t>
      </w:r>
      <w:proofErr w:type="spellEnd"/>
      <w:r>
        <w:t>__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t>：必须要返回一个迭代器对象</w:t>
      </w:r>
      <w:r w:rsidR="00F06E29">
        <w:t xml:space="preserve">     </w:t>
      </w:r>
    </w:p>
    <w:p w:rsidR="002444A3" w:rsidRDefault="002444A3" w:rsidP="00705DE4">
      <w:pPr>
        <w:ind w:firstLine="480"/>
      </w:pPr>
    </w:p>
    <w:p w:rsidR="002444A3" w:rsidRDefault="002444A3" w:rsidP="00705DE4">
      <w:pPr>
        <w:ind w:firstLine="480"/>
      </w:pPr>
      <w:r>
        <w:rPr>
          <w:rFonts w:hint="eastAsia"/>
        </w:rPr>
        <w:t>高级</w:t>
      </w:r>
      <w:r>
        <w:t>函数：</w:t>
      </w:r>
    </w:p>
    <w:p w:rsidR="002444A3" w:rsidRDefault="002444A3" w:rsidP="00705DE4">
      <w:pPr>
        <w:ind w:firstLine="480"/>
        <w:rPr>
          <w:rFonts w:hint="eastAsia"/>
        </w:rPr>
      </w:pPr>
      <w:r>
        <w:t>map</w:t>
      </w:r>
      <w:r>
        <w:rPr>
          <w:rFonts w:hint="eastAsia"/>
        </w:rPr>
        <w:t>(</w:t>
      </w:r>
      <w:r>
        <w:rPr>
          <w:rFonts w:hint="eastAsia"/>
        </w:rPr>
        <w:t>函数，</w:t>
      </w:r>
      <w:r>
        <w:t>可迭代的对象</w:t>
      </w:r>
      <w:r>
        <w:t>)</w:t>
      </w:r>
      <w:r>
        <w:rPr>
          <w:rFonts w:hint="eastAsia"/>
        </w:rPr>
        <w:t>：迭代</w:t>
      </w:r>
      <w:r>
        <w:t>调用函数作用于</w:t>
      </w:r>
      <w:r>
        <w:rPr>
          <w:rFonts w:hint="eastAsia"/>
        </w:rPr>
        <w:t>可迭代</w:t>
      </w:r>
      <w:r w:rsidR="00C9707F">
        <w:t>对象的每个元素，并返回一个</w:t>
      </w:r>
      <w:r w:rsidR="00C9707F">
        <w:rPr>
          <w:rFonts w:hint="eastAsia"/>
        </w:rPr>
        <w:t>iterator</w:t>
      </w:r>
      <w:r w:rsidR="00671E8D">
        <w:rPr>
          <w:rFonts w:hint="eastAsia"/>
        </w:rPr>
        <w:t>（</w:t>
      </w:r>
      <w:r w:rsidR="00671E8D">
        <w:rPr>
          <w:rFonts w:hint="eastAsia"/>
        </w:rPr>
        <w:t>python</w:t>
      </w:r>
      <w:r w:rsidR="00671E8D">
        <w:t>3</w:t>
      </w:r>
      <w:r w:rsidR="00671E8D">
        <w:rPr>
          <w:rFonts w:hint="eastAsia"/>
        </w:rPr>
        <w:t>中返回</w:t>
      </w:r>
      <w:r w:rsidR="00671E8D">
        <w:t>iterator</w:t>
      </w:r>
      <w:r w:rsidR="00671E8D">
        <w:t>，</w:t>
      </w:r>
      <w:r w:rsidR="00671E8D">
        <w:t>python2</w:t>
      </w:r>
      <w:r w:rsidR="00671E8D">
        <w:rPr>
          <w:rFonts w:hint="eastAsia"/>
        </w:rPr>
        <w:t>中</w:t>
      </w:r>
      <w:r w:rsidR="00671E8D">
        <w:t>返回列表</w:t>
      </w:r>
      <w:r w:rsidR="00671E8D">
        <w:rPr>
          <w:rFonts w:hint="eastAsia"/>
        </w:rPr>
        <w:t>）</w:t>
      </w:r>
      <w:r>
        <w:t>；</w:t>
      </w:r>
    </w:p>
    <w:p w:rsidR="00C9707F" w:rsidRPr="00C9707F" w:rsidRDefault="002444A3" w:rsidP="00C9707F">
      <w:pPr>
        <w:ind w:firstLine="480"/>
        <w:rPr>
          <w:rFonts w:ascii="Consolas" w:hAnsi="Consolas" w:cs="Consolas" w:hint="eastAsia"/>
          <w:sz w:val="18"/>
          <w:szCs w:val="18"/>
        </w:rPr>
      </w:pPr>
      <w:r>
        <w:t>reduce(</w:t>
      </w:r>
      <w:r>
        <w:rPr>
          <w:rFonts w:hint="eastAsia"/>
        </w:rPr>
        <w:t>函数</w:t>
      </w:r>
      <w:r>
        <w:t>，可迭代对象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C9707F">
        <w:rPr>
          <w:rFonts w:hint="eastAsia"/>
        </w:rPr>
        <w:t>将</w:t>
      </w:r>
      <w:r w:rsidR="00C9707F">
        <w:t>函数递归调用</w:t>
      </w:r>
      <w:r w:rsidR="00C9707F">
        <w:rPr>
          <w:rFonts w:hint="eastAsia"/>
        </w:rPr>
        <w:t>；</w:t>
      </w:r>
      <w:r w:rsidR="00C9707F" w:rsidRPr="00C9707F">
        <w:t>reduce(f, [x1, x2, x3, x4]) = f(f(f(x1, x2), x3), x4)</w:t>
      </w:r>
      <w:r w:rsidR="00C9707F">
        <w:rPr>
          <w:rFonts w:hint="eastAsia"/>
        </w:rPr>
        <w:t>，</w:t>
      </w:r>
      <w:r w:rsidR="00C9707F">
        <w:t>返回一个</w:t>
      </w:r>
      <w:r w:rsidR="00C9707F">
        <w:rPr>
          <w:rFonts w:hint="eastAsia"/>
        </w:rPr>
        <w:t>累积</w:t>
      </w:r>
      <w:r w:rsidR="00C9707F">
        <w:t>计算结果</w:t>
      </w:r>
      <w:r w:rsidR="00C9707F">
        <w:rPr>
          <w:rFonts w:hint="eastAsia"/>
        </w:rPr>
        <w:t>；</w:t>
      </w:r>
    </w:p>
    <w:p w:rsidR="002444A3" w:rsidRDefault="00C9707F" w:rsidP="00705DE4">
      <w:pPr>
        <w:ind w:firstLine="480"/>
      </w:pPr>
      <w:r>
        <w:rPr>
          <w:rFonts w:hint="eastAsia"/>
        </w:rPr>
        <w:t>filter</w:t>
      </w:r>
      <w:r>
        <w:t>(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可迭代</w:t>
      </w:r>
      <w:r>
        <w:t>对象</w:t>
      </w:r>
      <w:r>
        <w:rPr>
          <w:rFonts w:hint="eastAsia"/>
        </w:rPr>
        <w:t>)</w:t>
      </w:r>
      <w:r>
        <w:t>：</w:t>
      </w:r>
      <w:r w:rsidRPr="00C9707F">
        <w:t>filter()</w:t>
      </w:r>
      <w:r w:rsidRPr="00C9707F">
        <w:t>把传入的函数依次作用于每个元素，然后根据返回值是</w:t>
      </w:r>
      <w:r w:rsidRPr="00C9707F">
        <w:t>True</w:t>
      </w:r>
      <w:r w:rsidRPr="00C9707F">
        <w:t>还是</w:t>
      </w:r>
      <w:r w:rsidRPr="00C9707F">
        <w:t>False</w:t>
      </w:r>
      <w:r w:rsidRPr="00C9707F">
        <w:t>决定保留还是丢弃该元素。</w:t>
      </w:r>
      <w:r w:rsidRPr="006C44B7">
        <w:t>filter()</w:t>
      </w:r>
      <w:r w:rsidRPr="006C44B7">
        <w:t>函数返回的是一个</w:t>
      </w:r>
      <w:r w:rsidRPr="006C44B7">
        <w:t>Iterator</w:t>
      </w:r>
      <w:r w:rsidR="00671E8D">
        <w:rPr>
          <w:rFonts w:hint="eastAsia"/>
        </w:rPr>
        <w:t>（</w:t>
      </w:r>
      <w:r w:rsidR="00671E8D">
        <w:rPr>
          <w:rFonts w:hint="eastAsia"/>
        </w:rPr>
        <w:t>python</w:t>
      </w:r>
      <w:r w:rsidR="00671E8D">
        <w:t>3</w:t>
      </w:r>
      <w:r w:rsidR="00671E8D">
        <w:rPr>
          <w:rFonts w:hint="eastAsia"/>
        </w:rPr>
        <w:t>中返回</w:t>
      </w:r>
      <w:r w:rsidR="00671E8D">
        <w:t>iterator</w:t>
      </w:r>
      <w:r w:rsidR="00671E8D">
        <w:t>，</w:t>
      </w:r>
      <w:r w:rsidR="00671E8D">
        <w:t>python2</w:t>
      </w:r>
      <w:r w:rsidR="00671E8D">
        <w:rPr>
          <w:rFonts w:hint="eastAsia"/>
        </w:rPr>
        <w:t>中</w:t>
      </w:r>
      <w:r w:rsidR="00671E8D">
        <w:t>返回列表</w:t>
      </w:r>
      <w:r w:rsidR="00671E8D">
        <w:rPr>
          <w:rFonts w:hint="eastAsia"/>
        </w:rPr>
        <w:t>）</w:t>
      </w:r>
      <w:r w:rsidR="00671E8D">
        <w:t>；</w:t>
      </w:r>
    </w:p>
    <w:p w:rsidR="006C44B7" w:rsidRDefault="00671E8D" w:rsidP="006C44B7">
      <w:pPr>
        <w:ind w:firstLine="480"/>
      </w:pPr>
      <w:r>
        <w:rPr>
          <w:rFonts w:hint="eastAsia"/>
        </w:rPr>
        <w:t>闭包</w:t>
      </w:r>
      <w:r>
        <w:t>：</w:t>
      </w:r>
      <w:r w:rsidR="006C44B7" w:rsidRPr="006C44B7">
        <w:t>我们</w:t>
      </w:r>
      <w:r w:rsidR="006C44B7" w:rsidRPr="006C44B7">
        <w:rPr>
          <w:b/>
        </w:rPr>
        <w:t>在函数</w:t>
      </w:r>
      <w:proofErr w:type="spellStart"/>
      <w:r w:rsidR="006C44B7" w:rsidRPr="006C44B7">
        <w:rPr>
          <w:b/>
        </w:rPr>
        <w:t>lazy_sum</w:t>
      </w:r>
      <w:proofErr w:type="spellEnd"/>
      <w:r w:rsidR="006C44B7" w:rsidRPr="006C44B7">
        <w:rPr>
          <w:b/>
        </w:rPr>
        <w:t>中又定义了函数</w:t>
      </w:r>
      <w:r w:rsidR="006C44B7" w:rsidRPr="006C44B7">
        <w:rPr>
          <w:b/>
        </w:rPr>
        <w:t>sum</w:t>
      </w:r>
      <w:r w:rsidR="006C44B7" w:rsidRPr="006C44B7">
        <w:t>，并且，</w:t>
      </w:r>
      <w:r w:rsidR="006C44B7" w:rsidRPr="006C44B7">
        <w:rPr>
          <w:color w:val="FF0000"/>
        </w:rPr>
        <w:t>内部函数</w:t>
      </w:r>
      <w:r w:rsidR="006C44B7" w:rsidRPr="006C44B7">
        <w:rPr>
          <w:color w:val="FF0000"/>
        </w:rPr>
        <w:t>sum</w:t>
      </w:r>
      <w:r w:rsidR="006C44B7" w:rsidRPr="006C44B7">
        <w:rPr>
          <w:color w:val="FF0000"/>
        </w:rPr>
        <w:t>可以</w:t>
      </w:r>
      <w:r w:rsidR="006C44B7" w:rsidRPr="006C44B7">
        <w:rPr>
          <w:b/>
          <w:color w:val="FF0000"/>
        </w:rPr>
        <w:t>引用</w:t>
      </w:r>
      <w:r w:rsidR="006C44B7" w:rsidRPr="006C44B7">
        <w:rPr>
          <w:color w:val="FF0000"/>
        </w:rPr>
        <w:t>外部函数</w:t>
      </w:r>
      <w:proofErr w:type="spellStart"/>
      <w:r w:rsidR="006C44B7" w:rsidRPr="006C44B7">
        <w:rPr>
          <w:color w:val="FF0000"/>
        </w:rPr>
        <w:t>lazy_sum</w:t>
      </w:r>
      <w:proofErr w:type="spellEnd"/>
      <w:r w:rsidR="006C44B7" w:rsidRPr="006C44B7">
        <w:rPr>
          <w:color w:val="FF0000"/>
        </w:rPr>
        <w:t>的参数和局部变量</w:t>
      </w:r>
      <w:r w:rsidR="006C44B7" w:rsidRPr="006C44B7">
        <w:t>，当</w:t>
      </w:r>
      <w:proofErr w:type="spellStart"/>
      <w:r w:rsidR="006C44B7" w:rsidRPr="006C44B7">
        <w:t>lazy_sum</w:t>
      </w:r>
      <w:proofErr w:type="spellEnd"/>
      <w:r w:rsidR="006C44B7" w:rsidRPr="006C44B7">
        <w:t>返回函数</w:t>
      </w:r>
      <w:r w:rsidR="006C44B7" w:rsidRPr="006C44B7">
        <w:t>sum</w:t>
      </w:r>
      <w:r w:rsidR="006C44B7" w:rsidRPr="006C44B7">
        <w:t>时，</w:t>
      </w:r>
      <w:r w:rsidR="006C44B7" w:rsidRPr="006C44B7">
        <w:rPr>
          <w:color w:val="FF0000"/>
        </w:rPr>
        <w:t>相关参数和变量都保存在返回的函数中</w:t>
      </w:r>
      <w:r w:rsidR="006C44B7" w:rsidRPr="006C44B7">
        <w:t>，这种称为</w:t>
      </w:r>
      <w:r w:rsidR="006C44B7" w:rsidRPr="006C44B7">
        <w:t>“</w:t>
      </w:r>
      <w:r w:rsidR="006C44B7" w:rsidRPr="006C44B7">
        <w:t>闭包（</w:t>
      </w:r>
      <w:r w:rsidR="006C44B7" w:rsidRPr="006C44B7">
        <w:t>Closure</w:t>
      </w:r>
      <w:r w:rsidR="006C44B7" w:rsidRPr="006C44B7">
        <w:t>）</w:t>
      </w:r>
      <w:r w:rsidR="006C44B7" w:rsidRPr="006C44B7">
        <w:t>”</w:t>
      </w:r>
      <w:r w:rsidR="006C44B7" w:rsidRPr="006C44B7">
        <w:t>的程序结构拥有极大的威力。</w:t>
      </w:r>
    </w:p>
    <w:p w:rsidR="006C44B7" w:rsidRDefault="006C44B7" w:rsidP="006C44B7">
      <w:pPr>
        <w:ind w:firstLine="480"/>
      </w:pPr>
      <w:r>
        <w:rPr>
          <w:rFonts w:hint="eastAsia"/>
        </w:rPr>
        <w:lastRenderedPageBreak/>
        <w:t>装饰器</w:t>
      </w:r>
      <w:r>
        <w:t>：在不修改原函数，源代码</w:t>
      </w:r>
      <w:r>
        <w:rPr>
          <w:rFonts w:hint="eastAsia"/>
        </w:rPr>
        <w:t>基础上</w:t>
      </w:r>
      <w:r>
        <w:t>，在代码运行器件动态增加功能</w:t>
      </w:r>
      <w:r>
        <w:rPr>
          <w:rFonts w:hint="eastAsia"/>
        </w:rPr>
        <w:t>的</w:t>
      </w:r>
      <w:r>
        <w:t>方式</w:t>
      </w:r>
      <w:r>
        <w:rPr>
          <w:rFonts w:hint="eastAsia"/>
        </w:rPr>
        <w:t>称为</w:t>
      </w:r>
      <w:r>
        <w:t>装饰器；</w:t>
      </w:r>
      <w:r>
        <w:rPr>
          <w:rFonts w:hint="eastAsia"/>
        </w:rPr>
        <w:t>本质</w:t>
      </w:r>
      <w:r>
        <w:t>是一个返回函数的高阶函数；</w:t>
      </w:r>
    </w:p>
    <w:p w:rsidR="004639D4" w:rsidRDefault="004639D4" w:rsidP="006C44B7">
      <w:pPr>
        <w:ind w:firstLine="480"/>
      </w:pPr>
    </w:p>
    <w:p w:rsidR="004639D4" w:rsidRDefault="004639D4" w:rsidP="006C44B7">
      <w:pPr>
        <w:ind w:firstLine="480"/>
      </w:pPr>
      <w:r>
        <w:rPr>
          <w:rFonts w:hint="eastAsia"/>
        </w:rPr>
        <w:t>模块</w:t>
      </w:r>
      <w:proofErr w:type="spellStart"/>
      <w:r>
        <w:t>f</w:t>
      </w:r>
      <w:r>
        <w:rPr>
          <w:rFonts w:hint="eastAsia"/>
        </w:rPr>
        <w:t>unctools</w:t>
      </w:r>
      <w:proofErr w:type="spellEnd"/>
      <w:r>
        <w:rPr>
          <w:rFonts w:hint="eastAsia"/>
        </w:rPr>
        <w:t>：</w:t>
      </w:r>
      <w:r w:rsidR="00735C1D">
        <w:rPr>
          <w:rFonts w:hint="eastAsia"/>
        </w:rPr>
        <w:t>包含</w:t>
      </w:r>
      <w:r w:rsidR="00735C1D">
        <w:t>许多特别的函数</w:t>
      </w:r>
    </w:p>
    <w:p w:rsidR="00735C1D" w:rsidRDefault="00735C1D" w:rsidP="006C44B7">
      <w:pPr>
        <w:ind w:firstLine="480"/>
      </w:pPr>
    </w:p>
    <w:p w:rsidR="00735C1D" w:rsidRPr="00735C1D" w:rsidRDefault="00735C1D" w:rsidP="006C44B7">
      <w:pPr>
        <w:ind w:firstLine="480"/>
        <w:rPr>
          <w:rFonts w:hint="eastAsia"/>
        </w:rPr>
      </w:pPr>
      <w:r>
        <w:rPr>
          <w:rFonts w:hint="eastAsia"/>
        </w:rPr>
        <w:t>面向</w:t>
      </w:r>
      <w:r>
        <w:t>对象编程：继承、</w:t>
      </w:r>
      <w:r>
        <w:rPr>
          <w:rFonts w:hint="eastAsia"/>
        </w:rPr>
        <w:t>重写、</w:t>
      </w:r>
      <w:bookmarkStart w:id="0" w:name="_GoBack"/>
      <w:bookmarkEnd w:id="0"/>
      <w:r>
        <w:t>多态、</w:t>
      </w:r>
    </w:p>
    <w:sectPr w:rsidR="00735C1D" w:rsidRPr="00735C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337" w:rsidRDefault="006A7337" w:rsidP="00A24428">
      <w:pPr>
        <w:ind w:firstLine="480"/>
      </w:pPr>
      <w:r>
        <w:separator/>
      </w:r>
    </w:p>
  </w:endnote>
  <w:endnote w:type="continuationSeparator" w:id="0">
    <w:p w:rsidR="006A7337" w:rsidRDefault="006A7337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337" w:rsidRDefault="006A7337" w:rsidP="00A24428">
      <w:pPr>
        <w:ind w:firstLine="480"/>
      </w:pPr>
      <w:r>
        <w:separator/>
      </w:r>
    </w:p>
  </w:footnote>
  <w:footnote w:type="continuationSeparator" w:id="0">
    <w:p w:rsidR="006A7337" w:rsidRDefault="006A7337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428" w:rsidRDefault="00A24428">
    <w:pPr>
      <w:pStyle w:val="ab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wNDM1sjCyMDYFUko6SsGpxcWZ+XkgBUa1AHYTeQ8sAAAA"/>
  </w:docVars>
  <w:rsids>
    <w:rsidRoot w:val="00705DE4"/>
    <w:rsid w:val="00006E85"/>
    <w:rsid w:val="000A529F"/>
    <w:rsid w:val="001B26BD"/>
    <w:rsid w:val="002444A3"/>
    <w:rsid w:val="00256795"/>
    <w:rsid w:val="002B6E2D"/>
    <w:rsid w:val="0035157F"/>
    <w:rsid w:val="00380094"/>
    <w:rsid w:val="004639D4"/>
    <w:rsid w:val="00545C5C"/>
    <w:rsid w:val="005C035E"/>
    <w:rsid w:val="00671E8D"/>
    <w:rsid w:val="006A7337"/>
    <w:rsid w:val="006C44B7"/>
    <w:rsid w:val="00705DE4"/>
    <w:rsid w:val="00735C1D"/>
    <w:rsid w:val="00814C7B"/>
    <w:rsid w:val="00877DF6"/>
    <w:rsid w:val="008C3F55"/>
    <w:rsid w:val="009478D8"/>
    <w:rsid w:val="00971CFF"/>
    <w:rsid w:val="00A21989"/>
    <w:rsid w:val="00A24428"/>
    <w:rsid w:val="00C2528C"/>
    <w:rsid w:val="00C9707F"/>
    <w:rsid w:val="00CB025C"/>
    <w:rsid w:val="00CD3A83"/>
    <w:rsid w:val="00EB0D67"/>
    <w:rsid w:val="00F06E29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B6A36"/>
  <w15:chartTrackingRefBased/>
  <w15:docId w15:val="{557C1E58-1D25-4619-B79E-3E738AE8D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F5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1"/>
    <w:qFormat/>
    <w:rsid w:val="00A21989"/>
    <w:pPr>
      <w:keepNext/>
      <w:keepLines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1"/>
    <w:qFormat/>
    <w:rsid w:val="00A21989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next w:val="a"/>
    <w:link w:val="30"/>
    <w:uiPriority w:val="1"/>
    <w:qFormat/>
    <w:rsid w:val="00A21989"/>
    <w:pPr>
      <w:keepNext/>
      <w:keepLines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1"/>
    <w:qFormat/>
    <w:rsid w:val="00EB0D67"/>
    <w:pPr>
      <w:keepNext/>
      <w:keepLines/>
      <w:ind w:firstLineChars="200" w:firstLine="200"/>
      <w:outlineLvl w:val="3"/>
    </w:pPr>
    <w:rPr>
      <w:rFonts w:asciiTheme="majorHAnsi" w:eastAsia="楷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1"/>
    <w:rsid w:val="00A21989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1"/>
    <w:rsid w:val="00A21989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1"/>
    <w:rsid w:val="00A21989"/>
    <w:rPr>
      <w:rFonts w:eastAsiaTheme="majorEastAsia"/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1"/>
    <w:rsid w:val="00EB0D67"/>
    <w:rPr>
      <w:rFonts w:asciiTheme="majorHAnsi" w:eastAsia="楷体" w:hAnsiTheme="majorHAnsi" w:cstheme="majorBidi"/>
      <w:b/>
      <w:bCs/>
      <w:sz w:val="24"/>
      <w:szCs w:val="28"/>
    </w:rPr>
  </w:style>
  <w:style w:type="paragraph" w:customStyle="1" w:styleId="a3">
    <w:name w:val="图片"/>
    <w:next w:val="a4"/>
    <w:link w:val="a5"/>
    <w:uiPriority w:val="1"/>
    <w:qFormat/>
    <w:rsid w:val="00A21989"/>
    <w:pPr>
      <w:spacing w:beforeLines="30" w:before="30"/>
      <w:jc w:val="center"/>
    </w:pPr>
    <w:rPr>
      <w:bCs/>
      <w:kern w:val="44"/>
      <w:sz w:val="24"/>
      <w:szCs w:val="44"/>
    </w:rPr>
  </w:style>
  <w:style w:type="paragraph" w:customStyle="1" w:styleId="a6">
    <w:name w:val="表格"/>
    <w:link w:val="a7"/>
    <w:uiPriority w:val="2"/>
    <w:qFormat/>
    <w:rsid w:val="005C035E"/>
    <w:rPr>
      <w:bCs/>
      <w:kern w:val="44"/>
      <w:szCs w:val="44"/>
    </w:rPr>
  </w:style>
  <w:style w:type="character" w:customStyle="1" w:styleId="a5">
    <w:name w:val="图片 字符"/>
    <w:basedOn w:val="a0"/>
    <w:link w:val="a3"/>
    <w:uiPriority w:val="1"/>
    <w:rsid w:val="00A21989"/>
    <w:rPr>
      <w:bCs/>
      <w:kern w:val="44"/>
      <w:sz w:val="24"/>
      <w:szCs w:val="44"/>
    </w:rPr>
  </w:style>
  <w:style w:type="paragraph" w:customStyle="1" w:styleId="a4">
    <w:name w:val="图形名称"/>
    <w:next w:val="a"/>
    <w:link w:val="a8"/>
    <w:uiPriority w:val="1"/>
    <w:qFormat/>
    <w:rsid w:val="00A21989"/>
    <w:pPr>
      <w:spacing w:afterLines="30" w:after="30"/>
      <w:jc w:val="center"/>
    </w:pPr>
    <w:rPr>
      <w:rFonts w:eastAsia="黑体"/>
      <w:bCs/>
      <w:kern w:val="44"/>
      <w:szCs w:val="44"/>
    </w:rPr>
  </w:style>
  <w:style w:type="character" w:customStyle="1" w:styleId="a7">
    <w:name w:val="表格 字符"/>
    <w:basedOn w:val="a5"/>
    <w:link w:val="a6"/>
    <w:uiPriority w:val="2"/>
    <w:rsid w:val="00256795"/>
    <w:rPr>
      <w:bCs/>
      <w:kern w:val="44"/>
      <w:sz w:val="24"/>
      <w:szCs w:val="44"/>
    </w:rPr>
  </w:style>
  <w:style w:type="paragraph" w:customStyle="1" w:styleId="a9">
    <w:name w:val="表头"/>
    <w:next w:val="a6"/>
    <w:link w:val="aa"/>
    <w:uiPriority w:val="2"/>
    <w:qFormat/>
    <w:rsid w:val="00A21989"/>
    <w:pPr>
      <w:spacing w:beforeLines="30" w:before="30"/>
      <w:jc w:val="center"/>
    </w:pPr>
    <w:rPr>
      <w:rFonts w:eastAsia="黑体"/>
      <w:bCs/>
      <w:kern w:val="44"/>
      <w:szCs w:val="44"/>
    </w:rPr>
  </w:style>
  <w:style w:type="character" w:customStyle="1" w:styleId="a8">
    <w:name w:val="图形名称 字符"/>
    <w:basedOn w:val="a7"/>
    <w:link w:val="a4"/>
    <w:uiPriority w:val="1"/>
    <w:rsid w:val="00A21989"/>
    <w:rPr>
      <w:rFonts w:eastAsia="黑体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uiPriority w:val="2"/>
    <w:rsid w:val="00A21989"/>
    <w:rPr>
      <w:rFonts w:eastAsia="黑体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Title"/>
    <w:basedOn w:val="a"/>
    <w:next w:val="a"/>
    <w:link w:val="af0"/>
    <w:uiPriority w:val="9"/>
    <w:qFormat/>
    <w:rsid w:val="00705D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9"/>
    <w:rsid w:val="00705D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Normal (Web)"/>
    <w:basedOn w:val="a"/>
    <w:uiPriority w:val="99"/>
    <w:semiHidden/>
    <w:unhideWhenUsed/>
    <w:rsid w:val="001B26BD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f2">
    <w:name w:val="Strong"/>
    <w:basedOn w:val="a0"/>
    <w:uiPriority w:val="22"/>
    <w:qFormat/>
    <w:rsid w:val="001B26B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970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9707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9707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2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文案编辑模板.dotx</Template>
  <TotalTime>1045</TotalTime>
  <Pages>1</Pages>
  <Words>184</Words>
  <Characters>1051</Characters>
  <Application>Microsoft Office Word</Application>
  <DocSecurity>0</DocSecurity>
  <Lines>8</Lines>
  <Paragraphs>2</Paragraphs>
  <ScaleCrop>false</ScaleCrop>
  <Company>Microsoft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6</cp:revision>
  <dcterms:created xsi:type="dcterms:W3CDTF">2019-07-31T03:15:00Z</dcterms:created>
  <dcterms:modified xsi:type="dcterms:W3CDTF">2019-08-19T11:00:00Z</dcterms:modified>
</cp:coreProperties>
</file>