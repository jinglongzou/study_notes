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4F20F0" w:rsidP="004F20F0">
      <w:pPr>
        <w:pStyle w:val="af"/>
        <w:ind w:firstLine="643"/>
      </w:pPr>
      <w:r>
        <w:t>C</w:t>
      </w:r>
      <w:r>
        <w:rPr>
          <w:rFonts w:hint="eastAsia"/>
        </w:rPr>
        <w:t>ode</w:t>
      </w:r>
      <w:proofErr w:type="gramStart"/>
      <w:r>
        <w:rPr>
          <w:rFonts w:hint="eastAsia"/>
        </w:rPr>
        <w:t>刷题</w:t>
      </w:r>
      <w:r>
        <w:t>总结</w:t>
      </w:r>
      <w:proofErr w:type="gramEnd"/>
    </w:p>
    <w:p w:rsidR="00366D39" w:rsidRPr="00366D39" w:rsidRDefault="00366D39" w:rsidP="00366D39">
      <w:pPr>
        <w:ind w:firstLine="480"/>
        <w:rPr>
          <w:color w:val="FF0000"/>
        </w:rPr>
      </w:pPr>
      <w:r w:rsidRPr="00366D39">
        <w:rPr>
          <w:rFonts w:hint="eastAsia"/>
          <w:color w:val="FF0000"/>
        </w:rPr>
        <w:t>注意</w:t>
      </w:r>
      <w:r w:rsidRPr="00366D39">
        <w:rPr>
          <w:color w:val="FF0000"/>
        </w:rPr>
        <w:t>：</w:t>
      </w:r>
      <w:proofErr w:type="gramStart"/>
      <w:r w:rsidRPr="00366D39">
        <w:rPr>
          <w:color w:val="FF0000"/>
        </w:rPr>
        <w:t>刷题</w:t>
      </w:r>
      <w:r>
        <w:rPr>
          <w:rFonts w:hint="eastAsia"/>
          <w:color w:val="FF0000"/>
        </w:rPr>
        <w:t>要</w:t>
      </w:r>
      <w:proofErr w:type="gramEnd"/>
      <w:r w:rsidRPr="00366D39">
        <w:rPr>
          <w:color w:val="FF0000"/>
        </w:rPr>
        <w:t>注意回顾知识点，总结算法思考逻辑！！！</w:t>
      </w:r>
    </w:p>
    <w:p w:rsidR="004F20F0" w:rsidRDefault="004F20F0" w:rsidP="004F20F0">
      <w:pPr>
        <w:pStyle w:val="1"/>
      </w:pPr>
      <w:r>
        <w:rPr>
          <w:rFonts w:hint="eastAsia"/>
        </w:rPr>
        <w:t>一</w:t>
      </w:r>
      <w:r>
        <w:t>、知识点基础要求</w:t>
      </w:r>
    </w:p>
    <w:p w:rsidR="004F20F0" w:rsidRDefault="004F20F0" w:rsidP="004F20F0">
      <w:pPr>
        <w:ind w:firstLine="480"/>
      </w:pPr>
      <w:r>
        <w:rPr>
          <w:rFonts w:hint="eastAsia"/>
        </w:rPr>
        <w:t>数据结构</w:t>
      </w:r>
    </w:p>
    <w:p w:rsidR="004F20F0" w:rsidRDefault="004F20F0" w:rsidP="004F20F0">
      <w:pPr>
        <w:ind w:firstLine="480"/>
      </w:pPr>
      <w:r>
        <w:rPr>
          <w:rFonts w:hint="eastAsia"/>
        </w:rPr>
        <w:t>常见</w:t>
      </w:r>
      <w:r>
        <w:t>的算法逻辑</w:t>
      </w:r>
    </w:p>
    <w:p w:rsidR="004F20F0" w:rsidRPr="004F20F0" w:rsidRDefault="004F20F0" w:rsidP="004F20F0">
      <w:pPr>
        <w:ind w:firstLine="480"/>
      </w:pPr>
      <w:r>
        <w:rPr>
          <w:rFonts w:hint="eastAsia"/>
        </w:rPr>
        <w:t>编程语言</w:t>
      </w:r>
    </w:p>
    <w:p w:rsidR="004F20F0" w:rsidRDefault="004F20F0" w:rsidP="004F20F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针对</w:t>
      </w:r>
      <w:r>
        <w:t>一个题的常见的思考方向</w:t>
      </w:r>
    </w:p>
    <w:p w:rsidR="004F20F0" w:rsidRDefault="004F20F0" w:rsidP="004F20F0">
      <w:pPr>
        <w:ind w:firstLine="480"/>
      </w:pPr>
      <w:r>
        <w:rPr>
          <w:rFonts w:hint="eastAsia"/>
        </w:rPr>
        <w:t>自我</w:t>
      </w:r>
      <w:r>
        <w:t>猜测：从数据结构？从</w:t>
      </w:r>
      <w:r>
        <w:rPr>
          <w:rFonts w:hint="eastAsia"/>
        </w:rPr>
        <w:t>常见</w:t>
      </w:r>
      <w:r>
        <w:t>的算法</w:t>
      </w:r>
      <w:r>
        <w:rPr>
          <w:rFonts w:hint="eastAsia"/>
        </w:rPr>
        <w:t>逻辑</w:t>
      </w:r>
      <w:r>
        <w:t>？从</w:t>
      </w:r>
      <w:r>
        <w:rPr>
          <w:rFonts w:hint="eastAsia"/>
        </w:rPr>
        <w:t>编程</w:t>
      </w:r>
      <w:r>
        <w:t>语言的函数？</w:t>
      </w:r>
    </w:p>
    <w:p w:rsidR="004F20F0" w:rsidRDefault="004F20F0" w:rsidP="004F20F0">
      <w:pPr>
        <w:ind w:firstLine="480"/>
      </w:pPr>
      <w:r>
        <w:rPr>
          <w:rFonts w:hint="eastAsia"/>
        </w:rPr>
        <w:t>面对</w:t>
      </w:r>
      <w:r>
        <w:t>一个习题，我应该思考哪些方面呢？</w:t>
      </w:r>
    </w:p>
    <w:p w:rsidR="004F20F0" w:rsidRDefault="004F20F0" w:rsidP="004F20F0">
      <w:pPr>
        <w:ind w:firstLine="480"/>
      </w:pPr>
      <w:r>
        <w:t>①</w:t>
      </w:r>
      <w:r>
        <w:t>首先分析题的输入，输出，确定题属于什么问题？</w:t>
      </w:r>
    </w:p>
    <w:p w:rsidR="004F20F0" w:rsidRDefault="004F20F0" w:rsidP="004F20F0">
      <w:pPr>
        <w:ind w:firstLine="480"/>
      </w:pPr>
      <w:r>
        <w:t>②</w:t>
      </w:r>
      <w:r>
        <w:rPr>
          <w:rFonts w:hint="eastAsia"/>
        </w:rPr>
        <w:t>根据</w:t>
      </w:r>
      <w:r>
        <w:t>问题的定性，确</w:t>
      </w:r>
      <w:r>
        <w:rPr>
          <w:rFonts w:hint="eastAsia"/>
        </w:rPr>
        <w:t>定</w:t>
      </w:r>
      <w:r>
        <w:t>考察的知识性</w:t>
      </w:r>
      <w:r>
        <w:rPr>
          <w:rFonts w:hint="eastAsia"/>
        </w:rPr>
        <w:t>，然后</w:t>
      </w:r>
      <w:r>
        <w:t>思考如何将知识点应用于</w:t>
      </w:r>
      <w:r>
        <w:rPr>
          <w:rFonts w:hint="eastAsia"/>
        </w:rPr>
        <w:t>解题</w:t>
      </w:r>
      <w:r>
        <w:t>？</w:t>
      </w:r>
    </w:p>
    <w:p w:rsidR="00706406" w:rsidRPr="00706406" w:rsidRDefault="00706406" w:rsidP="004F20F0">
      <w:pPr>
        <w:ind w:firstLine="480"/>
      </w:pPr>
      <w:r>
        <w:rPr>
          <w:rFonts w:hint="eastAsia"/>
        </w:rPr>
        <w:t>③</w:t>
      </w:r>
      <w:r>
        <w:t>这个</w:t>
      </w:r>
      <w:r>
        <w:rPr>
          <w:rFonts w:hint="eastAsia"/>
        </w:rPr>
        <w:t>问题</w:t>
      </w:r>
      <w:r>
        <w:t>可以用什么算法</w:t>
      </w:r>
      <w:r>
        <w:rPr>
          <w:rFonts w:hint="eastAsia"/>
        </w:rPr>
        <w:t>：递归</w:t>
      </w:r>
      <w:r>
        <w:t>、分治、</w:t>
      </w:r>
      <w:r>
        <w:rPr>
          <w:rFonts w:hint="eastAsia"/>
        </w:rPr>
        <w:t>动态</w:t>
      </w:r>
      <w:r>
        <w:t>规划、贪心</w:t>
      </w:r>
      <w:r>
        <w:rPr>
          <w:rFonts w:hint="eastAsia"/>
        </w:rPr>
        <w:t>；</w:t>
      </w:r>
    </w:p>
    <w:p w:rsidR="007E3AFE" w:rsidRDefault="007E3AFE" w:rsidP="007E3AFE">
      <w:pPr>
        <w:pStyle w:val="1"/>
      </w:pPr>
      <w:r>
        <w:rPr>
          <w:rFonts w:hint="eastAsia"/>
        </w:rPr>
        <w:t>三</w:t>
      </w:r>
      <w:r>
        <w:t>、思考全面</w:t>
      </w:r>
    </w:p>
    <w:p w:rsidR="007E3AFE" w:rsidRDefault="007E3AFE" w:rsidP="007E3AFE">
      <w:pPr>
        <w:ind w:firstLine="480"/>
      </w:pPr>
      <w:r>
        <w:rPr>
          <w:rFonts w:hint="eastAsia"/>
        </w:rPr>
        <w:t>在考虑</w:t>
      </w:r>
      <w:r>
        <w:t>了一般情况</w:t>
      </w:r>
      <w:r>
        <w:rPr>
          <w:rFonts w:hint="eastAsia"/>
        </w:rPr>
        <w:t>后</w:t>
      </w:r>
      <w:r>
        <w:t>，还要考虑特殊情况，也就是极端值，特殊值等等</w:t>
      </w:r>
    </w:p>
    <w:p w:rsidR="00366D39" w:rsidRDefault="00366D39" w:rsidP="00366D39">
      <w:pPr>
        <w:pStyle w:val="1"/>
      </w:pPr>
      <w:r>
        <w:rPr>
          <w:rFonts w:hint="eastAsia"/>
        </w:rPr>
        <w:t>四</w:t>
      </w:r>
      <w:r>
        <w:t>、关于某些算法的总结</w:t>
      </w:r>
    </w:p>
    <w:p w:rsidR="00366D39" w:rsidRDefault="00366D39" w:rsidP="00366D39">
      <w:pPr>
        <w:pStyle w:val="2"/>
      </w:pPr>
      <w:r>
        <w:rPr>
          <w:rFonts w:hint="eastAsia"/>
        </w:rPr>
        <w:t>一</w:t>
      </w:r>
      <w:r>
        <w:t>）</w:t>
      </w:r>
      <w:r>
        <w:rPr>
          <w:rFonts w:hint="eastAsia"/>
        </w:rPr>
        <w:t>递归</w:t>
      </w:r>
    </w:p>
    <w:p w:rsidR="00366D39" w:rsidRDefault="00366D39" w:rsidP="00366D39">
      <w:pPr>
        <w:ind w:firstLine="480"/>
      </w:pPr>
      <w:r>
        <w:rPr>
          <w:rFonts w:hint="eastAsia"/>
        </w:rPr>
        <w:t>递归</w:t>
      </w:r>
      <w:r>
        <w:t>算法</w:t>
      </w:r>
      <w:r>
        <w:rPr>
          <w:rFonts w:hint="eastAsia"/>
        </w:rPr>
        <w:t>的</w:t>
      </w:r>
      <w:r>
        <w:t>关键是能够将问题分解为子问题，实质上是</w:t>
      </w:r>
      <w:r>
        <w:rPr>
          <w:rFonts w:hint="eastAsia"/>
        </w:rPr>
        <w:t>分治</w:t>
      </w:r>
      <w:r>
        <w:t>算法：</w:t>
      </w:r>
      <w:r>
        <w:rPr>
          <w:rFonts w:hint="eastAsia"/>
        </w:rPr>
        <w:t>将</w:t>
      </w:r>
      <w:r>
        <w:t>原问题分解为多个相互独立的子问题，然后分别求解子问题，最后合并子问题的解得到原问题的</w:t>
      </w:r>
      <w:r>
        <w:rPr>
          <w:rFonts w:hint="eastAsia"/>
        </w:rPr>
        <w:t>解</w:t>
      </w:r>
      <w:r>
        <w:t>。</w:t>
      </w:r>
    </w:p>
    <w:p w:rsidR="00B952F4" w:rsidRDefault="00366D39" w:rsidP="00B952F4">
      <w:pPr>
        <w:ind w:firstLine="480"/>
      </w:pPr>
      <w:r>
        <w:rPr>
          <w:rFonts w:hint="eastAsia"/>
        </w:rPr>
        <w:t>因此</w:t>
      </w:r>
      <w:r>
        <w:t>递归也是要思考原问题可以分解为怎样的子问题？</w:t>
      </w:r>
    </w:p>
    <w:p w:rsidR="00B952F4" w:rsidRDefault="00B952F4" w:rsidP="00366D39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>
                <wp:extent cx="4352925" cy="10763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2F4" w:rsidRDefault="00B952F4" w:rsidP="00B952F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递归</w:t>
                            </w:r>
                            <w:r>
                              <w:t>算法的四个特性：</w:t>
                            </w:r>
                          </w:p>
                          <w:p w:rsidR="00B952F4" w:rsidRDefault="00B952F4" w:rsidP="00B952F4">
                            <w:pPr>
                              <w:pStyle w:val="af1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B952F4">
                              <w:rPr>
                                <w:rFonts w:hint="eastAsia"/>
                              </w:rPr>
                              <w:t>必须有可达到的终止条件，否则程序陷入死循环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B952F4" w:rsidRDefault="00B952F4" w:rsidP="00B952F4">
                            <w:pPr>
                              <w:pStyle w:val="af1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B952F4">
                              <w:rPr>
                                <w:rFonts w:hint="eastAsia"/>
                              </w:rPr>
                              <w:t>子问题在规模上比原问题小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B952F4" w:rsidRDefault="00B952F4" w:rsidP="00B952F4">
                            <w:pPr>
                              <w:pStyle w:val="af1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B952F4">
                              <w:rPr>
                                <w:rFonts w:hint="eastAsia"/>
                              </w:rPr>
                              <w:t>子问题可通过再次递归调用求解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B952F4" w:rsidRPr="00B952F4" w:rsidRDefault="00B952F4" w:rsidP="00B952F4">
                            <w:pPr>
                              <w:pStyle w:val="af1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B952F4">
                              <w:rPr>
                                <w:rFonts w:hint="eastAsia"/>
                              </w:rPr>
                              <w:t>子问题的解应能组合成整个问题的解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B952F4" w:rsidRPr="00B952F4" w:rsidRDefault="00B952F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42.7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">
                <v:textbox>
                  <w:txbxContent>
                    <w:p w:rsidR="00B952F4" w:rsidRDefault="00B952F4" w:rsidP="00B952F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递归</w:t>
                      </w:r>
                      <w:r>
                        <w:t>算法的四个特性：</w:t>
                      </w:r>
                    </w:p>
                    <w:p w:rsidR="00B952F4" w:rsidRDefault="00B952F4" w:rsidP="00B952F4">
                      <w:pPr>
                        <w:pStyle w:val="af1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B952F4">
                        <w:rPr>
                          <w:rFonts w:hint="eastAsia"/>
                        </w:rPr>
                        <w:t>必须有可达到的终止条件，否则程序陷入死循环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B952F4" w:rsidRDefault="00B952F4" w:rsidP="00B952F4">
                      <w:pPr>
                        <w:pStyle w:val="af1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B952F4">
                        <w:rPr>
                          <w:rFonts w:hint="eastAsia"/>
                        </w:rPr>
                        <w:t>子问题在规模上比原问题小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B952F4" w:rsidRDefault="00B952F4" w:rsidP="00B952F4">
                      <w:pPr>
                        <w:pStyle w:val="af1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B952F4">
                        <w:rPr>
                          <w:rFonts w:hint="eastAsia"/>
                        </w:rPr>
                        <w:t>子问题可通过再次递归调用求解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B952F4" w:rsidRPr="00B952F4" w:rsidRDefault="00B952F4" w:rsidP="00B952F4">
                      <w:pPr>
                        <w:pStyle w:val="af1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B952F4">
                        <w:rPr>
                          <w:rFonts w:hint="eastAsia"/>
                        </w:rPr>
                        <w:t>子问题的解应能组合成整个问题的解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B952F4" w:rsidRPr="00B952F4" w:rsidRDefault="00B952F4">
                      <w:pPr>
                        <w:ind w:firstLine="48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52F4" w:rsidRDefault="003712B9" w:rsidP="00366D39">
      <w:pPr>
        <w:ind w:firstLine="480"/>
      </w:pPr>
      <w:r>
        <w:rPr>
          <w:rFonts w:hint="eastAsia"/>
        </w:rPr>
        <w:t>递归</w:t>
      </w:r>
      <w:r>
        <w:t>算法一定要明确终止条件；</w:t>
      </w:r>
    </w:p>
    <w:p w:rsidR="002A0265" w:rsidRPr="002A0265" w:rsidRDefault="002A0265" w:rsidP="002A0265">
      <w:pPr>
        <w:ind w:firstLine="480"/>
      </w:pPr>
      <w:r>
        <w:rPr>
          <w:rFonts w:hint="eastAsia"/>
        </w:rPr>
        <w:t>备注</w:t>
      </w:r>
      <w:r>
        <w:t>：</w:t>
      </w:r>
      <w:r w:rsidRPr="002A0265">
        <w:rPr>
          <w:rFonts w:hint="eastAsia"/>
        </w:rPr>
        <w:t>递归算法关键在于分治，要能够将问题分解为循环子问题；把握住临界点，以邻接点来分解问题；</w:t>
      </w:r>
      <w:r>
        <w:rPr>
          <w:rFonts w:hint="eastAsia"/>
        </w:rPr>
        <w:t>例子</w:t>
      </w:r>
      <w:r>
        <w:t>：剑指</w:t>
      </w:r>
      <w:r>
        <w:t>offer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52</w:t>
      </w:r>
      <w:r>
        <w:rPr>
          <w:rFonts w:hint="eastAsia"/>
        </w:rPr>
        <w:t>题</w:t>
      </w:r>
      <w:r>
        <w:t>字符串匹配，的邻接点就是：下一个字符是</w:t>
      </w:r>
      <w:r>
        <w:rPr>
          <w:rFonts w:hint="eastAsia"/>
        </w:rPr>
        <w:t>否</w:t>
      </w:r>
      <w:r>
        <w:t>为</w:t>
      </w:r>
      <w:r>
        <w:t>‘*’</w:t>
      </w:r>
      <w:r>
        <w:rPr>
          <w:rFonts w:hint="eastAsia"/>
        </w:rPr>
        <w:t>，这</w:t>
      </w:r>
      <w:r>
        <w:t>决定着下一步如何比较字符；</w:t>
      </w:r>
    </w:p>
    <w:p w:rsidR="002A0265" w:rsidRPr="002A0265" w:rsidRDefault="002A0265" w:rsidP="00366D39">
      <w:pPr>
        <w:ind w:firstLine="480"/>
      </w:pPr>
    </w:p>
    <w:p w:rsidR="00473075" w:rsidRPr="00473075" w:rsidRDefault="003F7E2F" w:rsidP="00473075">
      <w:pPr>
        <w:pStyle w:val="2"/>
      </w:pPr>
      <w:r>
        <w:rPr>
          <w:rFonts w:hint="eastAsia"/>
        </w:rPr>
        <w:t>二</w:t>
      </w:r>
      <w:r w:rsidR="00473075">
        <w:t>）</w:t>
      </w:r>
      <w:r w:rsidR="00473075">
        <w:rPr>
          <w:rFonts w:hint="eastAsia"/>
        </w:rPr>
        <w:t>回溯法</w:t>
      </w:r>
    </w:p>
    <w:p w:rsidR="003F7E2F" w:rsidRDefault="003F7E2F" w:rsidP="003F7E2F">
      <w:pPr>
        <w:ind w:firstLine="480"/>
      </w:pPr>
      <w:r w:rsidRPr="003F7E2F">
        <w:t>回溯法（探索与回溯法）是一种选优搜索法，又称为试探法，按选优条件向前搜索，以达到目标。但</w:t>
      </w:r>
      <w:proofErr w:type="gramStart"/>
      <w:r w:rsidRPr="003F7E2F">
        <w:t>当探索</w:t>
      </w:r>
      <w:proofErr w:type="gramEnd"/>
      <w:r w:rsidRPr="003F7E2F">
        <w:t>到某一步时，发现原先选择并不优或达不到目标，就退回一步重新选择，这种走不通就退回再走的技术为回溯法，而满足回溯</w:t>
      </w:r>
      <w:r w:rsidR="007478E0">
        <w:fldChar w:fldCharType="begin"/>
      </w:r>
      <w:r w:rsidR="007478E0">
        <w:instrText xml:space="preserve"> HYPERLINK "https://baike.baidu.com/item/%E6%9D%A1%E4%BB%B6/1783021" \t "_blank" </w:instrText>
      </w:r>
      <w:r w:rsidR="007478E0">
        <w:fldChar w:fldCharType="separate"/>
      </w:r>
      <w:r w:rsidRPr="003F7E2F">
        <w:t>条件</w:t>
      </w:r>
      <w:r w:rsidR="007478E0">
        <w:lastRenderedPageBreak/>
        <w:fldChar w:fldCharType="end"/>
      </w:r>
      <w:r w:rsidRPr="003F7E2F">
        <w:t>的某个</w:t>
      </w:r>
      <w:hyperlink r:id="rId7" w:tgtFrame="_blank" w:history="1">
        <w:r w:rsidRPr="003F7E2F">
          <w:t>状态</w:t>
        </w:r>
      </w:hyperlink>
      <w:r w:rsidRPr="003F7E2F">
        <w:t>的点称为</w:t>
      </w:r>
      <w:r w:rsidRPr="003F7E2F">
        <w:t>“</w:t>
      </w:r>
      <w:r w:rsidRPr="003F7E2F">
        <w:t>回溯点</w:t>
      </w:r>
      <w:r w:rsidRPr="003F7E2F">
        <w:t>”</w:t>
      </w:r>
      <w:r w:rsidRPr="003F7E2F">
        <w:t>。</w:t>
      </w:r>
    </w:p>
    <w:p w:rsidR="00672FD6" w:rsidRDefault="00473075" w:rsidP="00473075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236234" cy="1404620"/>
                <wp:effectExtent l="0" t="0" r="2159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75" w:rsidRDefault="00473075" w:rsidP="00473075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rFonts w:hint="eastAsia"/>
                              </w:rPr>
                              <w:t>回溯法注意</w:t>
                            </w:r>
                            <w:r>
                              <w:t>：</w:t>
                            </w:r>
                          </w:p>
                          <w:p w:rsidR="00473075" w:rsidRPr="00473075" w:rsidRDefault="00473075" w:rsidP="00473075">
                            <w:pPr>
                              <w:pStyle w:val="HTML"/>
                              <w:shd w:val="clear" w:color="auto" w:fill="FFFFFF"/>
                              <w:ind w:firstLine="48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1BCB12"/>
                                <w:sz w:val="21"/>
                                <w:szCs w:val="21"/>
                              </w:rPr>
                              <w:t>1、</w:t>
                            </w:r>
                            <w:r w:rsidRPr="00473075">
                              <w:rPr>
                                <w:rFonts w:hint="eastAsia"/>
                                <w:i/>
                                <w:iCs/>
                                <w:color w:val="1BCB12"/>
                                <w:sz w:val="21"/>
                                <w:szCs w:val="21"/>
                              </w:rPr>
                              <w:t>回溯就是对使用过的字符进行标记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1BCB12"/>
                                <w:sz w:val="21"/>
                                <w:szCs w:val="21"/>
                              </w:rPr>
                              <w:t>、处理、</w:t>
                            </w:r>
                            <w:r w:rsidRPr="00473075">
                              <w:rPr>
                                <w:rFonts w:hint="eastAsia"/>
                                <w:i/>
                                <w:iCs/>
                                <w:color w:val="1BCB12"/>
                                <w:sz w:val="21"/>
                                <w:szCs w:val="21"/>
                              </w:rPr>
                              <w:t>处理后的去标记</w:t>
                            </w:r>
                          </w:p>
                          <w:p w:rsidR="00473075" w:rsidRPr="00473075" w:rsidRDefault="00473075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2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">
                <v:textbox style="mso-fit-shape-to-text:t">
                  <w:txbxContent>
                    <w:p w:rsidR="00473075" w:rsidRDefault="00473075" w:rsidP="00473075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rFonts w:hint="eastAsia"/>
                        </w:rPr>
                        <w:t>回溯法注意</w:t>
                      </w:r>
                      <w:r>
                        <w:t>：</w:t>
                      </w:r>
                    </w:p>
                    <w:p w:rsidR="00473075" w:rsidRPr="00473075" w:rsidRDefault="00473075" w:rsidP="00473075">
                      <w:pPr>
                        <w:pStyle w:val="HTML"/>
                        <w:shd w:val="clear" w:color="auto" w:fill="FFFFFF"/>
                        <w:ind w:firstLine="48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1BCB12"/>
                          <w:sz w:val="21"/>
                          <w:szCs w:val="21"/>
                        </w:rPr>
                        <w:t>1、</w:t>
                      </w:r>
                      <w:r w:rsidRPr="00473075">
                        <w:rPr>
                          <w:rFonts w:hint="eastAsia"/>
                          <w:i/>
                          <w:iCs/>
                          <w:color w:val="1BCB12"/>
                          <w:sz w:val="21"/>
                          <w:szCs w:val="21"/>
                        </w:rPr>
                        <w:t>回溯就是对使用过的字符进行标记</w:t>
                      </w:r>
                      <w:r>
                        <w:rPr>
                          <w:rFonts w:hint="eastAsia"/>
                          <w:i/>
                          <w:iCs/>
                          <w:color w:val="1BCB12"/>
                          <w:sz w:val="21"/>
                          <w:szCs w:val="21"/>
                        </w:rPr>
                        <w:t>、处理、</w:t>
                      </w:r>
                      <w:r w:rsidRPr="00473075">
                        <w:rPr>
                          <w:rFonts w:hint="eastAsia"/>
                          <w:i/>
                          <w:iCs/>
                          <w:color w:val="1BCB12"/>
                          <w:sz w:val="21"/>
                          <w:szCs w:val="21"/>
                        </w:rPr>
                        <w:t>处理后的去标记</w:t>
                      </w:r>
                    </w:p>
                    <w:p w:rsidR="00473075" w:rsidRPr="00473075" w:rsidRDefault="0047307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72FD6" w:rsidRDefault="00672FD6" w:rsidP="003F7E2F">
      <w:pPr>
        <w:ind w:firstLine="480"/>
      </w:pPr>
      <w:r>
        <w:rPr>
          <w:rFonts w:hint="eastAsia"/>
        </w:rPr>
        <w:t>回溯</w:t>
      </w:r>
      <w:r>
        <w:t>法实质是</w:t>
      </w:r>
      <w:proofErr w:type="gramStart"/>
      <w:r>
        <w:t>图或者</w:t>
      </w:r>
      <w:r>
        <w:rPr>
          <w:rFonts w:hint="eastAsia"/>
        </w:rPr>
        <w:t>树</w:t>
      </w:r>
      <w:proofErr w:type="gramEnd"/>
      <w:r>
        <w:t>的深度优先</w:t>
      </w:r>
      <w:r>
        <w:rPr>
          <w:rFonts w:hint="eastAsia"/>
        </w:rPr>
        <w:t>遍历</w:t>
      </w:r>
      <w:r>
        <w:t>算法</w:t>
      </w:r>
      <w:r>
        <w:rPr>
          <w:rFonts w:hint="eastAsia"/>
        </w:rPr>
        <w:t>。将</w:t>
      </w:r>
      <w:r>
        <w:t>问题的</w:t>
      </w:r>
      <w:proofErr w:type="gramStart"/>
      <w:r>
        <w:t>解空间</w:t>
      </w:r>
      <w:proofErr w:type="gramEnd"/>
      <w:r>
        <w:t>转化为</w:t>
      </w:r>
      <w:proofErr w:type="gramStart"/>
      <w:r>
        <w:rPr>
          <w:rFonts w:hint="eastAsia"/>
        </w:rPr>
        <w:t>图</w:t>
      </w:r>
      <w:r>
        <w:t>或者树</w:t>
      </w:r>
      <w:proofErr w:type="gramEnd"/>
      <w:r>
        <w:t>的结构表示，然后使用深度优先遍历算法</w:t>
      </w:r>
      <w:r>
        <w:rPr>
          <w:rFonts w:hint="eastAsia"/>
        </w:rPr>
        <w:t>进行</w:t>
      </w:r>
      <w:r>
        <w:t>遍历，在遍历的过程中记录可行解。</w:t>
      </w:r>
    </w:p>
    <w:p w:rsidR="003F7E2F" w:rsidRDefault="00672FD6" w:rsidP="003F7E2F">
      <w:pPr>
        <w:ind w:firstLine="480"/>
      </w:pPr>
      <w:r>
        <w:rPr>
          <w:rFonts w:hint="eastAsia"/>
        </w:rPr>
        <w:t>也是</w:t>
      </w:r>
      <w:r>
        <w:t>利用</w:t>
      </w:r>
      <w:r>
        <w:rPr>
          <w:rFonts w:hint="eastAsia"/>
        </w:rPr>
        <w:t>动态</w:t>
      </w:r>
      <w:r>
        <w:t>规划或者</w:t>
      </w:r>
      <w:r>
        <w:rPr>
          <w:rFonts w:hint="eastAsia"/>
        </w:rPr>
        <w:t>贪心</w:t>
      </w:r>
      <w:r>
        <w:t>或者分治的</w:t>
      </w:r>
      <w:r>
        <w:rPr>
          <w:rFonts w:hint="eastAsia"/>
        </w:rPr>
        <w:t>思想</w:t>
      </w:r>
      <w:r>
        <w:t>来处理问题，然后用回溯法</w:t>
      </w:r>
      <w:r>
        <w:rPr>
          <w:rFonts w:hint="eastAsia"/>
        </w:rPr>
        <w:t>来</w:t>
      </w:r>
      <w:r>
        <w:t>实现；</w:t>
      </w:r>
    </w:p>
    <w:p w:rsidR="00672FD6" w:rsidRDefault="00672FD6" w:rsidP="003F7E2F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背包</w:t>
      </w:r>
      <w:r>
        <w:t>问题</w:t>
      </w:r>
      <w:r>
        <w:rPr>
          <w:rFonts w:hint="eastAsia"/>
        </w:rPr>
        <w:t>：</w:t>
      </w:r>
      <w:r w:rsidRPr="00672FD6">
        <w:rPr>
          <w:rFonts w:hint="eastAsia"/>
        </w:rPr>
        <w:t>给定一个载重量为</w:t>
      </w:r>
      <w:r w:rsidRPr="00672FD6">
        <w:rPr>
          <w:rFonts w:hint="eastAsia"/>
        </w:rPr>
        <w:t>W</w:t>
      </w:r>
      <w:r w:rsidRPr="00672FD6">
        <w:rPr>
          <w:rFonts w:hint="eastAsia"/>
        </w:rPr>
        <w:t>，</w:t>
      </w:r>
      <w:r w:rsidRPr="00672FD6">
        <w:rPr>
          <w:rFonts w:hint="eastAsia"/>
        </w:rPr>
        <w:t>n</w:t>
      </w:r>
      <w:proofErr w:type="gramStart"/>
      <w:r w:rsidRPr="00672FD6">
        <w:rPr>
          <w:rFonts w:hint="eastAsia"/>
        </w:rPr>
        <w:t>个</w:t>
      </w:r>
      <w:proofErr w:type="gramEnd"/>
      <w:r w:rsidRPr="00672FD6">
        <w:rPr>
          <w:rFonts w:hint="eastAsia"/>
        </w:rPr>
        <w:t>物品，物品的重量为</w:t>
      </w:r>
      <w:r w:rsidRPr="00672FD6">
        <w:rPr>
          <w:rFonts w:hint="eastAsia"/>
        </w:rPr>
        <w:t>Wi</w:t>
      </w:r>
      <w:r w:rsidRPr="00672FD6">
        <w:rPr>
          <w:rFonts w:hint="eastAsia"/>
        </w:rPr>
        <w:t>，价值为</w:t>
      </w:r>
      <w:r w:rsidRPr="00672FD6">
        <w:rPr>
          <w:rFonts w:hint="eastAsia"/>
        </w:rPr>
        <w:t>Vi</w:t>
      </w:r>
      <w:r w:rsidRPr="00672FD6">
        <w:rPr>
          <w:rFonts w:hint="eastAsia"/>
        </w:rPr>
        <w:t>，</w:t>
      </w:r>
      <w:r w:rsidRPr="00672FD6">
        <w:rPr>
          <w:rFonts w:hint="eastAsia"/>
        </w:rPr>
        <w:t>1&lt;=</w:t>
      </w:r>
      <w:proofErr w:type="spellStart"/>
      <w:r w:rsidRPr="00672FD6">
        <w:rPr>
          <w:rFonts w:hint="eastAsia"/>
        </w:rPr>
        <w:t>i</w:t>
      </w:r>
      <w:proofErr w:type="spellEnd"/>
      <w:r w:rsidRPr="00672FD6">
        <w:rPr>
          <w:rFonts w:hint="eastAsia"/>
        </w:rPr>
        <w:t>&lt;=n</w:t>
      </w:r>
      <w:r w:rsidRPr="00672FD6">
        <w:rPr>
          <w:rFonts w:hint="eastAsia"/>
        </w:rPr>
        <w:t>，要求</w:t>
      </w:r>
      <w:r w:rsidRPr="00672FD6">
        <w:rPr>
          <w:rFonts w:hint="eastAsia"/>
        </w:rPr>
        <w:t>:</w:t>
      </w:r>
      <w:r w:rsidRPr="00672FD6">
        <w:rPr>
          <w:rFonts w:hint="eastAsia"/>
        </w:rPr>
        <w:t>把物品装入背包，并使包内物品价值最大。</w:t>
      </w:r>
    </w:p>
    <w:p w:rsidR="00672FD6" w:rsidRPr="00672FD6" w:rsidRDefault="00672FD6" w:rsidP="003F7E2F">
      <w:pPr>
        <w:ind w:firstLine="480"/>
      </w:pPr>
      <w:r>
        <w:rPr>
          <w:rFonts w:hint="eastAsia"/>
        </w:rPr>
        <w:t>对一件</w:t>
      </w:r>
      <w:r>
        <w:t>物品，可以分为两种情况，一种是</w:t>
      </w:r>
      <w:r>
        <w:rPr>
          <w:rFonts w:hint="eastAsia"/>
        </w:rPr>
        <w:t>有它</w:t>
      </w:r>
      <w:r>
        <w:t>的最优解，一种是没它的最优解。</w:t>
      </w:r>
    </w:p>
    <w:p w:rsidR="003F7E2F" w:rsidRDefault="003F7E2F" w:rsidP="003F7E2F">
      <w:pPr>
        <w:ind w:firstLine="480"/>
      </w:pPr>
      <w:r>
        <w:rPr>
          <w:rFonts w:hint="eastAsia"/>
        </w:rPr>
        <w:t>回溯</w:t>
      </w:r>
      <w:r>
        <w:t>法的实现有两种方式：递归、迭代</w:t>
      </w:r>
    </w:p>
    <w:p w:rsidR="003F7E2F" w:rsidRDefault="003F7E2F" w:rsidP="003F7E2F">
      <w:pPr>
        <w:ind w:firstLine="480"/>
      </w:pPr>
    </w:p>
    <w:p w:rsidR="00033E5A" w:rsidRDefault="00D73CFB" w:rsidP="00D73CFB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314950" cy="1404620"/>
                <wp:effectExtent l="0" t="0" r="19050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CFB" w:rsidRPr="00D73CFB" w:rsidRDefault="00D73CFB" w:rsidP="00D73CFB">
                            <w:pPr>
                              <w:ind w:firstLine="4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子集</w:t>
                            </w:r>
                            <w:r>
                              <w:t>树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排列数</w:t>
                            </w:r>
                          </w:p>
                          <w:p w:rsidR="00D73CFB" w:rsidRDefault="00D73CFB" w:rsidP="00D73CFB">
                            <w:pPr>
                              <w:ind w:firstLineChars="0" w:firstLine="420"/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子集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树：当所给问题是从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元素的集合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中找出满足某种性质的子集时，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解空间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子集树</w:t>
                            </w:r>
                            <w:r>
                              <w:rPr>
                                <w:rFonts w:ascii="Verdana" w:hAnsi="Verdana" w:hint="eastAsia"/>
                                <w:color w:val="FF0000"/>
                                <w:sz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D73CFB" w:rsidRDefault="00D73CFB" w:rsidP="00D73CFB">
                            <w:pPr>
                              <w:ind w:firstLine="480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解</w:t>
                            </w:r>
                            <w:r>
                              <w:rPr>
                                <w:shd w:val="clear" w:color="auto" w:fill="FFFFFF"/>
                              </w:rPr>
                              <w:t>为一个空间的子集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D73CFB" w:rsidRDefault="00201FD3" w:rsidP="00D73CFB">
                            <w:pPr>
                              <w:ind w:firstLineChars="0" w:firstLine="0"/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Verdana" w:hAnsi="Verdana" w:hint="eastAsia"/>
                                <w:color w:val="FF0000"/>
                                <w:sz w:val="21"/>
                                <w:shd w:val="clear" w:color="auto" w:fill="FFFFFF"/>
                              </w:rPr>
                              <w:t>这种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情况下就是对每一个维度，分别计算其可能的取值</w:t>
                            </w:r>
                            <w:r>
                              <w:rPr>
                                <w:rFonts w:ascii="Verdana" w:hAnsi="Verdana" w:hint="eastAsia"/>
                                <w:color w:val="FF0000"/>
                                <w:sz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这</w:t>
                            </w:r>
                            <w:r>
                              <w:rPr>
                                <w:rFonts w:ascii="Verdana" w:hAnsi="Verdana" w:hint="eastAsia"/>
                                <w:color w:val="FF0000"/>
                                <w:sz w:val="21"/>
                                <w:shd w:val="clear" w:color="auto" w:fill="FFFFFF"/>
                              </w:rPr>
                              <w:t>是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一个递归的逻辑，每一</w:t>
                            </w:r>
                            <w:r>
                              <w:rPr>
                                <w:rFonts w:ascii="Verdana" w:hAnsi="Verdana" w:hint="eastAsia"/>
                                <w:color w:val="FF0000"/>
                                <w:sz w:val="21"/>
                                <w:shd w:val="clear" w:color="auto" w:fill="FFFFFF"/>
                              </w:rPr>
                              <w:t>维度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就是一次递归</w:t>
                            </w:r>
                          </w:p>
                          <w:p w:rsidR="00D73CFB" w:rsidRDefault="00D73CFB" w:rsidP="00D73CFB">
                            <w:pPr>
                              <w:ind w:firstLineChars="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 w:rsidRPr="00D73CFB"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排列树</w:t>
                            </w:r>
                            <w:r w:rsidRPr="00D73CFB"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当所给问题是从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元素的集合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中找出满足某种性质的排列时，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解空间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1"/>
                                <w:shd w:val="clear" w:color="auto" w:fill="FFFFFF"/>
                              </w:rPr>
                              <w:t>排列树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D73CFB" w:rsidRDefault="00D73CFB" w:rsidP="00D73CFB">
                            <w:pPr>
                              <w:ind w:firstLineChars="0" w:firstLine="420"/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解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为空间的一组基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01FD3" w:rsidRPr="00D73CFB" w:rsidRDefault="00201FD3" w:rsidP="00D73CFB">
                            <w:pPr>
                              <w:ind w:firstLineChars="0" w:firstLine="420"/>
                            </w:pP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这就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是要求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以特定维</w:t>
                            </w:r>
                            <w:proofErr w:type="gramStart"/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度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开始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并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固定该维度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的情况下求剩余维度的组合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这是一个递归的逻辑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这里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  <w:t>对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hd w:val="clear" w:color="auto" w:fill="FFFFFF"/>
                              </w:rPr>
                              <w:t>每一个维度也是一次递归。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">
                <v:textbox style="mso-fit-shape-to-text:t">
                  <w:txbxContent>
                    <w:p w:rsidR="00D73CFB" w:rsidRPr="00D73CFB" w:rsidRDefault="00D73CFB" w:rsidP="00D73CFB">
                      <w:pPr>
                        <w:ind w:firstLine="480"/>
                        <w:jc w:val="center"/>
                      </w:pPr>
                      <w:r>
                        <w:rPr>
                          <w:rFonts w:hint="eastAsia"/>
                        </w:rPr>
                        <w:t>子集</w:t>
                      </w:r>
                      <w:r>
                        <w:t>树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排列数</w:t>
                      </w:r>
                    </w:p>
                    <w:p w:rsidR="00D73CFB" w:rsidRDefault="00D73CFB" w:rsidP="00D73CFB">
                      <w:pPr>
                        <w:ind w:firstLineChars="0" w:firstLine="420"/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子集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树：当所给问题是从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n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个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元素的集合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中找出满足某种性质的子集时，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解空间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子集树</w:t>
                      </w:r>
                      <w:r>
                        <w:rPr>
                          <w:rFonts w:ascii="Verdana" w:hAnsi="Verdana" w:hint="eastAsia"/>
                          <w:color w:val="FF0000"/>
                          <w:sz w:val="21"/>
                          <w:shd w:val="clear" w:color="auto" w:fill="FFFFFF"/>
                        </w:rPr>
                        <w:t>；</w:t>
                      </w:r>
                    </w:p>
                    <w:p w:rsidR="00D73CFB" w:rsidRDefault="00D73CFB" w:rsidP="00D73CFB">
                      <w:pPr>
                        <w:ind w:firstLine="480"/>
                        <w:rPr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  <w:shd w:val="clear" w:color="auto" w:fill="FFFFFF"/>
                        </w:rPr>
                        <w:t>解</w:t>
                      </w:r>
                      <w:r>
                        <w:rPr>
                          <w:shd w:val="clear" w:color="auto" w:fill="FFFFFF"/>
                        </w:rPr>
                        <w:t>为一个空间的子集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。</w:t>
                      </w:r>
                    </w:p>
                    <w:p w:rsidR="00D73CFB" w:rsidRDefault="00201FD3" w:rsidP="00D73CFB">
                      <w:pPr>
                        <w:ind w:firstLineChars="0" w:firstLine="0"/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Verdana" w:hAnsi="Verdana" w:hint="eastAsia"/>
                          <w:color w:val="FF0000"/>
                          <w:sz w:val="21"/>
                          <w:shd w:val="clear" w:color="auto" w:fill="FFFFFF"/>
                        </w:rPr>
                        <w:t>这种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情况下就是对每一个维度，分别计算其可能的取值</w:t>
                      </w:r>
                      <w:r>
                        <w:rPr>
                          <w:rFonts w:ascii="Verdana" w:hAnsi="Verdana" w:hint="eastAsia"/>
                          <w:color w:val="FF0000"/>
                          <w:sz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这</w:t>
                      </w:r>
                      <w:r>
                        <w:rPr>
                          <w:rFonts w:ascii="Verdana" w:hAnsi="Verdana" w:hint="eastAsia"/>
                          <w:color w:val="FF0000"/>
                          <w:sz w:val="21"/>
                          <w:shd w:val="clear" w:color="auto" w:fill="FFFFFF"/>
                        </w:rPr>
                        <w:t>是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一个递归的逻辑，每一</w:t>
                      </w:r>
                      <w:r>
                        <w:rPr>
                          <w:rFonts w:ascii="Verdana" w:hAnsi="Verdana" w:hint="eastAsia"/>
                          <w:color w:val="FF0000"/>
                          <w:sz w:val="21"/>
                          <w:shd w:val="clear" w:color="auto" w:fill="FFFFFF"/>
                        </w:rPr>
                        <w:t>维度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就是一次递归</w:t>
                      </w:r>
                    </w:p>
                    <w:p w:rsidR="00D73CFB" w:rsidRDefault="00D73CFB" w:rsidP="00D73CFB">
                      <w:pPr>
                        <w:ind w:firstLineChars="0" w:firstLine="420"/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</w:pPr>
                      <w:r w:rsidRPr="00D73CFB"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排列树</w:t>
                      </w:r>
                      <w:r w:rsidRPr="00D73CFB"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当所给问题是从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n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个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元素的集合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中找出满足某种性质的排列时，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解空间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Verdana" w:hAnsi="Verdana"/>
                          <w:color w:val="FF0000"/>
                          <w:sz w:val="21"/>
                          <w:shd w:val="clear" w:color="auto" w:fill="FFFFFF"/>
                        </w:rPr>
                        <w:t>排列树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；</w:t>
                      </w:r>
                    </w:p>
                    <w:p w:rsidR="00D73CFB" w:rsidRDefault="00D73CFB" w:rsidP="00D73CFB">
                      <w:pPr>
                        <w:ind w:firstLineChars="0" w:firstLine="420"/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解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为空间的一组基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。</w:t>
                      </w:r>
                    </w:p>
                    <w:p w:rsidR="00201FD3" w:rsidRPr="00D73CFB" w:rsidRDefault="00201FD3" w:rsidP="00D73CFB">
                      <w:pPr>
                        <w:ind w:firstLineChars="0" w:firstLine="420"/>
                      </w:pP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这就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是要求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以特定维</w:t>
                      </w:r>
                      <w:proofErr w:type="gramStart"/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度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开始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并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固定该维度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的情况下求剩余维度的组合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这是一个递归的逻辑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这里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1"/>
                          <w:shd w:val="clear" w:color="auto" w:fill="FFFFFF"/>
                        </w:rPr>
                        <w:t>对</w:t>
                      </w:r>
                      <w:r>
                        <w:rPr>
                          <w:rFonts w:ascii="Verdana" w:hAnsi="Verdana"/>
                          <w:color w:val="000000"/>
                          <w:sz w:val="21"/>
                          <w:shd w:val="clear" w:color="auto" w:fill="FFFFFF"/>
                        </w:rPr>
                        <w:t>每一个维度也是一次递归。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5280" w:rsidRDefault="006F5280" w:rsidP="00D73CFB">
      <w:pPr>
        <w:ind w:firstLineChars="0" w:firstLine="0"/>
      </w:pPr>
    </w:p>
    <w:p w:rsidR="00033E5A" w:rsidRDefault="006F5280" w:rsidP="006F5280">
      <w:pPr>
        <w:pStyle w:val="2"/>
      </w:pPr>
      <w:r>
        <w:rPr>
          <w:rFonts w:hint="eastAsia"/>
        </w:rPr>
        <w:t>三</w:t>
      </w:r>
      <w:r>
        <w:t>）排序算法</w:t>
      </w:r>
    </w:p>
    <w:p w:rsidR="006F5280" w:rsidRDefault="006F5280" w:rsidP="006F5280">
      <w:pPr>
        <w:ind w:firstLine="480"/>
      </w:pPr>
      <w:r>
        <w:rPr>
          <w:rFonts w:hint="eastAsia"/>
        </w:rPr>
        <w:t>冒泡：</w:t>
      </w:r>
      <w:r w:rsidR="00E65F3B">
        <w:rPr>
          <w:rFonts w:hint="eastAsia"/>
        </w:rPr>
        <w:t>分为两个</w:t>
      </w:r>
      <w:r w:rsidR="00E65F3B">
        <w:t>循环，</w:t>
      </w:r>
      <w:r w:rsidR="00E65F3B">
        <w:rPr>
          <w:rFonts w:hint="eastAsia"/>
        </w:rPr>
        <w:t>每层</w:t>
      </w:r>
      <w:r w:rsidR="00E65F3B">
        <w:t>循环都是序列的大小；第一层循环是</w:t>
      </w:r>
      <w:r w:rsidR="00E65F3B">
        <w:rPr>
          <w:rFonts w:hint="eastAsia"/>
        </w:rPr>
        <w:t>冒泡</w:t>
      </w:r>
      <w:r w:rsidR="00E65F3B">
        <w:t>的次数，第二层循环是每次冒泡需要比较的次数；</w:t>
      </w:r>
    </w:p>
    <w:p w:rsidR="006F5280" w:rsidRDefault="006F5280" w:rsidP="006F5280">
      <w:pPr>
        <w:ind w:firstLine="480"/>
      </w:pPr>
      <w:r>
        <w:t>选择</w:t>
      </w:r>
      <w:r>
        <w:rPr>
          <w:rFonts w:hint="eastAsia"/>
        </w:rPr>
        <w:t>：每次</w:t>
      </w:r>
      <w:r>
        <w:t>从未排序的序列中选择最小的元素，放在剩余序列的</w:t>
      </w:r>
      <w:r>
        <w:rPr>
          <w:rFonts w:hint="eastAsia"/>
        </w:rPr>
        <w:t>‘第一个</w:t>
      </w:r>
      <w:r>
        <w:t>位置</w:t>
      </w:r>
      <w:r>
        <w:rPr>
          <w:rFonts w:hint="eastAsia"/>
        </w:rPr>
        <w:t>’</w:t>
      </w:r>
      <w:r w:rsidR="00E65F3B">
        <w:rPr>
          <w:rFonts w:hint="eastAsia"/>
        </w:rPr>
        <w:t>，</w:t>
      </w:r>
      <w:r w:rsidR="00E65F3B">
        <w:t>也就是已排序列的末尾</w:t>
      </w:r>
      <w:r>
        <w:rPr>
          <w:rFonts w:hint="eastAsia"/>
        </w:rPr>
        <w:t>。</w:t>
      </w:r>
    </w:p>
    <w:p w:rsidR="006F5280" w:rsidRDefault="006F5280" w:rsidP="006F5280">
      <w:pPr>
        <w:ind w:firstLine="480"/>
      </w:pPr>
      <w:r>
        <w:t>插入</w:t>
      </w:r>
      <w:r>
        <w:rPr>
          <w:rFonts w:hint="eastAsia"/>
        </w:rPr>
        <w:t>：分为</w:t>
      </w:r>
      <w:r>
        <w:t>两个循环，第一个循环是对要插入的元素</w:t>
      </w:r>
      <w:r>
        <w:rPr>
          <w:rFonts w:hint="eastAsia"/>
        </w:rPr>
        <w:t>；</w:t>
      </w:r>
      <w:r>
        <w:t>第二个循环，是从插入的元素开始，将它和相邻的</w:t>
      </w:r>
      <w:r>
        <w:rPr>
          <w:rFonts w:hint="eastAsia"/>
        </w:rPr>
        <w:t>前一个</w:t>
      </w:r>
      <w:r>
        <w:t>元素做比较，</w:t>
      </w:r>
      <w:r>
        <w:rPr>
          <w:rFonts w:hint="eastAsia"/>
        </w:rPr>
        <w:t>直到</w:t>
      </w:r>
      <w:r>
        <w:t>插入元素到了首个位置或者找到比它小的元素。</w:t>
      </w:r>
    </w:p>
    <w:p w:rsidR="006F5280" w:rsidRPr="006F5280" w:rsidRDefault="006F5280" w:rsidP="006F5280">
      <w:pPr>
        <w:ind w:firstLine="480"/>
      </w:pPr>
      <w:r>
        <w:rPr>
          <w:rFonts w:hint="eastAsia"/>
        </w:rPr>
        <w:t>希尔</w:t>
      </w:r>
      <w:r>
        <w:t>排序</w:t>
      </w:r>
      <w:r>
        <w:rPr>
          <w:rFonts w:hint="eastAsia"/>
        </w:rPr>
        <w:t>：</w:t>
      </w:r>
      <w:r>
        <w:t>是对插入排序的改进，</w:t>
      </w:r>
      <w:r>
        <w:rPr>
          <w:rFonts w:hint="eastAsia"/>
        </w:rPr>
        <w:t>结合</w:t>
      </w:r>
      <w:r>
        <w:t>分治算法，</w:t>
      </w:r>
      <w:r>
        <w:rPr>
          <w:rFonts w:hint="eastAsia"/>
        </w:rPr>
        <w:t>先</w:t>
      </w:r>
      <w:r>
        <w:t>将序</w:t>
      </w:r>
      <w:r>
        <w:rPr>
          <w:rFonts w:hint="eastAsia"/>
        </w:rPr>
        <w:t>列</w:t>
      </w:r>
      <w:r>
        <w:t>分为若干子序列，分别插入排序，然后</w:t>
      </w:r>
      <w:r>
        <w:rPr>
          <w:rFonts w:hint="eastAsia"/>
        </w:rPr>
        <w:t>再</w:t>
      </w:r>
      <w:r>
        <w:t>进行整体的插入</w:t>
      </w:r>
      <w:r>
        <w:rPr>
          <w:rFonts w:hint="eastAsia"/>
        </w:rPr>
        <w:t>排序。</w:t>
      </w:r>
    </w:p>
    <w:p w:rsidR="006F5280" w:rsidRDefault="006F5280" w:rsidP="006F5280">
      <w:pPr>
        <w:ind w:firstLine="480"/>
      </w:pPr>
      <w:r>
        <w:t>快速</w:t>
      </w:r>
      <w:r>
        <w:rPr>
          <w:rFonts w:hint="eastAsia"/>
        </w:rPr>
        <w:t>：</w:t>
      </w:r>
      <w:r w:rsidR="00E65F3B">
        <w:rPr>
          <w:rFonts w:hint="eastAsia"/>
        </w:rPr>
        <w:t>通过</w:t>
      </w:r>
      <w:r w:rsidR="00E65F3B">
        <w:t>分治法，将序列分为两个子序列，</w:t>
      </w:r>
      <w:r w:rsidR="00E65F3B">
        <w:rPr>
          <w:rFonts w:hint="eastAsia"/>
        </w:rPr>
        <w:t>分</w:t>
      </w:r>
      <w:r w:rsidR="00E65F3B">
        <w:t>子序列的时候，就对元素做了比较，将比主元大的放在一侧，比主元小的放在一侧。</w:t>
      </w:r>
      <w:r w:rsidR="00065B4C">
        <w:rPr>
          <w:rFonts w:hint="eastAsia"/>
        </w:rPr>
        <w:t>递归</w:t>
      </w:r>
      <w:r w:rsidR="00065B4C">
        <w:t>进行，直到子序列个数小于</w:t>
      </w:r>
      <w:r w:rsidR="00065B4C">
        <w:rPr>
          <w:rFonts w:hint="eastAsia"/>
        </w:rPr>
        <w:t>1</w:t>
      </w:r>
      <w:r w:rsidR="00065B4C">
        <w:rPr>
          <w:rFonts w:hint="eastAsia"/>
        </w:rPr>
        <w:t>；</w:t>
      </w:r>
    </w:p>
    <w:p w:rsidR="006F5280" w:rsidRDefault="006F5280" w:rsidP="006F5280">
      <w:pPr>
        <w:ind w:firstLine="480"/>
      </w:pPr>
      <w:r>
        <w:t>归并</w:t>
      </w:r>
      <w:r>
        <w:rPr>
          <w:rFonts w:hint="eastAsia"/>
        </w:rPr>
        <w:t>：</w:t>
      </w:r>
      <w:r w:rsidR="00E65F3B">
        <w:rPr>
          <w:rFonts w:hint="eastAsia"/>
        </w:rPr>
        <w:t>通过</w:t>
      </w:r>
      <w:r w:rsidR="00E65F3B">
        <w:t>分治法，将序列分割为可以直接</w:t>
      </w:r>
      <w:r w:rsidR="00E65F3B">
        <w:rPr>
          <w:rFonts w:hint="eastAsia"/>
        </w:rPr>
        <w:t>合并</w:t>
      </w:r>
      <w:r w:rsidR="00E65F3B">
        <w:t>的小子序列，然后合并已经</w:t>
      </w:r>
      <w:r w:rsidR="00E65F3B">
        <w:lastRenderedPageBreak/>
        <w:t>排好学的子序列；这是</w:t>
      </w:r>
      <w:r w:rsidR="00E65F3B">
        <w:rPr>
          <w:rFonts w:hint="eastAsia"/>
        </w:rPr>
        <w:t>一个</w:t>
      </w:r>
      <w:r w:rsidR="00E65F3B">
        <w:t>递归算法，</w:t>
      </w:r>
      <w:r w:rsidR="00E65F3B">
        <w:rPr>
          <w:rFonts w:hint="eastAsia"/>
        </w:rPr>
        <w:t>先</w:t>
      </w:r>
      <w:r w:rsidR="00E65F3B">
        <w:t>分解，</w:t>
      </w:r>
      <w:r w:rsidR="00E65F3B">
        <w:rPr>
          <w:rFonts w:hint="eastAsia"/>
        </w:rPr>
        <w:t>返回</w:t>
      </w:r>
      <w:r w:rsidR="00E65F3B">
        <w:t>有序的子序列，然后合并有序的</w:t>
      </w:r>
      <w:r w:rsidR="00E65F3B">
        <w:rPr>
          <w:rFonts w:hint="eastAsia"/>
        </w:rPr>
        <w:t>子序列</w:t>
      </w:r>
      <w:r w:rsidR="00E65F3B">
        <w:t>。</w:t>
      </w:r>
    </w:p>
    <w:p w:rsidR="006F5280" w:rsidRDefault="006F5280" w:rsidP="006F5280">
      <w:pPr>
        <w:ind w:firstLine="480"/>
      </w:pPr>
      <w:r>
        <w:t>堆排序</w:t>
      </w:r>
      <w:r>
        <w:rPr>
          <w:rFonts w:hint="eastAsia"/>
        </w:rPr>
        <w:t>：</w:t>
      </w:r>
      <w:r w:rsidR="00065B4C">
        <w:rPr>
          <w:rFonts w:hint="eastAsia"/>
        </w:rPr>
        <w:t>首先</w:t>
      </w:r>
      <w:r w:rsidR="00065B4C">
        <w:t>需要将序列创建为一个堆，然后</w:t>
      </w:r>
      <w:r w:rsidR="00065B4C">
        <w:rPr>
          <w:rFonts w:hint="eastAsia"/>
        </w:rPr>
        <w:t>通过</w:t>
      </w:r>
      <w:r w:rsidR="00065B4C">
        <w:t>维护堆来排序；</w:t>
      </w:r>
      <w:r w:rsidR="00065B4C">
        <w:rPr>
          <w:rFonts w:hint="eastAsia"/>
        </w:rPr>
        <w:t>维护堆</w:t>
      </w:r>
      <w:r w:rsidR="00065B4C">
        <w:t>结构，可以通过向上维护，也可以通过向下维护</w:t>
      </w:r>
    </w:p>
    <w:p w:rsidR="00065B4C" w:rsidRDefault="00065B4C" w:rsidP="00065B4C">
      <w:pPr>
        <w:ind w:firstLine="480"/>
      </w:pPr>
      <w:r>
        <w:rPr>
          <w:rFonts w:hint="eastAsia"/>
        </w:rPr>
        <w:t>基数</w:t>
      </w:r>
      <w:r>
        <w:t>排序</w:t>
      </w:r>
      <w:r>
        <w:rPr>
          <w:rFonts w:hint="eastAsia"/>
        </w:rPr>
        <w:t>：</w:t>
      </w:r>
      <w:r w:rsidR="00662638" w:rsidRPr="00662638">
        <w:rPr>
          <w:rFonts w:hint="eastAsia"/>
        </w:rPr>
        <w:t>基数排序是一种</w:t>
      </w:r>
      <w:proofErr w:type="gramStart"/>
      <w:r w:rsidR="00662638" w:rsidRPr="00662638">
        <w:rPr>
          <w:rFonts w:hint="eastAsia"/>
        </w:rPr>
        <w:t>非比较</w:t>
      </w:r>
      <w:proofErr w:type="gramEnd"/>
      <w:r w:rsidR="00662638" w:rsidRPr="00662638">
        <w:rPr>
          <w:rFonts w:hint="eastAsia"/>
        </w:rPr>
        <w:t>型整数排序算法，其原理是将整数按位数切割成不同的数字，然后按每个位数分别比较。由于整数也可以表达字符串（比如名字或日期）和特定格式的浮点数，所以基数排序也不是只能使用于整数。</w:t>
      </w:r>
    </w:p>
    <w:p w:rsidR="00065B4C" w:rsidRDefault="00065B4C" w:rsidP="00065B4C">
      <w:pPr>
        <w:ind w:firstLine="480"/>
      </w:pPr>
      <w:r>
        <w:rPr>
          <w:rFonts w:hint="eastAsia"/>
        </w:rPr>
        <w:t>计数</w:t>
      </w:r>
      <w:r>
        <w:t>排序：</w:t>
      </w:r>
    </w:p>
    <w:p w:rsidR="00662638" w:rsidRDefault="00662638" w:rsidP="00662638">
      <w:pPr>
        <w:pStyle w:val="2"/>
      </w:pPr>
      <w:r>
        <w:rPr>
          <w:rFonts w:hint="eastAsia"/>
        </w:rPr>
        <w:t>四</w:t>
      </w:r>
      <w:r>
        <w:t>）动态规划</w:t>
      </w:r>
    </w:p>
    <w:p w:rsidR="00662638" w:rsidRDefault="00662638" w:rsidP="00662638">
      <w:pPr>
        <w:ind w:firstLine="480"/>
      </w:pPr>
      <w:r>
        <w:rPr>
          <w:rFonts w:hint="eastAsia"/>
        </w:rPr>
        <w:t>动态</w:t>
      </w:r>
      <w:r>
        <w:t>规划</w:t>
      </w:r>
      <w:r>
        <w:rPr>
          <w:rFonts w:hint="eastAsia"/>
        </w:rPr>
        <w:t>是</w:t>
      </w:r>
      <w:r>
        <w:t>求解决策过程</w:t>
      </w:r>
      <w:r>
        <w:rPr>
          <w:rFonts w:hint="eastAsia"/>
        </w:rPr>
        <w:t>的</w:t>
      </w:r>
      <w:r>
        <w:t>最优化方法。</w:t>
      </w:r>
      <w:r w:rsidR="002563ED" w:rsidRPr="002563ED">
        <w:t>20</w:t>
      </w:r>
      <w:r w:rsidR="002563ED" w:rsidRPr="002563ED">
        <w:t>世纪</w:t>
      </w:r>
      <w:r w:rsidR="002563ED" w:rsidRPr="002563ED">
        <w:t>50</w:t>
      </w:r>
      <w:r w:rsidR="002563ED" w:rsidRPr="002563ED">
        <w:t>年代初</w:t>
      </w:r>
      <w:r w:rsidR="00837BCA">
        <w:fldChar w:fldCharType="begin"/>
      </w:r>
      <w:r w:rsidR="00837BCA">
        <w:instrText xml:space="preserve"> HYPERLINK "https://baike.baidu.com/item/%E7%BE%8E%E5%9B%BD" \t "_blank" </w:instrText>
      </w:r>
      <w:r w:rsidR="00837BCA">
        <w:fldChar w:fldCharType="separate"/>
      </w:r>
      <w:r w:rsidR="002563ED" w:rsidRPr="002563ED">
        <w:t>美国</w:t>
      </w:r>
      <w:r w:rsidR="00837BCA">
        <w:fldChar w:fldCharType="end"/>
      </w:r>
      <w:r w:rsidR="002563ED" w:rsidRPr="002563ED">
        <w:t>数学家</w:t>
      </w:r>
      <w:proofErr w:type="spellStart"/>
      <w:r w:rsidR="002563ED" w:rsidRPr="002563ED">
        <w:t>R.E.Bellman</w:t>
      </w:r>
      <w:proofErr w:type="spellEnd"/>
      <w:r w:rsidR="002563ED" w:rsidRPr="002563ED">
        <w:t>等人在研究多阶段决策过程</w:t>
      </w:r>
      <w:r w:rsidR="002563ED" w:rsidRPr="002563ED">
        <w:t>(multistep decision process)</w:t>
      </w:r>
      <w:r w:rsidR="002563ED" w:rsidRPr="002563ED">
        <w:t>的优化问题时，提出了著名的最优化原理</w:t>
      </w:r>
      <w:r w:rsidR="002563ED" w:rsidRPr="002563ED">
        <w:t>(principle of optimality)</w:t>
      </w:r>
      <w:r w:rsidR="002563ED" w:rsidRPr="002563ED">
        <w:t>，把多阶段过程转化为一系列</w:t>
      </w:r>
      <w:proofErr w:type="gramStart"/>
      <w:r w:rsidR="002563ED" w:rsidRPr="002563ED">
        <w:t>单阶段</w:t>
      </w:r>
      <w:proofErr w:type="gramEnd"/>
      <w:r w:rsidR="002563ED" w:rsidRPr="002563ED">
        <w:t>问题，利用各阶段之间的关系，逐个求解，创立了解决这类过程优化问题的新方法</w:t>
      </w:r>
      <w:r w:rsidR="002563ED" w:rsidRPr="002563ED">
        <w:t>——</w:t>
      </w:r>
      <w:r w:rsidR="002563ED" w:rsidRPr="002563ED">
        <w:t>动态规划。</w:t>
      </w:r>
    </w:p>
    <w:p w:rsidR="00662638" w:rsidRDefault="002563ED" w:rsidP="002563ED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动态规划一般可分为线性动</w:t>
      </w:r>
      <w:proofErr w:type="gramStart"/>
      <w:r>
        <w:rPr>
          <w:shd w:val="clear" w:color="auto" w:fill="FFFFFF"/>
        </w:rPr>
        <w:t>规</w:t>
      </w:r>
      <w:proofErr w:type="gramEnd"/>
      <w:r>
        <w:rPr>
          <w:shd w:val="clear" w:color="auto" w:fill="FFFFFF"/>
        </w:rPr>
        <w:t>，区域动</w:t>
      </w:r>
      <w:proofErr w:type="gramStart"/>
      <w:r>
        <w:rPr>
          <w:shd w:val="clear" w:color="auto" w:fill="FFFFFF"/>
        </w:rPr>
        <w:t>规</w:t>
      </w:r>
      <w:proofErr w:type="gramEnd"/>
      <w:r>
        <w:rPr>
          <w:shd w:val="clear" w:color="auto" w:fill="FFFFFF"/>
        </w:rPr>
        <w:t>，树形动</w:t>
      </w:r>
      <w:proofErr w:type="gramStart"/>
      <w:r>
        <w:rPr>
          <w:shd w:val="clear" w:color="auto" w:fill="FFFFFF"/>
        </w:rPr>
        <w:t>规</w:t>
      </w:r>
      <w:proofErr w:type="gramEnd"/>
      <w:r>
        <w:rPr>
          <w:shd w:val="clear" w:color="auto" w:fill="FFFFFF"/>
        </w:rPr>
        <w:t>，背包动</w:t>
      </w:r>
      <w:proofErr w:type="gramStart"/>
      <w:r>
        <w:rPr>
          <w:shd w:val="clear" w:color="auto" w:fill="FFFFFF"/>
        </w:rPr>
        <w:t>规</w:t>
      </w:r>
      <w:proofErr w:type="gramEnd"/>
      <w:r>
        <w:rPr>
          <w:shd w:val="clear" w:color="auto" w:fill="FFFFFF"/>
        </w:rPr>
        <w:t>四类。</w:t>
      </w:r>
    </w:p>
    <w:p w:rsidR="002563ED" w:rsidRDefault="002563ED" w:rsidP="002563ED">
      <w:pPr>
        <w:ind w:firstLine="480"/>
      </w:pP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规划适用于子问题重复比较多的问题，也就是不同的子问题具有公共的子子问题。</w:t>
      </w:r>
    </w:p>
    <w:p w:rsidR="00662638" w:rsidRPr="00662638" w:rsidRDefault="00662638" w:rsidP="00662638">
      <w:pPr>
        <w:ind w:firstLine="480"/>
      </w:pPr>
    </w:p>
    <w:p w:rsidR="00033E5A" w:rsidRDefault="00033E5A" w:rsidP="00033E5A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381625" cy="1404620"/>
                <wp:effectExtent l="0" t="0" r="28575" b="266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jc w:val="center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D464D"/>
                              </w:rPr>
                              <w:t>算法基础</w:t>
                            </w:r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五大常用算法之一：分治算法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 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8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https://www.cnblogs.com/steven_oyj/archive/2010/05/22/1741370.html</w:t>
                              </w:r>
                            </w:hyperlink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五种常用算法之二：动态规划算法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9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https://www.cnblogs.com/steven_oyj/archive/2010/05/22/1741374.html</w:t>
                              </w:r>
                            </w:hyperlink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五大常用算法之三贪心算法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10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https://www.cnblogs.com/steven_oyj/archive/2010/05/22/1741375.html</w:t>
                              </w:r>
                            </w:hyperlink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五大常用算法之四：回溯法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11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http://www.cnblogs.com/steven_oyj/archive/2010/05/22/1741376.html</w:t>
                              </w:r>
                            </w:hyperlink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五大常用算法之五：分支限界法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12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https://www.cnblogs.com/steven_oyj/archive/2010/05/22/1741378.html</w:t>
                              </w:r>
                            </w:hyperlink>
                          </w:p>
                          <w:p w:rsid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九大排序算法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13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https://blog.csdn.net/foreverling/article/details/43798223</w:t>
                              </w:r>
                            </w:hyperlink>
                          </w:p>
                          <w:p w:rsidR="00033E5A" w:rsidRPr="00033E5A" w:rsidRDefault="00033E5A" w:rsidP="00033E5A">
                            <w:pPr>
                              <w:pStyle w:val="af4"/>
                              <w:spacing w:before="0" w:after="0"/>
                              <w:ind w:firstLine="480"/>
                              <w:rPr>
                                <w:rFonts w:ascii="Helvetica" w:hAnsi="Helvetica" w:cs="Helvetica"/>
                                <w:color w:val="3D464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t>二十三种设计模式</w:t>
                            </w:r>
                            <w:r>
                              <w:rPr>
                                <w:rFonts w:ascii="Helvetica" w:hAnsi="Helvetica" w:cs="Helvetica"/>
                                <w:color w:val="3D464D"/>
                              </w:rPr>
                              <w:br/>
                            </w:r>
                            <w:hyperlink r:id="rId14" w:history="1">
                              <w:r>
                                <w:rPr>
                                  <w:rStyle w:val="af3"/>
                                  <w:rFonts w:ascii="Helvetica" w:hAnsi="Helvetica" w:cs="Helvetica"/>
                                  <w:color w:val="4285F4"/>
                                </w:rPr>
                                <w:t>https://www.cnblogs.com/geek6/p/3951677.html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">
                <v:textbox style="mso-fit-shape-to-text:t">
                  <w:txbxContent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jc w:val="center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D464D"/>
                        </w:rPr>
                        <w:t>算法基础</w:t>
                      </w:r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五大常用算法之一：分治算法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t> 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15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https://www.cnblogs.com/steven_oyj/archive/2010/05/22/1741370.html</w:t>
                        </w:r>
                      </w:hyperlink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五种常用算法之二：动态规划算法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16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https://www.cnblogs.com/steven_oyj/archive/2010/05/22/1741374.html</w:t>
                        </w:r>
                      </w:hyperlink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五大常用算法之三贪心算法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17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https://www.cnblogs.com/steven_oyj/archive/2010/05/22/1741375.html</w:t>
                        </w:r>
                      </w:hyperlink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五大常用算法之四：回溯法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18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http://www.cnblogs.com/steven_oyj/archive/2010/05/22/1741376.html</w:t>
                        </w:r>
                      </w:hyperlink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五大常用算法之五：分支限界法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19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https://www.cnblogs.com/steven_oyj/archive/2010/05/22/1741378.html</w:t>
                        </w:r>
                      </w:hyperlink>
                    </w:p>
                    <w:p w:rsid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九大排序算法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20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https://blog.csdn.net/foreverling/article/details/43798223</w:t>
                        </w:r>
                      </w:hyperlink>
                    </w:p>
                    <w:p w:rsidR="00033E5A" w:rsidRPr="00033E5A" w:rsidRDefault="00033E5A" w:rsidP="00033E5A">
                      <w:pPr>
                        <w:pStyle w:val="af4"/>
                        <w:spacing w:before="0" w:after="0"/>
                        <w:ind w:firstLine="480"/>
                        <w:rPr>
                          <w:rFonts w:ascii="Helvetica" w:hAnsi="Helvetica" w:cs="Helvetica"/>
                          <w:color w:val="3D464D"/>
                        </w:rPr>
                      </w:pPr>
                      <w:r>
                        <w:rPr>
                          <w:rFonts w:ascii="Helvetica" w:hAnsi="Helvetica" w:cs="Helvetica"/>
                          <w:color w:val="3D464D"/>
                        </w:rPr>
                        <w:t>二十三种设计模式</w:t>
                      </w:r>
                      <w:r>
                        <w:rPr>
                          <w:rFonts w:ascii="Helvetica" w:hAnsi="Helvetica" w:cs="Helvetica"/>
                          <w:color w:val="3D464D"/>
                        </w:rPr>
                        <w:br/>
                      </w:r>
                      <w:hyperlink r:id="rId21" w:history="1">
                        <w:r>
                          <w:rPr>
                            <w:rStyle w:val="af3"/>
                            <w:rFonts w:ascii="Helvetica" w:hAnsi="Helvetica" w:cs="Helvetica"/>
                            <w:color w:val="4285F4"/>
                          </w:rPr>
                          <w:t>https://www.cnblogs.com/geek6/p/3951677.html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0A6DC5" w:rsidRDefault="00637009" w:rsidP="00637009">
      <w:pPr>
        <w:pStyle w:val="1"/>
      </w:pPr>
      <w:r>
        <w:rPr>
          <w:rFonts w:hint="eastAsia"/>
        </w:rPr>
        <w:lastRenderedPageBreak/>
        <w:t>五</w:t>
      </w:r>
      <w:r>
        <w:t>、小技巧小记</w:t>
      </w:r>
    </w:p>
    <w:p w:rsidR="00637009" w:rsidRDefault="00637009" w:rsidP="0063700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对于整数的操作，有些</w:t>
      </w:r>
      <w:r>
        <w:rPr>
          <w:rFonts w:hint="eastAsia"/>
        </w:rPr>
        <w:t>时候</w:t>
      </w:r>
      <w:proofErr w:type="gramStart"/>
      <w:r>
        <w:rPr>
          <w:rFonts w:hint="eastAsia"/>
        </w:rPr>
        <w:t>做</w:t>
      </w:r>
      <w:r>
        <w:t>位相关</w:t>
      </w:r>
      <w:proofErr w:type="gramEnd"/>
      <w:r>
        <w:t>的操作，可以提高效率</w:t>
      </w:r>
    </w:p>
    <w:p w:rsidR="00D5760B" w:rsidRPr="00D5760B" w:rsidRDefault="00D5760B" w:rsidP="00637009">
      <w:pPr>
        <w:ind w:firstLine="48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双指针法，左右指针可以简化遍历</w:t>
      </w:r>
      <w:bookmarkStart w:id="0" w:name="_GoBack"/>
      <w:bookmarkEnd w:id="0"/>
    </w:p>
    <w:p w:rsidR="000A6DC5" w:rsidRDefault="00637009" w:rsidP="000A6DC5">
      <w:pPr>
        <w:pStyle w:val="1"/>
      </w:pPr>
      <w:r>
        <w:rPr>
          <w:rFonts w:hint="eastAsia"/>
        </w:rPr>
        <w:t>六</w:t>
      </w:r>
      <w:r w:rsidR="000A6DC5">
        <w:t>、</w:t>
      </w:r>
      <w:r w:rsidR="000A6DC5">
        <w:t>python</w:t>
      </w:r>
      <w:r w:rsidR="000A6DC5">
        <w:t>中常用的库</w:t>
      </w:r>
    </w:p>
    <w:p w:rsidR="000A6DC5" w:rsidRDefault="00494B34" w:rsidP="000A6DC5">
      <w:pPr>
        <w:ind w:firstLine="480"/>
      </w:pPr>
      <w:r>
        <w:t>o</w:t>
      </w:r>
      <w:r w:rsidR="000A6DC5">
        <w:t>perator</w:t>
      </w:r>
      <w:r w:rsidR="000A6DC5">
        <w:rPr>
          <w:rFonts w:hint="eastAsia"/>
        </w:rPr>
        <w:t>：迭代</w:t>
      </w:r>
      <w:r w:rsidR="000A6DC5">
        <w:t>，比较，排序</w:t>
      </w:r>
    </w:p>
    <w:p w:rsidR="000A6DC5" w:rsidRDefault="00494B34" w:rsidP="000A6DC5">
      <w:pPr>
        <w:ind w:firstLine="480"/>
      </w:pPr>
      <w:r>
        <w:t>c</w:t>
      </w:r>
      <w:r w:rsidR="000A6DC5">
        <w:t>ollection</w:t>
      </w:r>
      <w:r w:rsidR="000A6DC5">
        <w:rPr>
          <w:rFonts w:hint="eastAsia"/>
        </w:rPr>
        <w:t>s</w:t>
      </w:r>
      <w:r w:rsidR="000A6DC5">
        <w:rPr>
          <w:rFonts w:hint="eastAsia"/>
        </w:rPr>
        <w:t>：</w:t>
      </w:r>
      <w:r w:rsidR="000A6DC5">
        <w:t>常用数据结构</w:t>
      </w:r>
    </w:p>
    <w:p w:rsidR="001260FA" w:rsidRDefault="00494B34" w:rsidP="000A6DC5">
      <w:pPr>
        <w:ind w:firstLine="480"/>
      </w:pPr>
      <w:r>
        <w:t>r</w:t>
      </w:r>
      <w:r w:rsidR="001260FA">
        <w:rPr>
          <w:rFonts w:hint="eastAsia"/>
        </w:rPr>
        <w:t xml:space="preserve">andom </w:t>
      </w:r>
      <w:r w:rsidR="001260FA">
        <w:t xml:space="preserve">: </w:t>
      </w:r>
      <w:r w:rsidR="001260FA">
        <w:rPr>
          <w:rFonts w:hint="eastAsia"/>
        </w:rPr>
        <w:t>随机数</w:t>
      </w:r>
    </w:p>
    <w:p w:rsidR="002676F1" w:rsidRDefault="00494B34" w:rsidP="000A6DC5">
      <w:pPr>
        <w:ind w:firstLine="480"/>
      </w:pPr>
      <w:r>
        <w:t>r</w:t>
      </w:r>
      <w:r w:rsidR="002676F1">
        <w:rPr>
          <w:rFonts w:hint="eastAsia"/>
        </w:rPr>
        <w:t>e:</w:t>
      </w:r>
      <w:r w:rsidR="002676F1">
        <w:rPr>
          <w:rFonts w:hint="eastAsia"/>
        </w:rPr>
        <w:t>正则</w:t>
      </w:r>
      <w:r w:rsidR="002676F1">
        <w:t>表达式</w:t>
      </w:r>
    </w:p>
    <w:p w:rsidR="00FA2C35" w:rsidRDefault="00494B34" w:rsidP="000A6DC5">
      <w:pPr>
        <w:ind w:firstLine="480"/>
      </w:pPr>
      <w:r>
        <w:t>m</w:t>
      </w:r>
      <w:r w:rsidR="00FA2C35">
        <w:rPr>
          <w:rFonts w:hint="eastAsia"/>
        </w:rPr>
        <w:t>at</w:t>
      </w:r>
      <w:r w:rsidR="00FA2C35">
        <w:t>h</w:t>
      </w:r>
      <w:r w:rsidR="00FA2C35">
        <w:t>：数学</w:t>
      </w:r>
    </w:p>
    <w:p w:rsidR="00FA2C35" w:rsidRDefault="00494B34" w:rsidP="000A6DC5">
      <w:pPr>
        <w:ind w:firstLine="480"/>
      </w:pPr>
      <w:r>
        <w:t>s</w:t>
      </w:r>
      <w:r w:rsidR="00FA2C35">
        <w:rPr>
          <w:rFonts w:hint="eastAsia"/>
        </w:rPr>
        <w:t>ys</w:t>
      </w:r>
      <w:r w:rsidR="00FA2C35">
        <w:t>：系统</w:t>
      </w:r>
    </w:p>
    <w:p w:rsidR="000668BD" w:rsidRDefault="00494B34" w:rsidP="000A6DC5">
      <w:pPr>
        <w:ind w:firstLine="480"/>
      </w:pPr>
      <w:r>
        <w:t>c</w:t>
      </w:r>
      <w:r w:rsidR="000668BD">
        <w:rPr>
          <w:rFonts w:hint="eastAsia"/>
        </w:rPr>
        <w:t>o</w:t>
      </w:r>
      <w:r w:rsidR="000668BD">
        <w:t>llections</w:t>
      </w:r>
      <w:r w:rsidR="000668BD">
        <w:rPr>
          <w:rFonts w:hint="eastAsia"/>
        </w:rPr>
        <w:t>：队列</w:t>
      </w:r>
    </w:p>
    <w:p w:rsidR="000668BD" w:rsidRDefault="000668BD" w:rsidP="000A6DC5">
      <w:pPr>
        <w:ind w:firstLine="480"/>
      </w:pPr>
      <w:r>
        <w:t>Q</w:t>
      </w:r>
      <w:r>
        <w:rPr>
          <w:rFonts w:hint="eastAsia"/>
        </w:rPr>
        <w:t>ueue</w:t>
      </w:r>
      <w:r>
        <w:t>：队列</w:t>
      </w:r>
    </w:p>
    <w:p w:rsidR="00494B34" w:rsidRDefault="00494B34" w:rsidP="000A6DC5">
      <w:pPr>
        <w:ind w:firstLine="480"/>
      </w:pPr>
      <w:proofErr w:type="spellStart"/>
      <w:r>
        <w:t>heapq</w:t>
      </w:r>
      <w:proofErr w:type="spellEnd"/>
      <w:r>
        <w:rPr>
          <w:rFonts w:hint="eastAsia"/>
        </w:rPr>
        <w:t>：</w:t>
      </w:r>
      <w:r>
        <w:t>堆</w:t>
      </w:r>
    </w:p>
    <w:p w:rsidR="00252424" w:rsidRDefault="00252424" w:rsidP="000A6DC5">
      <w:pPr>
        <w:ind w:firstLine="480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矩阵</w:t>
      </w:r>
    </w:p>
    <w:p w:rsidR="007A3593" w:rsidRDefault="007A3593" w:rsidP="000A6DC5">
      <w:pPr>
        <w:ind w:firstLine="480"/>
      </w:pPr>
      <w:r>
        <w:rPr>
          <w:rFonts w:hint="eastAsia"/>
        </w:rPr>
        <w:t>thread</w:t>
      </w:r>
      <w:r>
        <w:t xml:space="preserve">ing: </w:t>
      </w:r>
      <w:r>
        <w:rPr>
          <w:rFonts w:hint="eastAsia"/>
        </w:rPr>
        <w:t>进程、</w:t>
      </w:r>
      <w:r>
        <w:t>线程</w:t>
      </w:r>
    </w:p>
    <w:p w:rsidR="000668BD" w:rsidRDefault="000668BD" w:rsidP="000A6DC5">
      <w:pPr>
        <w:ind w:firstLine="480"/>
      </w:pPr>
    </w:p>
    <w:p w:rsidR="000A6DC5" w:rsidRPr="000A6DC5" w:rsidRDefault="000A6DC5" w:rsidP="000A6DC5">
      <w:pPr>
        <w:ind w:firstLine="480"/>
      </w:pPr>
    </w:p>
    <w:sectPr w:rsidR="000A6DC5" w:rsidRPr="000A6DC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25F" w:rsidRDefault="007C325F" w:rsidP="00A24428">
      <w:pPr>
        <w:ind w:firstLine="480"/>
      </w:pPr>
      <w:r>
        <w:separator/>
      </w:r>
    </w:p>
  </w:endnote>
  <w:endnote w:type="continuationSeparator" w:id="0">
    <w:p w:rsidR="007C325F" w:rsidRDefault="007C325F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25F" w:rsidRDefault="007C325F" w:rsidP="00A24428">
      <w:pPr>
        <w:ind w:firstLine="480"/>
      </w:pPr>
      <w:r>
        <w:separator/>
      </w:r>
    </w:p>
  </w:footnote>
  <w:footnote w:type="continuationSeparator" w:id="0">
    <w:p w:rsidR="007C325F" w:rsidRDefault="007C325F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05D3"/>
    <w:multiLevelType w:val="hybridMultilevel"/>
    <w:tmpl w:val="CA6415E8"/>
    <w:lvl w:ilvl="0" w:tplc="A3D013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6F25DC"/>
    <w:multiLevelType w:val="multilevel"/>
    <w:tmpl w:val="579A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0"/>
    <w:rsid w:val="00005392"/>
    <w:rsid w:val="00033E5A"/>
    <w:rsid w:val="00065B4C"/>
    <w:rsid w:val="000668BD"/>
    <w:rsid w:val="000A529F"/>
    <w:rsid w:val="000A6DC5"/>
    <w:rsid w:val="001260FA"/>
    <w:rsid w:val="00201FD3"/>
    <w:rsid w:val="00252424"/>
    <w:rsid w:val="002563ED"/>
    <w:rsid w:val="00256795"/>
    <w:rsid w:val="002676F1"/>
    <w:rsid w:val="002A0265"/>
    <w:rsid w:val="002B6E2D"/>
    <w:rsid w:val="002E1BF6"/>
    <w:rsid w:val="0035157F"/>
    <w:rsid w:val="00366D39"/>
    <w:rsid w:val="003712B9"/>
    <w:rsid w:val="00376FEC"/>
    <w:rsid w:val="003F7E2F"/>
    <w:rsid w:val="00473075"/>
    <w:rsid w:val="00494B34"/>
    <w:rsid w:val="004F20F0"/>
    <w:rsid w:val="00554580"/>
    <w:rsid w:val="005C035E"/>
    <w:rsid w:val="006338A9"/>
    <w:rsid w:val="00637009"/>
    <w:rsid w:val="00662638"/>
    <w:rsid w:val="00672FD6"/>
    <w:rsid w:val="006A6410"/>
    <w:rsid w:val="006F5280"/>
    <w:rsid w:val="006F6EF3"/>
    <w:rsid w:val="00706406"/>
    <w:rsid w:val="007416D8"/>
    <w:rsid w:val="007478E0"/>
    <w:rsid w:val="007A3593"/>
    <w:rsid w:val="007C325F"/>
    <w:rsid w:val="007E3AFE"/>
    <w:rsid w:val="007E70BB"/>
    <w:rsid w:val="00814C7B"/>
    <w:rsid w:val="0083543D"/>
    <w:rsid w:val="00837BCA"/>
    <w:rsid w:val="00877DF6"/>
    <w:rsid w:val="008C3F55"/>
    <w:rsid w:val="00972E15"/>
    <w:rsid w:val="00A21989"/>
    <w:rsid w:val="00A24428"/>
    <w:rsid w:val="00B952F4"/>
    <w:rsid w:val="00C2528C"/>
    <w:rsid w:val="00CA6892"/>
    <w:rsid w:val="00CD3A83"/>
    <w:rsid w:val="00D5760B"/>
    <w:rsid w:val="00D73CFB"/>
    <w:rsid w:val="00E51FCD"/>
    <w:rsid w:val="00E65F3B"/>
    <w:rsid w:val="00EB0D67"/>
    <w:rsid w:val="00EC0EB8"/>
    <w:rsid w:val="00F35049"/>
    <w:rsid w:val="00FA2C35"/>
    <w:rsid w:val="00FB6CC1"/>
    <w:rsid w:val="00FD5549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581"/>
  <w15:chartTrackingRefBased/>
  <w15:docId w15:val="{F8EAE78E-2ABC-4961-A3DC-0102FCB0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4F20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4F20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F20F0"/>
    <w:pPr>
      <w:ind w:firstLine="420"/>
    </w:pPr>
  </w:style>
  <w:style w:type="character" w:styleId="af2">
    <w:name w:val="Emphasis"/>
    <w:basedOn w:val="a0"/>
    <w:uiPriority w:val="20"/>
    <w:qFormat/>
    <w:rsid w:val="003F7E2F"/>
    <w:rPr>
      <w:i/>
      <w:iCs/>
    </w:rPr>
  </w:style>
  <w:style w:type="character" w:styleId="af3">
    <w:name w:val="Hyperlink"/>
    <w:basedOn w:val="a0"/>
    <w:uiPriority w:val="99"/>
    <w:semiHidden/>
    <w:unhideWhenUsed/>
    <w:rsid w:val="003F7E2F"/>
    <w:rPr>
      <w:color w:val="0000FF"/>
      <w:u w:val="single"/>
    </w:rPr>
  </w:style>
  <w:style w:type="paragraph" w:styleId="af4">
    <w:name w:val="Normal (Web)"/>
    <w:basedOn w:val="a"/>
    <w:uiPriority w:val="99"/>
    <w:unhideWhenUsed/>
    <w:rsid w:val="00033E5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0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02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teven_oyj/archive/2010/05/22/1741370.html" TargetMode="External"/><Relationship Id="rId13" Type="http://schemas.openxmlformats.org/officeDocument/2006/relationships/hyperlink" Target="https://blog.csdn.net/foreverling/article/details/43798223" TargetMode="External"/><Relationship Id="rId18" Type="http://schemas.openxmlformats.org/officeDocument/2006/relationships/hyperlink" Target="http://www.cnblogs.com/steven_oyj/archive/2010/05/22/1741376.htm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geek6/p/3951677.html" TargetMode="External"/><Relationship Id="rId7" Type="http://schemas.openxmlformats.org/officeDocument/2006/relationships/hyperlink" Target="https://baike.baidu.com/item/%E7%8A%B6%E6%80%81/33204" TargetMode="External"/><Relationship Id="rId12" Type="http://schemas.openxmlformats.org/officeDocument/2006/relationships/hyperlink" Target="https://www.cnblogs.com/steven_oyj/archive/2010/05/22/1741378.html" TargetMode="External"/><Relationship Id="rId17" Type="http://schemas.openxmlformats.org/officeDocument/2006/relationships/hyperlink" Target="https://www.cnblogs.com/steven_oyj/archive/2010/05/22/1741375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cnblogs.com/steven_oyj/archive/2010/05/22/1741374.html" TargetMode="External"/><Relationship Id="rId20" Type="http://schemas.openxmlformats.org/officeDocument/2006/relationships/hyperlink" Target="https://blog.csdn.net/foreverling/article/details/437982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steven_oyj/archive/2010/05/22/1741376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steven_oyj/archive/2010/05/22/1741370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steven_oyj/archive/2010/05/22/1741375.html" TargetMode="External"/><Relationship Id="rId19" Type="http://schemas.openxmlformats.org/officeDocument/2006/relationships/hyperlink" Target="https://www.cnblogs.com/steven_oyj/archive/2010/05/22/174137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teven_oyj/archive/2010/05/22/1741374.html" TargetMode="External"/><Relationship Id="rId14" Type="http://schemas.openxmlformats.org/officeDocument/2006/relationships/hyperlink" Target="https://www.cnblogs.com/geek6/p/3951677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5297</TotalTime>
  <Pages>4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25</cp:revision>
  <dcterms:created xsi:type="dcterms:W3CDTF">2019-04-01T11:44:00Z</dcterms:created>
  <dcterms:modified xsi:type="dcterms:W3CDTF">2019-05-22T08:10:00Z</dcterms:modified>
</cp:coreProperties>
</file>