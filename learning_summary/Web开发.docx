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273E71" w:rsidP="00273E71">
      <w:pPr>
        <w:pStyle w:val="af"/>
        <w:ind w:firstLine="643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开发</w:t>
      </w:r>
    </w:p>
    <w:p w:rsidR="00A866CA" w:rsidRDefault="00A866CA" w:rsidP="00A866CA">
      <w:pPr>
        <w:pStyle w:val="1"/>
        <w:rPr>
          <w:rFonts w:hint="eastAsia"/>
        </w:rPr>
      </w:pPr>
      <w:r>
        <w:rPr>
          <w:rFonts w:hint="eastAsia"/>
        </w:rPr>
        <w:t>创建</w:t>
      </w:r>
      <w:r>
        <w:t>项目</w:t>
      </w:r>
    </w:p>
    <w:p w:rsidR="00A866CA" w:rsidRPr="00A866CA" w:rsidRDefault="00A866CA" w:rsidP="00A866CA">
      <w:pPr>
        <w:ind w:firstLine="482"/>
        <w:rPr>
          <w:rFonts w:hint="eastAsia"/>
          <w:b/>
        </w:rPr>
      </w:pPr>
      <w:r w:rsidRPr="00A866CA">
        <w:rPr>
          <w:rFonts w:hint="eastAsia"/>
          <w:b/>
        </w:rPr>
        <w:t>特殊</w:t>
      </w:r>
      <w:r w:rsidRPr="00A866CA">
        <w:rPr>
          <w:b/>
        </w:rPr>
        <w:t>变量</w:t>
      </w:r>
    </w:p>
    <w:p w:rsidR="00273E71" w:rsidRDefault="00273E71" w:rsidP="00273E71">
      <w:pPr>
        <w:ind w:firstLine="480"/>
      </w:pPr>
      <w:proofErr w:type="spellStart"/>
      <w:r>
        <w:t>U</w:t>
      </w:r>
      <w:r>
        <w:rPr>
          <w:rFonts w:hint="eastAsia"/>
        </w:rPr>
        <w:t>rl</w:t>
      </w:r>
      <w:r>
        <w:t>patterns</w:t>
      </w:r>
      <w:proofErr w:type="spellEnd"/>
      <w:r>
        <w:t xml:space="preserve"> = [</w:t>
      </w:r>
    </w:p>
    <w:p w:rsidR="00273E71" w:rsidRDefault="00273E71" w:rsidP="00273E71">
      <w:pPr>
        <w:ind w:firstLine="480"/>
      </w:pPr>
      <w:r>
        <w:t>P</w:t>
      </w:r>
      <w:r>
        <w:rPr>
          <w:rFonts w:hint="eastAsia"/>
        </w:rPr>
        <w:t>ath(</w:t>
      </w:r>
      <w:proofErr w:type="spellStart"/>
      <w:proofErr w:type="gramStart"/>
      <w:r>
        <w:t>route,view</w:t>
      </w:r>
      <w:proofErr w:type="gramEnd"/>
      <w:r>
        <w:t>,kwargs,name</w:t>
      </w:r>
      <w:proofErr w:type="spellEnd"/>
      <w:r>
        <w:t>)</w:t>
      </w:r>
    </w:p>
    <w:p w:rsidR="00273E71" w:rsidRDefault="00273E71" w:rsidP="00273E71">
      <w:pPr>
        <w:ind w:firstLine="480"/>
      </w:pPr>
      <w:r>
        <w:t>]</w:t>
      </w:r>
    </w:p>
    <w:p w:rsidR="00273E71" w:rsidRDefault="00A866CA" w:rsidP="00273E71">
      <w:pPr>
        <w:ind w:firstLine="480"/>
      </w:pPr>
      <w:r>
        <w:t>Route</w:t>
      </w:r>
      <w:r>
        <w:rPr>
          <w:rFonts w:hint="eastAsia"/>
        </w:rPr>
        <w:t>：</w:t>
      </w:r>
      <w:r w:rsidR="00273E71">
        <w:t xml:space="preserve">Route </w:t>
      </w:r>
      <w:r w:rsidR="00273E71">
        <w:rPr>
          <w:rFonts w:hint="eastAsia"/>
        </w:rPr>
        <w:t>是</w:t>
      </w:r>
      <w:r w:rsidR="00273E71">
        <w:t>匹配</w:t>
      </w:r>
      <w:r w:rsidR="00273E71">
        <w:t>URL</w:t>
      </w:r>
      <w:r w:rsidR="00273E71">
        <w:rPr>
          <w:rFonts w:hint="eastAsia"/>
        </w:rPr>
        <w:t>的</w:t>
      </w:r>
      <w:r w:rsidR="00273E71">
        <w:t>准则</w:t>
      </w:r>
      <w:r w:rsidR="00273E71">
        <w:rPr>
          <w:rFonts w:hint="eastAsia"/>
        </w:rPr>
        <w:t>。</w:t>
      </w:r>
      <w:r w:rsidR="00273E71">
        <w:t>当</w:t>
      </w:r>
      <w:proofErr w:type="spellStart"/>
      <w:r w:rsidR="00273E71">
        <w:t>django</w:t>
      </w:r>
      <w:proofErr w:type="spellEnd"/>
      <w:r w:rsidR="00273E71">
        <w:t>响应一个请求是，它会从</w:t>
      </w:r>
      <w:proofErr w:type="spellStart"/>
      <w:r w:rsidR="00273E71">
        <w:t>urlpatterns</w:t>
      </w:r>
      <w:proofErr w:type="spellEnd"/>
      <w:r w:rsidR="00273E71">
        <w:rPr>
          <w:rFonts w:hint="eastAsia"/>
        </w:rPr>
        <w:t>的</w:t>
      </w:r>
      <w:r w:rsidR="00273E71">
        <w:t>第一项开始，按顺序依次匹配</w:t>
      </w:r>
      <w:r w:rsidR="00273E71">
        <w:rPr>
          <w:rFonts w:hint="eastAsia"/>
        </w:rPr>
        <w:t>列表</w:t>
      </w:r>
      <w:r w:rsidR="00273E71">
        <w:t>中的项，直到找到匹配的项。</w:t>
      </w:r>
      <w:r w:rsidR="00273E71">
        <w:rPr>
          <w:rFonts w:hint="eastAsia"/>
        </w:rPr>
        <w:t>这些</w:t>
      </w:r>
      <w:r w:rsidR="00273E71">
        <w:t>准则不会匹配</w:t>
      </w:r>
      <w:r w:rsidR="00273E71">
        <w:t>get</w:t>
      </w:r>
      <w:r w:rsidR="00273E71">
        <w:t>和</w:t>
      </w:r>
      <w:r w:rsidR="00273E71">
        <w:t>post</w:t>
      </w:r>
      <w:r w:rsidR="00273E71">
        <w:rPr>
          <w:rFonts w:hint="eastAsia"/>
        </w:rPr>
        <w:t>参数或</w:t>
      </w:r>
      <w:r w:rsidR="00273E71">
        <w:t>域名</w:t>
      </w:r>
      <w:r>
        <w:rPr>
          <w:rFonts w:hint="eastAsia"/>
        </w:rPr>
        <w:t>。</w:t>
      </w:r>
    </w:p>
    <w:p w:rsidR="00A866CA" w:rsidRDefault="00A866CA" w:rsidP="00273E71">
      <w:pPr>
        <w:ind w:firstLine="480"/>
      </w:pPr>
      <w:r>
        <w:t>View</w:t>
      </w:r>
      <w:r>
        <w:rPr>
          <w:rFonts w:hint="eastAsia"/>
        </w:rPr>
        <w:t>：</w:t>
      </w:r>
      <w:r>
        <w:t>当</w:t>
      </w:r>
      <w:proofErr w:type="spellStart"/>
      <w:r>
        <w:t>django</w:t>
      </w:r>
      <w:proofErr w:type="spellEnd"/>
      <w:r>
        <w:t>站到一个匹配的准则，就会调用这个特定的视图函数，并传入一个</w:t>
      </w:r>
      <w:proofErr w:type="spellStart"/>
      <w:r>
        <w:t>HttpResponse</w:t>
      </w:r>
      <w:proofErr w:type="spellEnd"/>
      <w:r>
        <w:rPr>
          <w:rFonts w:hint="eastAsia"/>
        </w:rPr>
        <w:t>对象</w:t>
      </w:r>
      <w:r>
        <w:t>作为第一个参数，被捕获的参数</w:t>
      </w:r>
      <w:proofErr w:type="gramStart"/>
      <w:r>
        <w:t>一</w:t>
      </w:r>
      <w:proofErr w:type="gramEnd"/>
      <w:r>
        <w:t>关键字参数的形式传入。</w:t>
      </w:r>
    </w:p>
    <w:p w:rsidR="00A866CA" w:rsidRPr="00A866CA" w:rsidRDefault="00A866CA" w:rsidP="00273E71">
      <w:pPr>
        <w:ind w:firstLine="480"/>
      </w:pPr>
      <w:proofErr w:type="spellStart"/>
      <w:r>
        <w:t>Kwargs</w:t>
      </w:r>
      <w:proofErr w:type="spellEnd"/>
      <w:r>
        <w:t>:</w:t>
      </w:r>
      <w:r w:rsidRPr="00A866CA">
        <w:t xml:space="preserve"> </w:t>
      </w:r>
      <w:r w:rsidRPr="00A866CA">
        <w:t>任意</w:t>
      </w:r>
      <w:proofErr w:type="gramStart"/>
      <w:r w:rsidRPr="00A866CA">
        <w:t>个</w:t>
      </w:r>
      <w:proofErr w:type="gramEnd"/>
      <w:r w:rsidRPr="00A866CA">
        <w:t>关键字参数可以作为一个字典传递给目标视图函数。</w:t>
      </w:r>
    </w:p>
    <w:p w:rsidR="00A866CA" w:rsidRDefault="00A866CA" w:rsidP="00273E71">
      <w:pPr>
        <w:ind w:firstLine="480"/>
      </w:pPr>
      <w:r w:rsidRPr="00A866CA">
        <w:t>N</w:t>
      </w:r>
      <w:r w:rsidRPr="00A866CA">
        <w:rPr>
          <w:rFonts w:hint="eastAsia"/>
        </w:rPr>
        <w:t>ame</w:t>
      </w:r>
      <w:r w:rsidRPr="00A866CA">
        <w:rPr>
          <w:rFonts w:hint="eastAsia"/>
        </w:rPr>
        <w:t>：</w:t>
      </w:r>
      <w:r w:rsidRPr="00A866CA">
        <w:t>为你的</w:t>
      </w:r>
      <w:r w:rsidRPr="00A866CA">
        <w:t xml:space="preserve"> URL </w:t>
      </w:r>
      <w:r w:rsidRPr="00A866CA">
        <w:t>取名能使你在</w:t>
      </w:r>
      <w:r w:rsidRPr="00A866CA">
        <w:t xml:space="preserve"> Django </w:t>
      </w:r>
      <w:r w:rsidRPr="00A866CA">
        <w:t>的任意地方唯一地引用它，尤其是在模板中。这个有用的特性允许你只改一个文件就能全局地修改某个</w:t>
      </w:r>
      <w:r w:rsidRPr="00A866CA">
        <w:t xml:space="preserve"> URL </w:t>
      </w:r>
      <w:r w:rsidRPr="00A866CA">
        <w:t>模式。</w:t>
      </w:r>
    </w:p>
    <w:p w:rsidR="00A866CA" w:rsidRDefault="00A866CA" w:rsidP="00273E71">
      <w:pPr>
        <w:ind w:firstLine="480"/>
      </w:pPr>
    </w:p>
    <w:p w:rsidR="00A866CA" w:rsidRDefault="00A866CA" w:rsidP="00A866CA">
      <w:pPr>
        <w:pStyle w:val="1"/>
      </w:pPr>
      <w:r>
        <w:t>配置</w:t>
      </w:r>
    </w:p>
    <w:p w:rsidR="00A866CA" w:rsidRDefault="00A866CA" w:rsidP="00A866CA">
      <w:pPr>
        <w:ind w:firstLine="480"/>
      </w:pPr>
      <w:r w:rsidRPr="00A866CA">
        <w:t>打开</w:t>
      </w:r>
      <w:r w:rsidRPr="00A866CA">
        <w:t> </w:t>
      </w:r>
      <w:r w:rsidRPr="00A866CA">
        <w:t>mysite/settings.py</w:t>
      </w:r>
      <w:r w:rsidRPr="00A866CA">
        <w:t>。这是个包含了</w:t>
      </w:r>
      <w:r w:rsidRPr="00A866CA">
        <w:t>Django</w:t>
      </w:r>
      <w:r w:rsidRPr="00A866CA">
        <w:t>项目设置的</w:t>
      </w:r>
      <w:r w:rsidRPr="00A866CA">
        <w:t>Python</w:t>
      </w:r>
      <w:r w:rsidRPr="00A866CA">
        <w:t>模块。</w:t>
      </w:r>
    </w:p>
    <w:p w:rsidR="00DF2736" w:rsidRPr="00DF2736" w:rsidRDefault="00DF2736" w:rsidP="00A866CA">
      <w:pPr>
        <w:ind w:firstLine="482"/>
        <w:rPr>
          <w:rFonts w:hint="eastAsia"/>
          <w:b/>
        </w:rPr>
      </w:pPr>
      <w:r w:rsidRPr="00DF2736">
        <w:rPr>
          <w:rFonts w:hint="eastAsia"/>
          <w:b/>
        </w:rPr>
        <w:t>数据</w:t>
      </w:r>
      <w:r w:rsidRPr="00DF2736">
        <w:rPr>
          <w:b/>
        </w:rPr>
        <w:t>库配置</w:t>
      </w:r>
    </w:p>
    <w:p w:rsidR="00A866CA" w:rsidRPr="00A866CA" w:rsidRDefault="00A866CA" w:rsidP="00A866CA">
      <w:pPr>
        <w:ind w:firstLine="480"/>
      </w:pPr>
      <w:r w:rsidRPr="00A866CA">
        <w:t>改变设置文件中</w:t>
      </w:r>
      <w:r w:rsidRPr="00A866CA">
        <w:fldChar w:fldCharType="begin"/>
      </w:r>
      <w:r w:rsidRPr="00A866CA">
        <w:instrText xml:space="preserve"> HYPERLINK "https://docs.djangoproject.com/zh-hans/2.1/ref/settings/" \l "std:setting-DATABASES" </w:instrText>
      </w:r>
      <w:r w:rsidRPr="00A866CA">
        <w:fldChar w:fldCharType="separate"/>
      </w:r>
      <w:r w:rsidRPr="00A866CA">
        <w:t>DATABASES</w:t>
      </w:r>
      <w:r w:rsidRPr="00A866CA">
        <w:fldChar w:fldCharType="end"/>
      </w:r>
      <w:r w:rsidRPr="00A866CA">
        <w:t> 'default' </w:t>
      </w:r>
      <w:r w:rsidRPr="00A866CA">
        <w:t>项目中的一些键值：</w:t>
      </w:r>
    </w:p>
    <w:p w:rsidR="00A866CA" w:rsidRPr="00A866CA" w:rsidRDefault="00A866CA" w:rsidP="00A866CA">
      <w:pPr>
        <w:ind w:leftChars="50" w:left="120" w:firstLineChars="150" w:firstLine="360"/>
      </w:pPr>
      <w:hyperlink r:id="rId7" w:anchor="std:setting-DATABASE-ENGINE" w:history="1">
        <w:r w:rsidRPr="00A866CA">
          <w:t>ENGINE</w:t>
        </w:r>
      </w:hyperlink>
      <w:r w:rsidRPr="00A866CA">
        <w:t> --</w:t>
      </w:r>
      <w:r w:rsidRPr="00A866CA">
        <w:t>可选值有</w:t>
      </w:r>
      <w:r w:rsidRPr="00A866CA">
        <w:t>'django.db.backends.sqlite3'</w:t>
      </w:r>
      <w:r w:rsidRPr="00A866CA">
        <w:t>，</w:t>
      </w:r>
      <w:r w:rsidRPr="00A866CA">
        <w:t>'</w:t>
      </w:r>
      <w:proofErr w:type="spellStart"/>
      <w:r w:rsidRPr="00A866CA">
        <w:t>django.db.backends.postgresql</w:t>
      </w:r>
      <w:proofErr w:type="spellEnd"/>
      <w:r w:rsidRPr="00A866CA">
        <w:t>'</w:t>
      </w:r>
      <w:r w:rsidRPr="00A866CA">
        <w:t>，</w:t>
      </w:r>
      <w:r w:rsidRPr="00A866CA">
        <w:t>'</w:t>
      </w:r>
      <w:proofErr w:type="spellStart"/>
      <w:r w:rsidRPr="00A866CA">
        <w:t>django.db.backends.mysql</w:t>
      </w:r>
      <w:proofErr w:type="spellEnd"/>
      <w:r w:rsidRPr="00A866CA">
        <w:t>'</w:t>
      </w:r>
      <w:r w:rsidRPr="00A866CA">
        <w:t>，或</w:t>
      </w:r>
      <w:r w:rsidRPr="00A866CA">
        <w:t> '</w:t>
      </w:r>
      <w:proofErr w:type="spellStart"/>
      <w:r w:rsidRPr="00A866CA">
        <w:t>django.db.backends.oracle</w:t>
      </w:r>
      <w:proofErr w:type="spellEnd"/>
      <w:r w:rsidRPr="00A866CA">
        <w:t>'</w:t>
      </w:r>
      <w:r w:rsidRPr="00A866CA">
        <w:t>。其它</w:t>
      </w:r>
      <w:r w:rsidRPr="00A866CA">
        <w:t> </w:t>
      </w:r>
      <w:hyperlink r:id="rId8" w:anchor="third-party-notes" w:history="1">
        <w:r w:rsidRPr="00A866CA">
          <w:t>可用后端</w:t>
        </w:r>
      </w:hyperlink>
      <w:r w:rsidRPr="00A866CA">
        <w:t>。</w:t>
      </w:r>
    </w:p>
    <w:p w:rsidR="00A866CA" w:rsidRPr="00A866CA" w:rsidRDefault="00A866CA" w:rsidP="00A866CA">
      <w:pPr>
        <w:ind w:firstLine="480"/>
      </w:pPr>
      <w:hyperlink r:id="rId9" w:anchor="std:setting-NAME" w:history="1">
        <w:r w:rsidRPr="00A866CA">
          <w:t>NAME</w:t>
        </w:r>
      </w:hyperlink>
      <w:r w:rsidRPr="00A866CA">
        <w:t xml:space="preserve"> - </w:t>
      </w:r>
      <w:r w:rsidRPr="00A866CA">
        <w:t>数据库的名称。如果使用的是</w:t>
      </w:r>
      <w:r w:rsidRPr="00A866CA">
        <w:t xml:space="preserve"> SQLite</w:t>
      </w:r>
      <w:r w:rsidRPr="00A866CA">
        <w:t>，数据库将是</w:t>
      </w:r>
      <w:proofErr w:type="gramStart"/>
      <w:r w:rsidRPr="00A866CA">
        <w:t>你电脑</w:t>
      </w:r>
      <w:proofErr w:type="gramEnd"/>
      <w:r w:rsidRPr="00A866CA">
        <w:t>上的一个文件，在这种情况下，</w:t>
      </w:r>
      <w:r w:rsidRPr="00A866CA">
        <w:t> </w:t>
      </w:r>
      <w:hyperlink r:id="rId10" w:anchor="std:setting-NAME" w:history="1">
        <w:r w:rsidRPr="00A866CA">
          <w:t>NAME</w:t>
        </w:r>
      </w:hyperlink>
      <w:r w:rsidRPr="00A866CA">
        <w:t> </w:t>
      </w:r>
      <w:r w:rsidRPr="00A866CA">
        <w:t>应该是此文件的绝对路径，包括文件名。默认值</w:t>
      </w:r>
      <w:r w:rsidRPr="00A866CA">
        <w:t> </w:t>
      </w:r>
      <w:proofErr w:type="spellStart"/>
      <w:r w:rsidRPr="00A866CA">
        <w:t>os.path.join</w:t>
      </w:r>
      <w:proofErr w:type="spellEnd"/>
      <w:r w:rsidRPr="00A866CA">
        <w:t>(BASE_DIR, 'db.sqlite3') </w:t>
      </w:r>
      <w:r w:rsidRPr="00A866CA">
        <w:t>将会把数据库文件储存在项目的根目录。</w:t>
      </w:r>
    </w:p>
    <w:p w:rsidR="00A866CA" w:rsidRPr="00A866CA" w:rsidRDefault="00A866CA" w:rsidP="00A866CA">
      <w:pPr>
        <w:ind w:firstLine="480"/>
      </w:pPr>
      <w:r w:rsidRPr="00A866CA">
        <w:t>如果你不使用</w:t>
      </w:r>
      <w:r w:rsidRPr="00A866CA">
        <w:t xml:space="preserve"> SQLite</w:t>
      </w:r>
      <w:r w:rsidRPr="00A866CA">
        <w:t>，则必须添加一些额外设置，比如</w:t>
      </w:r>
      <w:r w:rsidRPr="00A866CA">
        <w:t> </w:t>
      </w:r>
      <w:hyperlink r:id="rId11" w:anchor="std:setting-USER" w:history="1">
        <w:r w:rsidRPr="00A866CA">
          <w:t>USER</w:t>
        </w:r>
      </w:hyperlink>
      <w:r w:rsidRPr="00A866CA">
        <w:t> </w:t>
      </w:r>
      <w:r w:rsidRPr="00A866CA">
        <w:t>、</w:t>
      </w:r>
      <w:r w:rsidRPr="00A866CA">
        <w:t> </w:t>
      </w:r>
      <w:hyperlink r:id="rId12" w:anchor="std:setting-PASSWORD" w:history="1">
        <w:r w:rsidRPr="00A866CA">
          <w:t>PASSWORD</w:t>
        </w:r>
      </w:hyperlink>
      <w:r w:rsidRPr="00A866CA">
        <w:t> </w:t>
      </w:r>
      <w:r w:rsidRPr="00A866CA">
        <w:t>、</w:t>
      </w:r>
      <w:r w:rsidRPr="00A866CA">
        <w:t> </w:t>
      </w:r>
      <w:hyperlink r:id="rId13" w:anchor="std:setting-HOST" w:history="1">
        <w:r w:rsidRPr="00A866CA">
          <w:t>HOST</w:t>
        </w:r>
      </w:hyperlink>
      <w:r w:rsidRPr="00A866CA">
        <w:t> </w:t>
      </w:r>
      <w:r w:rsidRPr="00A866CA">
        <w:t>等等。</w:t>
      </w:r>
    </w:p>
    <w:p w:rsidR="00A866CA" w:rsidRDefault="00A866CA" w:rsidP="00DF2736">
      <w:pPr>
        <w:ind w:firstLine="480"/>
      </w:pPr>
      <w:r>
        <w:rPr>
          <w:rFonts w:hint="eastAsia"/>
        </w:rPr>
        <w:t>备注</w:t>
      </w:r>
      <w:r w:rsidRPr="00A866CA">
        <w:t>：如果你使用了</w:t>
      </w:r>
      <w:r w:rsidRPr="00A866CA">
        <w:t xml:space="preserve"> SQLite </w:t>
      </w:r>
      <w:r w:rsidRPr="00A866CA">
        <w:t>以外的数据库，请确认在</w:t>
      </w:r>
      <w:r>
        <w:t>使用前已经创建了数据库。你可以通过在你的数据库交互式命令行中使</w:t>
      </w:r>
      <w:r>
        <w:rPr>
          <w:rFonts w:hint="eastAsia"/>
        </w:rPr>
        <w:t>用</w:t>
      </w:r>
      <w:r w:rsidRPr="00A866CA">
        <w:t>"CREATE DATABASE</w:t>
      </w:r>
      <w:r>
        <w:t xml:space="preserve"> </w:t>
      </w:r>
      <w:proofErr w:type="spellStart"/>
      <w:r w:rsidRPr="00A866CA">
        <w:t>database_name</w:t>
      </w:r>
      <w:proofErr w:type="spellEnd"/>
      <w:r w:rsidRPr="00A866CA">
        <w:t xml:space="preserve">;" </w:t>
      </w:r>
      <w:r w:rsidRPr="00A866CA">
        <w:t>命令来完成这件事。另外，还要确保该数据库用户中提供</w:t>
      </w:r>
      <w:r w:rsidRPr="00A866CA">
        <w:t> mysite/settings.py </w:t>
      </w:r>
      <w:r w:rsidRPr="00A866CA">
        <w:t>具有</w:t>
      </w:r>
      <w:r w:rsidRPr="00A866CA">
        <w:t xml:space="preserve"> "create database" </w:t>
      </w:r>
      <w:r w:rsidRPr="00A866CA">
        <w:t>权限。这使得自动创建的</w:t>
      </w:r>
      <w:r w:rsidRPr="00A866CA">
        <w:fldChar w:fldCharType="begin"/>
      </w:r>
      <w:r w:rsidRPr="00A866CA">
        <w:instrText xml:space="preserve"> HYPERLINK "https://docs.djangoproject.com/zh-hans/2.1/topics/testing/overview/" \l "the-test-database" </w:instrText>
      </w:r>
      <w:r w:rsidRPr="00A866CA">
        <w:fldChar w:fldCharType="separate"/>
      </w:r>
      <w:r w:rsidRPr="00A866CA">
        <w:t>test database</w:t>
      </w:r>
      <w:r w:rsidRPr="00A866CA">
        <w:fldChar w:fldCharType="end"/>
      </w:r>
      <w:r w:rsidRPr="00A866CA">
        <w:t> </w:t>
      </w:r>
      <w:r w:rsidRPr="00A866CA">
        <w:t>能被以后的教程使用。如果你使用</w:t>
      </w:r>
      <w:r w:rsidRPr="00A866CA">
        <w:t xml:space="preserve"> SQLite</w:t>
      </w:r>
      <w:r w:rsidRPr="00A866CA">
        <w:t>，那么你不需要在使用前做任何事</w:t>
      </w:r>
      <w:r w:rsidRPr="00A866CA">
        <w:t>——</w:t>
      </w:r>
      <w:r w:rsidRPr="00A866CA">
        <w:t>数据库会在需要的时候自动创建。</w:t>
      </w:r>
    </w:p>
    <w:p w:rsidR="00DF2736" w:rsidRPr="003D4F32" w:rsidRDefault="00DF2736" w:rsidP="00DF2736">
      <w:pPr>
        <w:ind w:firstLine="482"/>
        <w:rPr>
          <w:rFonts w:hint="eastAsia"/>
          <w:b/>
        </w:rPr>
      </w:pPr>
      <w:r w:rsidRPr="003D4F32">
        <w:rPr>
          <w:rFonts w:hint="eastAsia"/>
          <w:b/>
        </w:rPr>
        <w:t>时区</w:t>
      </w:r>
      <w:r w:rsidRPr="003D4F32">
        <w:rPr>
          <w:b/>
        </w:rPr>
        <w:t>配置</w:t>
      </w:r>
    </w:p>
    <w:p w:rsidR="00A866CA" w:rsidRDefault="00A866CA" w:rsidP="00DF2736">
      <w:pPr>
        <w:ind w:firstLine="480"/>
      </w:pPr>
      <w:r w:rsidRPr="00A866CA">
        <w:t>编辑</w:t>
      </w:r>
      <w:r w:rsidRPr="00A866CA">
        <w:t> </w:t>
      </w:r>
      <w:r w:rsidRPr="00DF2736">
        <w:t>mysite/settings.py</w:t>
      </w:r>
      <w:r w:rsidRPr="00A866CA">
        <w:t> </w:t>
      </w:r>
      <w:r w:rsidRPr="00A866CA">
        <w:t>文件前，先设置</w:t>
      </w:r>
      <w:r w:rsidRPr="00A866CA">
        <w:t> </w:t>
      </w:r>
      <w:hyperlink r:id="rId14" w:anchor="std:setting-TIME_ZONE" w:history="1">
        <w:r w:rsidRPr="00DF2736">
          <w:t>TIME_ZONE</w:t>
        </w:r>
      </w:hyperlink>
      <w:r w:rsidRPr="00A866CA">
        <w:t> </w:t>
      </w:r>
      <w:r w:rsidRPr="00A866CA">
        <w:t>为你自己时区。</w:t>
      </w:r>
    </w:p>
    <w:p w:rsidR="003D4F32" w:rsidRPr="00A866CA" w:rsidRDefault="003D4F32" w:rsidP="00DF2736">
      <w:pPr>
        <w:ind w:firstLine="482"/>
        <w:rPr>
          <w:rFonts w:hint="eastAsia"/>
          <w:b/>
        </w:rPr>
      </w:pPr>
      <w:hyperlink r:id="rId15" w:anchor="std:setting-INSTALLED_APPS" w:history="1">
        <w:r w:rsidRPr="003D4F32">
          <w:rPr>
            <w:b/>
          </w:rPr>
          <w:t>INSTALLED_APPS</w:t>
        </w:r>
      </w:hyperlink>
      <w:r w:rsidRPr="00A866CA">
        <w:rPr>
          <w:b/>
        </w:rPr>
        <w:t> </w:t>
      </w:r>
      <w:r w:rsidRPr="00A866CA">
        <w:rPr>
          <w:b/>
        </w:rPr>
        <w:t>设置</w:t>
      </w:r>
    </w:p>
    <w:p w:rsidR="00A866CA" w:rsidRPr="00DF2736" w:rsidRDefault="00A866CA" w:rsidP="00DF2736">
      <w:pPr>
        <w:ind w:firstLine="480"/>
      </w:pPr>
      <w:r w:rsidRPr="00A866CA">
        <w:t>此外，关注一下文件头部的</w:t>
      </w:r>
      <w:r w:rsidRPr="00A866CA">
        <w:t> </w:t>
      </w:r>
      <w:hyperlink r:id="rId16" w:anchor="std:setting-INSTALLED_APPS" w:history="1">
        <w:r w:rsidRPr="00DF2736">
          <w:t>INSTALLED_APPS</w:t>
        </w:r>
      </w:hyperlink>
      <w:r w:rsidRPr="00A866CA">
        <w:t> </w:t>
      </w:r>
      <w:r w:rsidRPr="00A866CA">
        <w:t>设置项。这里包括了会在你项目中启用的所有</w:t>
      </w:r>
      <w:r w:rsidRPr="00A866CA">
        <w:t xml:space="preserve"> Django </w:t>
      </w:r>
      <w:r w:rsidRPr="00A866CA">
        <w:t>应用。应用能在多个项目中使用，你也可以打包并且发布</w:t>
      </w:r>
      <w:r w:rsidRPr="00A866CA">
        <w:lastRenderedPageBreak/>
        <w:t>应用，让别人使用它们。</w:t>
      </w:r>
    </w:p>
    <w:p w:rsidR="00DF2736" w:rsidRPr="00DF2736" w:rsidRDefault="00DF2736" w:rsidP="00DF2736">
      <w:pPr>
        <w:ind w:firstLine="480"/>
      </w:pPr>
      <w:r w:rsidRPr="00DF2736">
        <w:t>通常，</w:t>
      </w:r>
      <w:r w:rsidRPr="00DF2736">
        <w:t> </w:t>
      </w:r>
      <w:hyperlink r:id="rId17" w:anchor="std:setting-INSTALLED_APPS" w:history="1">
        <w:r w:rsidRPr="00DF2736">
          <w:t>INSTALLED_APPS</w:t>
        </w:r>
      </w:hyperlink>
      <w:r w:rsidRPr="00DF2736">
        <w:t> </w:t>
      </w:r>
      <w:r w:rsidRPr="00DF2736">
        <w:t>默认包括了以下</w:t>
      </w:r>
      <w:r w:rsidRPr="00DF2736">
        <w:t xml:space="preserve"> Django </w:t>
      </w:r>
      <w:r w:rsidRPr="00DF2736">
        <w:t>的自带应用：</w:t>
      </w:r>
    </w:p>
    <w:p w:rsidR="00DF2736" w:rsidRPr="00DF2736" w:rsidRDefault="00DF2736" w:rsidP="00DF2736">
      <w:pPr>
        <w:ind w:firstLine="480"/>
      </w:pPr>
      <w:hyperlink r:id="rId18" w:anchor="module-django.contrib.admin" w:tooltip="django.contrib.admin: Django's admin site." w:history="1">
        <w:r w:rsidRPr="00DF2736">
          <w:t>django.contrib.admin</w:t>
        </w:r>
      </w:hyperlink>
      <w:r w:rsidRPr="00DF2736">
        <w:t xml:space="preserve"> -- </w:t>
      </w:r>
      <w:r w:rsidRPr="00DF2736">
        <w:t>管理员站点，</w:t>
      </w:r>
      <w:r w:rsidRPr="00DF2736">
        <w:t xml:space="preserve"> </w:t>
      </w:r>
      <w:r w:rsidRPr="00DF2736">
        <w:t>你很快就会使用它。</w:t>
      </w:r>
    </w:p>
    <w:p w:rsidR="00DF2736" w:rsidRPr="00DF2736" w:rsidRDefault="00DF2736" w:rsidP="00DF2736">
      <w:pPr>
        <w:ind w:firstLine="480"/>
      </w:pPr>
      <w:hyperlink r:id="rId19" w:anchor="module-django.contrib.auth" w:tooltip="django.contrib.auth: Django's authentication framework." w:history="1">
        <w:r w:rsidRPr="00DF2736">
          <w:t>django.contrib.auth</w:t>
        </w:r>
      </w:hyperlink>
      <w:r w:rsidRPr="00DF2736">
        <w:t xml:space="preserve"> -- </w:t>
      </w:r>
      <w:r w:rsidRPr="00DF2736">
        <w:t>认证授权系统。</w:t>
      </w:r>
    </w:p>
    <w:p w:rsidR="00DF2736" w:rsidRPr="00DF2736" w:rsidRDefault="00DF2736" w:rsidP="00DF2736">
      <w:pPr>
        <w:ind w:firstLine="480"/>
      </w:pPr>
      <w:hyperlink r:id="rId20" w:anchor="module-django.contrib.contenttypes" w:tooltip="django.contrib.contenttypes: Provides generic interface to installed models." w:history="1">
        <w:r w:rsidRPr="00DF2736">
          <w:t>django.contrib.contenttypes</w:t>
        </w:r>
      </w:hyperlink>
      <w:r w:rsidRPr="00DF2736">
        <w:t xml:space="preserve"> -- </w:t>
      </w:r>
      <w:r w:rsidRPr="00DF2736">
        <w:t>内容类型框架。</w:t>
      </w:r>
    </w:p>
    <w:p w:rsidR="00DF2736" w:rsidRPr="00DF2736" w:rsidRDefault="00DF2736" w:rsidP="00DF2736">
      <w:pPr>
        <w:ind w:firstLine="480"/>
      </w:pPr>
      <w:hyperlink r:id="rId21" w:anchor="module-django.contrib.sessions" w:tooltip="django.contrib.sessions: Provides session management for Django projects." w:history="1">
        <w:r w:rsidRPr="00DF2736">
          <w:t>django.contrib.sessions</w:t>
        </w:r>
      </w:hyperlink>
      <w:r w:rsidRPr="00DF2736">
        <w:t xml:space="preserve"> -- </w:t>
      </w:r>
      <w:r w:rsidRPr="00DF2736">
        <w:t>会话框架。</w:t>
      </w:r>
    </w:p>
    <w:p w:rsidR="00DF2736" w:rsidRPr="00DF2736" w:rsidRDefault="00DF2736" w:rsidP="00DF2736">
      <w:pPr>
        <w:ind w:firstLine="480"/>
      </w:pPr>
      <w:hyperlink r:id="rId22" w:anchor="module-django.contrib.messages" w:tooltip="django.contrib.messages: Provides cookie- and session-based temporary message storage." w:history="1">
        <w:r w:rsidRPr="00DF2736">
          <w:t>django.contrib.messages</w:t>
        </w:r>
      </w:hyperlink>
      <w:r w:rsidRPr="00DF2736">
        <w:t xml:space="preserve"> -- </w:t>
      </w:r>
      <w:r w:rsidRPr="00DF2736">
        <w:t>消息框架。</w:t>
      </w:r>
    </w:p>
    <w:p w:rsidR="00DF2736" w:rsidRPr="00DF2736" w:rsidRDefault="00DF2736" w:rsidP="00DF2736">
      <w:pPr>
        <w:ind w:firstLine="480"/>
      </w:pPr>
      <w:hyperlink r:id="rId23" w:anchor="module-django.contrib.staticfiles" w:tooltip="django.contrib.staticfiles: An app for handling static files." w:history="1">
        <w:r w:rsidRPr="00DF2736">
          <w:t>django.contrib.staticfiles</w:t>
        </w:r>
      </w:hyperlink>
      <w:r w:rsidRPr="00DF2736">
        <w:t xml:space="preserve"> -- </w:t>
      </w:r>
      <w:r w:rsidRPr="00DF2736">
        <w:t>管理静态文件的框架。</w:t>
      </w:r>
    </w:p>
    <w:p w:rsidR="00DF2736" w:rsidRDefault="00DF2736" w:rsidP="00DF2736">
      <w:pPr>
        <w:ind w:firstLine="480"/>
      </w:pPr>
      <w:r w:rsidRPr="00DF2736">
        <w:t>这些应用被默认启用是为了给常规项目提供方便。</w:t>
      </w:r>
    </w:p>
    <w:p w:rsidR="00DF2736" w:rsidRPr="00DF2736" w:rsidRDefault="00DF2736" w:rsidP="00DF2736">
      <w:pPr>
        <w:ind w:firstLine="480"/>
        <w:rPr>
          <w:rFonts w:hint="eastAsia"/>
        </w:rPr>
      </w:pPr>
      <w:hyperlink r:id="rId24" w:anchor="django-admin-migrate" w:history="1">
        <w:r w:rsidRPr="00DF2736">
          <w:t>migrate</w:t>
        </w:r>
      </w:hyperlink>
      <w:r w:rsidRPr="00DF2736">
        <w:t> </w:t>
      </w:r>
      <w:r w:rsidRPr="00DF2736">
        <w:t>命令检查</w:t>
      </w:r>
      <w:r w:rsidRPr="00DF2736">
        <w:t> </w:t>
      </w:r>
      <w:hyperlink r:id="rId25" w:anchor="std:setting-INSTALLED_APPS" w:history="1">
        <w:r w:rsidRPr="00DF2736">
          <w:t>INSTALLED_APPS</w:t>
        </w:r>
      </w:hyperlink>
      <w:r w:rsidRPr="00DF2736">
        <w:t> </w:t>
      </w:r>
      <w:r w:rsidRPr="00DF2736">
        <w:t>设置，为其中的每个应用创建需要的数据表</w:t>
      </w:r>
      <w:r>
        <w:rPr>
          <w:rFonts w:hint="eastAsia"/>
        </w:rPr>
        <w:t>：</w:t>
      </w:r>
    </w:p>
    <w:p w:rsidR="00DF2736" w:rsidRPr="00DF2736" w:rsidRDefault="00DF2736" w:rsidP="00DF2736">
      <w:pPr>
        <w:ind w:firstLine="480"/>
        <w:rPr>
          <w:rFonts w:hint="eastAsia"/>
        </w:rPr>
      </w:pPr>
      <w:r>
        <w:t>“</w:t>
      </w:r>
      <w:r w:rsidRPr="00DF2736">
        <w:t>python manage.py migrate</w:t>
      </w:r>
      <w:r>
        <w:t>”</w:t>
      </w:r>
      <w:r w:rsidRPr="00DF2736">
        <w:rPr>
          <w:rFonts w:hint="eastAsia"/>
        </w:rPr>
        <w:t>：</w:t>
      </w:r>
      <w:r w:rsidRPr="00DF2736">
        <w:t>这个</w:t>
      </w:r>
      <w:r w:rsidRPr="00DF2736">
        <w:t> </w:t>
      </w:r>
      <w:hyperlink r:id="rId26" w:anchor="django-admin-migrate" w:history="1">
        <w:r w:rsidRPr="00DF2736">
          <w:t>migrate</w:t>
        </w:r>
      </w:hyperlink>
      <w:r w:rsidRPr="00DF2736">
        <w:t> </w:t>
      </w:r>
      <w:r w:rsidRPr="00DF2736">
        <w:t>命令检查</w:t>
      </w:r>
      <w:r w:rsidRPr="00DF2736">
        <w:t> </w:t>
      </w:r>
      <w:hyperlink r:id="rId27" w:anchor="std:setting-INSTALLED_APPS" w:history="1">
        <w:r w:rsidRPr="00DF2736">
          <w:t>INSTALLED_APPS</w:t>
        </w:r>
      </w:hyperlink>
      <w:r w:rsidRPr="00DF2736">
        <w:t> </w:t>
      </w:r>
      <w:r w:rsidRPr="00DF2736">
        <w:t>设置，为其中的每个应用创建需要的数据表，至于具体会创建什么，这取决于你的</w:t>
      </w:r>
      <w:r w:rsidRPr="00DF2736">
        <w:t> </w:t>
      </w:r>
      <w:r w:rsidRPr="00DF2736">
        <w:t>mysite/settings.py</w:t>
      </w:r>
      <w:r w:rsidRPr="00DF2736">
        <w:t> </w:t>
      </w:r>
      <w:r w:rsidRPr="00DF2736">
        <w:t>设置文件和每个应用的数据库迁移文件（我们稍后会介绍这个）。这个命令所执行的每个迁移操作都会在终端中显示出来。如果你感兴趣的话，运行你数据库的命令行工具，并输入</w:t>
      </w:r>
      <w:r w:rsidRPr="00DF2736">
        <w:t> </w:t>
      </w:r>
      <w:r w:rsidRPr="00DF2736">
        <w:t>\</w:t>
      </w:r>
      <w:proofErr w:type="spellStart"/>
      <w:r w:rsidRPr="00DF2736">
        <w:t>dt</w:t>
      </w:r>
      <w:proofErr w:type="spellEnd"/>
      <w:r w:rsidRPr="00DF2736">
        <w:t> (PostgreSQL)</w:t>
      </w:r>
      <w:r w:rsidRPr="00DF2736">
        <w:t>，</w:t>
      </w:r>
      <w:r w:rsidRPr="00DF2736">
        <w:t> </w:t>
      </w:r>
      <w:r w:rsidRPr="00DF2736">
        <w:t>SHOW TABLES;</w:t>
      </w:r>
      <w:r w:rsidRPr="00DF2736">
        <w:t> (MySQL)</w:t>
      </w:r>
      <w:r w:rsidRPr="00DF2736">
        <w:t>，</w:t>
      </w:r>
      <w:r w:rsidRPr="00DF2736">
        <w:t> </w:t>
      </w:r>
      <w:r w:rsidRPr="00DF2736">
        <w:t>.schema</w:t>
      </w:r>
      <w:r w:rsidRPr="00DF2736">
        <w:t> (SQLite)</w:t>
      </w:r>
      <w:r w:rsidRPr="00DF2736">
        <w:t>或者</w:t>
      </w:r>
      <w:r w:rsidRPr="00DF2736">
        <w:t> </w:t>
      </w:r>
      <w:r w:rsidRPr="00DF2736">
        <w:t>SELECT TABLE_NAME FROM USER_TABLES;</w:t>
      </w:r>
      <w:r w:rsidRPr="00DF2736">
        <w:t xml:space="preserve"> (Oracle) </w:t>
      </w:r>
      <w:r w:rsidRPr="00DF2736">
        <w:t>来看看</w:t>
      </w:r>
      <w:r w:rsidRPr="00DF2736">
        <w:t xml:space="preserve"> Django </w:t>
      </w:r>
      <w:r w:rsidRPr="00DF2736">
        <w:t>到底创建了哪些表。</w:t>
      </w:r>
    </w:p>
    <w:p w:rsidR="00A866CA" w:rsidRDefault="003D4F32" w:rsidP="003D4F32">
      <w:pPr>
        <w:pStyle w:val="1"/>
      </w:pPr>
      <w:r>
        <w:rPr>
          <w:rFonts w:hint="eastAsia"/>
        </w:rPr>
        <w:t>创建</w:t>
      </w:r>
      <w:r>
        <w:t>模型</w:t>
      </w:r>
    </w:p>
    <w:p w:rsidR="003D4F32" w:rsidRPr="003D4F32" w:rsidRDefault="003D4F32" w:rsidP="003D4F32">
      <w:pPr>
        <w:ind w:firstLine="480"/>
        <w:rPr>
          <w:rFonts w:hint="eastAsia"/>
        </w:rPr>
      </w:pPr>
      <w:r w:rsidRPr="003D4F32">
        <w:t>在</w:t>
      </w:r>
      <w:r w:rsidRPr="003D4F32">
        <w:t xml:space="preserve"> Django </w:t>
      </w:r>
      <w:r w:rsidRPr="003D4F32">
        <w:t>里写一个数据库驱动的</w:t>
      </w:r>
      <w:r w:rsidRPr="003D4F32">
        <w:t xml:space="preserve"> Web </w:t>
      </w:r>
      <w:r w:rsidRPr="003D4F32">
        <w:t>应用的第一步是定义模型</w:t>
      </w:r>
      <w:r w:rsidRPr="003D4F32">
        <w:t xml:space="preserve"> - </w:t>
      </w:r>
      <w:r w:rsidRPr="003D4F32">
        <w:t>也就是数据库结构设计和附加的其它元数据。</w:t>
      </w:r>
      <w:bookmarkStart w:id="0" w:name="_GoBack"/>
      <w:bookmarkEnd w:id="0"/>
    </w:p>
    <w:sectPr w:rsidR="003D4F32" w:rsidRPr="003D4F3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FC5" w:rsidRDefault="00604FC5" w:rsidP="00A24428">
      <w:pPr>
        <w:ind w:firstLine="480"/>
      </w:pPr>
      <w:r>
        <w:separator/>
      </w:r>
    </w:p>
  </w:endnote>
  <w:endnote w:type="continuationSeparator" w:id="0">
    <w:p w:rsidR="00604FC5" w:rsidRDefault="00604FC5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FC5" w:rsidRDefault="00604FC5" w:rsidP="00A24428">
      <w:pPr>
        <w:ind w:firstLine="480"/>
      </w:pPr>
      <w:r>
        <w:separator/>
      </w:r>
    </w:p>
  </w:footnote>
  <w:footnote w:type="continuationSeparator" w:id="0">
    <w:p w:rsidR="00604FC5" w:rsidRDefault="00604FC5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D5FBE"/>
    <w:multiLevelType w:val="multilevel"/>
    <w:tmpl w:val="9714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77985"/>
    <w:multiLevelType w:val="multilevel"/>
    <w:tmpl w:val="5938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71"/>
    <w:rsid w:val="000A529F"/>
    <w:rsid w:val="00256795"/>
    <w:rsid w:val="00273E71"/>
    <w:rsid w:val="002B6E2D"/>
    <w:rsid w:val="0035157F"/>
    <w:rsid w:val="00382B78"/>
    <w:rsid w:val="003D4F32"/>
    <w:rsid w:val="005C035E"/>
    <w:rsid w:val="00604FC5"/>
    <w:rsid w:val="00814C7B"/>
    <w:rsid w:val="00877DF6"/>
    <w:rsid w:val="008C3F55"/>
    <w:rsid w:val="00A21989"/>
    <w:rsid w:val="00A24428"/>
    <w:rsid w:val="00A866CA"/>
    <w:rsid w:val="00C2528C"/>
    <w:rsid w:val="00CD3A83"/>
    <w:rsid w:val="00DF2736"/>
    <w:rsid w:val="00EB0D67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E7AE5"/>
  <w15:chartTrackingRefBased/>
  <w15:docId w15:val="{53A06C6B-9E95-49D3-812A-D1947F27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273E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273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re">
    <w:name w:val="pre"/>
    <w:basedOn w:val="a0"/>
    <w:rsid w:val="00A866CA"/>
  </w:style>
  <w:style w:type="paragraph" w:styleId="af1">
    <w:name w:val="Normal (Web)"/>
    <w:basedOn w:val="a"/>
    <w:uiPriority w:val="99"/>
    <w:unhideWhenUsed/>
    <w:rsid w:val="00A866CA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A866CA"/>
    <w:rPr>
      <w:rFonts w:ascii="宋体" w:eastAsia="宋体" w:hAnsi="宋体" w:cs="宋体"/>
      <w:sz w:val="24"/>
      <w:szCs w:val="24"/>
    </w:rPr>
  </w:style>
  <w:style w:type="character" w:customStyle="1" w:styleId="std">
    <w:name w:val="std"/>
    <w:basedOn w:val="a0"/>
    <w:rsid w:val="00A866CA"/>
  </w:style>
  <w:style w:type="paragraph" w:customStyle="1" w:styleId="last">
    <w:name w:val="last"/>
    <w:basedOn w:val="a"/>
    <w:rsid w:val="00A866CA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F27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F27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djangoproject.com/zh-hans/2.1/ref/settings/" TargetMode="External"/><Relationship Id="rId18" Type="http://schemas.openxmlformats.org/officeDocument/2006/relationships/hyperlink" Target="https://docs.djangoproject.com/zh-hans/2.1/ref/contrib/admin/" TargetMode="External"/><Relationship Id="rId26" Type="http://schemas.openxmlformats.org/officeDocument/2006/relationships/hyperlink" Target="https://docs.djangoproject.com/zh-hans/2.1/ref/django-adm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zh-hans/2.1/topics/http/session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djangoproject.com/zh-hans/2.1/ref/settings/" TargetMode="External"/><Relationship Id="rId12" Type="http://schemas.openxmlformats.org/officeDocument/2006/relationships/hyperlink" Target="https://docs.djangoproject.com/zh-hans/2.1/ref/settings/" TargetMode="External"/><Relationship Id="rId17" Type="http://schemas.openxmlformats.org/officeDocument/2006/relationships/hyperlink" Target="https://docs.djangoproject.com/zh-hans/2.1/ref/settings/" TargetMode="External"/><Relationship Id="rId25" Type="http://schemas.openxmlformats.org/officeDocument/2006/relationships/hyperlink" Target="https://docs.djangoproject.com/zh-hans/2.1/ref/settings/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zh-hans/2.1/ref/settings/" TargetMode="External"/><Relationship Id="rId20" Type="http://schemas.openxmlformats.org/officeDocument/2006/relationships/hyperlink" Target="https://docs.djangoproject.com/zh-hans/2.1/ref/contrib/contenttypes/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zh-hans/2.1/ref/settings/" TargetMode="External"/><Relationship Id="rId24" Type="http://schemas.openxmlformats.org/officeDocument/2006/relationships/hyperlink" Target="https://docs.djangoproject.com/zh-hans/2.1/ref/django-admin/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zh-hans/2.1/ref/settings/" TargetMode="External"/><Relationship Id="rId23" Type="http://schemas.openxmlformats.org/officeDocument/2006/relationships/hyperlink" Target="https://docs.djangoproject.com/zh-hans/2.1/ref/contrib/staticfiles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docs.djangoproject.com/zh-hans/2.1/ref/settings/" TargetMode="External"/><Relationship Id="rId19" Type="http://schemas.openxmlformats.org/officeDocument/2006/relationships/hyperlink" Target="https://docs.djangoproject.com/zh-hans/2.1/topics/auth/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zh-hans/2.1/ref/settings/" TargetMode="External"/><Relationship Id="rId14" Type="http://schemas.openxmlformats.org/officeDocument/2006/relationships/hyperlink" Target="https://docs.djangoproject.com/zh-hans/2.1/ref/settings/" TargetMode="External"/><Relationship Id="rId22" Type="http://schemas.openxmlformats.org/officeDocument/2006/relationships/hyperlink" Target="https://docs.djangoproject.com/zh-hans/2.1/ref/contrib/messages/" TargetMode="External"/><Relationship Id="rId27" Type="http://schemas.openxmlformats.org/officeDocument/2006/relationships/hyperlink" Target="https://docs.djangoproject.com/zh-hans/2.1/ref/settings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s://docs.djangoproject.com/zh-hans/2.1/ref/databas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86</TotalTime>
  <Pages>1</Pages>
  <Words>709</Words>
  <Characters>4044</Characters>
  <Application>Microsoft Office Word</Application>
  <DocSecurity>0</DocSecurity>
  <Lines>33</Lines>
  <Paragraphs>9</Paragraphs>
  <ScaleCrop>false</ScaleCrop>
  <Company>Microsoft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2</cp:revision>
  <dcterms:created xsi:type="dcterms:W3CDTF">2019-03-02T02:12:00Z</dcterms:created>
  <dcterms:modified xsi:type="dcterms:W3CDTF">2019-03-02T03:38:00Z</dcterms:modified>
</cp:coreProperties>
</file>